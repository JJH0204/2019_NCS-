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73BF" w14:textId="77777777" w:rsidR="00402794" w:rsidRDefault="00402794" w:rsidP="00E8393F">
      <w:pPr>
        <w:ind w:left="284"/>
      </w:pPr>
      <w:bookmarkStart w:id="0" w:name="_Toc204425828"/>
      <w:bookmarkStart w:id="1" w:name="_Toc204427384"/>
      <w:bookmarkStart w:id="2" w:name="_Toc204427400"/>
      <w:bookmarkStart w:id="3" w:name="_Toc204427872"/>
    </w:p>
    <w:p w14:paraId="508A14E0" w14:textId="77777777" w:rsidR="00402794" w:rsidRDefault="00402794" w:rsidP="00E8393F">
      <w:pPr>
        <w:ind w:left="284"/>
      </w:pPr>
    </w:p>
    <w:p w14:paraId="5C4FAF92" w14:textId="77777777" w:rsidR="00402794" w:rsidRDefault="00402794" w:rsidP="00E8393F">
      <w:pPr>
        <w:ind w:left="284"/>
      </w:pPr>
    </w:p>
    <w:p w14:paraId="780F4A0E" w14:textId="77777777" w:rsidR="00402794" w:rsidRDefault="00402794" w:rsidP="00E8393F">
      <w:pPr>
        <w:ind w:left="284"/>
      </w:pPr>
    </w:p>
    <w:p w14:paraId="7D98E901" w14:textId="77777777" w:rsidR="00402794" w:rsidRDefault="00402794" w:rsidP="00E8393F">
      <w:pPr>
        <w:ind w:left="284"/>
      </w:pPr>
    </w:p>
    <w:p w14:paraId="6E2FB72F" w14:textId="77777777" w:rsidR="00402794" w:rsidRDefault="00402794" w:rsidP="00E8393F">
      <w:pPr>
        <w:ind w:left="284"/>
      </w:pPr>
    </w:p>
    <w:p w14:paraId="37936E9A" w14:textId="77777777" w:rsidR="00402794" w:rsidRDefault="00402794" w:rsidP="00E8393F">
      <w:pPr>
        <w:ind w:left="284"/>
      </w:pPr>
    </w:p>
    <w:p w14:paraId="2E06CC68" w14:textId="77777777" w:rsidR="00402794" w:rsidRDefault="00402794" w:rsidP="00E8393F">
      <w:pPr>
        <w:ind w:left="284"/>
      </w:pPr>
    </w:p>
    <w:p w14:paraId="55DC900A" w14:textId="77777777" w:rsidR="00402794" w:rsidRDefault="00402794" w:rsidP="00E8393F">
      <w:pPr>
        <w:ind w:left="284"/>
      </w:pPr>
    </w:p>
    <w:p w14:paraId="098EBCCF" w14:textId="4E46A5BF" w:rsidR="00402794" w:rsidRPr="004C1105" w:rsidRDefault="00534893" w:rsidP="004C1105">
      <w:pPr>
        <w:pStyle w:val="af1"/>
        <w:rPr>
          <w:rStyle w:val="af2"/>
          <w:b w:val="0"/>
        </w:rPr>
      </w:pPr>
      <w:r>
        <w:rPr>
          <w:rFonts w:hint="eastAsia"/>
        </w:rPr>
        <w:t xml:space="preserve">오토전투 </w:t>
      </w:r>
      <w:r w:rsidR="00795278">
        <w:rPr>
          <w:rFonts w:hint="eastAsia"/>
        </w:rPr>
        <w:t>기획서</w:t>
      </w:r>
    </w:p>
    <w:p w14:paraId="43EDF743" w14:textId="77777777" w:rsidR="00402794" w:rsidRDefault="001D3C7F" w:rsidP="00E8393F">
      <w:pPr>
        <w:ind w:left="284"/>
        <w:jc w:val="center"/>
        <w:rPr>
          <w:b/>
        </w:rPr>
      </w:pPr>
      <w:r w:rsidRPr="00402794">
        <w:rPr>
          <w:b/>
        </w:rPr>
        <w:t>Ver.</w:t>
      </w:r>
      <w:r w:rsidR="00402794" w:rsidRPr="00402794">
        <w:rPr>
          <w:rFonts w:hint="eastAsia"/>
          <w:b/>
        </w:rPr>
        <w:t xml:space="preserve"> </w:t>
      </w:r>
      <w:r>
        <w:rPr>
          <w:rFonts w:hint="eastAsia"/>
          <w:b/>
        </w:rPr>
        <w:t>0</w:t>
      </w:r>
      <w:r w:rsidR="00402794" w:rsidRPr="00402794">
        <w:rPr>
          <w:rFonts w:hint="eastAsia"/>
          <w:b/>
        </w:rPr>
        <w:t>.</w:t>
      </w:r>
      <w:r w:rsidR="009E6526">
        <w:rPr>
          <w:rFonts w:hint="eastAsia"/>
          <w:b/>
        </w:rPr>
        <w:t>1</w:t>
      </w:r>
      <w:r w:rsidR="008A6437">
        <w:rPr>
          <w:rFonts w:hint="eastAsia"/>
          <w:b/>
        </w:rPr>
        <w:t>.0</w:t>
      </w:r>
    </w:p>
    <w:p w14:paraId="1B33A9AC" w14:textId="77777777" w:rsidR="00402794" w:rsidRDefault="00402794" w:rsidP="00E8393F">
      <w:pPr>
        <w:ind w:left="284"/>
      </w:pPr>
    </w:p>
    <w:p w14:paraId="2800E747" w14:textId="77777777" w:rsidR="00914380" w:rsidRDefault="00914380" w:rsidP="00E8393F">
      <w:pPr>
        <w:ind w:left="284"/>
      </w:pPr>
    </w:p>
    <w:p w14:paraId="45B566AF" w14:textId="77777777" w:rsidR="00914380" w:rsidRDefault="00914380" w:rsidP="00E8393F">
      <w:pPr>
        <w:ind w:left="284"/>
      </w:pPr>
    </w:p>
    <w:p w14:paraId="5B3123E2" w14:textId="77777777" w:rsidR="00914380" w:rsidRDefault="00914380" w:rsidP="00E8393F">
      <w:pPr>
        <w:ind w:left="284"/>
      </w:pPr>
    </w:p>
    <w:p w14:paraId="073A8CEA" w14:textId="77777777" w:rsidR="00402794" w:rsidRPr="00534C7F" w:rsidRDefault="00402794" w:rsidP="00E8393F">
      <w:pPr>
        <w:ind w:left="284"/>
      </w:pPr>
    </w:p>
    <w:p w14:paraId="6C3CB17D" w14:textId="77777777" w:rsidR="00402794" w:rsidRDefault="00402794" w:rsidP="00E8393F">
      <w:pPr>
        <w:ind w:left="284"/>
      </w:pPr>
    </w:p>
    <w:p w14:paraId="6F72095C" w14:textId="77777777" w:rsidR="00402794" w:rsidRDefault="00402794" w:rsidP="00E8393F">
      <w:pPr>
        <w:ind w:left="284"/>
      </w:pPr>
    </w:p>
    <w:p w14:paraId="04DDFF7E" w14:textId="77777777" w:rsidR="00402794" w:rsidRDefault="00402794" w:rsidP="00E8393F">
      <w:pPr>
        <w:ind w:left="284"/>
      </w:pPr>
    </w:p>
    <w:p w14:paraId="539F3BFF" w14:textId="77777777" w:rsidR="00402794" w:rsidRDefault="00402794" w:rsidP="00E8393F">
      <w:pPr>
        <w:ind w:left="284"/>
      </w:pPr>
    </w:p>
    <w:p w14:paraId="1ECD7A75" w14:textId="77777777" w:rsidR="00402794" w:rsidRDefault="00402794" w:rsidP="00E8393F">
      <w:pPr>
        <w:ind w:left="284"/>
      </w:pPr>
    </w:p>
    <w:p w14:paraId="4BDFA5A8" w14:textId="77777777" w:rsidR="00402794" w:rsidRDefault="00402794" w:rsidP="00E8393F">
      <w:pPr>
        <w:ind w:left="284"/>
      </w:pPr>
    </w:p>
    <w:p w14:paraId="5DE2FEFD" w14:textId="77777777" w:rsidR="00402794" w:rsidRDefault="00402794" w:rsidP="00E8393F">
      <w:pPr>
        <w:ind w:left="284"/>
      </w:pPr>
    </w:p>
    <w:p w14:paraId="685D0B65" w14:textId="77777777" w:rsidR="00FE679D" w:rsidRDefault="00FE679D" w:rsidP="00E8393F">
      <w:pPr>
        <w:ind w:left="284"/>
      </w:pPr>
    </w:p>
    <w:p w14:paraId="548B1993" w14:textId="77777777" w:rsidR="00FE679D" w:rsidRDefault="00FE679D" w:rsidP="00E8393F">
      <w:pPr>
        <w:ind w:left="284"/>
      </w:pPr>
    </w:p>
    <w:p w14:paraId="77610E37" w14:textId="77777777" w:rsidR="00FE679D" w:rsidRDefault="00FE679D" w:rsidP="00E8393F">
      <w:pPr>
        <w:ind w:left="284"/>
      </w:pPr>
    </w:p>
    <w:p w14:paraId="616B50CF" w14:textId="77777777" w:rsidR="00FE679D" w:rsidRDefault="00FE679D" w:rsidP="00E8393F">
      <w:pPr>
        <w:ind w:left="284"/>
      </w:pPr>
    </w:p>
    <w:p w14:paraId="6D0806B7" w14:textId="77777777" w:rsidR="007D17AB" w:rsidRDefault="007D17AB" w:rsidP="00E8393F">
      <w:pPr>
        <w:ind w:left="284"/>
      </w:pPr>
    </w:p>
    <w:p w14:paraId="67F67B70" w14:textId="77777777" w:rsidR="00FE679D" w:rsidRPr="00134070" w:rsidRDefault="00FE679D" w:rsidP="00E8393F">
      <w:pPr>
        <w:ind w:left="284"/>
      </w:pPr>
    </w:p>
    <w:p w14:paraId="75EA5352" w14:textId="77777777" w:rsidR="00FE679D" w:rsidRDefault="00FE679D" w:rsidP="00E8393F">
      <w:pPr>
        <w:ind w:left="284"/>
      </w:pPr>
    </w:p>
    <w:p w14:paraId="398B769D" w14:textId="77777777" w:rsidR="00FE679D" w:rsidRDefault="00FE679D" w:rsidP="00E8393F">
      <w:pPr>
        <w:ind w:left="284"/>
      </w:pPr>
    </w:p>
    <w:p w14:paraId="36522866" w14:textId="77777777" w:rsidR="00402794" w:rsidRDefault="00402794" w:rsidP="00E8393F">
      <w:pPr>
        <w:ind w:left="284"/>
      </w:pPr>
    </w:p>
    <w:p w14:paraId="08E48FD9" w14:textId="77777777" w:rsidR="00FE679D" w:rsidRDefault="00FE679D" w:rsidP="00E8393F">
      <w:pPr>
        <w:ind w:left="284"/>
      </w:pPr>
    </w:p>
    <w:p w14:paraId="436F338D" w14:textId="77777777" w:rsidR="00402794" w:rsidRDefault="00402794" w:rsidP="00E8393F">
      <w:pPr>
        <w:ind w:left="284"/>
      </w:pPr>
    </w:p>
    <w:p w14:paraId="1C197926" w14:textId="77777777" w:rsidR="00402794" w:rsidRDefault="00402794" w:rsidP="00E8393F">
      <w:pPr>
        <w:ind w:left="284"/>
      </w:pPr>
    </w:p>
    <w:p w14:paraId="184960E0" w14:textId="0F7B9AA5" w:rsidR="00402794" w:rsidRDefault="00534893" w:rsidP="00E8393F">
      <w:pPr>
        <w:ind w:left="28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1466E43" wp14:editId="41450272">
                <wp:extent cx="2743200" cy="501650"/>
                <wp:effectExtent l="22225" t="15875" r="15875" b="15875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01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9A84A" w14:textId="77777777" w:rsidR="00E22621" w:rsidRPr="00FE679D" w:rsidRDefault="00E22621" w:rsidP="00E8393F">
                            <w:pPr>
                              <w:spacing w:line="240" w:lineRule="atLeast"/>
                              <w:ind w:left="284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본 문서의 내용은 </w:t>
                            </w:r>
                            <w:r w:rsidR="007E457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자신의 미래를 위해 </w:t>
                            </w:r>
                            <w:proofErr w:type="gramStart"/>
                            <w:r w:rsidR="007E457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작성 하는</w:t>
                            </w:r>
                            <w:proofErr w:type="gramEnd"/>
                            <w:r w:rsidR="007E457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이므로</w:t>
                            </w:r>
                            <w:r w:rsidR="007E457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E679D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엄중한 취급 및 관리를 부탁 드립니다.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466E43" id="AutoShape 2" o:spid="_x0000_s1026" style="width:3in;height: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" filled="f" strokecolor="gray" strokeweight="2.25pt">
                <v:textbox>
                  <w:txbxContent>
                    <w:p w14:paraId="7F29A84A" w14:textId="77777777" w:rsidR="00E22621" w:rsidRPr="00FE679D" w:rsidRDefault="00E22621" w:rsidP="00E8393F">
                      <w:pPr>
                        <w:spacing w:line="240" w:lineRule="atLeast"/>
                        <w:ind w:left="284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본 문서의 내용은 </w:t>
                      </w:r>
                      <w:r w:rsidR="007E457E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자신의 미래를 위해 </w:t>
                      </w:r>
                      <w:proofErr w:type="gramStart"/>
                      <w:r w:rsidR="007E457E">
                        <w:rPr>
                          <w:rFonts w:hint="eastAsia"/>
                          <w:b/>
                          <w:sz w:val="16"/>
                          <w:szCs w:val="16"/>
                        </w:rPr>
                        <w:t>작성 하는</w:t>
                      </w:r>
                      <w:proofErr w:type="gramEnd"/>
                      <w:r w:rsidR="007E457E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것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이므로</w:t>
                      </w:r>
                      <w:r w:rsidR="007E457E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FE679D">
                        <w:rPr>
                          <w:rFonts w:hint="eastAsia"/>
                          <w:b/>
                          <w:sz w:val="16"/>
                          <w:szCs w:val="16"/>
                        </w:rPr>
                        <w:t>엄중한 취급 및 관리를 부탁 드립니다.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" w:displacedByCustomXml="next"/>
    <w:bookmarkEnd w:id="2" w:displacedByCustomXml="next"/>
    <w:bookmarkEnd w:id="1" w:displacedByCustomXml="next"/>
    <w:sdt>
      <w:sdtPr>
        <w:rPr>
          <w:b w:val="0"/>
          <w:bCs w:val="0"/>
          <w:color w:val="auto"/>
          <w:kern w:val="2"/>
          <w:sz w:val="20"/>
          <w:szCs w:val="22"/>
          <w:lang w:val="en-US"/>
        </w:rPr>
        <w:id w:val="-1788960329"/>
        <w:docPartObj>
          <w:docPartGallery w:val="Table of Contents"/>
          <w:docPartUnique/>
        </w:docPartObj>
      </w:sdtPr>
      <w:sdtEndPr/>
      <w:sdtContent>
        <w:p w14:paraId="7EA8FE02" w14:textId="3BFF42BA" w:rsidR="00795278" w:rsidRDefault="00795278">
          <w:pPr>
            <w:pStyle w:val="TOC"/>
          </w:pPr>
          <w:r>
            <w:t>목차</w:t>
          </w:r>
        </w:p>
        <w:p w14:paraId="2F5BEF21" w14:textId="206A214E" w:rsidR="00A45D0F" w:rsidRDefault="00795278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18762" w:history="1">
            <w:r w:rsidR="00A45D0F" w:rsidRPr="004C78B9">
              <w:rPr>
                <w:rStyle w:val="ad"/>
                <w:noProof/>
              </w:rPr>
              <w:t>1.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타 게임 오토전투 분석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_Toc24018762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3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74F18DE4" w14:textId="157DDFE9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3" w:history="1">
            <w:r w:rsidR="00A45D0F" w:rsidRPr="004C78B9">
              <w:rPr>
                <w:rStyle w:val="ad"/>
                <w:noProof/>
              </w:rPr>
              <w:t>1.1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간략 정리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_Toc24018763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3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71DD59EA" w14:textId="2A5FBFEB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4" w:history="1">
            <w:r w:rsidR="00A45D0F" w:rsidRPr="004C78B9">
              <w:rPr>
                <w:rStyle w:val="ad"/>
                <w:noProof/>
              </w:rPr>
              <w:t>1.2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라스트 오리진 오토 플로우 차트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_Toc24018764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3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53CF4A09" w14:textId="0C4C0CF0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5" w:history="1">
            <w:r w:rsidR="00A45D0F" w:rsidRPr="004C78B9">
              <w:rPr>
                <w:rStyle w:val="ad"/>
                <w:noProof/>
              </w:rPr>
              <w:t>1.3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세븐나이츠 오토 플로우 차트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_Toc24018765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525827FD" w14:textId="3578DFB3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6" w:history="1">
            <w:r w:rsidR="00A45D0F" w:rsidRPr="004C78B9">
              <w:rPr>
                <w:rStyle w:val="ad"/>
                <w:noProof/>
              </w:rPr>
              <w:t>1.4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판타지워 택틱스R 플로우 차트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_Toc24018766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1B030442" w14:textId="0934D382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7" w:history="1">
            <w:r w:rsidR="00A45D0F" w:rsidRPr="004C78B9">
              <w:rPr>
                <w:rStyle w:val="ad"/>
                <w:noProof/>
              </w:rPr>
              <w:t>2.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기획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_Toc24018767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5DC7084E" w14:textId="3E3957C9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8" w:history="1">
            <w:r w:rsidR="00A45D0F" w:rsidRPr="004C78B9">
              <w:rPr>
                <w:rStyle w:val="ad"/>
                <w:noProof/>
              </w:rPr>
              <w:t>2.1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기획게임 간략소개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_Toc24018768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3796783F" w14:textId="0A864945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69" w:history="1">
            <w:r w:rsidR="00A45D0F" w:rsidRPr="004C78B9">
              <w:rPr>
                <w:rStyle w:val="ad"/>
                <w:noProof/>
              </w:rPr>
              <w:t>2.2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초기 게임 오토전투 플로우 차트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_Toc24018769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228FCF8C" w14:textId="29004F84" w:rsidR="00A45D0F" w:rsidRDefault="00430E0B">
          <w:pPr>
            <w:pStyle w:val="10"/>
            <w:rPr>
              <w:rFonts w:asciiTheme="minorHAnsi" w:eastAsiaTheme="minorEastAsia" w:hAnsiTheme="minorHAnsi" w:cstheme="minorBidi"/>
              <w:noProof/>
              <w:sz w:val="20"/>
            </w:rPr>
          </w:pPr>
          <w:hyperlink w:anchor="_Toc24018770" w:history="1">
            <w:r w:rsidR="00A45D0F" w:rsidRPr="004C78B9">
              <w:rPr>
                <w:rStyle w:val="ad"/>
                <w:noProof/>
              </w:rPr>
              <w:t>2.3</w:t>
            </w:r>
            <w:r w:rsidR="00A45D0F">
              <w:rPr>
                <w:rFonts w:asciiTheme="minorHAnsi" w:eastAsiaTheme="minorEastAsia" w:hAnsiTheme="minorHAnsi" w:cstheme="minorBidi"/>
                <w:noProof/>
                <w:sz w:val="20"/>
              </w:rPr>
              <w:tab/>
            </w:r>
            <w:r w:rsidR="00A45D0F" w:rsidRPr="004C78B9">
              <w:rPr>
                <w:rStyle w:val="ad"/>
                <w:noProof/>
              </w:rPr>
              <w:t>개선 오토 전투 플로우 차트</w:t>
            </w:r>
            <w:r w:rsidR="00A45D0F">
              <w:rPr>
                <w:noProof/>
                <w:webHidden/>
              </w:rPr>
              <w:tab/>
            </w:r>
            <w:r w:rsidR="00A45D0F">
              <w:rPr>
                <w:noProof/>
                <w:webHidden/>
              </w:rPr>
              <w:fldChar w:fldCharType="begin"/>
            </w:r>
            <w:r w:rsidR="00A45D0F">
              <w:rPr>
                <w:noProof/>
                <w:webHidden/>
              </w:rPr>
              <w:instrText xml:space="preserve"> PAGEREF _Toc24018770 \h </w:instrText>
            </w:r>
            <w:r w:rsidR="00A45D0F">
              <w:rPr>
                <w:noProof/>
                <w:webHidden/>
              </w:rPr>
            </w:r>
            <w:r w:rsidR="00A45D0F">
              <w:rPr>
                <w:noProof/>
                <w:webHidden/>
              </w:rPr>
              <w:fldChar w:fldCharType="separate"/>
            </w:r>
            <w:r w:rsidR="00A45D0F">
              <w:rPr>
                <w:noProof/>
                <w:webHidden/>
              </w:rPr>
              <w:t>4</w:t>
            </w:r>
            <w:r w:rsidR="00A45D0F">
              <w:rPr>
                <w:noProof/>
                <w:webHidden/>
              </w:rPr>
              <w:fldChar w:fldCharType="end"/>
            </w:r>
          </w:hyperlink>
        </w:p>
        <w:p w14:paraId="3425A1FE" w14:textId="0219EC5B" w:rsidR="00795278" w:rsidRDefault="00795278">
          <w:r>
            <w:rPr>
              <w:b/>
              <w:bCs/>
              <w:lang w:val="ko-KR"/>
            </w:rPr>
            <w:fldChar w:fldCharType="end"/>
          </w:r>
        </w:p>
      </w:sdtContent>
    </w:sdt>
    <w:p w14:paraId="3F737B40" w14:textId="75BCF65C" w:rsidR="003056B8" w:rsidRDefault="003056B8" w:rsidP="00795278"/>
    <w:p w14:paraId="6D442E37" w14:textId="77777777" w:rsidR="00795278" w:rsidRDefault="00795278" w:rsidP="00795278"/>
    <w:p w14:paraId="4C4C2795" w14:textId="77777777" w:rsidR="00580E30" w:rsidRDefault="00580E30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</w:p>
    <w:p w14:paraId="20975719" w14:textId="77777777" w:rsidR="00402794" w:rsidRPr="00335A92" w:rsidRDefault="00B56838" w:rsidP="00E8393F">
      <w:pPr>
        <w:pStyle w:val="af0"/>
        <w:ind w:left="28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문서 버전 기록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1588"/>
        <w:gridCol w:w="1708"/>
        <w:gridCol w:w="5198"/>
      </w:tblGrid>
      <w:tr w:rsidR="00B56838" w:rsidRPr="00335A92" w14:paraId="0D62E9F1" w14:textId="77777777" w:rsidTr="00B56838">
        <w:trPr>
          <w:trHeight w:val="289"/>
        </w:trPr>
        <w:tc>
          <w:tcPr>
            <w:tcW w:w="1041" w:type="dxa"/>
            <w:shd w:val="clear" w:color="auto" w:fill="D9D9D9"/>
            <w:vAlign w:val="center"/>
          </w:tcPr>
          <w:p w14:paraId="68F516FF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버전</w:t>
            </w:r>
          </w:p>
        </w:tc>
        <w:tc>
          <w:tcPr>
            <w:tcW w:w="1621" w:type="dxa"/>
            <w:shd w:val="clear" w:color="auto" w:fill="D9D9D9"/>
            <w:vAlign w:val="center"/>
          </w:tcPr>
          <w:p w14:paraId="1D802854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1733" w:type="dxa"/>
            <w:shd w:val="clear" w:color="auto" w:fill="D9D9D9"/>
          </w:tcPr>
          <w:p w14:paraId="5897E360" w14:textId="77777777" w:rsidR="00B56838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소요시간</w:t>
            </w:r>
          </w:p>
        </w:tc>
        <w:tc>
          <w:tcPr>
            <w:tcW w:w="5351" w:type="dxa"/>
            <w:shd w:val="clear" w:color="auto" w:fill="D9D9D9"/>
            <w:vAlign w:val="center"/>
          </w:tcPr>
          <w:p w14:paraId="55FAB0F1" w14:textId="77777777" w:rsidR="00B56838" w:rsidRPr="00402794" w:rsidRDefault="00B56838" w:rsidP="00B56838">
            <w:pPr>
              <w:pStyle w:val="12"/>
              <w:rPr>
                <w:rFonts w:ascii="맑은 고딕" w:eastAsia="맑은 고딕" w:hAnsi="맑은 고딕"/>
                <w:color w:val="auto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  <w:szCs w:val="20"/>
              </w:rPr>
              <w:t>설명</w:t>
            </w:r>
          </w:p>
        </w:tc>
      </w:tr>
      <w:tr w:rsidR="00B56838" w:rsidRPr="00335A92" w14:paraId="2B667F67" w14:textId="77777777" w:rsidTr="00B56838">
        <w:tc>
          <w:tcPr>
            <w:tcW w:w="1041" w:type="dxa"/>
          </w:tcPr>
          <w:p w14:paraId="26B5749B" w14:textId="77777777" w:rsidR="00B56838" w:rsidRPr="00402794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 w:rsidRPr="00402794">
              <w:rPr>
                <w:rFonts w:ascii="맑은 고딕" w:eastAsia="맑은 고딕" w:hAnsi="맑은 고딕" w:hint="eastAsia"/>
                <w:b w:val="0"/>
                <w:sz w:val="18"/>
              </w:rPr>
              <w:t>0.1.0</w:t>
            </w:r>
          </w:p>
        </w:tc>
        <w:tc>
          <w:tcPr>
            <w:tcW w:w="1621" w:type="dxa"/>
          </w:tcPr>
          <w:p w14:paraId="1A471EAD" w14:textId="77777777" w:rsidR="00B56838" w:rsidRPr="00402794" w:rsidRDefault="00B56838" w:rsidP="00B56838">
            <w:pPr>
              <w:pStyle w:val="1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>20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1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9</w:t>
            </w:r>
            <w:r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11</w:t>
            </w:r>
            <w:r w:rsidRPr="00402794">
              <w:rPr>
                <w:rFonts w:ascii="맑은 고딕" w:eastAsia="맑은 고딕" w:hAnsi="맑은 고딕"/>
                <w:b w:val="0"/>
                <w:sz w:val="18"/>
              </w:rPr>
              <w:t>-</w:t>
            </w:r>
            <w:r w:rsidR="00534893">
              <w:rPr>
                <w:rFonts w:ascii="맑은 고딕" w:eastAsia="맑은 고딕" w:hAnsi="맑은 고딕"/>
                <w:b w:val="0"/>
                <w:sz w:val="18"/>
              </w:rPr>
              <w:t>07</w:t>
            </w:r>
          </w:p>
        </w:tc>
        <w:tc>
          <w:tcPr>
            <w:tcW w:w="1733" w:type="dxa"/>
          </w:tcPr>
          <w:p w14:paraId="35708773" w14:textId="77777777" w:rsidR="00B56838" w:rsidRPr="00842FA2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39090DE3" w14:textId="13A61629" w:rsidR="00B56838" w:rsidRPr="00842FA2" w:rsidRDefault="002800C5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기초 기획안 설정</w:t>
            </w:r>
          </w:p>
        </w:tc>
      </w:tr>
      <w:tr w:rsidR="00B56838" w:rsidRPr="00335A92" w14:paraId="5009F10F" w14:textId="77777777" w:rsidTr="00B56838">
        <w:tc>
          <w:tcPr>
            <w:tcW w:w="1041" w:type="dxa"/>
          </w:tcPr>
          <w:p w14:paraId="16326644" w14:textId="77777777" w:rsidR="00B56838" w:rsidRPr="00402794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621" w:type="dxa"/>
          </w:tcPr>
          <w:p w14:paraId="2689FBFF" w14:textId="77777777"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733" w:type="dxa"/>
          </w:tcPr>
          <w:p w14:paraId="16952F72" w14:textId="77777777" w:rsidR="00B56838" w:rsidRPr="00402794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7449D8AA" w14:textId="77777777" w:rsidR="00B56838" w:rsidRPr="00402794" w:rsidRDefault="00B56838" w:rsidP="00E8393F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B56838" w:rsidRPr="00335A92" w14:paraId="514B523D" w14:textId="77777777" w:rsidTr="00B56838">
        <w:tc>
          <w:tcPr>
            <w:tcW w:w="1041" w:type="dxa"/>
            <w:vAlign w:val="center"/>
          </w:tcPr>
          <w:p w14:paraId="2871BDAB" w14:textId="77777777"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621" w:type="dxa"/>
            <w:vAlign w:val="center"/>
          </w:tcPr>
          <w:p w14:paraId="2E860E35" w14:textId="77777777" w:rsidR="00B56838" w:rsidRDefault="00B56838" w:rsidP="00B56838">
            <w:pPr>
              <w:pStyle w:val="11"/>
              <w:ind w:left="284"/>
              <w:rPr>
                <w:rFonts w:ascii="맑은 고딕" w:eastAsia="맑은 고딕" w:hAnsi="맑은 고딕"/>
                <w:b w:val="0"/>
                <w:sz w:val="18"/>
              </w:rPr>
            </w:pPr>
          </w:p>
        </w:tc>
        <w:tc>
          <w:tcPr>
            <w:tcW w:w="1733" w:type="dxa"/>
          </w:tcPr>
          <w:p w14:paraId="67DBCCDC" w14:textId="77777777" w:rsidR="00B56838" w:rsidRDefault="00B56838" w:rsidP="00B56838">
            <w:pPr>
              <w:pStyle w:val="13"/>
              <w:ind w:left="284"/>
              <w:jc w:val="center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  <w:tc>
          <w:tcPr>
            <w:tcW w:w="5351" w:type="dxa"/>
          </w:tcPr>
          <w:p w14:paraId="764F0A4E" w14:textId="77777777" w:rsidR="00B56838" w:rsidRDefault="00B56838" w:rsidP="00E918DE">
            <w:pPr>
              <w:pStyle w:val="13"/>
              <w:ind w:left="284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bookmarkEnd w:id="0"/>
    </w:tbl>
    <w:p w14:paraId="519ECA65" w14:textId="77777777" w:rsidR="00E22621" w:rsidRDefault="00293FC1" w:rsidP="00BC47C0">
      <w:pPr>
        <w:jc w:val="left"/>
      </w:pPr>
      <w:r>
        <w:br w:type="page"/>
      </w:r>
    </w:p>
    <w:p w14:paraId="53C77588" w14:textId="6A74CB12" w:rsidR="00B56838" w:rsidRDefault="00C23092" w:rsidP="00B20E57">
      <w:pPr>
        <w:pStyle w:val="a1"/>
      </w:pPr>
      <w:bookmarkStart w:id="4" w:name="_Toc24018762"/>
      <w:bookmarkStart w:id="5" w:name="_Toc335148617"/>
      <w:r>
        <w:rPr>
          <w:rFonts w:hint="eastAsia"/>
        </w:rPr>
        <w:lastRenderedPageBreak/>
        <w:t>타 게임 오토전투 분석</w:t>
      </w:r>
      <w:bookmarkEnd w:id="4"/>
    </w:p>
    <w:p w14:paraId="25F4D161" w14:textId="4118EE43" w:rsidR="00106D82" w:rsidRDefault="00C23092" w:rsidP="00D23515">
      <w:pPr>
        <w:pStyle w:val="a2"/>
        <w:outlineLvl w:val="0"/>
      </w:pPr>
      <w:bookmarkStart w:id="6" w:name="_Toc24018763"/>
      <w:bookmarkEnd w:id="5"/>
      <w:r>
        <w:rPr>
          <w:rFonts w:hint="eastAsia"/>
        </w:rPr>
        <w:t>간략</w:t>
      </w:r>
      <w:r>
        <w:t xml:space="preserve"> </w:t>
      </w:r>
      <w:r>
        <w:rPr>
          <w:rFonts w:hint="eastAsia"/>
        </w:rPr>
        <w:t>정리</w:t>
      </w:r>
      <w:bookmarkEnd w:id="6"/>
    </w:p>
    <w:p w14:paraId="3C112A17" w14:textId="02287F53" w:rsidR="0020639C" w:rsidRDefault="0020639C" w:rsidP="0020639C">
      <w:pPr>
        <w:pStyle w:val="a0"/>
      </w:pPr>
    </w:p>
    <w:tbl>
      <w:tblPr>
        <w:tblStyle w:val="af4"/>
        <w:tblW w:w="8778" w:type="dxa"/>
        <w:tblInd w:w="687" w:type="dxa"/>
        <w:tblLook w:val="04A0" w:firstRow="1" w:lastRow="0" w:firstColumn="1" w:lastColumn="0" w:noHBand="0" w:noVBand="1"/>
      </w:tblPr>
      <w:tblGrid>
        <w:gridCol w:w="1393"/>
        <w:gridCol w:w="2461"/>
        <w:gridCol w:w="2462"/>
        <w:gridCol w:w="2462"/>
      </w:tblGrid>
      <w:tr w:rsidR="00513275" w14:paraId="6DA9F2AF" w14:textId="77777777" w:rsidTr="00513275">
        <w:tc>
          <w:tcPr>
            <w:tcW w:w="1393" w:type="dxa"/>
            <w:shd w:val="clear" w:color="auto" w:fill="BFBFBF" w:themeFill="background1" w:themeFillShade="BF"/>
          </w:tcPr>
          <w:p w14:paraId="79888281" w14:textId="507C4C7A" w:rsidR="00513275" w:rsidRPr="00BF3679" w:rsidRDefault="00513275" w:rsidP="00DA265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0"/>
              </w:rPr>
              <w:t>게임명</w:t>
            </w:r>
            <w:proofErr w:type="spellEnd"/>
          </w:p>
        </w:tc>
        <w:tc>
          <w:tcPr>
            <w:tcW w:w="2461" w:type="dxa"/>
            <w:shd w:val="clear" w:color="auto" w:fill="BFBFBF" w:themeFill="background1" w:themeFillShade="BF"/>
          </w:tcPr>
          <w:p w14:paraId="05037A04" w14:textId="56C26B33" w:rsidR="00513275" w:rsidRPr="00BF3679" w:rsidRDefault="00513275" w:rsidP="00DA265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라스트 오리진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14:paraId="2C6DA08D" w14:textId="11FF5DE4" w:rsidR="00513275" w:rsidRPr="00BF3679" w:rsidRDefault="00513275" w:rsidP="00DA265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0"/>
              </w:rPr>
              <w:t>세븐나이츠</w:t>
            </w:r>
            <w:proofErr w:type="spellEnd"/>
          </w:p>
        </w:tc>
        <w:tc>
          <w:tcPr>
            <w:tcW w:w="2462" w:type="dxa"/>
            <w:shd w:val="clear" w:color="auto" w:fill="BFBFBF" w:themeFill="background1" w:themeFillShade="BF"/>
          </w:tcPr>
          <w:p w14:paraId="716C9556" w14:textId="5B7831B7" w:rsidR="00513275" w:rsidRPr="00BF3679" w:rsidRDefault="00513275" w:rsidP="00DA265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b/>
                <w:sz w:val="20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0"/>
              </w:rPr>
              <w:t>판타지워</w:t>
            </w:r>
            <w:proofErr w:type="spellEnd"/>
            <w:r>
              <w:rPr>
                <w:rFonts w:asciiTheme="minorEastAsia" w:hAnsiTheme="minorEastAsia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 w:val="20"/>
              </w:rPr>
              <w:t>택틱스</w:t>
            </w:r>
            <w:proofErr w:type="spellEnd"/>
            <w:r>
              <w:rPr>
                <w:rFonts w:asciiTheme="minorEastAsia" w:hAnsiTheme="minorEastAsia" w:hint="eastAsia"/>
                <w:b/>
                <w:sz w:val="20"/>
              </w:rPr>
              <w:t>R</w:t>
            </w:r>
          </w:p>
        </w:tc>
      </w:tr>
      <w:tr w:rsidR="00513275" w14:paraId="5923759C" w14:textId="77777777" w:rsidTr="00513275">
        <w:tc>
          <w:tcPr>
            <w:tcW w:w="1393" w:type="dxa"/>
          </w:tcPr>
          <w:p w14:paraId="2BD019E3" w14:textId="77777777" w:rsidR="00513275" w:rsidRPr="00BF3679" w:rsidRDefault="00513275" w:rsidP="00DA265B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>장르(Genre)</w:t>
            </w:r>
          </w:p>
        </w:tc>
        <w:tc>
          <w:tcPr>
            <w:tcW w:w="2461" w:type="dxa"/>
          </w:tcPr>
          <w:p w14:paraId="697DEC1C" w14:textId="11E328DC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T</w:t>
            </w:r>
            <w:r w:rsidRPr="0020639C">
              <w:rPr>
                <w:rFonts w:asciiTheme="minorEastAsia" w:hAnsiTheme="minorEastAsia" w:hint="eastAsia"/>
                <w:b/>
                <w:szCs w:val="18"/>
              </w:rPr>
              <w:t>RPG</w:t>
            </w:r>
          </w:p>
        </w:tc>
        <w:tc>
          <w:tcPr>
            <w:tcW w:w="2462" w:type="dxa"/>
          </w:tcPr>
          <w:p w14:paraId="5FD00CB7" w14:textId="0D0B20CB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T</w:t>
            </w:r>
            <w:r w:rsidRPr="0020639C">
              <w:rPr>
                <w:rFonts w:asciiTheme="minorEastAsia" w:hAnsiTheme="minorEastAsia" w:hint="eastAsia"/>
                <w:b/>
                <w:szCs w:val="18"/>
              </w:rPr>
              <w:t>RPG</w:t>
            </w:r>
          </w:p>
        </w:tc>
        <w:tc>
          <w:tcPr>
            <w:tcW w:w="2462" w:type="dxa"/>
          </w:tcPr>
          <w:p w14:paraId="1ED7D56D" w14:textId="3DA9CF65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T</w:t>
            </w:r>
            <w:r w:rsidRPr="0020639C">
              <w:rPr>
                <w:rFonts w:asciiTheme="minorEastAsia" w:hAnsiTheme="minorEastAsia" w:hint="eastAsia"/>
                <w:b/>
                <w:szCs w:val="18"/>
              </w:rPr>
              <w:t>RPG</w:t>
            </w:r>
          </w:p>
        </w:tc>
      </w:tr>
      <w:tr w:rsidR="00513275" w14:paraId="368D1C09" w14:textId="77777777" w:rsidTr="00513275">
        <w:tc>
          <w:tcPr>
            <w:tcW w:w="1393" w:type="dxa"/>
          </w:tcPr>
          <w:p w14:paraId="4063D8A9" w14:textId="77777777" w:rsidR="00513275" w:rsidRPr="00BF3679" w:rsidRDefault="00513275" w:rsidP="00DA265B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BF3679">
              <w:rPr>
                <w:rFonts w:asciiTheme="minorEastAsia" w:eastAsiaTheme="minorEastAsia" w:hAnsiTheme="minorEastAsia" w:hint="eastAsia"/>
                <w:b/>
                <w:sz w:val="18"/>
              </w:rPr>
              <w:t>플랫폼</w:t>
            </w:r>
          </w:p>
        </w:tc>
        <w:tc>
          <w:tcPr>
            <w:tcW w:w="2461" w:type="dxa"/>
          </w:tcPr>
          <w:p w14:paraId="517B8FF4" w14:textId="77777777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 w:rsidRPr="0020639C">
              <w:rPr>
                <w:rFonts w:asciiTheme="minorEastAsia" w:hAnsiTheme="minorEastAsia" w:hint="eastAsia"/>
                <w:szCs w:val="18"/>
              </w:rPr>
              <w:t>모바일</w:t>
            </w:r>
          </w:p>
        </w:tc>
        <w:tc>
          <w:tcPr>
            <w:tcW w:w="2462" w:type="dxa"/>
          </w:tcPr>
          <w:p w14:paraId="6F77A4EC" w14:textId="4D739606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 w:rsidRPr="0020639C">
              <w:rPr>
                <w:rFonts w:asciiTheme="minorEastAsia" w:hAnsiTheme="minorEastAsia" w:hint="eastAsia"/>
                <w:szCs w:val="18"/>
              </w:rPr>
              <w:t>모바일</w:t>
            </w:r>
          </w:p>
        </w:tc>
        <w:tc>
          <w:tcPr>
            <w:tcW w:w="2462" w:type="dxa"/>
          </w:tcPr>
          <w:p w14:paraId="0C4E6533" w14:textId="664F5505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 w:rsidRPr="0020639C">
              <w:rPr>
                <w:rFonts w:asciiTheme="minorEastAsia" w:hAnsiTheme="minorEastAsia" w:hint="eastAsia"/>
                <w:szCs w:val="18"/>
              </w:rPr>
              <w:t>모바일</w:t>
            </w:r>
          </w:p>
        </w:tc>
      </w:tr>
      <w:tr w:rsidR="00C23092" w14:paraId="48E3D139" w14:textId="77777777" w:rsidTr="00513275">
        <w:tc>
          <w:tcPr>
            <w:tcW w:w="1393" w:type="dxa"/>
          </w:tcPr>
          <w:p w14:paraId="088B31C3" w14:textId="1223D710" w:rsidR="00C23092" w:rsidRDefault="00C23092" w:rsidP="00DA265B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출시일</w:t>
            </w:r>
          </w:p>
        </w:tc>
        <w:tc>
          <w:tcPr>
            <w:tcW w:w="2461" w:type="dxa"/>
          </w:tcPr>
          <w:p w14:paraId="5F00CAB3" w14:textId="77777777" w:rsidR="00C23092" w:rsidRDefault="00C23092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2462" w:type="dxa"/>
          </w:tcPr>
          <w:p w14:paraId="3C6D0C18" w14:textId="77777777" w:rsidR="00C23092" w:rsidRDefault="00C23092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  <w:tc>
          <w:tcPr>
            <w:tcW w:w="2462" w:type="dxa"/>
          </w:tcPr>
          <w:p w14:paraId="3E75D11B" w14:textId="77777777" w:rsidR="00C23092" w:rsidRDefault="00C23092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</w:p>
        </w:tc>
      </w:tr>
      <w:tr w:rsidR="00513275" w14:paraId="344DBF64" w14:textId="77777777" w:rsidTr="00513275">
        <w:tc>
          <w:tcPr>
            <w:tcW w:w="1393" w:type="dxa"/>
          </w:tcPr>
          <w:p w14:paraId="5E795C2F" w14:textId="738E36C5" w:rsidR="00513275" w:rsidRPr="00BF3679" w:rsidRDefault="00513275" w:rsidP="00DA265B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오토 방식</w:t>
            </w:r>
          </w:p>
        </w:tc>
        <w:tc>
          <w:tcPr>
            <w:tcW w:w="2461" w:type="dxa"/>
          </w:tcPr>
          <w:p w14:paraId="70D26BE3" w14:textId="56CB969A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>1번 고정</w:t>
            </w:r>
          </w:p>
        </w:tc>
        <w:tc>
          <w:tcPr>
            <w:tcW w:w="2462" w:type="dxa"/>
          </w:tcPr>
          <w:p w14:paraId="73365D53" w14:textId="5C704544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>랜덤전투</w:t>
            </w:r>
          </w:p>
        </w:tc>
        <w:tc>
          <w:tcPr>
            <w:tcW w:w="2462" w:type="dxa"/>
          </w:tcPr>
          <w:p w14:paraId="5381C41F" w14:textId="72AA1894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>순차적 사용</w:t>
            </w:r>
          </w:p>
        </w:tc>
      </w:tr>
      <w:tr w:rsidR="00513275" w14:paraId="361CF571" w14:textId="77777777" w:rsidTr="00513275">
        <w:tc>
          <w:tcPr>
            <w:tcW w:w="1393" w:type="dxa"/>
          </w:tcPr>
          <w:p w14:paraId="25B428E9" w14:textId="5C43BA32" w:rsidR="00513275" w:rsidRPr="00BF3679" w:rsidRDefault="00513275" w:rsidP="005328A7">
            <w:pPr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캐릭터의 순서</w:t>
            </w:r>
          </w:p>
        </w:tc>
        <w:tc>
          <w:tcPr>
            <w:tcW w:w="2461" w:type="dxa"/>
          </w:tcPr>
          <w:p w14:paraId="0B92345C" w14:textId="1C4D1161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 xml:space="preserve">캐릭터의 </w:t>
            </w:r>
            <w:proofErr w:type="spellStart"/>
            <w:r w:rsidR="00E93678">
              <w:rPr>
                <w:rFonts w:asciiTheme="minorEastAsia" w:hAnsiTheme="minorEastAsia" w:hint="eastAsia"/>
                <w:szCs w:val="18"/>
              </w:rPr>
              <w:t>스텟</w:t>
            </w:r>
            <w:r>
              <w:rPr>
                <w:rFonts w:asciiTheme="minorEastAsia" w:hAnsiTheme="minorEastAsia" w:hint="eastAsia"/>
                <w:szCs w:val="18"/>
              </w:rPr>
              <w:t>에</w:t>
            </w:r>
            <w:proofErr w:type="spellEnd"/>
            <w:r>
              <w:rPr>
                <w:rFonts w:asciiTheme="minorEastAsia" w:hAnsiTheme="minorEastAsia" w:hint="eastAsia"/>
                <w:szCs w:val="18"/>
              </w:rPr>
              <w:t xml:space="preserve"> 따라 순차적 사용</w:t>
            </w:r>
          </w:p>
        </w:tc>
        <w:tc>
          <w:tcPr>
            <w:tcW w:w="2462" w:type="dxa"/>
          </w:tcPr>
          <w:p w14:paraId="150D42CB" w14:textId="4EDFA37E" w:rsidR="00513275" w:rsidRPr="0020639C" w:rsidRDefault="00E93678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 xml:space="preserve">캐릭터의 </w:t>
            </w:r>
            <w:proofErr w:type="spellStart"/>
            <w:r>
              <w:rPr>
                <w:rFonts w:asciiTheme="minorEastAsia" w:hAnsiTheme="minorEastAsia" w:hint="eastAsia"/>
                <w:szCs w:val="18"/>
              </w:rPr>
              <w:t>스텟에</w:t>
            </w:r>
            <w:proofErr w:type="spellEnd"/>
            <w:r>
              <w:rPr>
                <w:rFonts w:asciiTheme="minorEastAsia" w:hAnsiTheme="minorEastAsia" w:hint="eastAsia"/>
                <w:szCs w:val="18"/>
              </w:rPr>
              <w:t xml:space="preserve"> 따라 순차적 사용</w:t>
            </w:r>
          </w:p>
        </w:tc>
        <w:tc>
          <w:tcPr>
            <w:tcW w:w="2462" w:type="dxa"/>
          </w:tcPr>
          <w:p w14:paraId="02EF6C5E" w14:textId="47246C23" w:rsidR="00513275" w:rsidRPr="0020639C" w:rsidRDefault="00513275" w:rsidP="00DA265B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szCs w:val="18"/>
              </w:rPr>
              <w:t xml:space="preserve">유저가 미리 </w:t>
            </w:r>
            <w:proofErr w:type="spellStart"/>
            <w:r>
              <w:rPr>
                <w:rFonts w:asciiTheme="minorEastAsia" w:hAnsiTheme="minorEastAsia" w:hint="eastAsia"/>
                <w:szCs w:val="18"/>
              </w:rPr>
              <w:t>정해둔</w:t>
            </w:r>
            <w:proofErr w:type="spellEnd"/>
            <w:r>
              <w:rPr>
                <w:rFonts w:asciiTheme="minorEastAsia" w:hAnsiTheme="minorEastAsia" w:hint="eastAsia"/>
                <w:szCs w:val="18"/>
              </w:rPr>
              <w:t xml:space="preserve"> 순서에 따라 </w:t>
            </w:r>
            <w:r w:rsidR="00110182">
              <w:rPr>
                <w:rFonts w:asciiTheme="minorEastAsia" w:hAnsiTheme="minorEastAsia" w:hint="eastAsia"/>
                <w:szCs w:val="18"/>
              </w:rPr>
              <w:t>사용</w:t>
            </w:r>
          </w:p>
        </w:tc>
      </w:tr>
    </w:tbl>
    <w:p w14:paraId="19FE7FB3" w14:textId="2E7E3920" w:rsidR="00663FFB" w:rsidRDefault="00663FFB" w:rsidP="00C23092">
      <w:pPr>
        <w:pStyle w:val="a0"/>
        <w:numPr>
          <w:ilvl w:val="0"/>
          <w:numId w:val="0"/>
        </w:numPr>
      </w:pPr>
    </w:p>
    <w:p w14:paraId="5375BC9C" w14:textId="1BD1F99D" w:rsidR="00106D82" w:rsidRDefault="00C23092" w:rsidP="00D23515">
      <w:pPr>
        <w:pStyle w:val="a2"/>
        <w:outlineLvl w:val="0"/>
      </w:pPr>
      <w:bookmarkStart w:id="7" w:name="_Toc24018764"/>
      <w:r>
        <w:rPr>
          <w:rFonts w:hint="eastAsia"/>
        </w:rPr>
        <w:t>라스트 오리진 오토 플로우 차트</w:t>
      </w:r>
      <w:bookmarkEnd w:id="7"/>
    </w:p>
    <w:p w14:paraId="0FBD5A48" w14:textId="6BFDCF62" w:rsidR="00E453F9" w:rsidRDefault="00373FD8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65DFC2" wp14:editId="37596B32">
                <wp:simplePos x="0" y="0"/>
                <wp:positionH relativeFrom="column">
                  <wp:posOffset>2573655</wp:posOffset>
                </wp:positionH>
                <wp:positionV relativeFrom="paragraph">
                  <wp:posOffset>41021</wp:posOffset>
                </wp:positionV>
                <wp:extent cx="1654735" cy="987552"/>
                <wp:effectExtent l="0" t="0" r="19685" b="22225"/>
                <wp:wrapNone/>
                <wp:docPr id="88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13CD3E-85BD-483A-B078-9C17361828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735" cy="9875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2C74EC3" w14:textId="77777777" w:rsidR="00373FD8" w:rsidRPr="00373FD8" w:rsidRDefault="00373FD8" w:rsidP="00373FD8">
                            <w:pPr>
                              <w:rPr>
                                <w:kern w:val="0"/>
                                <w:sz w:val="12"/>
                                <w:szCs w:val="16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현재 AP값</w:t>
                            </w:r>
                          </w:p>
                          <w:p w14:paraId="03255188" w14:textId="77777777" w:rsidR="00373FD8" w:rsidRPr="00373FD8" w:rsidRDefault="00373FD8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행동력값</w:t>
                            </w:r>
                            <w:proofErr w:type="spellEnd"/>
                          </w:p>
                          <w:p w14:paraId="49B574D8" w14:textId="77777777" w:rsidR="00373FD8" w:rsidRPr="00373FD8" w:rsidRDefault="00373FD8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 스킬의 AP값</w:t>
                            </w:r>
                          </w:p>
                          <w:p w14:paraId="51506347" w14:textId="77777777" w:rsidR="00373FD8" w:rsidRPr="00373FD8" w:rsidRDefault="00373FD8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 스킬의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사거리값</w:t>
                            </w:r>
                            <w:proofErr w:type="spellEnd"/>
                          </w:p>
                          <w:p w14:paraId="13FD7F5A" w14:textId="77777777" w:rsidR="00373FD8" w:rsidRPr="00373FD8" w:rsidRDefault="00373FD8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몬스터의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위치값</w:t>
                            </w:r>
                            <w:proofErr w:type="spellEnd"/>
                          </w:p>
                          <w:p w14:paraId="7F0B4A07" w14:textId="77777777" w:rsidR="00373FD8" w:rsidRPr="00373FD8" w:rsidRDefault="00373FD8" w:rsidP="00373FD8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373FD8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위치값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5DFC2" id="_x0000_t202" coordsize="21600,21600" o:spt="202" path="m,l,21600r21600,l21600,xe">
                <v:stroke joinstyle="miter"/>
                <v:path gradientshapeok="t" o:connecttype="rect"/>
              </v:shapetype>
              <v:shape id="TextBox 87" o:spid="_x0000_s1027" type="#_x0000_t202" style="position:absolute;left:0;text-align:left;margin-left:202.65pt;margin-top:3.25pt;width:130.3pt;height:77.75pt;z-index: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" fillcolor="window" strokecolor="windowText">
                <v:textbox>
                  <w:txbxContent>
                    <w:p w14:paraId="12C74EC3" w14:textId="77777777" w:rsidR="00373FD8" w:rsidRPr="00373FD8" w:rsidRDefault="00373FD8" w:rsidP="00373FD8">
                      <w:pPr>
                        <w:rPr>
                          <w:kern w:val="0"/>
                          <w:sz w:val="12"/>
                          <w:szCs w:val="16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현재 AP값</w:t>
                      </w:r>
                    </w:p>
                    <w:p w14:paraId="03255188" w14:textId="77777777" w:rsidR="00373FD8" w:rsidRPr="00373FD8" w:rsidRDefault="00373FD8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행동력값</w:t>
                      </w:r>
                      <w:proofErr w:type="spellEnd"/>
                    </w:p>
                    <w:p w14:paraId="49B574D8" w14:textId="77777777" w:rsidR="00373FD8" w:rsidRPr="00373FD8" w:rsidRDefault="00373FD8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 스킬의 AP값</w:t>
                      </w:r>
                    </w:p>
                    <w:p w14:paraId="51506347" w14:textId="77777777" w:rsidR="00373FD8" w:rsidRPr="00373FD8" w:rsidRDefault="00373FD8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 스킬의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사거리값</w:t>
                      </w:r>
                      <w:proofErr w:type="spellEnd"/>
                    </w:p>
                    <w:p w14:paraId="13FD7F5A" w14:textId="77777777" w:rsidR="00373FD8" w:rsidRPr="00373FD8" w:rsidRDefault="00373FD8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몬스터의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위치값</w:t>
                      </w:r>
                      <w:proofErr w:type="spellEnd"/>
                    </w:p>
                    <w:p w14:paraId="7F0B4A07" w14:textId="77777777" w:rsidR="00373FD8" w:rsidRPr="00373FD8" w:rsidRDefault="00373FD8" w:rsidP="00373FD8">
                      <w:pPr>
                        <w:rPr>
                          <w:sz w:val="12"/>
                          <w:szCs w:val="14"/>
                        </w:rPr>
                      </w:pPr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373FD8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위치값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0DD9A5" w14:textId="49340703" w:rsidR="00652EA8" w:rsidRDefault="00652EA8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749D5C78" w14:textId="16C4148D" w:rsidR="00652EA8" w:rsidRDefault="00652EA8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6E3D36D3" w14:textId="1E611638" w:rsidR="00652EA8" w:rsidRDefault="00D603B6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D9E1500" wp14:editId="7C721E20">
                <wp:simplePos x="0" y="0"/>
                <wp:positionH relativeFrom="column">
                  <wp:posOffset>3090619</wp:posOffset>
                </wp:positionH>
                <wp:positionV relativeFrom="paragraph">
                  <wp:posOffset>434666</wp:posOffset>
                </wp:positionV>
                <wp:extent cx="6291" cy="163830"/>
                <wp:effectExtent l="19050" t="19050" r="32385" b="26670"/>
                <wp:wrapNone/>
                <wp:docPr id="577" name="직선 연결선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" cy="1638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4BBE6" id="직선 연결선 577" o:spid="_x0000_s1026" style="position:absolute;left:0;text-align:left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34.25pt" to="243.8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" strokecolor="#ffc000" strokeweight="3pt">
                <v:stroke dashstyle="1 1"/>
              </v:line>
            </w:pict>
          </mc:Fallback>
        </mc:AlternateContent>
      </w:r>
      <w:r w:rsidR="0086318E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9E4C5C6" wp14:editId="40FA9DF9">
                <wp:simplePos x="0" y="0"/>
                <wp:positionH relativeFrom="margin">
                  <wp:posOffset>-189230</wp:posOffset>
                </wp:positionH>
                <wp:positionV relativeFrom="paragraph">
                  <wp:posOffset>604266</wp:posOffset>
                </wp:positionV>
                <wp:extent cx="6611112" cy="3569103"/>
                <wp:effectExtent l="0" t="0" r="113665" b="12700"/>
                <wp:wrapNone/>
                <wp:docPr id="15" name="그룹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112" cy="3569103"/>
                          <a:chOff x="0" y="0"/>
                          <a:chExt cx="19281615" cy="10410815"/>
                        </a:xfrm>
                      </wpg:grpSpPr>
                      <wps:wsp>
                        <wps:cNvPr id="16" name="순서도: 수행의 시작/종료 16"/>
                        <wps:cNvSpPr/>
                        <wps:spPr>
                          <a:xfrm>
                            <a:off x="15685078" y="8552366"/>
                            <a:ext cx="3596537" cy="185844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72DA8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순서도: 수행의 시작/종료 17"/>
                        <wps:cNvSpPr/>
                        <wps:spPr>
                          <a:xfrm>
                            <a:off x="1" y="1"/>
                            <a:ext cx="3589177" cy="185844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F6E42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순서도: 처리 18"/>
                        <wps:cNvSpPr/>
                        <wps:spPr>
                          <a:xfrm>
                            <a:off x="15685078" y="1"/>
                            <a:ext cx="3596537" cy="18584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5A6DA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행동력에 따른 AP회복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순서도: 판단 19"/>
                        <wps:cNvSpPr/>
                        <wps:spPr>
                          <a:xfrm>
                            <a:off x="15685078" y="2848624"/>
                            <a:ext cx="3596537" cy="185844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EE0F9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캐릭터의 현재 AP값이 10보다 큰가?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순서도: 판단 20"/>
                        <wps:cNvSpPr/>
                        <wps:spPr>
                          <a:xfrm>
                            <a:off x="9782176" y="2848624"/>
                            <a:ext cx="3589176" cy="185844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979E2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1번 스킬의 사거리 내에 적 이 있는가?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>
                            <a:off x="13371352" y="3781096"/>
                            <a:ext cx="2313726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순서도: 처리 22"/>
                        <wps:cNvSpPr/>
                        <wps:spPr>
                          <a:xfrm>
                            <a:off x="9782175" y="5703742"/>
                            <a:ext cx="3589176" cy="18519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5D39B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현재AP-1번 스킬 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꺾인 연결선 8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2153507" y="3781096"/>
                            <a:ext cx="17128108" cy="4771270"/>
                          </a:xfrm>
                          <a:prstGeom prst="bentConnector4">
                            <a:avLst>
                              <a:gd name="adj1" fmla="val -1330"/>
                              <a:gd name="adj2" fmla="val 90031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순서도: 판단 27"/>
                        <wps:cNvSpPr/>
                        <wps:spPr>
                          <a:xfrm>
                            <a:off x="2764972" y="2848624"/>
                            <a:ext cx="3589177" cy="185844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3A890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2번 스킬의 사거리 내에 적 이 있는가?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선 화살표 연결선 28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>
                            <a:off x="6354149" y="3781096"/>
                            <a:ext cx="342802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29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4560643" y="4707073"/>
                            <a:ext cx="0" cy="99666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화살표 연결선 30"/>
                        <wps:cNvCnPr>
                          <a:stCxn id="4294967295" idx="3"/>
                          <a:endCxn id="4294967295" idx="2"/>
                        </wps:cNvCnPr>
                        <wps:spPr>
                          <a:xfrm flipV="1">
                            <a:off x="3589178" y="925977"/>
                            <a:ext cx="691010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순서도: 처리 31"/>
                        <wps:cNvSpPr/>
                        <wps:spPr>
                          <a:xfrm>
                            <a:off x="2764972" y="5703742"/>
                            <a:ext cx="3589177" cy="18519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6928D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현재AP-2번 스킬 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11575681" y="4707073"/>
                            <a:ext cx="1" cy="99666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꺾인 연결선 10"/>
                        <wps:cNvCnPr>
                          <a:stCxn id="4294967295" idx="2"/>
                          <a:endCxn id="4294967295" idx="2"/>
                        </wps:cNvCnPr>
                        <wps:spPr>
                          <a:xfrm rot="5400000" flipH="1" flipV="1">
                            <a:off x="9597683" y="-329968"/>
                            <a:ext cx="2848623" cy="12922705"/>
                          </a:xfrm>
                          <a:prstGeom prst="bentConnector3">
                            <a:avLst>
                              <a:gd name="adj1" fmla="val -8270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꺾인 연결선 10"/>
                        <wps:cNvCnPr>
                          <a:stCxn id="4294967295" idx="2"/>
                          <a:endCxn id="4294967295" idx="2"/>
                        </wps:cNvCnPr>
                        <wps:spPr>
                          <a:xfrm rot="5400000" flipH="1" flipV="1">
                            <a:off x="13105202" y="3177551"/>
                            <a:ext cx="2848623" cy="5907667"/>
                          </a:xfrm>
                          <a:prstGeom prst="bentConnector3">
                            <a:avLst>
                              <a:gd name="adj1" fmla="val -8270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순서도: 데이터 36"/>
                        <wps:cNvSpPr/>
                        <wps:spPr>
                          <a:xfrm>
                            <a:off x="3922353" y="0"/>
                            <a:ext cx="3587011" cy="18584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0F6D4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요청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순서도: 직접 액세스 저장소 37"/>
                        <wps:cNvSpPr/>
                        <wps:spPr>
                          <a:xfrm>
                            <a:off x="7842539" y="0"/>
                            <a:ext cx="3589176" cy="1858449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9E10E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임시 전투 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순서도: 데이터 38"/>
                        <wps:cNvSpPr/>
                        <wps:spPr>
                          <a:xfrm>
                            <a:off x="11762726" y="0"/>
                            <a:ext cx="3589175" cy="18584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BBF37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출력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순서도: 데이터 39"/>
                        <wps:cNvSpPr/>
                        <wps:spPr>
                          <a:xfrm>
                            <a:off x="0" y="8552366"/>
                            <a:ext cx="3589177" cy="18584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34E64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순서도: 직접 액세스 저장소 40"/>
                        <wps:cNvSpPr/>
                        <wps:spPr>
                          <a:xfrm>
                            <a:off x="3922353" y="8552365"/>
                            <a:ext cx="3587011" cy="1858449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308A7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순서도: 데이터 41"/>
                        <wps:cNvSpPr/>
                        <wps:spPr>
                          <a:xfrm>
                            <a:off x="7842540" y="8552366"/>
                            <a:ext cx="3589176" cy="18584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FBC97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데이터 출력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화살표 연결선 42"/>
                        <wps:cNvCnPr>
                          <a:stCxn id="4294967295" idx="5"/>
                          <a:endCxn id="4294967295" idx="1"/>
                        </wps:cNvCnPr>
                        <wps:spPr>
                          <a:xfrm>
                            <a:off x="7151529" y="925977"/>
                            <a:ext cx="6910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>
                          <a:stCxn id="4294967295" idx="4"/>
                          <a:endCxn id="4294967295" idx="2"/>
                        </wps:cNvCnPr>
                        <wps:spPr>
                          <a:xfrm>
                            <a:off x="11431715" y="925977"/>
                            <a:ext cx="691011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>
                          <a:stCxn id="4294967295" idx="5"/>
                          <a:endCxn id="4294967295" idx="1"/>
                        </wps:cNvCnPr>
                        <wps:spPr>
                          <a:xfrm>
                            <a:off x="14994067" y="925977"/>
                            <a:ext cx="691011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7483348" y="1858450"/>
                            <a:ext cx="0" cy="99017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/>
                        <wps:cNvCnPr>
                          <a:stCxn id="4294967295" idx="5"/>
                          <a:endCxn id="4294967295" idx="1"/>
                        </wps:cNvCnPr>
                        <wps:spPr>
                          <a:xfrm flipV="1">
                            <a:off x="3231341" y="9478342"/>
                            <a:ext cx="691012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화살표 연결선 48"/>
                        <wps:cNvCnPr>
                          <a:stCxn id="4294967295" idx="4"/>
                          <a:endCxn id="4294967295" idx="2"/>
                        </wps:cNvCnPr>
                        <wps:spPr>
                          <a:xfrm>
                            <a:off x="7509364" y="9478342"/>
                            <a:ext cx="691011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4294967295" idx="5"/>
                          <a:endCxn id="4294967295" idx="1"/>
                        </wps:cNvCnPr>
                        <wps:spPr>
                          <a:xfrm>
                            <a:off x="11071716" y="9478343"/>
                            <a:ext cx="69101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순서도: 처리 50"/>
                        <wps:cNvSpPr/>
                        <wps:spPr>
                          <a:xfrm>
                            <a:off x="11762728" y="8552366"/>
                            <a:ext cx="3589175" cy="18584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2E977" w14:textId="77777777" w:rsidR="0086318E" w:rsidRPr="0086318E" w:rsidRDefault="0086318E" w:rsidP="0086318E">
                              <w:pPr>
                                <w:jc w:val="center"/>
                                <w:rPr>
                                  <w:kern w:val="0"/>
                                  <w:sz w:val="12"/>
                                  <w:szCs w:val="12"/>
                                </w:rPr>
                              </w:pPr>
                              <w:r w:rsidRPr="0086318E"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sz w:val="12"/>
                                  <w:szCs w:val="12"/>
                                </w:rPr>
                                <w:t>전투 플로우 차트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선 화살표 연결선 5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5351903" y="9478343"/>
                            <a:ext cx="3331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꺾인 연결선 8"/>
                        <wps:cNvCnPr>
                          <a:stCxn id="4294967295" idx="1"/>
                          <a:endCxn id="4294967295" idx="0"/>
                        </wps:cNvCnPr>
                        <wps:spPr>
                          <a:xfrm rot="10800000" flipV="1">
                            <a:off x="2153508" y="3781095"/>
                            <a:ext cx="611465" cy="4771270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4C5C6" id="그룹 191" o:spid="_x0000_s1028" style="position:absolute;margin-left:-14.9pt;margin-top:47.6pt;width:520.55pt;height:281.05pt;z-index:251621376;mso-position-horizontal-relative:margin;mso-position-vertical-relative:text;mso-width-relative:margin;mso-height-relative:margin" coordsize="192816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순서도: 수행의 시작/종료 16" o:spid="_x0000_s1029" type="#_x0000_t116" style="position:absolute;left:156850;top:85523;width:35966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" fillcolor="white [3201]" strokecolor="black [3200]" strokeweight="2pt">
                  <v:textbox>
                    <w:txbxContent>
                      <w:p w14:paraId="53272DA8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종료</w:t>
                        </w:r>
                      </w:p>
                    </w:txbxContent>
                  </v:textbox>
                </v:shape>
                <v:shape id="순서도: 수행의 시작/종료 17" o:spid="_x0000_s1030" type="#_x0000_t116" style="position:absolute;width:35891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" fillcolor="white [3201]" strokecolor="black [3200]" strokeweight="2pt">
                  <v:textbox>
                    <w:txbxContent>
                      <w:p w14:paraId="210F6E42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시작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순서도: 처리 18" o:spid="_x0000_s1031" type="#_x0000_t109" style="position:absolute;left:156850;width:35966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" fillcolor="white [3201]" strokecolor="black [3200]" strokeweight="2pt">
                  <v:textbox>
                    <w:txbxContent>
                      <w:p w14:paraId="6805A6DA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행동력에 따른 AP회복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19" o:spid="_x0000_s1032" type="#_x0000_t110" style="position:absolute;left:156850;top:28486;width:35966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" fillcolor="white [3201]" strokecolor="black [3200]" strokeweight="2pt">
                  <v:textbox>
                    <w:txbxContent>
                      <w:p w14:paraId="3BDEE0F9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캐릭터의 현재 AP값이 10보다 큰가?</w:t>
                        </w:r>
                      </w:p>
                    </w:txbxContent>
                  </v:textbox>
                </v:shape>
                <v:shape id="순서도: 판단 20" o:spid="_x0000_s1033" type="#_x0000_t110" style="position:absolute;left:97821;top:28486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" fillcolor="white [3201]" strokecolor="black [3200]" strokeweight="2pt">
                  <v:textbox>
                    <w:txbxContent>
                      <w:p w14:paraId="706979E2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1번 스킬의 사거리 내에 적 이 있는가?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1" o:spid="_x0000_s1034" type="#_x0000_t32" style="position:absolute;left:133713;top:37810;width:231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" strokecolor="#4579b8 [3044]" strokeweight="3pt">
                  <v:stroke endarrow="block"/>
                </v:shape>
                <v:shape id="순서도: 처리 22" o:spid="_x0000_s1035" type="#_x0000_t109" style="position:absolute;left:97821;top:57037;width:35892;height:1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" fillcolor="white [3201]" strokecolor="black [3200]" strokeweight="2pt">
                  <v:textbox>
                    <w:txbxContent>
                      <w:p w14:paraId="1975D39B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현재AP-1번 스킬 AP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8" o:spid="_x0000_s1036" type="#_x0000_t35" style="position:absolute;left:21535;top:37810;width:171281;height:477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" adj="-287,19447" strokecolor="red" strokeweight="3pt">
                  <v:stroke endarrow="open"/>
                </v:shape>
                <v:shape id="순서도: 판단 27" o:spid="_x0000_s1037" type="#_x0000_t110" style="position:absolute;left:27649;top:28486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" fillcolor="white [3201]" strokecolor="black [3200]" strokeweight="2pt">
                  <v:textbox>
                    <w:txbxContent>
                      <w:p w14:paraId="5843A890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2번 스킬의 사거리 내에 적 이 있는가?</w:t>
                        </w:r>
                      </w:p>
                    </w:txbxContent>
                  </v:textbox>
                </v:shape>
                <v:shape id="직선 화살표 연결선 28" o:spid="_x0000_s1038" type="#_x0000_t32" style="position:absolute;left:63541;top:37810;width:342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" strokecolor="red" strokeweight="3pt">
                  <v:stroke endarrow="block"/>
                </v:shape>
                <v:shape id="직선 화살표 연결선 29" o:spid="_x0000_s1039" type="#_x0000_t32" style="position:absolute;left:45606;top:47070;width:0;height:9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" strokecolor="#4579b8 [3044]" strokeweight="3pt">
                  <v:stroke endarrow="block"/>
                </v:shape>
                <v:shape id="직선 화살표 연결선 30" o:spid="_x0000_s1040" type="#_x0000_t32" style="position:absolute;left:35891;top:9259;width:69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" strokecolor="windowText" strokeweight="3pt">
                  <v:stroke endarrow="block"/>
                </v:shape>
                <v:shape id="순서도: 처리 31" o:spid="_x0000_s1041" type="#_x0000_t109" style="position:absolute;left:27649;top:57037;width:35892;height:1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" fillcolor="white [3201]" strokecolor="black [3200]" strokeweight="2pt">
                  <v:textbox>
                    <w:txbxContent>
                      <w:p w14:paraId="36A6928D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현재AP-2번 스킬 AP</w:t>
                        </w:r>
                      </w:p>
                    </w:txbxContent>
                  </v:textbox>
                </v:shape>
                <v:shape id="직선 화살표 연결선 32" o:spid="_x0000_s1042" type="#_x0000_t32" style="position:absolute;left:115756;top:47070;width:0;height:9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" strokecolor="#4579b8 [3044]" strokeweight="3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0" o:spid="_x0000_s1043" type="#_x0000_t34" style="position:absolute;left:95977;top:-3301;width:28486;height:129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" adj="-1786" strokecolor="windowText" strokeweight="3pt">
                  <v:stroke endarrow="open"/>
                </v:shape>
                <v:shape id="꺾인 연결선 10" o:spid="_x0000_s1044" type="#_x0000_t34" style="position:absolute;left:131052;top:31774;width:28486;height:59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" adj="-1786" strokecolor="windowText" strokeweight="3pt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순서도: 데이터 36" o:spid="_x0000_s1045" type="#_x0000_t111" style="position:absolute;left:39223;width:35870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" fillcolor="white [3201]" strokecolor="black [3200]" strokeweight="2pt">
                  <v:textbox>
                    <w:txbxContent>
                      <w:p w14:paraId="2F50F6D4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요청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순서도: 직접 액세스 저장소 37" o:spid="_x0000_s1046" type="#_x0000_t133" style="position:absolute;left:78425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" fillcolor="white [3201]" strokecolor="black [3200]" strokeweight="2pt">
                  <v:textbox>
                    <w:txbxContent>
                      <w:p w14:paraId="5019E10E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임시 전투 DB</w:t>
                        </w:r>
                      </w:p>
                    </w:txbxContent>
                  </v:textbox>
                </v:shape>
                <v:shape id="순서도: 데이터 38" o:spid="_x0000_s1047" type="#_x0000_t111" style="position:absolute;left:117627;width:35892;height:18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" fillcolor="white [3201]" strokecolor="black [3200]" strokeweight="2pt">
                  <v:textbox>
                    <w:txbxContent>
                      <w:p w14:paraId="0BDBBF37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출력</w:t>
                        </w:r>
                      </w:p>
                    </w:txbxContent>
                  </v:textbox>
                </v:shape>
                <v:shape id="순서도: 데이터 39" o:spid="_x0000_s1048" type="#_x0000_t111" style="position:absolute;top:85523;width:35891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" fillcolor="white [3201]" strokecolor="black [3200]" strokeweight="2pt">
                  <v:textbox>
                    <w:txbxContent>
                      <w:p w14:paraId="08434E64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입력</w:t>
                        </w:r>
                      </w:p>
                    </w:txbxContent>
                  </v:textbox>
                </v:shape>
                <v:shape id="순서도: 직접 액세스 저장소 40" o:spid="_x0000_s1049" type="#_x0000_t133" style="position:absolute;left:39223;top:85523;width:35870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" fillcolor="white [3201]" strokecolor="black [3200]" strokeweight="2pt">
                  <v:textbox>
                    <w:txbxContent>
                      <w:p w14:paraId="192308A7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DB</w:t>
                        </w:r>
                      </w:p>
                    </w:txbxContent>
                  </v:textbox>
                </v:shape>
                <v:shape id="순서도: 데이터 41" o:spid="_x0000_s1050" type="#_x0000_t111" style="position:absolute;left:78425;top:85523;width:35892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" fillcolor="white [3201]" strokecolor="black [3200]" strokeweight="2pt">
                  <v:textbox>
                    <w:txbxContent>
                      <w:p w14:paraId="700FBC97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데이터 출력</w:t>
                        </w:r>
                      </w:p>
                    </w:txbxContent>
                  </v:textbox>
                </v:shape>
                <v:shape id="직선 화살표 연결선 42" o:spid="_x0000_s1051" type="#_x0000_t32" style="position:absolute;left:71515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" strokecolor="windowText" strokeweight="3pt">
                  <v:stroke endarrow="block"/>
                </v:shape>
                <v:shape id="직선 화살표 연결선 44" o:spid="_x0000_s1052" type="#_x0000_t32" style="position:absolute;left:114317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" strokecolor="windowText" strokeweight="3pt">
                  <v:stroke endarrow="block"/>
                </v:shape>
                <v:shape id="직선 화살표 연결선 45" o:spid="_x0000_s1053" type="#_x0000_t32" style="position:absolute;left:149940;top:9259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" strokecolor="windowText" strokeweight="3pt">
                  <v:stroke endarrow="block"/>
                </v:shape>
                <v:shape id="직선 화살표 연결선 46" o:spid="_x0000_s1054" type="#_x0000_t32" style="position:absolute;left:174833;top:18584;width:0;height:9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" strokecolor="windowText" strokeweight="3pt">
                  <v:stroke endarrow="block"/>
                </v:shape>
                <v:shape id="직선 화살표 연결선 47" o:spid="_x0000_s1055" type="#_x0000_t32" style="position:absolute;left:32313;top:94783;width:69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" strokecolor="windowText" strokeweight="3pt">
                  <v:stroke endarrow="block"/>
                </v:shape>
                <v:shape id="직선 화살표 연결선 48" o:spid="_x0000_s1056" type="#_x0000_t32" style="position:absolute;left:75093;top:94783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" strokecolor="windowText" strokeweight="3pt">
                  <v:stroke endarrow="block"/>
                </v:shape>
                <v:shape id="직선 화살표 연결선 49" o:spid="_x0000_s1057" type="#_x0000_t32" style="position:absolute;left:110717;top:94783;width:6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" strokecolor="windowText" strokeweight="3pt">
                  <v:stroke endarrow="block"/>
                </v:shape>
                <v:shape id="순서도: 처리 50" o:spid="_x0000_s1058" type="#_x0000_t109" style="position:absolute;left:117627;top:85523;width:35892;height:1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" fillcolor="white [3201]" strokecolor="black [3200]" strokeweight="2pt">
                  <v:textbox>
                    <w:txbxContent>
                      <w:p w14:paraId="26C2E977" w14:textId="77777777" w:rsidR="0086318E" w:rsidRPr="0086318E" w:rsidRDefault="0086318E" w:rsidP="0086318E">
                        <w:pPr>
                          <w:jc w:val="center"/>
                          <w:rPr>
                            <w:kern w:val="0"/>
                            <w:sz w:val="12"/>
                            <w:szCs w:val="12"/>
                          </w:rPr>
                        </w:pPr>
                        <w:r w:rsidRPr="0086318E"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sz w:val="12"/>
                            <w:szCs w:val="12"/>
                          </w:rPr>
                          <w:t>전투 플로우 차트</w:t>
                        </w:r>
                      </w:p>
                    </w:txbxContent>
                  </v:textbox>
                </v:shape>
                <v:shape id="직선 화살표 연결선 52" o:spid="_x0000_s1059" type="#_x0000_t32" style="position:absolute;left:153519;top:94783;width:33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" strokecolor="windowText" strokeweight="3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8" o:spid="_x0000_s1060" type="#_x0000_t33" style="position:absolute;left:21535;top:37810;width:6114;height:477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" strokecolor="red" strokeweight="3pt">
                  <v:stroke endarrow="open"/>
                </v:shape>
                <w10:wrap anchorx="margin"/>
              </v:group>
            </w:pict>
          </mc:Fallback>
        </mc:AlternateContent>
      </w:r>
      <w:r w:rsidR="00652EA8">
        <w:rPr>
          <w:rFonts w:asciiTheme="minorHAnsi" w:eastAsiaTheme="minorHAnsi" w:hAnsiTheme="minorHAnsi"/>
        </w:rPr>
        <w:br w:type="page"/>
      </w:r>
    </w:p>
    <w:p w14:paraId="2DACEDA1" w14:textId="77777777" w:rsidR="00FC125C" w:rsidRDefault="00FC125C">
      <w:pPr>
        <w:widowControl/>
        <w:wordWrap/>
        <w:autoSpaceDE/>
        <w:autoSpaceDN/>
        <w:jc w:val="left"/>
        <w:rPr>
          <w:rFonts w:asciiTheme="minorHAnsi" w:eastAsiaTheme="minorHAnsi" w:hAnsiTheme="minorHAnsi"/>
          <w:sz w:val="18"/>
          <w:szCs w:val="24"/>
        </w:rPr>
      </w:pPr>
    </w:p>
    <w:p w14:paraId="61BF8CF8" w14:textId="11B3CD5A" w:rsidR="00B20E57" w:rsidRDefault="00C23092" w:rsidP="00B20E57">
      <w:pPr>
        <w:pStyle w:val="a2"/>
        <w:outlineLvl w:val="0"/>
      </w:pPr>
      <w:bookmarkStart w:id="8" w:name="_Toc24018765"/>
      <w:proofErr w:type="spellStart"/>
      <w:r>
        <w:rPr>
          <w:rFonts w:hint="eastAsia"/>
        </w:rPr>
        <w:t>세븐나이츠</w:t>
      </w:r>
      <w:proofErr w:type="spellEnd"/>
      <w:r>
        <w:rPr>
          <w:rFonts w:hint="eastAsia"/>
        </w:rPr>
        <w:t xml:space="preserve"> 오토 플로우 차트</w:t>
      </w:r>
      <w:bookmarkEnd w:id="8"/>
    </w:p>
    <w:p w14:paraId="0A09BD69" w14:textId="04680043" w:rsidR="00896A5E" w:rsidRDefault="00896A5E" w:rsidP="00663FFB">
      <w:pPr>
        <w:pStyle w:val="a0"/>
        <w:numPr>
          <w:ilvl w:val="0"/>
          <w:numId w:val="0"/>
        </w:numPr>
        <w:ind w:left="687" w:hanging="403"/>
      </w:pPr>
    </w:p>
    <w:p w14:paraId="32B40CA2" w14:textId="24DEB0A1" w:rsidR="00663FFB" w:rsidRDefault="00D603B6" w:rsidP="00663FFB">
      <w:pPr>
        <w:pStyle w:val="a0"/>
        <w:numPr>
          <w:ilvl w:val="0"/>
          <w:numId w:val="0"/>
        </w:numPr>
        <w:ind w:left="687" w:hanging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EF5F02F" wp14:editId="698B261B">
                <wp:simplePos x="0" y="0"/>
                <wp:positionH relativeFrom="column">
                  <wp:posOffset>2788920</wp:posOffset>
                </wp:positionH>
                <wp:positionV relativeFrom="paragraph">
                  <wp:posOffset>42799</wp:posOffset>
                </wp:positionV>
                <wp:extent cx="1722779" cy="1067985"/>
                <wp:effectExtent l="0" t="0" r="26670" b="18415"/>
                <wp:wrapNone/>
                <wp:docPr id="576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79" cy="1067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4F0533" w14:textId="77777777" w:rsidR="00D603B6" w:rsidRDefault="00D603B6" w:rsidP="00D603B6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 xml:space="preserve">영웅의 </w:t>
                            </w:r>
                            <w:proofErr w:type="spellStart"/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>스킬정보값</w:t>
                            </w:r>
                            <w:proofErr w:type="spellEnd"/>
                          </w:p>
                          <w:p w14:paraId="34874939" w14:textId="77777777" w:rsidR="00D603B6" w:rsidRDefault="00D603B6" w:rsidP="00D603B6"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>영웅의 약점 공격 확률 값</w:t>
                            </w:r>
                          </w:p>
                          <w:p w14:paraId="4510E56D" w14:textId="77777777" w:rsidR="00D603B6" w:rsidRDefault="00D603B6" w:rsidP="00D603B6"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 xml:space="preserve">유저의 </w:t>
                            </w:r>
                            <w:proofErr w:type="spellStart"/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>선택값</w:t>
                            </w:r>
                            <w:proofErr w:type="spellEnd"/>
                          </w:p>
                          <w:p w14:paraId="343E58A5" w14:textId="77777777" w:rsidR="00D603B6" w:rsidRDefault="00D603B6" w:rsidP="00D603B6"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 xml:space="preserve">캐릭터의 </w:t>
                            </w:r>
                            <w:proofErr w:type="spellStart"/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</w:rPr>
                              <w:t>상태값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F02F" id="TextBox 43" o:spid="_x0000_s1061" type="#_x0000_t202" style="position:absolute;left:0;text-align:left;margin-left:219.6pt;margin-top:3.35pt;width:135.65pt;height:84.1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" fillcolor="window" strokecolor="windowText">
                <v:textbox style="mso-fit-shape-to-text:t">
                  <w:txbxContent>
                    <w:p w14:paraId="2A4F0533" w14:textId="77777777" w:rsidR="00D603B6" w:rsidRDefault="00D603B6" w:rsidP="00D603B6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 xml:space="preserve">영웅의 </w:t>
                      </w:r>
                      <w:proofErr w:type="spellStart"/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>스킬정보값</w:t>
                      </w:r>
                      <w:proofErr w:type="spellEnd"/>
                    </w:p>
                    <w:p w14:paraId="34874939" w14:textId="77777777" w:rsidR="00D603B6" w:rsidRDefault="00D603B6" w:rsidP="00D603B6"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>영웅의 약점 공격 확률 값</w:t>
                      </w:r>
                    </w:p>
                    <w:p w14:paraId="4510E56D" w14:textId="77777777" w:rsidR="00D603B6" w:rsidRDefault="00D603B6" w:rsidP="00D603B6"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 xml:space="preserve">유저의 </w:t>
                      </w:r>
                      <w:proofErr w:type="spellStart"/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>선택값</w:t>
                      </w:r>
                      <w:proofErr w:type="spellEnd"/>
                    </w:p>
                    <w:p w14:paraId="343E58A5" w14:textId="77777777" w:rsidR="00D603B6" w:rsidRDefault="00D603B6" w:rsidP="00D603B6"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 xml:space="preserve">캐릭터의 </w:t>
                      </w:r>
                      <w:proofErr w:type="spellStart"/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</w:rPr>
                        <w:t>상태값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652EA8">
        <w:rPr>
          <w:rFonts w:hint="eastAsia"/>
        </w:rPr>
        <w:t>플로우차트에서</w:t>
      </w:r>
      <w:proofErr w:type="spellEnd"/>
      <w:r w:rsidR="00652EA8">
        <w:rPr>
          <w:rFonts w:hint="eastAsia"/>
        </w:rPr>
        <w:t xml:space="preserve"> </w:t>
      </w:r>
      <w:r w:rsidR="00652EA8">
        <w:rPr>
          <w:rFonts w:hint="eastAsia"/>
        </w:rPr>
        <w:t>필요한</w:t>
      </w:r>
      <w:r w:rsidR="00652EA8">
        <w:rPr>
          <w:rFonts w:hint="eastAsia"/>
        </w:rPr>
        <w:t xml:space="preserve"> </w:t>
      </w:r>
      <w:r w:rsidR="00652EA8">
        <w:rPr>
          <w:rFonts w:hint="eastAsia"/>
        </w:rPr>
        <w:t>데이터</w:t>
      </w:r>
      <w:r w:rsidR="00652EA8">
        <w:rPr>
          <w:rFonts w:hint="eastAsia"/>
        </w:rPr>
        <w:t xml:space="preserve"> </w:t>
      </w:r>
      <w:r w:rsidR="00652EA8">
        <w:rPr>
          <w:rFonts w:hint="eastAsia"/>
        </w:rPr>
        <w:t>종류</w:t>
      </w:r>
    </w:p>
    <w:p w14:paraId="22C79527" w14:textId="755D3E81" w:rsidR="003023BF" w:rsidRDefault="00652EA8" w:rsidP="00663FFB">
      <w:pPr>
        <w:pStyle w:val="a0"/>
        <w:numPr>
          <w:ilvl w:val="0"/>
          <w:numId w:val="0"/>
        </w:numPr>
        <w:ind w:left="687" w:hanging="403"/>
      </w:pPr>
      <w:proofErr w:type="spellStart"/>
      <w:r>
        <w:rPr>
          <w:rFonts w:hint="eastAsia"/>
        </w:rPr>
        <w:t>플로우차트의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순서</w:t>
      </w:r>
      <w:r w:rsidR="00284F8C">
        <w:rPr>
          <w:rFonts w:hint="eastAsia"/>
        </w:rPr>
        <w:t xml:space="preserve"> </w:t>
      </w:r>
      <w:r w:rsidR="00284F8C">
        <w:rPr>
          <w:rFonts w:hint="eastAsia"/>
        </w:rPr>
        <w:t>설명</w:t>
      </w:r>
    </w:p>
    <w:p w14:paraId="1533CC88" w14:textId="77777777" w:rsidR="003023BF" w:rsidRDefault="003023BF">
      <w:pPr>
        <w:widowControl/>
        <w:wordWrap/>
        <w:autoSpaceDE/>
        <w:autoSpaceDN/>
        <w:jc w:val="left"/>
        <w:rPr>
          <w:rFonts w:ascii="굴림" w:eastAsiaTheme="minorEastAsia" w:hAnsi="굴림"/>
          <w:sz w:val="18"/>
          <w:szCs w:val="24"/>
        </w:rPr>
      </w:pPr>
      <w:r>
        <w:br w:type="page"/>
      </w:r>
    </w:p>
    <w:p w14:paraId="40557220" w14:textId="1B0CF6E4" w:rsidR="0020639C" w:rsidRDefault="00C23092" w:rsidP="0020639C">
      <w:pPr>
        <w:pStyle w:val="a2"/>
        <w:outlineLvl w:val="0"/>
      </w:pPr>
      <w:bookmarkStart w:id="9" w:name="_Toc24018766"/>
      <w:proofErr w:type="spellStart"/>
      <w:r>
        <w:rPr>
          <w:rFonts w:hint="eastAsia"/>
        </w:rPr>
        <w:lastRenderedPageBreak/>
        <w:t>판타지워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택틱스</w:t>
      </w:r>
      <w:proofErr w:type="spellEnd"/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플로우 차트</w:t>
      </w:r>
      <w:bookmarkEnd w:id="9"/>
    </w:p>
    <w:p w14:paraId="3648CE44" w14:textId="57BDB543" w:rsidR="0020639C" w:rsidRDefault="0020639C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7DEA3902" w14:textId="23DFBD15" w:rsidR="00652EA8" w:rsidRDefault="00430E0B" w:rsidP="00430E0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1C5E8CC" wp14:editId="62A4D0F2">
                <wp:simplePos x="0" y="0"/>
                <wp:positionH relativeFrom="margin">
                  <wp:posOffset>1608305</wp:posOffset>
                </wp:positionH>
                <wp:positionV relativeFrom="paragraph">
                  <wp:posOffset>11430</wp:posOffset>
                </wp:positionV>
                <wp:extent cx="2147454" cy="1555811"/>
                <wp:effectExtent l="0" t="0" r="24765" b="20955"/>
                <wp:wrapNone/>
                <wp:docPr id="635" name="TextBox 6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5ED4B8-E2AC-43B9-9725-B56DCBCD91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54" cy="15558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8630A8" w14:textId="77777777" w:rsidR="003023BF" w:rsidRPr="00430E0B" w:rsidRDefault="003023BF" w:rsidP="003023BF">
                            <w:pPr>
                              <w:rPr>
                                <w:kern w:val="0"/>
                                <w:sz w:val="12"/>
                                <w:szCs w:val="16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현재 마나</w:t>
                            </w:r>
                          </w:p>
                          <w:p w14:paraId="3F056A95" w14:textId="77777777" w:rsidR="003023BF" w:rsidRPr="00430E0B" w:rsidRDefault="003023BF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캐릭터의 위치 정보</w:t>
                            </w:r>
                          </w:p>
                          <w:p w14:paraId="4DD6AFE4" w14:textId="77777777" w:rsidR="003023BF" w:rsidRPr="00430E0B" w:rsidRDefault="003023BF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캐릭터의 </w:t>
                            </w:r>
                            <w:proofErr w:type="spellStart"/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이동력</w:t>
                            </w:r>
                            <w:proofErr w:type="spellEnd"/>
                          </w:p>
                          <w:p w14:paraId="4026AEE5" w14:textId="77777777" w:rsidR="003023BF" w:rsidRPr="00430E0B" w:rsidRDefault="003023BF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스킬 정보 (소모 마나, 사정거리, 스킬 가능 여부)</w:t>
                            </w:r>
                          </w:p>
                          <w:p w14:paraId="271064B4" w14:textId="77777777" w:rsidR="003023BF" w:rsidRPr="00430E0B" w:rsidRDefault="003023BF" w:rsidP="003023BF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430E0B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14"/>
                                <w:szCs w:val="14"/>
                              </w:rPr>
                              <w:t>이전 턴 스킬 사용 정보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5E8CC" id="TextBox 634" o:spid="_x0000_s1062" type="#_x0000_t202" style="position:absolute;left:0;text-align:left;margin-left:126.65pt;margin-top:.9pt;width:169.1pt;height:122.5pt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" fillcolor="window" strokecolor="windowText">
                <v:textbox style="mso-fit-shape-to-text:t">
                  <w:txbxContent>
                    <w:p w14:paraId="288630A8" w14:textId="77777777" w:rsidR="003023BF" w:rsidRPr="00430E0B" w:rsidRDefault="003023BF" w:rsidP="003023BF">
                      <w:pPr>
                        <w:rPr>
                          <w:kern w:val="0"/>
                          <w:sz w:val="12"/>
                          <w:szCs w:val="16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현재 마나</w:t>
                      </w:r>
                    </w:p>
                    <w:p w14:paraId="3F056A95" w14:textId="77777777" w:rsidR="003023BF" w:rsidRPr="00430E0B" w:rsidRDefault="003023BF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캐릭터의 위치 정보</w:t>
                      </w:r>
                    </w:p>
                    <w:p w14:paraId="4DD6AFE4" w14:textId="77777777" w:rsidR="003023BF" w:rsidRPr="00430E0B" w:rsidRDefault="003023BF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 xml:space="preserve">캐릭터의 </w:t>
                      </w:r>
                      <w:proofErr w:type="spellStart"/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이동력</w:t>
                      </w:r>
                      <w:proofErr w:type="spellEnd"/>
                    </w:p>
                    <w:p w14:paraId="4026AEE5" w14:textId="77777777" w:rsidR="003023BF" w:rsidRPr="00430E0B" w:rsidRDefault="003023BF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스킬 정보 (소모 마나, 사정거리, 스킬 가능 여부)</w:t>
                      </w:r>
                    </w:p>
                    <w:p w14:paraId="271064B4" w14:textId="77777777" w:rsidR="003023BF" w:rsidRPr="00430E0B" w:rsidRDefault="003023BF" w:rsidP="003023BF">
                      <w:pPr>
                        <w:rPr>
                          <w:sz w:val="12"/>
                          <w:szCs w:val="14"/>
                        </w:rPr>
                      </w:pPr>
                      <w:r w:rsidRPr="00430E0B"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14"/>
                          <w:szCs w:val="14"/>
                        </w:rPr>
                        <w:t>이전 턴 스킬 사용 정보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DAFB7" w14:textId="374F5A93" w:rsidR="003023BF" w:rsidRDefault="003023BF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4CD71945" w14:textId="7A52848D" w:rsidR="003023BF" w:rsidRDefault="00430E0B">
      <w:pPr>
        <w:widowControl/>
        <w:wordWrap/>
        <w:autoSpaceDE/>
        <w:autoSpaceDN/>
        <w:jc w:val="left"/>
        <w:rPr>
          <w:rFonts w:asciiTheme="minorHAnsi" w:eastAsiaTheme="minorHAnsi" w:hAnsiTheme="minorHAnsi"/>
          <w:sz w:val="18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244FDE" wp14:editId="420AAE68">
                <wp:simplePos x="0" y="0"/>
                <wp:positionH relativeFrom="margin">
                  <wp:align>center</wp:align>
                </wp:positionH>
                <wp:positionV relativeFrom="paragraph">
                  <wp:posOffset>859844</wp:posOffset>
                </wp:positionV>
                <wp:extent cx="5334045" cy="5784716"/>
                <wp:effectExtent l="0" t="0" r="19050" b="26035"/>
                <wp:wrapNone/>
                <wp:docPr id="4" name="그룹 3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45" cy="5784716"/>
                          <a:chOff x="0" y="0"/>
                          <a:chExt cx="10615826" cy="11512394"/>
                        </a:xfrm>
                      </wpg:grpSpPr>
                      <wps:wsp>
                        <wps:cNvPr id="5" name="순서도: 수행의 시작/종료 5"/>
                        <wps:cNvSpPr/>
                        <wps:spPr>
                          <a:xfrm>
                            <a:off x="0" y="79049"/>
                            <a:ext cx="1453855" cy="107134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D37C3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순서도: 데이터 6"/>
                        <wps:cNvSpPr/>
                        <wps:spPr>
                          <a:xfrm>
                            <a:off x="1796466" y="79049"/>
                            <a:ext cx="1453854" cy="107134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709B4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데이터 요청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순서도: 직접 액세스 저장소 7"/>
                        <wps:cNvSpPr/>
                        <wps:spPr>
                          <a:xfrm>
                            <a:off x="3592931" y="79049"/>
                            <a:ext cx="1453855" cy="1071341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D4FB6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임시 전투 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순서도: 데이터 8"/>
                        <wps:cNvSpPr/>
                        <wps:spPr>
                          <a:xfrm>
                            <a:off x="5389397" y="79049"/>
                            <a:ext cx="1460781" cy="107134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C9664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데이터 출력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선 화살표 연결선 9"/>
                        <wps:cNvCnPr>
                          <a:stCxn id="4294967295" idx="3"/>
                          <a:endCxn id="4294967295" idx="2"/>
                        </wps:cNvCnPr>
                        <wps:spPr>
                          <a:xfrm>
                            <a:off x="1453855" y="614720"/>
                            <a:ext cx="48799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>
                          <a:stCxn id="4294967295" idx="5"/>
                          <a:endCxn id="4294967295" idx="1"/>
                        </wps:cNvCnPr>
                        <wps:spPr>
                          <a:xfrm>
                            <a:off x="3104935" y="614720"/>
                            <a:ext cx="48799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4294967295" idx="4"/>
                          <a:endCxn id="4294967295" idx="2"/>
                        </wps:cNvCnPr>
                        <wps:spPr>
                          <a:xfrm>
                            <a:off x="5046786" y="614720"/>
                            <a:ext cx="48868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cxnSpLocks/>
                          <a:stCxn id="4294967295" idx="5"/>
                          <a:endCxn id="4294967295" idx="1"/>
                        </wps:cNvCnPr>
                        <wps:spPr>
                          <a:xfrm>
                            <a:off x="6704100" y="614720"/>
                            <a:ext cx="37886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순서도: 처리 13"/>
                        <wps:cNvSpPr/>
                        <wps:spPr>
                          <a:xfrm>
                            <a:off x="9173738" y="90955"/>
                            <a:ext cx="1437326" cy="10475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46541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가장 가까운 몬스터의 후방으로 </w:t>
                              </w:r>
                              <w:proofErr w:type="gram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이동 합니다</w:t>
                              </w:r>
                              <w:proofErr w:type="gram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순서도: 데이터 14"/>
                        <wps:cNvSpPr/>
                        <wps:spPr>
                          <a:xfrm>
                            <a:off x="7179967" y="10465731"/>
                            <a:ext cx="1444330" cy="10457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CF01A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캐릭터 데이터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순서도: 직접 액세스 저장소 24"/>
                        <wps:cNvSpPr/>
                        <wps:spPr>
                          <a:xfrm>
                            <a:off x="4772543" y="10465731"/>
                            <a:ext cx="1444329" cy="1045798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82A67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임시 전투 DB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순서도: 데이터 25"/>
                        <wps:cNvSpPr/>
                        <wps:spPr>
                          <a:xfrm>
                            <a:off x="2571947" y="10465732"/>
                            <a:ext cx="1444330" cy="104579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F4E83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캐릭터 데이터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순서도: 수행의 시작/종료 26"/>
                        <wps:cNvSpPr/>
                        <wps:spPr>
                          <a:xfrm>
                            <a:off x="371351" y="10465732"/>
                            <a:ext cx="1444330" cy="104579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DDB56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순서도: 판단 34"/>
                        <wps:cNvSpPr/>
                        <wps:spPr>
                          <a:xfrm>
                            <a:off x="535736" y="3038959"/>
                            <a:ext cx="1444331" cy="10387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13D2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캐릭터가 </w:t>
                              </w:r>
                              <w:proofErr w:type="spell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각성스킬을</w:t>
                              </w:r>
                              <w:proofErr w:type="spell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proofErr w:type="gram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사용 </w:t>
                              </w:r>
                              <w:proofErr w:type="spell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할수</w:t>
                              </w:r>
                              <w:proofErr w:type="spellEnd"/>
                              <w:proofErr w:type="gram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 있는가?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3" name="순서도: 판단 43"/>
                        <wps:cNvSpPr/>
                        <wps:spPr>
                          <a:xfrm>
                            <a:off x="535736" y="4519256"/>
                            <a:ext cx="1444331" cy="10475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0DF32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이전 전투에 3번 스킬을 </w:t>
                              </w:r>
                              <w:proofErr w:type="gram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사용 하였는가</w:t>
                              </w:r>
                              <w:proofErr w:type="gram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1" name="순서도: 판단 51"/>
                        <wps:cNvSpPr/>
                        <wps:spPr>
                          <a:xfrm>
                            <a:off x="2413937" y="4519255"/>
                            <a:ext cx="1451665" cy="1047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2C4E6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3번 스킬을 사용가능한 </w:t>
                              </w:r>
                              <w:proofErr w:type="spell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마나인가</w:t>
                              </w:r>
                              <w:proofErr w:type="spell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4" name="순서도: 판단 54"/>
                        <wps:cNvSpPr/>
                        <wps:spPr>
                          <a:xfrm>
                            <a:off x="5291902" y="4519257"/>
                            <a:ext cx="1444330" cy="10475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F7C33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3번 스킬 사정거리 내에 적이 있는가?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5" name="순서도: 판단 55"/>
                        <wps:cNvSpPr/>
                        <wps:spPr>
                          <a:xfrm>
                            <a:off x="4036359" y="6170950"/>
                            <a:ext cx="1444329" cy="104752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8E89B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2번 스킬 사정거리 내에 적이 있는가?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6" name="순서도: 판단 56"/>
                        <wps:cNvSpPr/>
                        <wps:spPr>
                          <a:xfrm>
                            <a:off x="4030173" y="8047777"/>
                            <a:ext cx="1456701" cy="10475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CCF2E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1번 스킬 사정거리 내에 적이 있는가?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7" name="순서도: 판단 57"/>
                        <wps:cNvSpPr/>
                        <wps:spPr>
                          <a:xfrm>
                            <a:off x="4036358" y="3038959"/>
                            <a:ext cx="1444330" cy="1047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6E24B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proofErr w:type="spell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각성스킬</w:t>
                              </w:r>
                              <w:proofErr w:type="spell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 사정거리 내에 적이 있는가?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8" name="순서도: 판단 58"/>
                        <wps:cNvSpPr/>
                        <wps:spPr>
                          <a:xfrm>
                            <a:off x="535736" y="6170948"/>
                            <a:ext cx="1444330" cy="10475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7C57F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2번스킬을 사용가능한 </w:t>
                              </w:r>
                              <w:proofErr w:type="spell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마나인가</w:t>
                              </w:r>
                              <w:proofErr w:type="spell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tIns="0" rIns="0" bIns="0" rtlCol="0" anchor="ctr"/>
                      </wps:wsp>
                      <wps:wsp>
                        <wps:cNvPr id="59" name="직선 화살표 연결선 59"/>
                        <wps:cNvCnPr>
                          <a:stCxn id="4294967295" idx="2"/>
                          <a:endCxn id="4294967295" idx="4"/>
                        </wps:cNvCnPr>
                        <wps:spPr>
                          <a:xfrm flipH="1">
                            <a:off x="6216872" y="10988630"/>
                            <a:ext cx="110752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257902" y="4077683"/>
                            <a:ext cx="0" cy="44157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1257902" y="5566785"/>
                            <a:ext cx="0" cy="60416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980066" y="6694713"/>
                            <a:ext cx="2056293" cy="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화살표 연결선 63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980067" y="3558321"/>
                            <a:ext cx="2056291" cy="440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직선 화살표 연결선 64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980067" y="5043020"/>
                            <a:ext cx="433870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직선 화살표 연결선 65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3865602" y="5043020"/>
                            <a:ext cx="1426300" cy="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꺾인 연결선 8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2082593" y="6623961"/>
                            <a:ext cx="3004757" cy="890403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꺾인 연결선 8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1967505" y="6508873"/>
                            <a:ext cx="1353065" cy="2772272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꺾인 연결선 9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5797133" y="3047878"/>
                            <a:ext cx="347727" cy="2424947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꺾인 연결선 9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6434009" y="5146842"/>
                            <a:ext cx="329518" cy="1169403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꺾인 연결선 9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5738809" y="6238192"/>
                            <a:ext cx="464377" cy="2424946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꺾인 연결선 9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5812191" y="8041638"/>
                            <a:ext cx="317610" cy="2424945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꺾인 연결선 10"/>
                        <wps:cNvCnPr>
                          <a:stCxn id="4294967295" idx="2"/>
                          <a:endCxn id="4294967295" idx="3"/>
                        </wps:cNvCnPr>
                        <wps:spPr>
                          <a:xfrm rot="5400000">
                            <a:off x="8782471" y="975208"/>
                            <a:ext cx="946655" cy="1273207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순서도: 처리 73"/>
                        <wps:cNvSpPr/>
                        <wps:spPr>
                          <a:xfrm>
                            <a:off x="9173738" y="10464866"/>
                            <a:ext cx="1442088" cy="10475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0E530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대기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꺾인 연결선 8"/>
                        <wps:cNvCnPr>
                          <a:stCxn id="4294967295" idx="3"/>
                          <a:endCxn id="4294967295" idx="0"/>
                        </wps:cNvCnPr>
                        <wps:spPr>
                          <a:xfrm>
                            <a:off x="5480688" y="3562724"/>
                            <a:ext cx="4414094" cy="6902142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꺾인 연결선 8"/>
                        <wps:cNvCnPr>
                          <a:stCxn id="4294967295" idx="3"/>
                          <a:endCxn id="4294967295" idx="0"/>
                        </wps:cNvCnPr>
                        <wps:spPr>
                          <a:xfrm>
                            <a:off x="6736232" y="5043021"/>
                            <a:ext cx="3158550" cy="5421845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꺾인 연결선 8"/>
                        <wps:cNvCnPr>
                          <a:stCxn id="4294967295" idx="3"/>
                          <a:endCxn id="4294967295" idx="0"/>
                        </wps:cNvCnPr>
                        <wps:spPr>
                          <a:xfrm>
                            <a:off x="5480688" y="6694714"/>
                            <a:ext cx="4414094" cy="3770152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꺾인 연결선 8"/>
                        <wps:cNvCnPr>
                          <a:stCxn id="4294967295" idx="3"/>
                          <a:endCxn id="4294967295" idx="0"/>
                        </wps:cNvCnPr>
                        <wps:spPr>
                          <a:xfrm>
                            <a:off x="5486874" y="8571542"/>
                            <a:ext cx="4407908" cy="1893324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직선 화살표 연결선 78"/>
                        <wps:cNvCnPr>
                          <a:stCxn id="4294967295" idx="1"/>
                          <a:endCxn id="4294967295" idx="5"/>
                        </wps:cNvCnPr>
                        <wps:spPr>
                          <a:xfrm flipH="1">
                            <a:off x="3871844" y="10988630"/>
                            <a:ext cx="900699" cy="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선 화살표 연결선 79"/>
                        <wps:cNvCnPr>
                          <a:stCxn id="4294967295" idx="2"/>
                          <a:endCxn id="4294967295" idx="3"/>
                        </wps:cNvCnPr>
                        <wps:spPr>
                          <a:xfrm flipH="1">
                            <a:off x="1815681" y="10988631"/>
                            <a:ext cx="90069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순서도: 처리 80"/>
                        <wps:cNvSpPr/>
                        <wps:spPr>
                          <a:xfrm>
                            <a:off x="7183470" y="3910451"/>
                            <a:ext cx="1437325" cy="10475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5FAFF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4번 스킬 사용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순서도: 처리 81"/>
                        <wps:cNvSpPr/>
                        <wps:spPr>
                          <a:xfrm>
                            <a:off x="7183470" y="5376162"/>
                            <a:ext cx="1437325" cy="10402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B8B21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3번 스킬 사용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" name="순서도: 처리 82"/>
                        <wps:cNvSpPr/>
                        <wps:spPr>
                          <a:xfrm>
                            <a:off x="7183470" y="7159090"/>
                            <a:ext cx="1437325" cy="10475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40F0D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2번 스킬 사용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순서도: 처리 83"/>
                        <wps:cNvSpPr/>
                        <wps:spPr>
                          <a:xfrm>
                            <a:off x="7183469" y="8889151"/>
                            <a:ext cx="1437326" cy="10475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EE9A2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1번 스킬 사용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꺾인 연결선 10"/>
                        <wps:cNvCnPr>
                          <a:stCxn id="4294967295" idx="3"/>
                          <a:endCxn id="4294967295" idx="5"/>
                        </wps:cNvCnPr>
                        <wps:spPr>
                          <a:xfrm flipH="1">
                            <a:off x="8479864" y="9412916"/>
                            <a:ext cx="140931" cy="1575714"/>
                          </a:xfrm>
                          <a:prstGeom prst="bentConnector3">
                            <a:avLst>
                              <a:gd name="adj1" fmla="val -164692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꺾인 연결선 10"/>
                        <wps:cNvCnPr>
                          <a:stCxn id="4294967295" idx="3"/>
                          <a:endCxn id="4294967295" idx="5"/>
                        </wps:cNvCnPr>
                        <wps:spPr>
                          <a:xfrm flipH="1">
                            <a:off x="8479864" y="7682854"/>
                            <a:ext cx="140931" cy="3305776"/>
                          </a:xfrm>
                          <a:prstGeom prst="bentConnector3">
                            <a:avLst>
                              <a:gd name="adj1" fmla="val -164692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꺾인 연결선 10"/>
                        <wps:cNvCnPr>
                          <a:stCxn id="4294967295" idx="3"/>
                          <a:endCxn id="4294967295" idx="5"/>
                        </wps:cNvCnPr>
                        <wps:spPr>
                          <a:xfrm flipH="1">
                            <a:off x="8479864" y="5896303"/>
                            <a:ext cx="140931" cy="5092327"/>
                          </a:xfrm>
                          <a:prstGeom prst="bentConnector3">
                            <a:avLst>
                              <a:gd name="adj1" fmla="val -164692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꺾인 연결선 10"/>
                        <wps:cNvCnPr>
                          <a:stCxn id="4294967295" idx="3"/>
                          <a:endCxn id="4294967295" idx="5"/>
                        </wps:cNvCnPr>
                        <wps:spPr>
                          <a:xfrm flipH="1">
                            <a:off x="8479864" y="4434216"/>
                            <a:ext cx="140931" cy="6554414"/>
                          </a:xfrm>
                          <a:prstGeom prst="bentConnector3">
                            <a:avLst>
                              <a:gd name="adj1" fmla="val -164692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순서도: 판단 89"/>
                        <wps:cNvSpPr/>
                        <wps:spPr>
                          <a:xfrm>
                            <a:off x="7082964" y="0"/>
                            <a:ext cx="1638336" cy="12294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36866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현재 캐릭터 위치에서 몬스터의 </w:t>
                              </w:r>
                              <w:proofErr w:type="gram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후방영역으로  이동가능한가</w:t>
                              </w:r>
                              <w:proofErr w:type="gram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0" name="순서도: 판단 90"/>
                        <wps:cNvSpPr/>
                        <wps:spPr>
                          <a:xfrm>
                            <a:off x="7185071" y="1561375"/>
                            <a:ext cx="1434123" cy="10475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F3ECA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스킬 사정거리내에 몬스터가 있는가?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91" name="직선 화살표 연결선 91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>
                            <a:off x="5485272" y="2085139"/>
                            <a:ext cx="1699799" cy="1984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8721300" y="614720"/>
                            <a:ext cx="452438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7902132" y="1229439"/>
                            <a:ext cx="1" cy="33193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순서도: 처리 94"/>
                        <wps:cNvSpPr/>
                        <wps:spPr>
                          <a:xfrm>
                            <a:off x="4031774" y="1581223"/>
                            <a:ext cx="1453498" cy="10475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E739B" w14:textId="77777777" w:rsidR="00430E0B" w:rsidRPr="00430E0B" w:rsidRDefault="00430E0B" w:rsidP="00430E0B">
                              <w:pPr>
                                <w:jc w:val="center"/>
                                <w:rPr>
                                  <w:kern w:val="0"/>
                                  <w:sz w:val="8"/>
                                  <w:szCs w:val="8"/>
                                </w:rPr>
                              </w:pPr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 xml:space="preserve">가장 가까운 몬스터로 </w:t>
                              </w:r>
                              <w:proofErr w:type="gramStart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이동 합니다</w:t>
                              </w:r>
                              <w:proofErr w:type="gramEnd"/>
                              <w:r w:rsidRPr="00430E0B">
                                <w:rPr>
                                  <w:rFonts w:eastAsiaTheme="minorEastAsia" w:cstheme="minorBidi" w:hint="eastAsia"/>
                                  <w:color w:val="000000" w:themeColor="dark1"/>
                                  <w:sz w:val="8"/>
                                  <w:szCs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꺾인 연결선 10"/>
                        <wps:cNvCnPr>
                          <a:stCxn id="4294967295" idx="1"/>
                          <a:endCxn id="4294967295" idx="1"/>
                        </wps:cNvCnPr>
                        <wps:spPr>
                          <a:xfrm rot="10800000" flipV="1">
                            <a:off x="535736" y="2104987"/>
                            <a:ext cx="3496038" cy="1453333"/>
                          </a:xfrm>
                          <a:prstGeom prst="bentConnector3">
                            <a:avLst>
                              <a:gd name="adj1" fmla="val 114060"/>
                            </a:avLst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꺾인 연결선 9"/>
                        <wps:cNvCnPr>
                          <a:stCxn id="4294967295" idx="2"/>
                          <a:endCxn id="4294967295" idx="0"/>
                        </wps:cNvCnPr>
                        <wps:spPr>
                          <a:xfrm rot="5400000">
                            <a:off x="4364990" y="-498184"/>
                            <a:ext cx="430056" cy="66442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직선 화살표 연결선 579"/>
                        <wps:cNvCnPr>
                          <a:stCxn id="4294967295" idx="1"/>
                          <a:endCxn id="4294967295" idx="5"/>
                        </wps:cNvCnPr>
                        <wps:spPr>
                          <a:xfrm flipH="1">
                            <a:off x="8479864" y="10988630"/>
                            <a:ext cx="693874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44FDE" id="그룹 383" o:spid="_x0000_s1063" style="position:absolute;margin-left:0;margin-top:67.7pt;width:420pt;height:455.5pt;z-index:251659264;mso-position-horizontal:center;mso-position-horizontal-relative:margin;mso-position-vertical-relative:text;mso-width-relative:margin;mso-height-relative:margin" coordsize="106158,1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">
                <v:shape id="순서도: 수행의 시작/종료 5" o:spid="_x0000_s1064" type="#_x0000_t116" style="position:absolute;top:790;width:14538;height:10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" fillcolor="white [3201]" strokecolor="black [3200]" strokeweight="2pt">
                  <v:textbox>
                    <w:txbxContent>
                      <w:p w14:paraId="64FD37C3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시작</w:t>
                        </w:r>
                      </w:p>
                    </w:txbxContent>
                  </v:textbox>
                </v:shape>
                <v:shape id="순서도: 데이터 6" o:spid="_x0000_s1065" type="#_x0000_t111" style="position:absolute;left:17964;top:790;width:14539;height:10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" fillcolor="white [3201]" strokecolor="black [3200]" strokeweight="2pt">
                  <v:textbox>
                    <w:txbxContent>
                      <w:p w14:paraId="7F4709B4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데이터 요청</w:t>
                        </w:r>
                      </w:p>
                    </w:txbxContent>
                  </v:textbox>
                </v:shape>
                <v:shape id="순서도: 직접 액세스 저장소 7" o:spid="_x0000_s1066" type="#_x0000_t133" style="position:absolute;left:35929;top:790;width:14538;height:10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" fillcolor="white [3201]" strokecolor="black [3200]" strokeweight="2pt">
                  <v:textbox>
                    <w:txbxContent>
                      <w:p w14:paraId="005D4FB6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임시 전투 DB</w:t>
                        </w:r>
                      </w:p>
                    </w:txbxContent>
                  </v:textbox>
                </v:shape>
                <v:shape id="순서도: 데이터 8" o:spid="_x0000_s1067" type="#_x0000_t111" style="position:absolute;left:53893;top:790;width:14608;height:10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" fillcolor="white [3201]" strokecolor="black [3200]" strokeweight="2pt">
                  <v:textbox>
                    <w:txbxContent>
                      <w:p w14:paraId="024C9664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데이터 출력</w:t>
                        </w:r>
                      </w:p>
                    </w:txbxContent>
                  </v:textbox>
                </v:shape>
                <v:shape id="직선 화살표 연결선 9" o:spid="_x0000_s1068" type="#_x0000_t32" style="position:absolute;left:14538;top:6147;width:4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" strokecolor="windowText" strokeweight="3pt">
                  <v:stroke endarrow="block"/>
                </v:shape>
                <v:shape id="직선 화살표 연결선 10" o:spid="_x0000_s1069" type="#_x0000_t32" style="position:absolute;left:31049;top:6147;width:4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" strokecolor="windowText" strokeweight="3pt">
                  <v:stroke endarrow="block"/>
                </v:shape>
                <v:shape id="직선 화살표 연결선 11" o:spid="_x0000_s1070" type="#_x0000_t32" style="position:absolute;left:50467;top:6147;width:48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" strokecolor="windowText" strokeweight="3pt">
                  <v:stroke endarrow="block"/>
                </v:shape>
                <v:shape id="직선 화살표 연결선 12" o:spid="_x0000_s1071" type="#_x0000_t32" style="position:absolute;left:67041;top:6147;width:3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" strokecolor="windowText" strokeweight="3pt">
                  <v:stroke endarrow="block"/>
                  <o:lock v:ext="edit" shapetype="f"/>
                </v:shape>
                <v:shape id="순서도: 처리 13" o:spid="_x0000_s1072" type="#_x0000_t109" style="position:absolute;left:91737;top:909;width:1437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" fillcolor="white [3201]" strokecolor="black [3200]" strokeweight="2pt">
                  <v:textbox>
                    <w:txbxContent>
                      <w:p w14:paraId="54246541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가장 가까운 몬스터의 후방으로 </w:t>
                        </w:r>
                        <w:proofErr w:type="gram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이동 합니다</w:t>
                        </w:r>
                        <w:proofErr w:type="gram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.</w:t>
                        </w:r>
                      </w:p>
                    </w:txbxContent>
                  </v:textbox>
                </v:shape>
                <v:shape id="순서도: 데이터 14" o:spid="_x0000_s1073" type="#_x0000_t111" style="position:absolute;left:71799;top:104657;width:14443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" fillcolor="white [3201]" strokecolor="black [3200]" strokeweight="2pt">
                  <v:textbox>
                    <w:txbxContent>
                      <w:p w14:paraId="1AACF01A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캐릭터 데이터</w:t>
                        </w:r>
                      </w:p>
                    </w:txbxContent>
                  </v:textbox>
                </v:shape>
                <v:shape id="순서도: 직접 액세스 저장소 24" o:spid="_x0000_s1074" type="#_x0000_t133" style="position:absolute;left:47725;top:104657;width:14443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" fillcolor="white [3201]" strokecolor="black [3200]" strokeweight="2pt">
                  <v:textbox>
                    <w:txbxContent>
                      <w:p w14:paraId="19A82A67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임시 전투 DB</w:t>
                        </w:r>
                      </w:p>
                    </w:txbxContent>
                  </v:textbox>
                </v:shape>
                <v:shape id="순서도: 데이터 25" o:spid="_x0000_s1075" type="#_x0000_t111" style="position:absolute;left:25719;top:104657;width:14443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" fillcolor="white [3201]" strokecolor="black [3200]" strokeweight="2pt">
                  <v:textbox>
                    <w:txbxContent>
                      <w:p w14:paraId="46FF4E83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캐릭터 데이터</w:t>
                        </w:r>
                      </w:p>
                    </w:txbxContent>
                  </v:textbox>
                </v:shape>
                <v:shape id="순서도: 수행의 시작/종료 26" o:spid="_x0000_s1076" type="#_x0000_t116" style="position:absolute;left:3713;top:104657;width:14443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" fillcolor="white [3201]" strokecolor="black [3200]" strokeweight="2pt">
                  <v:textbox>
                    <w:txbxContent>
                      <w:p w14:paraId="37EDDB56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종료</w:t>
                        </w:r>
                      </w:p>
                    </w:txbxContent>
                  </v:textbox>
                </v:shape>
                <v:shape id="순서도: 판단 34" o:spid="_x0000_s1077" type="#_x0000_t110" style="position:absolute;left:5357;top:30389;width:14443;height:1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" fillcolor="white [3201]" strokecolor="black [3200]" strokeweight="2pt">
                  <v:textbox inset="0,0,0,0">
                    <w:txbxContent>
                      <w:p w14:paraId="2EDC13D2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캐릭터가 </w:t>
                        </w:r>
                        <w:proofErr w:type="spell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각성스킬을</w:t>
                        </w:r>
                        <w:proofErr w:type="spell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 </w:t>
                        </w:r>
                        <w:proofErr w:type="gram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사용 </w:t>
                        </w:r>
                        <w:proofErr w:type="spell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할수</w:t>
                        </w:r>
                        <w:proofErr w:type="spellEnd"/>
                        <w:proofErr w:type="gram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 있는가?</w:t>
                        </w:r>
                      </w:p>
                    </w:txbxContent>
                  </v:textbox>
                </v:shape>
                <v:shape id="순서도: 판단 43" o:spid="_x0000_s1078" type="#_x0000_t110" style="position:absolute;left:5357;top:45192;width:1444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7CD0DF32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이전 전투에 3번 스킬을 </w:t>
                        </w:r>
                        <w:proofErr w:type="gram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사용 하였는가</w:t>
                        </w:r>
                        <w:proofErr w:type="gram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?</w:t>
                        </w:r>
                      </w:p>
                    </w:txbxContent>
                  </v:textbox>
                </v:shape>
                <v:shape id="순서도: 판단 51" o:spid="_x0000_s1079" type="#_x0000_t110" style="position:absolute;left:24139;top:45192;width:14517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11E2C4E6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3번 스킬을 사용가능한 </w:t>
                        </w:r>
                        <w:proofErr w:type="spell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마나인가</w:t>
                        </w:r>
                        <w:proofErr w:type="spell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?</w:t>
                        </w:r>
                      </w:p>
                    </w:txbxContent>
                  </v:textbox>
                </v:shape>
                <v:shape id="순서도: 판단 54" o:spid="_x0000_s1080" type="#_x0000_t110" style="position:absolute;left:52919;top:45192;width:1444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2E4F7C33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3번 스킬 사정거리 내에 적이 있는가?</w:t>
                        </w:r>
                      </w:p>
                    </w:txbxContent>
                  </v:textbox>
                </v:shape>
                <v:shape id="순서도: 판단 55" o:spid="_x0000_s1081" type="#_x0000_t110" style="position:absolute;left:40363;top:61709;width:1444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0888E89B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2번 스킬 사정거리 내에 적이 있는가?</w:t>
                        </w:r>
                      </w:p>
                    </w:txbxContent>
                  </v:textbox>
                </v:shape>
                <v:shape id="순서도: 판단 56" o:spid="_x0000_s1082" type="#_x0000_t110" style="position:absolute;left:40301;top:80477;width:14567;height:10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289CCF2E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1번 스킬 사정거리 내에 적이 있는가?</w:t>
                        </w:r>
                      </w:p>
                    </w:txbxContent>
                  </v:textbox>
                </v:shape>
                <v:shape id="순서도: 판단 57" o:spid="_x0000_s1083" type="#_x0000_t110" style="position:absolute;left:40363;top:30389;width:1444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" fillcolor="white [3201]" strokecolor="black [3200]" strokeweight="2pt">
                  <v:textbox inset=",0,0,0">
                    <w:txbxContent>
                      <w:p w14:paraId="7576E24B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proofErr w:type="spell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각성스킬</w:t>
                        </w:r>
                        <w:proofErr w:type="spell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 사정거리 내에 적이 있는가?</w:t>
                        </w:r>
                      </w:p>
                    </w:txbxContent>
                  </v:textbox>
                </v:shape>
                <v:shape id="순서도: 판단 58" o:spid="_x0000_s1084" type="#_x0000_t110" style="position:absolute;left:5357;top:61709;width:1444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" fillcolor="white [3201]" strokecolor="black [3200]" strokeweight="2pt">
                  <v:textbox inset=",0,0,0">
                    <w:txbxContent>
                      <w:p w14:paraId="26A7C57F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2번스킬을 사용가능한 </w:t>
                        </w:r>
                        <w:proofErr w:type="spell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마나인가</w:t>
                        </w:r>
                        <w:proofErr w:type="spell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?</w:t>
                        </w:r>
                      </w:p>
                    </w:txbxContent>
                  </v:textbox>
                </v:shape>
                <v:shape id="직선 화살표 연결선 59" o:spid="_x0000_s1085" type="#_x0000_t32" style="position:absolute;left:62168;top:109886;width:110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" strokecolor="windowText" strokeweight="3pt">
                  <v:stroke endarrow="block"/>
                </v:shape>
                <v:shape id="직선 화살표 연결선 60" o:spid="_x0000_s1086" type="#_x0000_t32" style="position:absolute;left:12579;top:40776;width:0;height:4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" strokecolor="red" strokeweight="3pt">
                  <v:stroke endarrow="block"/>
                </v:shape>
                <v:shape id="직선 화살표 연결선 61" o:spid="_x0000_s1087" type="#_x0000_t32" style="position:absolute;left:12579;top:55667;width:0;height:6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" strokecolor="#4579b8 [3044]" strokeweight="3pt">
                  <v:stroke endarrow="block"/>
                </v:shape>
                <v:shape id="직선 화살표 연결선 62" o:spid="_x0000_s1088" type="#_x0000_t32" style="position:absolute;left:19800;top:66947;width:20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" strokecolor="#4579b8 [3044]" strokeweight="3pt">
                  <v:stroke endarrow="block"/>
                </v:shape>
                <v:shape id="직선 화살표 연결선 63" o:spid="_x0000_s1089" type="#_x0000_t32" style="position:absolute;left:19800;top:35583;width:20563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" strokecolor="#4579b8 [3044]" strokeweight="3pt">
                  <v:stroke endarrow="block"/>
                </v:shape>
                <v:shape id="직선 화살표 연결선 64" o:spid="_x0000_s1090" type="#_x0000_t32" style="position:absolute;left:19800;top:50430;width:433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" strokecolor="red" strokeweight="3pt">
                  <v:stroke endarrow="block"/>
                </v:shape>
                <v:shape id="직선 화살표 연결선 65" o:spid="_x0000_s1091" type="#_x0000_t32" style="position:absolute;left:38656;top:50430;width:14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" strokecolor="#4579b8 [3044]" strokeweight="3pt">
                  <v:stroke endarrow="block"/>
                </v:shape>
                <v:shape id="꺾인 연결선 8" o:spid="_x0000_s1092" type="#_x0000_t33" style="position:absolute;left:20825;top:66239;width:30048;height:89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" strokecolor="red" strokeweight="3pt">
                  <v:stroke endarrow="open"/>
                </v:shape>
                <v:shape id="꺾인 연결선 8" o:spid="_x0000_s1093" type="#_x0000_t33" style="position:absolute;left:19674;top:65089;width:13531;height:277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" strokecolor="red" strokeweight="3pt">
                  <v:stroke endarrow="open"/>
                </v:shape>
                <v:shape id="꺾인 연결선 9" o:spid="_x0000_s1094" type="#_x0000_t33" style="position:absolute;left:57971;top:30478;width:3478;height:242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" strokecolor="#0070c0" strokeweight="3pt">
                  <v:stroke endarrow="open"/>
                </v:shape>
                <v:shape id="꺾인 연결선 9" o:spid="_x0000_s1095" type="#_x0000_t33" style="position:absolute;left:64339;top:51468;width:3296;height:116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" strokecolor="#0070c0" strokeweight="3pt">
                  <v:stroke endarrow="open"/>
                </v:shape>
                <v:shape id="꺾인 연결선 9" o:spid="_x0000_s1096" type="#_x0000_t33" style="position:absolute;left:57388;top:62381;width:4644;height:242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" strokecolor="#0070c0" strokeweight="3pt">
                  <v:stroke endarrow="open"/>
                </v:shape>
                <v:shape id="꺾인 연결선 9" o:spid="_x0000_s1097" type="#_x0000_t33" style="position:absolute;left:58122;top:80416;width:3176;height:242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" strokecolor="#0070c0" strokeweight="3pt">
                  <v:stroke endarrow="open"/>
                </v:shape>
                <v:shape id="꺾인 연결선 10" o:spid="_x0000_s1098" type="#_x0000_t33" style="position:absolute;left:87824;top:9751;width:9467;height:127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" strokecolor="windowText" strokeweight="3pt">
                  <v:stroke endarrow="open"/>
                </v:shape>
                <v:shape id="순서도: 처리 73" o:spid="_x0000_s1099" type="#_x0000_t109" style="position:absolute;left:91737;top:104648;width:14421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" fillcolor="white [3201]" strokecolor="black [3200]" strokeweight="2pt">
                  <v:textbox>
                    <w:txbxContent>
                      <w:p w14:paraId="5DF0E530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대기</w:t>
                        </w:r>
                      </w:p>
                    </w:txbxContent>
                  </v:textbox>
                </v:shape>
                <v:shape id="꺾인 연결선 8" o:spid="_x0000_s1100" type="#_x0000_t33" style="position:absolute;left:54806;top:35627;width:44141;height:690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" strokecolor="red" strokeweight="3pt">
                  <v:stroke endarrow="open"/>
                </v:shape>
                <v:shape id="꺾인 연결선 8" o:spid="_x0000_s1101" type="#_x0000_t33" style="position:absolute;left:67362;top:50430;width:31585;height:542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" strokecolor="red" strokeweight="3pt">
                  <v:stroke endarrow="open"/>
                </v:shape>
                <v:shape id="꺾인 연결선 8" o:spid="_x0000_s1102" type="#_x0000_t33" style="position:absolute;left:54806;top:66947;width:44141;height:377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" strokecolor="red" strokeweight="3pt">
                  <v:stroke endarrow="open"/>
                </v:shape>
                <v:shape id="꺾인 연결선 8" o:spid="_x0000_s1103" type="#_x0000_t33" style="position:absolute;left:54868;top:85715;width:44079;height:189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" strokecolor="red" strokeweight="3pt">
                  <v:stroke endarrow="open"/>
                </v:shape>
                <v:shape id="직선 화살표 연결선 78" o:spid="_x0000_s1104" type="#_x0000_t32" style="position:absolute;left:38718;top:109886;width:90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" strokecolor="windowText" strokeweight="3pt">
                  <v:stroke endarrow="block"/>
                </v:shape>
                <v:shape id="직선 화살표 연결선 79" o:spid="_x0000_s1105" type="#_x0000_t32" style="position:absolute;left:18156;top:109886;width:90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" strokecolor="windowText" strokeweight="3pt">
                  <v:stroke endarrow="block"/>
                </v:shape>
                <v:shape id="순서도: 처리 80" o:spid="_x0000_s1106" type="#_x0000_t109" style="position:absolute;left:71834;top:39104;width:1437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" fillcolor="white [3201]" strokecolor="black [3200]" strokeweight="2pt">
                  <v:textbox>
                    <w:txbxContent>
                      <w:p w14:paraId="61C5FAFF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4번 스킬 사용</w:t>
                        </w:r>
                      </w:p>
                    </w:txbxContent>
                  </v:textbox>
                </v:shape>
                <v:shape id="순서도: 처리 81" o:spid="_x0000_s1107" type="#_x0000_t109" style="position:absolute;left:71834;top:53761;width:14373;height:1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" fillcolor="white [3201]" strokecolor="black [3200]" strokeweight="2pt">
                  <v:textbox>
                    <w:txbxContent>
                      <w:p w14:paraId="089B8B21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3번 스킬 사용</w:t>
                        </w:r>
                      </w:p>
                    </w:txbxContent>
                  </v:textbox>
                </v:shape>
                <v:shape id="순서도: 처리 82" o:spid="_x0000_s1108" type="#_x0000_t109" style="position:absolute;left:71834;top:71590;width:14373;height:10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" fillcolor="white [3201]" strokecolor="black [3200]" strokeweight="2pt">
                  <v:textbox>
                    <w:txbxContent>
                      <w:p w14:paraId="5C040F0D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2번 스킬 사용</w:t>
                        </w:r>
                      </w:p>
                    </w:txbxContent>
                  </v:textbox>
                </v:shape>
                <v:shape id="순서도: 처리 83" o:spid="_x0000_s1109" type="#_x0000_t109" style="position:absolute;left:71834;top:88891;width:14373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" fillcolor="white [3201]" strokecolor="black [3200]" strokeweight="2pt">
                  <v:textbox>
                    <w:txbxContent>
                      <w:p w14:paraId="10FEE9A2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1번 스킬 사용</w:t>
                        </w:r>
                      </w:p>
                    </w:txbxContent>
                  </v:textbox>
                </v:shape>
                <v:shape id="꺾인 연결선 10" o:spid="_x0000_s1110" type="#_x0000_t34" style="position:absolute;left:84798;top:94129;width:1409;height:157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" adj="-35573" strokecolor="windowText" strokeweight="3pt">
                  <v:stroke endarrow="open"/>
                </v:shape>
                <v:shape id="꺾인 연결선 10" o:spid="_x0000_s1111" type="#_x0000_t34" style="position:absolute;left:84798;top:76828;width:1409;height:330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" adj="-35573" strokecolor="windowText" strokeweight="3pt">
                  <v:stroke endarrow="open"/>
                </v:shape>
                <v:shape id="꺾인 연결선 10" o:spid="_x0000_s1112" type="#_x0000_t34" style="position:absolute;left:84798;top:58963;width:1409;height:50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" adj="-35573" strokecolor="windowText" strokeweight="3pt">
                  <v:stroke endarrow="open"/>
                </v:shape>
                <v:shape id="꺾인 연결선 10" o:spid="_x0000_s1113" type="#_x0000_t34" style="position:absolute;left:84798;top:44342;width:1409;height:655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" adj="-35573" strokecolor="windowText" strokeweight="3pt">
                  <v:stroke endarrow="open"/>
                </v:shape>
                <v:shape id="순서도: 판단 89" o:spid="_x0000_s1114" type="#_x0000_t110" style="position:absolute;left:70829;width:16384;height:1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" fillcolor="white [3201]" strokecolor="black [3200]" strokeweight="2pt">
                  <v:textbox inset="0,0,0,0">
                    <w:txbxContent>
                      <w:p w14:paraId="58D36866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현재 캐릭터 위치에서 몬스터의 </w:t>
                        </w:r>
                        <w:proofErr w:type="gram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후방영역으로  이동가능한가</w:t>
                        </w:r>
                        <w:proofErr w:type="gram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?</w:t>
                        </w:r>
                      </w:p>
                    </w:txbxContent>
                  </v:textbox>
                </v:shape>
                <v:shape id="순서도: 판단 90" o:spid="_x0000_s1115" type="#_x0000_t110" style="position:absolute;left:71850;top:15613;width:14341;height:10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" fillcolor="white [3201]" strokecolor="black [3200]" strokeweight="2pt">
                  <v:textbox inset="0,0,0,0">
                    <w:txbxContent>
                      <w:p w14:paraId="0BBF3ECA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스킬 사정거리내에 몬스터가 있는가?</w:t>
                        </w:r>
                      </w:p>
                    </w:txbxContent>
                  </v:textbox>
                </v:shape>
                <v:shape id="직선 화살표 연결선 91" o:spid="_x0000_s1116" type="#_x0000_t32" style="position:absolute;left:54852;top:20851;width:16998;height: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" strokecolor="red" strokeweight="3pt">
                  <v:stroke endarrow="block"/>
                </v:shape>
                <v:shape id="직선 화살표 연결선 92" o:spid="_x0000_s1117" type="#_x0000_t32" style="position:absolute;left:87213;top:6147;width:4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" strokecolor="#4579b8 [3044]" strokeweight="3pt">
                  <v:stroke endarrow="block"/>
                </v:shape>
                <v:shape id="직선 화살표 연결선 93" o:spid="_x0000_s1118" type="#_x0000_t32" style="position:absolute;left:79021;top:12294;width:0;height:3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" strokecolor="red" strokeweight="3pt">
                  <v:stroke endarrow="block"/>
                </v:shape>
                <v:shape id="순서도: 처리 94" o:spid="_x0000_s1119" type="#_x0000_t109" style="position:absolute;left:40317;top:15812;width:14535;height:1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" fillcolor="white [3201]" strokecolor="black [3200]" strokeweight="2pt">
                  <v:textbox>
                    <w:txbxContent>
                      <w:p w14:paraId="062E739B" w14:textId="77777777" w:rsidR="00430E0B" w:rsidRPr="00430E0B" w:rsidRDefault="00430E0B" w:rsidP="00430E0B">
                        <w:pPr>
                          <w:jc w:val="center"/>
                          <w:rPr>
                            <w:kern w:val="0"/>
                            <w:sz w:val="8"/>
                            <w:szCs w:val="8"/>
                          </w:rPr>
                        </w:pPr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 xml:space="preserve">가장 가까운 몬스터로 </w:t>
                        </w:r>
                        <w:proofErr w:type="gramStart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이동 합니다</w:t>
                        </w:r>
                        <w:proofErr w:type="gramEnd"/>
                        <w:r w:rsidRPr="00430E0B">
                          <w:rPr>
                            <w:rFonts w:eastAsiaTheme="minorEastAsia" w:cstheme="minorBidi" w:hint="eastAsia"/>
                            <w:color w:val="000000" w:themeColor="dark1"/>
                            <w:sz w:val="8"/>
                            <w:szCs w:val="8"/>
                          </w:rPr>
                          <w:t>.</w:t>
                        </w:r>
                      </w:p>
                    </w:txbxContent>
                  </v:textbox>
                </v:shape>
                <v:shape id="꺾인 연결선 10" o:spid="_x0000_s1120" type="#_x0000_t34" style="position:absolute;left:5357;top:21049;width:34960;height:145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" adj="24637" strokecolor="windowText" strokeweight="3pt">
                  <v:stroke endarrow="open"/>
                </v:shape>
                <v:shape id="꺾인 연결선 9" o:spid="_x0000_s1121" type="#_x0000_t34" style="position:absolute;left:43650;top:-4982;width:4300;height:664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" strokecolor="#0070c0" strokeweight="3pt">
                  <v:stroke endarrow="open"/>
                </v:shape>
                <v:shape id="직선 화살표 연결선 579" o:spid="_x0000_s1122" type="#_x0000_t32" style="position:absolute;left:84798;top:109886;width:69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" strokecolor="windowText" strokeweight="3pt">
                  <v:stroke endarrow="block"/>
                </v:shape>
                <w10:wrap anchorx="margin"/>
              </v:group>
            </w:pict>
          </mc:Fallback>
        </mc:AlternateContent>
      </w:r>
      <w:r w:rsidR="003023BF">
        <w:rPr>
          <w:rFonts w:asciiTheme="minorHAnsi" w:eastAsiaTheme="minorHAnsi" w:hAnsiTheme="minorHAnsi"/>
        </w:rPr>
        <w:br w:type="page"/>
      </w:r>
      <w:bookmarkStart w:id="10" w:name="_GoBack"/>
      <w:bookmarkEnd w:id="10"/>
    </w:p>
    <w:p w14:paraId="799CBB4D" w14:textId="27C0BFAE" w:rsidR="00652EA8" w:rsidRDefault="00652EA8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3B2074F7" w14:textId="77777777" w:rsidR="00652EA8" w:rsidRDefault="00652EA8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221DC678" w14:textId="21BF65D2" w:rsidR="00BF72B4" w:rsidRDefault="007C2DBB" w:rsidP="00BF72B4">
      <w:pPr>
        <w:pStyle w:val="a1"/>
      </w:pPr>
      <w:bookmarkStart w:id="11" w:name="_Toc24018767"/>
      <w:r>
        <w:rPr>
          <w:rFonts w:hint="eastAsia"/>
        </w:rPr>
        <w:t>기획</w:t>
      </w:r>
      <w:bookmarkEnd w:id="11"/>
    </w:p>
    <w:p w14:paraId="6B53B32C" w14:textId="74773517" w:rsidR="00BF72B4" w:rsidRDefault="007C2DBB" w:rsidP="00BF72B4">
      <w:pPr>
        <w:pStyle w:val="a2"/>
        <w:outlineLvl w:val="0"/>
      </w:pPr>
      <w:bookmarkStart w:id="12" w:name="_Toc24018768"/>
      <w:r>
        <w:rPr>
          <w:rFonts w:hint="eastAsia"/>
        </w:rPr>
        <w:t>기획게임 간략소개</w:t>
      </w:r>
      <w:bookmarkEnd w:id="12"/>
    </w:p>
    <w:p w14:paraId="050D8710" w14:textId="77777777" w:rsidR="00BF72B4" w:rsidRDefault="00BF72B4" w:rsidP="00BF72B4">
      <w:pPr>
        <w:pStyle w:val="a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세워서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032FD3" w14:textId="77777777" w:rsidR="00BF72B4" w:rsidRPr="00BF72B4" w:rsidRDefault="00BF72B4" w:rsidP="000074AB">
      <w:pPr>
        <w:pStyle w:val="a0"/>
        <w:numPr>
          <w:ilvl w:val="0"/>
          <w:numId w:val="0"/>
        </w:numPr>
        <w:ind w:left="687" w:hanging="403"/>
        <w:rPr>
          <w:rFonts w:asciiTheme="minorHAnsi" w:eastAsiaTheme="minorHAnsi" w:hAnsiTheme="minorHAnsi"/>
        </w:rPr>
      </w:pPr>
    </w:p>
    <w:p w14:paraId="5C4EA8A3" w14:textId="4C9561C7" w:rsidR="00BF72B4" w:rsidRDefault="007C2DBB" w:rsidP="00BF72B4">
      <w:pPr>
        <w:pStyle w:val="a2"/>
        <w:outlineLvl w:val="0"/>
      </w:pPr>
      <w:bookmarkStart w:id="13" w:name="_Toc24018769"/>
      <w:r>
        <w:rPr>
          <w:rFonts w:hint="eastAsia"/>
        </w:rPr>
        <w:t>초기 게임 오토전투 플로우 차트</w:t>
      </w:r>
      <w:bookmarkEnd w:id="13"/>
    </w:p>
    <w:p w14:paraId="50A86023" w14:textId="1C5A1104" w:rsidR="00BF72B4" w:rsidRDefault="00BF72B4" w:rsidP="00BF72B4">
      <w:pPr>
        <w:pStyle w:val="a0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집중적으로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세워서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64B8DEF" w14:textId="3EC366D2" w:rsidR="00CE551F" w:rsidRDefault="00CE551F" w:rsidP="00CE551F">
      <w:pPr>
        <w:pStyle w:val="a0"/>
        <w:numPr>
          <w:ilvl w:val="0"/>
          <w:numId w:val="0"/>
        </w:numPr>
        <w:ind w:left="687" w:hanging="403"/>
      </w:pPr>
    </w:p>
    <w:p w14:paraId="694C6811" w14:textId="334155F4" w:rsidR="00CE551F" w:rsidRDefault="00CE551F" w:rsidP="00CE551F">
      <w:pPr>
        <w:pStyle w:val="a0"/>
        <w:numPr>
          <w:ilvl w:val="0"/>
          <w:numId w:val="0"/>
        </w:numPr>
        <w:ind w:left="687" w:hanging="403"/>
      </w:pPr>
    </w:p>
    <w:p w14:paraId="6C8B3C31" w14:textId="349119BD" w:rsidR="00CE551F" w:rsidRDefault="00CE551F" w:rsidP="00CE551F">
      <w:pPr>
        <w:pStyle w:val="a0"/>
        <w:numPr>
          <w:ilvl w:val="0"/>
          <w:numId w:val="0"/>
        </w:numPr>
        <w:ind w:left="687" w:hanging="403"/>
      </w:pPr>
    </w:p>
    <w:p w14:paraId="3D953DE7" w14:textId="5B9FB40E" w:rsidR="00CE551F" w:rsidRDefault="00CE551F" w:rsidP="00CE551F">
      <w:pPr>
        <w:pStyle w:val="a2"/>
        <w:outlineLvl w:val="0"/>
      </w:pPr>
      <w:r>
        <w:rPr>
          <w:rFonts w:hint="eastAsia"/>
        </w:rPr>
        <w:t xml:space="preserve"> </w:t>
      </w:r>
      <w:bookmarkStart w:id="14" w:name="_Toc24018770"/>
      <w:r>
        <w:rPr>
          <w:rFonts w:hint="eastAsia"/>
        </w:rPr>
        <w:t>개선 오토 전투 플로우 차트</w:t>
      </w:r>
      <w:bookmarkEnd w:id="14"/>
    </w:p>
    <w:sectPr w:rsidR="00CE551F" w:rsidSect="00B56838">
      <w:headerReference w:type="default" r:id="rId8"/>
      <w:footerReference w:type="default" r:id="rId9"/>
      <w:pgSz w:w="11906" w:h="16838"/>
      <w:pgMar w:top="1701" w:right="1134" w:bottom="992" w:left="1134" w:header="1418" w:footer="36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9E22" w14:textId="77777777" w:rsidR="00DA265B" w:rsidRDefault="00DA265B" w:rsidP="00E8393F">
      <w:pPr>
        <w:ind w:left="284"/>
      </w:pPr>
      <w:r>
        <w:separator/>
      </w:r>
    </w:p>
  </w:endnote>
  <w:endnote w:type="continuationSeparator" w:id="0">
    <w:p w14:paraId="26BBDC0B" w14:textId="77777777" w:rsidR="00DA265B" w:rsidRDefault="00DA265B" w:rsidP="00E8393F">
      <w:pPr>
        <w:ind w:left="28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64BE" w14:textId="6BE87D12" w:rsidR="00E22621" w:rsidRPr="00FD3830" w:rsidRDefault="00534893" w:rsidP="00B20E57">
    <w:pPr>
      <w:pStyle w:val="af3"/>
      <w:ind w:leftChars="142" w:left="284" w:firstLineChars="900" w:firstLine="1620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2D1920" wp14:editId="1896CAA3">
              <wp:simplePos x="0" y="0"/>
              <wp:positionH relativeFrom="column">
                <wp:posOffset>-85725</wp:posOffset>
              </wp:positionH>
              <wp:positionV relativeFrom="paragraph">
                <wp:posOffset>9525</wp:posOffset>
              </wp:positionV>
              <wp:extent cx="6290945" cy="0"/>
              <wp:effectExtent l="15240" t="15240" r="18415" b="228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09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C564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left:0;text-align:left;margin-left:-6.75pt;margin-top:.75pt;width:495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" strokeweight="2.25pt"/>
          </w:pict>
        </mc:Fallback>
      </mc:AlternateContent>
    </w:r>
    <w:r w:rsidR="00E22621">
      <w:rPr>
        <w:rFonts w:hint="eastAsia"/>
        <w:b/>
        <w:kern w:val="0"/>
        <w:sz w:val="18"/>
        <w:szCs w:val="18"/>
      </w:rPr>
      <w:t xml:space="preserve">                                                                            </w:t>
    </w:r>
    <w:r w:rsidR="001A2B89" w:rsidRPr="00DA4FA8">
      <w:rPr>
        <w:b/>
        <w:kern w:val="0"/>
        <w:sz w:val="18"/>
        <w:szCs w:val="18"/>
      </w:rPr>
      <w:fldChar w:fldCharType="begin"/>
    </w:r>
    <w:r w:rsidR="00E22621" w:rsidRPr="00DA4FA8">
      <w:rPr>
        <w:b/>
        <w:kern w:val="0"/>
        <w:sz w:val="18"/>
        <w:szCs w:val="18"/>
      </w:rPr>
      <w:instrText xml:space="preserve"> PAGE   \* MERGEFORMAT </w:instrText>
    </w:r>
    <w:r w:rsidR="001A2B89" w:rsidRPr="00DA4FA8">
      <w:rPr>
        <w:b/>
        <w:kern w:val="0"/>
        <w:sz w:val="18"/>
        <w:szCs w:val="18"/>
      </w:rPr>
      <w:fldChar w:fldCharType="separate"/>
    </w:r>
    <w:r w:rsidR="003B4B79" w:rsidRPr="003B4B79">
      <w:rPr>
        <w:b/>
        <w:noProof/>
        <w:kern w:val="0"/>
        <w:sz w:val="18"/>
        <w:szCs w:val="18"/>
        <w:lang w:val="ko-KR"/>
      </w:rPr>
      <w:t>4</w:t>
    </w:r>
    <w:r w:rsidR="001A2B89" w:rsidRPr="00DA4FA8">
      <w:rPr>
        <w:b/>
        <w:kern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94BBF" w14:textId="77777777" w:rsidR="00DA265B" w:rsidRDefault="00DA265B" w:rsidP="00E8393F">
      <w:pPr>
        <w:ind w:left="284"/>
      </w:pPr>
      <w:r>
        <w:separator/>
      </w:r>
    </w:p>
  </w:footnote>
  <w:footnote w:type="continuationSeparator" w:id="0">
    <w:p w14:paraId="4FE8DC2E" w14:textId="77777777" w:rsidR="00DA265B" w:rsidRDefault="00DA265B" w:rsidP="00E8393F">
      <w:pPr>
        <w:ind w:left="28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5612" w14:textId="163BA517" w:rsidR="00E22621" w:rsidRPr="003056B8" w:rsidRDefault="00534893" w:rsidP="00E8393F">
    <w:pPr>
      <w:pStyle w:val="af3"/>
      <w:ind w:left="284"/>
      <w:jc w:val="left"/>
      <w:rPr>
        <w:b/>
        <w:kern w:val="0"/>
        <w:sz w:val="18"/>
        <w:szCs w:val="18"/>
      </w:rPr>
    </w:pPr>
    <w:r>
      <w:rPr>
        <w:b/>
        <w:noProof/>
        <w:kern w:val="0"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48713E" wp14:editId="0983896C">
              <wp:simplePos x="0" y="0"/>
              <wp:positionH relativeFrom="column">
                <wp:posOffset>-85725</wp:posOffset>
              </wp:positionH>
              <wp:positionV relativeFrom="paragraph">
                <wp:posOffset>191135</wp:posOffset>
              </wp:positionV>
              <wp:extent cx="6330950" cy="0"/>
              <wp:effectExtent l="15240" t="15240" r="16510" b="1333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09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FDB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6.75pt;margin-top:15.05pt;width:49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" strokeweight="1.5pt"/>
          </w:pict>
        </mc:Fallback>
      </mc:AlternateContent>
    </w:r>
    <w:r w:rsidR="00D035D7">
      <w:rPr>
        <w:rFonts w:hint="eastAsia"/>
        <w:b/>
        <w:kern w:val="0"/>
        <w:sz w:val="18"/>
        <w:szCs w:val="18"/>
      </w:rPr>
      <w:t>SBS아카데미 게임 기획</w:t>
    </w:r>
    <w:r w:rsidR="00FE0EB1">
      <w:rPr>
        <w:rFonts w:hint="eastAsia"/>
        <w:b/>
        <w:kern w:val="0"/>
        <w:sz w:val="18"/>
        <w:szCs w:val="18"/>
      </w:rPr>
      <w:tab/>
    </w:r>
    <w:r w:rsidR="00FE0EB1">
      <w:rPr>
        <w:rFonts w:hint="eastAsia"/>
        <w:b/>
        <w:kern w:val="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74D"/>
    <w:multiLevelType w:val="hybridMultilevel"/>
    <w:tmpl w:val="AB50C47E"/>
    <w:lvl w:ilvl="0" w:tplc="8C16D276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2360B34"/>
    <w:multiLevelType w:val="hybridMultilevel"/>
    <w:tmpl w:val="F894D874"/>
    <w:lvl w:ilvl="0" w:tplc="63DC4C92">
      <w:start w:val="1"/>
      <w:numFmt w:val="bullet"/>
      <w:pStyle w:val="a"/>
      <w:lvlText w:val="–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04B25A3C"/>
    <w:multiLevelType w:val="hybridMultilevel"/>
    <w:tmpl w:val="10E2F9FA"/>
    <w:lvl w:ilvl="0" w:tplc="3BACC04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6F75AAF"/>
    <w:multiLevelType w:val="hybridMultilevel"/>
    <w:tmpl w:val="8F843D02"/>
    <w:lvl w:ilvl="0" w:tplc="F1807B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9D64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44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D4E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262BE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F60E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16A8B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DE677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FC2C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086B3411"/>
    <w:multiLevelType w:val="hybridMultilevel"/>
    <w:tmpl w:val="632E51B6"/>
    <w:lvl w:ilvl="0" w:tplc="0958E89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512844"/>
    <w:multiLevelType w:val="hybridMultilevel"/>
    <w:tmpl w:val="A01E3EC0"/>
    <w:lvl w:ilvl="0" w:tplc="CC22D5D4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0A952E7D"/>
    <w:multiLevelType w:val="hybridMultilevel"/>
    <w:tmpl w:val="A0347C86"/>
    <w:lvl w:ilvl="0" w:tplc="9A58B0A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0E3B2706"/>
    <w:multiLevelType w:val="hybridMultilevel"/>
    <w:tmpl w:val="545CAC4E"/>
    <w:lvl w:ilvl="0" w:tplc="1C82F16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91453C2"/>
    <w:multiLevelType w:val="hybridMultilevel"/>
    <w:tmpl w:val="D138CDEE"/>
    <w:lvl w:ilvl="0" w:tplc="CA00D8B2">
      <w:start w:val="1"/>
      <w:numFmt w:val="bullet"/>
      <w:pStyle w:val="a0"/>
      <w:lvlText w:val="▪"/>
      <w:lvlJc w:val="left"/>
      <w:pPr>
        <w:ind w:left="1084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1A1D784A"/>
    <w:multiLevelType w:val="hybridMultilevel"/>
    <w:tmpl w:val="FFE6D64A"/>
    <w:lvl w:ilvl="0" w:tplc="D57ECCA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023842"/>
    <w:multiLevelType w:val="hybridMultilevel"/>
    <w:tmpl w:val="EE1A016E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1C1E6D53"/>
    <w:multiLevelType w:val="hybridMultilevel"/>
    <w:tmpl w:val="83C0BEE0"/>
    <w:lvl w:ilvl="0" w:tplc="8A20763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1F845054"/>
    <w:multiLevelType w:val="hybridMultilevel"/>
    <w:tmpl w:val="35F8D640"/>
    <w:lvl w:ilvl="0" w:tplc="E44E0AD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20E817FF"/>
    <w:multiLevelType w:val="hybridMultilevel"/>
    <w:tmpl w:val="7A5EEEA4"/>
    <w:lvl w:ilvl="0" w:tplc="2390B9C6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23727AA1"/>
    <w:multiLevelType w:val="hybridMultilevel"/>
    <w:tmpl w:val="3E4EB4BC"/>
    <w:lvl w:ilvl="0" w:tplc="EB4C5BF6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904D70"/>
    <w:multiLevelType w:val="multilevel"/>
    <w:tmpl w:val="A13E4BB8"/>
    <w:lvl w:ilvl="0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pStyle w:val="a3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293627E2"/>
    <w:multiLevelType w:val="hybridMultilevel"/>
    <w:tmpl w:val="B91873D8"/>
    <w:lvl w:ilvl="0" w:tplc="018A6712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 w15:restartNumberingAfterBreak="0">
    <w:nsid w:val="2F341847"/>
    <w:multiLevelType w:val="hybridMultilevel"/>
    <w:tmpl w:val="1B62F52A"/>
    <w:lvl w:ilvl="0" w:tplc="0CFA2704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30F021C0"/>
    <w:multiLevelType w:val="hybridMultilevel"/>
    <w:tmpl w:val="3B3CBAB4"/>
    <w:lvl w:ilvl="0" w:tplc="C8527E8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7B973AF"/>
    <w:multiLevelType w:val="hybridMultilevel"/>
    <w:tmpl w:val="AB88186C"/>
    <w:lvl w:ilvl="0" w:tplc="5238903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385266D0"/>
    <w:multiLevelType w:val="hybridMultilevel"/>
    <w:tmpl w:val="FB50D874"/>
    <w:lvl w:ilvl="0" w:tplc="D0AE60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6BA1A2E"/>
    <w:multiLevelType w:val="hybridMultilevel"/>
    <w:tmpl w:val="9FBA1364"/>
    <w:lvl w:ilvl="0" w:tplc="9982B7E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495D2E93"/>
    <w:multiLevelType w:val="hybridMultilevel"/>
    <w:tmpl w:val="EEB6659C"/>
    <w:lvl w:ilvl="0" w:tplc="745436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4E7F204F"/>
    <w:multiLevelType w:val="hybridMultilevel"/>
    <w:tmpl w:val="179E7D0C"/>
    <w:lvl w:ilvl="0" w:tplc="0D5862A0">
      <w:start w:val="2009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31465B5"/>
    <w:multiLevelType w:val="hybridMultilevel"/>
    <w:tmpl w:val="2F4011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3D26E5C"/>
    <w:multiLevelType w:val="hybridMultilevel"/>
    <w:tmpl w:val="0AB40424"/>
    <w:lvl w:ilvl="0" w:tplc="FBDA9F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6" w15:restartNumberingAfterBreak="0">
    <w:nsid w:val="557F3C12"/>
    <w:multiLevelType w:val="hybridMultilevel"/>
    <w:tmpl w:val="4D1C8250"/>
    <w:lvl w:ilvl="0" w:tplc="BFE67C04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7" w15:restartNumberingAfterBreak="0">
    <w:nsid w:val="58A337A5"/>
    <w:multiLevelType w:val="hybridMultilevel"/>
    <w:tmpl w:val="2DEAE636"/>
    <w:lvl w:ilvl="0" w:tplc="01E874B8">
      <w:start w:val="1"/>
      <w:numFmt w:val="decimalEnclosedCircle"/>
      <w:lvlText w:val="%1"/>
      <w:lvlJc w:val="left"/>
      <w:pPr>
        <w:ind w:left="644" w:hanging="36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595902B0"/>
    <w:multiLevelType w:val="hybridMultilevel"/>
    <w:tmpl w:val="1A047664"/>
    <w:lvl w:ilvl="0" w:tplc="D57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A95578"/>
    <w:multiLevelType w:val="hybridMultilevel"/>
    <w:tmpl w:val="D6B0D24C"/>
    <w:lvl w:ilvl="0" w:tplc="4400290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 w15:restartNumberingAfterBreak="0">
    <w:nsid w:val="5F5F1421"/>
    <w:multiLevelType w:val="hybridMultilevel"/>
    <w:tmpl w:val="BBE61C4E"/>
    <w:lvl w:ilvl="0" w:tplc="650AB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238CD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15462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2986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6944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0C4A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6620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6A1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074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1" w15:restartNumberingAfterBreak="0">
    <w:nsid w:val="67491F1E"/>
    <w:multiLevelType w:val="hybridMultilevel"/>
    <w:tmpl w:val="D310B4BC"/>
    <w:lvl w:ilvl="0" w:tplc="4ED80C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9656515"/>
    <w:multiLevelType w:val="hybridMultilevel"/>
    <w:tmpl w:val="22EE6CE6"/>
    <w:lvl w:ilvl="0" w:tplc="0409000D">
      <w:start w:val="1"/>
      <w:numFmt w:val="bullet"/>
      <w:lvlText w:val="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3" w15:restartNumberingAfterBreak="0">
    <w:nsid w:val="7C023F2E"/>
    <w:multiLevelType w:val="hybridMultilevel"/>
    <w:tmpl w:val="6442AE50"/>
    <w:lvl w:ilvl="0" w:tplc="D7A201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09A9FE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E22A3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57844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FE902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AF7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D0C75A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15EF0E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3926CB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33"/>
  </w:num>
  <w:num w:numId="4">
    <w:abstractNumId w:val="19"/>
  </w:num>
  <w:num w:numId="5">
    <w:abstractNumId w:val="13"/>
  </w:num>
  <w:num w:numId="6">
    <w:abstractNumId w:val="26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32"/>
  </w:num>
  <w:num w:numId="11">
    <w:abstractNumId w:val="5"/>
  </w:num>
  <w:num w:numId="12">
    <w:abstractNumId w:val="29"/>
  </w:num>
  <w:num w:numId="13">
    <w:abstractNumId w:val="18"/>
  </w:num>
  <w:num w:numId="14">
    <w:abstractNumId w:val="2"/>
  </w:num>
  <w:num w:numId="15">
    <w:abstractNumId w:val="25"/>
  </w:num>
  <w:num w:numId="16">
    <w:abstractNumId w:val="27"/>
  </w:num>
  <w:num w:numId="17">
    <w:abstractNumId w:val="17"/>
  </w:num>
  <w:num w:numId="18">
    <w:abstractNumId w:val="0"/>
  </w:num>
  <w:num w:numId="19">
    <w:abstractNumId w:val="21"/>
  </w:num>
  <w:num w:numId="20">
    <w:abstractNumId w:val="6"/>
  </w:num>
  <w:num w:numId="21">
    <w:abstractNumId w:val="7"/>
  </w:num>
  <w:num w:numId="22">
    <w:abstractNumId w:val="11"/>
  </w:num>
  <w:num w:numId="23">
    <w:abstractNumId w:val="28"/>
  </w:num>
  <w:num w:numId="24">
    <w:abstractNumId w:val="31"/>
  </w:num>
  <w:num w:numId="25">
    <w:abstractNumId w:val="4"/>
  </w:num>
  <w:num w:numId="26">
    <w:abstractNumId w:val="9"/>
  </w:num>
  <w:num w:numId="27">
    <w:abstractNumId w:val="23"/>
  </w:num>
  <w:num w:numId="28">
    <w:abstractNumId w:val="12"/>
  </w:num>
  <w:num w:numId="29">
    <w:abstractNumId w:val="16"/>
  </w:num>
  <w:num w:numId="30">
    <w:abstractNumId w:val="8"/>
  </w:num>
  <w:num w:numId="31">
    <w:abstractNumId w:val="1"/>
  </w:num>
  <w:num w:numId="32">
    <w:abstractNumId w:val="30"/>
  </w:num>
  <w:num w:numId="33">
    <w:abstractNumId w:val="3"/>
  </w:num>
  <w:num w:numId="34">
    <w:abstractNumId w:val="2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36"/>
    <w:rsid w:val="00001146"/>
    <w:rsid w:val="000023A9"/>
    <w:rsid w:val="00006780"/>
    <w:rsid w:val="00006B06"/>
    <w:rsid w:val="000074AB"/>
    <w:rsid w:val="00007767"/>
    <w:rsid w:val="00013040"/>
    <w:rsid w:val="0001308B"/>
    <w:rsid w:val="0001773F"/>
    <w:rsid w:val="00017E42"/>
    <w:rsid w:val="0002436E"/>
    <w:rsid w:val="0002450D"/>
    <w:rsid w:val="00025762"/>
    <w:rsid w:val="00025F7A"/>
    <w:rsid w:val="000272DE"/>
    <w:rsid w:val="0002792E"/>
    <w:rsid w:val="00030B41"/>
    <w:rsid w:val="000334BD"/>
    <w:rsid w:val="00033CED"/>
    <w:rsid w:val="00035C91"/>
    <w:rsid w:val="000368EB"/>
    <w:rsid w:val="00037066"/>
    <w:rsid w:val="00043FF8"/>
    <w:rsid w:val="00044868"/>
    <w:rsid w:val="00052BF3"/>
    <w:rsid w:val="000534DE"/>
    <w:rsid w:val="00054112"/>
    <w:rsid w:val="00057233"/>
    <w:rsid w:val="00057785"/>
    <w:rsid w:val="00057C1C"/>
    <w:rsid w:val="00057C8D"/>
    <w:rsid w:val="00061801"/>
    <w:rsid w:val="00061990"/>
    <w:rsid w:val="00062CC0"/>
    <w:rsid w:val="00067051"/>
    <w:rsid w:val="00085D0A"/>
    <w:rsid w:val="00090BB6"/>
    <w:rsid w:val="00090FF9"/>
    <w:rsid w:val="000918DE"/>
    <w:rsid w:val="000923CE"/>
    <w:rsid w:val="000949B8"/>
    <w:rsid w:val="00094C99"/>
    <w:rsid w:val="00096AC7"/>
    <w:rsid w:val="000A0904"/>
    <w:rsid w:val="000A316A"/>
    <w:rsid w:val="000A338B"/>
    <w:rsid w:val="000A5FB3"/>
    <w:rsid w:val="000B2025"/>
    <w:rsid w:val="000C073D"/>
    <w:rsid w:val="000C1B7B"/>
    <w:rsid w:val="000C2510"/>
    <w:rsid w:val="000C60E4"/>
    <w:rsid w:val="000C69BB"/>
    <w:rsid w:val="000C7FA7"/>
    <w:rsid w:val="000D2BF9"/>
    <w:rsid w:val="000D3A56"/>
    <w:rsid w:val="000D5BA9"/>
    <w:rsid w:val="000D5D3E"/>
    <w:rsid w:val="000E317A"/>
    <w:rsid w:val="000F2387"/>
    <w:rsid w:val="000F480D"/>
    <w:rsid w:val="000F553E"/>
    <w:rsid w:val="000F6409"/>
    <w:rsid w:val="001002C1"/>
    <w:rsid w:val="00100EA5"/>
    <w:rsid w:val="00101F6F"/>
    <w:rsid w:val="00102DB7"/>
    <w:rsid w:val="001032B3"/>
    <w:rsid w:val="00103ECC"/>
    <w:rsid w:val="00106A89"/>
    <w:rsid w:val="00106D82"/>
    <w:rsid w:val="00107015"/>
    <w:rsid w:val="00110182"/>
    <w:rsid w:val="00113D6C"/>
    <w:rsid w:val="0011454D"/>
    <w:rsid w:val="00125064"/>
    <w:rsid w:val="00130B17"/>
    <w:rsid w:val="00130CDE"/>
    <w:rsid w:val="00131AFE"/>
    <w:rsid w:val="00133181"/>
    <w:rsid w:val="00134070"/>
    <w:rsid w:val="00135A18"/>
    <w:rsid w:val="00137AA8"/>
    <w:rsid w:val="00143E4F"/>
    <w:rsid w:val="0014444D"/>
    <w:rsid w:val="001461C0"/>
    <w:rsid w:val="00153017"/>
    <w:rsid w:val="001530EE"/>
    <w:rsid w:val="001538DB"/>
    <w:rsid w:val="00153D09"/>
    <w:rsid w:val="00156D4B"/>
    <w:rsid w:val="00157E6C"/>
    <w:rsid w:val="00166B97"/>
    <w:rsid w:val="001708EE"/>
    <w:rsid w:val="001710CA"/>
    <w:rsid w:val="0017213B"/>
    <w:rsid w:val="001739F1"/>
    <w:rsid w:val="00180A1F"/>
    <w:rsid w:val="00181368"/>
    <w:rsid w:val="0018394C"/>
    <w:rsid w:val="0019004F"/>
    <w:rsid w:val="00190C7F"/>
    <w:rsid w:val="00193057"/>
    <w:rsid w:val="00193ABD"/>
    <w:rsid w:val="00194830"/>
    <w:rsid w:val="001958D9"/>
    <w:rsid w:val="00195C72"/>
    <w:rsid w:val="001972E4"/>
    <w:rsid w:val="00197699"/>
    <w:rsid w:val="0019775B"/>
    <w:rsid w:val="00197C67"/>
    <w:rsid w:val="001A2B89"/>
    <w:rsid w:val="001A62C3"/>
    <w:rsid w:val="001C0932"/>
    <w:rsid w:val="001C254C"/>
    <w:rsid w:val="001C334B"/>
    <w:rsid w:val="001C3F65"/>
    <w:rsid w:val="001C523E"/>
    <w:rsid w:val="001C5578"/>
    <w:rsid w:val="001D11FE"/>
    <w:rsid w:val="001D35F7"/>
    <w:rsid w:val="001D3C7F"/>
    <w:rsid w:val="001D62C4"/>
    <w:rsid w:val="001E1D01"/>
    <w:rsid w:val="001E3041"/>
    <w:rsid w:val="001E3CCF"/>
    <w:rsid w:val="001E3DEC"/>
    <w:rsid w:val="001E5FE7"/>
    <w:rsid w:val="002040D3"/>
    <w:rsid w:val="00205AE8"/>
    <w:rsid w:val="0020639C"/>
    <w:rsid w:val="0020649C"/>
    <w:rsid w:val="00207C61"/>
    <w:rsid w:val="00211D4C"/>
    <w:rsid w:val="00224670"/>
    <w:rsid w:val="00227675"/>
    <w:rsid w:val="002309D5"/>
    <w:rsid w:val="00230D8F"/>
    <w:rsid w:val="00232975"/>
    <w:rsid w:val="0023401C"/>
    <w:rsid w:val="00235AAD"/>
    <w:rsid w:val="00237A1D"/>
    <w:rsid w:val="00242801"/>
    <w:rsid w:val="002429C8"/>
    <w:rsid w:val="00252C29"/>
    <w:rsid w:val="00252FE8"/>
    <w:rsid w:val="002539B8"/>
    <w:rsid w:val="00261379"/>
    <w:rsid w:val="00266B17"/>
    <w:rsid w:val="00267102"/>
    <w:rsid w:val="002677DA"/>
    <w:rsid w:val="00271EFF"/>
    <w:rsid w:val="002729F6"/>
    <w:rsid w:val="00273613"/>
    <w:rsid w:val="002749A6"/>
    <w:rsid w:val="00276575"/>
    <w:rsid w:val="002779C6"/>
    <w:rsid w:val="002800C5"/>
    <w:rsid w:val="0028151D"/>
    <w:rsid w:val="00284F8C"/>
    <w:rsid w:val="00285521"/>
    <w:rsid w:val="00291F5F"/>
    <w:rsid w:val="002937CC"/>
    <w:rsid w:val="00293F22"/>
    <w:rsid w:val="00293FC1"/>
    <w:rsid w:val="00295891"/>
    <w:rsid w:val="0029770C"/>
    <w:rsid w:val="00297747"/>
    <w:rsid w:val="002A22DE"/>
    <w:rsid w:val="002A4057"/>
    <w:rsid w:val="002A466B"/>
    <w:rsid w:val="002A614A"/>
    <w:rsid w:val="002A7649"/>
    <w:rsid w:val="002B0205"/>
    <w:rsid w:val="002B211F"/>
    <w:rsid w:val="002C2694"/>
    <w:rsid w:val="002C2C38"/>
    <w:rsid w:val="002C414F"/>
    <w:rsid w:val="002C6C3C"/>
    <w:rsid w:val="002C6CBD"/>
    <w:rsid w:val="002D0C27"/>
    <w:rsid w:val="002D1BE1"/>
    <w:rsid w:val="002D1F20"/>
    <w:rsid w:val="002D299C"/>
    <w:rsid w:val="002D4914"/>
    <w:rsid w:val="002D4CAD"/>
    <w:rsid w:val="002D57A7"/>
    <w:rsid w:val="002E05D9"/>
    <w:rsid w:val="002E3C94"/>
    <w:rsid w:val="002F1497"/>
    <w:rsid w:val="002F2DA1"/>
    <w:rsid w:val="002F31A3"/>
    <w:rsid w:val="002F3F12"/>
    <w:rsid w:val="002F4AC1"/>
    <w:rsid w:val="003023BF"/>
    <w:rsid w:val="003056B8"/>
    <w:rsid w:val="003076CF"/>
    <w:rsid w:val="00307718"/>
    <w:rsid w:val="00307FD5"/>
    <w:rsid w:val="00312D8D"/>
    <w:rsid w:val="0031304E"/>
    <w:rsid w:val="00317D9B"/>
    <w:rsid w:val="00317FD4"/>
    <w:rsid w:val="00320562"/>
    <w:rsid w:val="00323004"/>
    <w:rsid w:val="00326F8A"/>
    <w:rsid w:val="0032782A"/>
    <w:rsid w:val="00327E96"/>
    <w:rsid w:val="00331AD5"/>
    <w:rsid w:val="0033333B"/>
    <w:rsid w:val="00335A92"/>
    <w:rsid w:val="0034059E"/>
    <w:rsid w:val="003409DE"/>
    <w:rsid w:val="00341828"/>
    <w:rsid w:val="00341E81"/>
    <w:rsid w:val="00345FF2"/>
    <w:rsid w:val="00351BB9"/>
    <w:rsid w:val="00354EEF"/>
    <w:rsid w:val="003557CA"/>
    <w:rsid w:val="0035679B"/>
    <w:rsid w:val="003575E7"/>
    <w:rsid w:val="003625CB"/>
    <w:rsid w:val="003625D0"/>
    <w:rsid w:val="00362C7B"/>
    <w:rsid w:val="00370D28"/>
    <w:rsid w:val="00373FD8"/>
    <w:rsid w:val="00376AFE"/>
    <w:rsid w:val="00377DBF"/>
    <w:rsid w:val="00380568"/>
    <w:rsid w:val="00380B84"/>
    <w:rsid w:val="0038300D"/>
    <w:rsid w:val="00386B1A"/>
    <w:rsid w:val="003907EE"/>
    <w:rsid w:val="00395BFB"/>
    <w:rsid w:val="00396EA0"/>
    <w:rsid w:val="003A0B1D"/>
    <w:rsid w:val="003A45B5"/>
    <w:rsid w:val="003A52B8"/>
    <w:rsid w:val="003A79AC"/>
    <w:rsid w:val="003B0340"/>
    <w:rsid w:val="003B34A4"/>
    <w:rsid w:val="003B4ACC"/>
    <w:rsid w:val="003B4B79"/>
    <w:rsid w:val="003B4D67"/>
    <w:rsid w:val="003B70ED"/>
    <w:rsid w:val="003C173F"/>
    <w:rsid w:val="003C4006"/>
    <w:rsid w:val="003C6F68"/>
    <w:rsid w:val="003D1561"/>
    <w:rsid w:val="003D1A29"/>
    <w:rsid w:val="003D4B37"/>
    <w:rsid w:val="003D5B79"/>
    <w:rsid w:val="003D6EC0"/>
    <w:rsid w:val="003E14DB"/>
    <w:rsid w:val="003E3514"/>
    <w:rsid w:val="003E4AF8"/>
    <w:rsid w:val="003E7169"/>
    <w:rsid w:val="003F0948"/>
    <w:rsid w:val="003F15C1"/>
    <w:rsid w:val="003F189E"/>
    <w:rsid w:val="003F1A63"/>
    <w:rsid w:val="003F5D2B"/>
    <w:rsid w:val="003F63E8"/>
    <w:rsid w:val="00400E4C"/>
    <w:rsid w:val="00402794"/>
    <w:rsid w:val="0041209B"/>
    <w:rsid w:val="00414547"/>
    <w:rsid w:val="004174F5"/>
    <w:rsid w:val="0041766B"/>
    <w:rsid w:val="0041768D"/>
    <w:rsid w:val="0042268C"/>
    <w:rsid w:val="00426CD8"/>
    <w:rsid w:val="00427062"/>
    <w:rsid w:val="00430E0B"/>
    <w:rsid w:val="004310EA"/>
    <w:rsid w:val="004336DE"/>
    <w:rsid w:val="004407BD"/>
    <w:rsid w:val="004509A3"/>
    <w:rsid w:val="0045446D"/>
    <w:rsid w:val="00456295"/>
    <w:rsid w:val="0046009C"/>
    <w:rsid w:val="0046028B"/>
    <w:rsid w:val="00460C67"/>
    <w:rsid w:val="0046185E"/>
    <w:rsid w:val="004628C9"/>
    <w:rsid w:val="00462EA2"/>
    <w:rsid w:val="00464996"/>
    <w:rsid w:val="00471A84"/>
    <w:rsid w:val="00471D09"/>
    <w:rsid w:val="0047245C"/>
    <w:rsid w:val="004727A1"/>
    <w:rsid w:val="00476449"/>
    <w:rsid w:val="00476C0D"/>
    <w:rsid w:val="00484000"/>
    <w:rsid w:val="004856BA"/>
    <w:rsid w:val="00485B0B"/>
    <w:rsid w:val="00487064"/>
    <w:rsid w:val="004928C1"/>
    <w:rsid w:val="00495D94"/>
    <w:rsid w:val="004964AB"/>
    <w:rsid w:val="00496D79"/>
    <w:rsid w:val="00497D5A"/>
    <w:rsid w:val="004A0A73"/>
    <w:rsid w:val="004A1AD8"/>
    <w:rsid w:val="004A6E7E"/>
    <w:rsid w:val="004B1DD0"/>
    <w:rsid w:val="004B3C6A"/>
    <w:rsid w:val="004B61A4"/>
    <w:rsid w:val="004B74D7"/>
    <w:rsid w:val="004C1105"/>
    <w:rsid w:val="004C331B"/>
    <w:rsid w:val="004C706F"/>
    <w:rsid w:val="004C79F4"/>
    <w:rsid w:val="004D43F7"/>
    <w:rsid w:val="004D749C"/>
    <w:rsid w:val="004E1C5F"/>
    <w:rsid w:val="004E399D"/>
    <w:rsid w:val="004E41B4"/>
    <w:rsid w:val="004F1667"/>
    <w:rsid w:val="004F189D"/>
    <w:rsid w:val="004F20AB"/>
    <w:rsid w:val="004F4630"/>
    <w:rsid w:val="004F5B88"/>
    <w:rsid w:val="00500FF1"/>
    <w:rsid w:val="005036E2"/>
    <w:rsid w:val="00505572"/>
    <w:rsid w:val="005055EC"/>
    <w:rsid w:val="00506FB9"/>
    <w:rsid w:val="00507A45"/>
    <w:rsid w:val="00513275"/>
    <w:rsid w:val="00515920"/>
    <w:rsid w:val="00517666"/>
    <w:rsid w:val="005205F6"/>
    <w:rsid w:val="0052225A"/>
    <w:rsid w:val="005249BF"/>
    <w:rsid w:val="0052731E"/>
    <w:rsid w:val="0052787F"/>
    <w:rsid w:val="005327B8"/>
    <w:rsid w:val="005328A7"/>
    <w:rsid w:val="00532E8B"/>
    <w:rsid w:val="00534893"/>
    <w:rsid w:val="00534C7F"/>
    <w:rsid w:val="00536293"/>
    <w:rsid w:val="005370E6"/>
    <w:rsid w:val="00547B14"/>
    <w:rsid w:val="00547FDF"/>
    <w:rsid w:val="00553556"/>
    <w:rsid w:val="005576C1"/>
    <w:rsid w:val="00562579"/>
    <w:rsid w:val="00564590"/>
    <w:rsid w:val="005647E8"/>
    <w:rsid w:val="005658D7"/>
    <w:rsid w:val="00570D1C"/>
    <w:rsid w:val="00570F66"/>
    <w:rsid w:val="00574597"/>
    <w:rsid w:val="005750BD"/>
    <w:rsid w:val="00575763"/>
    <w:rsid w:val="00580E30"/>
    <w:rsid w:val="00581A07"/>
    <w:rsid w:val="00583EDF"/>
    <w:rsid w:val="00584B07"/>
    <w:rsid w:val="00584E5D"/>
    <w:rsid w:val="005863BD"/>
    <w:rsid w:val="00586759"/>
    <w:rsid w:val="0058770C"/>
    <w:rsid w:val="00587F9F"/>
    <w:rsid w:val="00590D7D"/>
    <w:rsid w:val="00592C1A"/>
    <w:rsid w:val="005961B5"/>
    <w:rsid w:val="005A211E"/>
    <w:rsid w:val="005A2E7F"/>
    <w:rsid w:val="005A4D4C"/>
    <w:rsid w:val="005B1AD0"/>
    <w:rsid w:val="005B2DF6"/>
    <w:rsid w:val="005B30F8"/>
    <w:rsid w:val="005C3FD5"/>
    <w:rsid w:val="005C53A6"/>
    <w:rsid w:val="005C5FFA"/>
    <w:rsid w:val="005C74D3"/>
    <w:rsid w:val="005E1BB1"/>
    <w:rsid w:val="005E2474"/>
    <w:rsid w:val="005E3835"/>
    <w:rsid w:val="005E51B4"/>
    <w:rsid w:val="005E6C82"/>
    <w:rsid w:val="005F12B1"/>
    <w:rsid w:val="005F37B4"/>
    <w:rsid w:val="006039DA"/>
    <w:rsid w:val="00606E67"/>
    <w:rsid w:val="006150E7"/>
    <w:rsid w:val="00617981"/>
    <w:rsid w:val="00617B67"/>
    <w:rsid w:val="00617FC6"/>
    <w:rsid w:val="0062177C"/>
    <w:rsid w:val="006221AE"/>
    <w:rsid w:val="00623B54"/>
    <w:rsid w:val="006307A7"/>
    <w:rsid w:val="0063167D"/>
    <w:rsid w:val="00633E94"/>
    <w:rsid w:val="00640178"/>
    <w:rsid w:val="0064034D"/>
    <w:rsid w:val="0064465B"/>
    <w:rsid w:val="006455C8"/>
    <w:rsid w:val="00647772"/>
    <w:rsid w:val="006508BD"/>
    <w:rsid w:val="00652EA8"/>
    <w:rsid w:val="00653CF6"/>
    <w:rsid w:val="0065555B"/>
    <w:rsid w:val="0065788B"/>
    <w:rsid w:val="00657E00"/>
    <w:rsid w:val="006603C5"/>
    <w:rsid w:val="00660716"/>
    <w:rsid w:val="00661070"/>
    <w:rsid w:val="006627EE"/>
    <w:rsid w:val="00663FFB"/>
    <w:rsid w:val="006651F7"/>
    <w:rsid w:val="006703D4"/>
    <w:rsid w:val="00671BB5"/>
    <w:rsid w:val="00671EE5"/>
    <w:rsid w:val="00673447"/>
    <w:rsid w:val="00673810"/>
    <w:rsid w:val="00673EB6"/>
    <w:rsid w:val="00675C74"/>
    <w:rsid w:val="00676EA8"/>
    <w:rsid w:val="006813CE"/>
    <w:rsid w:val="00681C48"/>
    <w:rsid w:val="006832D3"/>
    <w:rsid w:val="00684266"/>
    <w:rsid w:val="006866ED"/>
    <w:rsid w:val="00687B2C"/>
    <w:rsid w:val="00695BD8"/>
    <w:rsid w:val="006A09D0"/>
    <w:rsid w:val="006A14BF"/>
    <w:rsid w:val="006A1C18"/>
    <w:rsid w:val="006A29A2"/>
    <w:rsid w:val="006A38ED"/>
    <w:rsid w:val="006A395F"/>
    <w:rsid w:val="006A449A"/>
    <w:rsid w:val="006A62A3"/>
    <w:rsid w:val="006A7CB5"/>
    <w:rsid w:val="006B73F1"/>
    <w:rsid w:val="006C2576"/>
    <w:rsid w:val="006C379D"/>
    <w:rsid w:val="006C402D"/>
    <w:rsid w:val="006C7023"/>
    <w:rsid w:val="006C7424"/>
    <w:rsid w:val="006C791F"/>
    <w:rsid w:val="006C79C9"/>
    <w:rsid w:val="006C7D76"/>
    <w:rsid w:val="006D1A76"/>
    <w:rsid w:val="006D2E6F"/>
    <w:rsid w:val="006D4AB7"/>
    <w:rsid w:val="006D5A38"/>
    <w:rsid w:val="006E0BAB"/>
    <w:rsid w:val="006E77B9"/>
    <w:rsid w:val="006F34AD"/>
    <w:rsid w:val="006F6434"/>
    <w:rsid w:val="00701C16"/>
    <w:rsid w:val="00704A9E"/>
    <w:rsid w:val="007077E5"/>
    <w:rsid w:val="007078C5"/>
    <w:rsid w:val="00707A01"/>
    <w:rsid w:val="007119A0"/>
    <w:rsid w:val="00712F5B"/>
    <w:rsid w:val="0072084D"/>
    <w:rsid w:val="00721FEB"/>
    <w:rsid w:val="0072600F"/>
    <w:rsid w:val="0073062A"/>
    <w:rsid w:val="007337BE"/>
    <w:rsid w:val="00737DB5"/>
    <w:rsid w:val="007431DF"/>
    <w:rsid w:val="007443D5"/>
    <w:rsid w:val="0074518B"/>
    <w:rsid w:val="0075041B"/>
    <w:rsid w:val="007510C2"/>
    <w:rsid w:val="00754B2A"/>
    <w:rsid w:val="00754D50"/>
    <w:rsid w:val="00756215"/>
    <w:rsid w:val="00756466"/>
    <w:rsid w:val="007568E1"/>
    <w:rsid w:val="00761E8B"/>
    <w:rsid w:val="007634B0"/>
    <w:rsid w:val="00764160"/>
    <w:rsid w:val="007642FB"/>
    <w:rsid w:val="007663EF"/>
    <w:rsid w:val="0076730B"/>
    <w:rsid w:val="00772966"/>
    <w:rsid w:val="00775B15"/>
    <w:rsid w:val="00781AE4"/>
    <w:rsid w:val="00783216"/>
    <w:rsid w:val="007839F5"/>
    <w:rsid w:val="00783CAF"/>
    <w:rsid w:val="007844B6"/>
    <w:rsid w:val="0078556B"/>
    <w:rsid w:val="00786FC8"/>
    <w:rsid w:val="007907A5"/>
    <w:rsid w:val="0079495D"/>
    <w:rsid w:val="00795278"/>
    <w:rsid w:val="007977B6"/>
    <w:rsid w:val="00797DDC"/>
    <w:rsid w:val="007A1268"/>
    <w:rsid w:val="007A1761"/>
    <w:rsid w:val="007A1E7F"/>
    <w:rsid w:val="007A30D8"/>
    <w:rsid w:val="007A37E7"/>
    <w:rsid w:val="007A6865"/>
    <w:rsid w:val="007B125C"/>
    <w:rsid w:val="007B48BB"/>
    <w:rsid w:val="007C1DCB"/>
    <w:rsid w:val="007C1E45"/>
    <w:rsid w:val="007C2DBB"/>
    <w:rsid w:val="007C32EC"/>
    <w:rsid w:val="007C6B32"/>
    <w:rsid w:val="007D042E"/>
    <w:rsid w:val="007D0F1B"/>
    <w:rsid w:val="007D17AB"/>
    <w:rsid w:val="007D6CBD"/>
    <w:rsid w:val="007D6CCD"/>
    <w:rsid w:val="007D73C9"/>
    <w:rsid w:val="007E0F11"/>
    <w:rsid w:val="007E2360"/>
    <w:rsid w:val="007E2C4D"/>
    <w:rsid w:val="007E2C4E"/>
    <w:rsid w:val="007E4057"/>
    <w:rsid w:val="007E457E"/>
    <w:rsid w:val="007E4944"/>
    <w:rsid w:val="007E63E7"/>
    <w:rsid w:val="007F0645"/>
    <w:rsid w:val="007F12E0"/>
    <w:rsid w:val="007F14D4"/>
    <w:rsid w:val="007F3ECD"/>
    <w:rsid w:val="007F6D65"/>
    <w:rsid w:val="0080469D"/>
    <w:rsid w:val="00812AEE"/>
    <w:rsid w:val="008135FC"/>
    <w:rsid w:val="00813BFF"/>
    <w:rsid w:val="00814ED6"/>
    <w:rsid w:val="00825B0C"/>
    <w:rsid w:val="00826309"/>
    <w:rsid w:val="008345FC"/>
    <w:rsid w:val="00837172"/>
    <w:rsid w:val="00837A80"/>
    <w:rsid w:val="0084125C"/>
    <w:rsid w:val="00842FA2"/>
    <w:rsid w:val="00845714"/>
    <w:rsid w:val="00845AF9"/>
    <w:rsid w:val="00846652"/>
    <w:rsid w:val="00847227"/>
    <w:rsid w:val="008550E3"/>
    <w:rsid w:val="00855726"/>
    <w:rsid w:val="008564BC"/>
    <w:rsid w:val="00861395"/>
    <w:rsid w:val="0086318E"/>
    <w:rsid w:val="0086361A"/>
    <w:rsid w:val="00865FB9"/>
    <w:rsid w:val="00866A7F"/>
    <w:rsid w:val="0086754D"/>
    <w:rsid w:val="00867FC4"/>
    <w:rsid w:val="00871C76"/>
    <w:rsid w:val="008726C6"/>
    <w:rsid w:val="00875268"/>
    <w:rsid w:val="00875942"/>
    <w:rsid w:val="00875DB5"/>
    <w:rsid w:val="00881721"/>
    <w:rsid w:val="00883B08"/>
    <w:rsid w:val="008841D3"/>
    <w:rsid w:val="00884BCF"/>
    <w:rsid w:val="008868C1"/>
    <w:rsid w:val="008935E1"/>
    <w:rsid w:val="00896A5E"/>
    <w:rsid w:val="00897C71"/>
    <w:rsid w:val="008A2007"/>
    <w:rsid w:val="008A45C7"/>
    <w:rsid w:val="008A6437"/>
    <w:rsid w:val="008A7A70"/>
    <w:rsid w:val="008B0F75"/>
    <w:rsid w:val="008B224E"/>
    <w:rsid w:val="008B3239"/>
    <w:rsid w:val="008B3B82"/>
    <w:rsid w:val="008B52AF"/>
    <w:rsid w:val="008C02A8"/>
    <w:rsid w:val="008C21AD"/>
    <w:rsid w:val="008C37B0"/>
    <w:rsid w:val="008C49CE"/>
    <w:rsid w:val="008C5388"/>
    <w:rsid w:val="008C68CA"/>
    <w:rsid w:val="008C7581"/>
    <w:rsid w:val="008D1585"/>
    <w:rsid w:val="008D2374"/>
    <w:rsid w:val="008D42BA"/>
    <w:rsid w:val="008D4956"/>
    <w:rsid w:val="008D499D"/>
    <w:rsid w:val="008D5C2E"/>
    <w:rsid w:val="008E006F"/>
    <w:rsid w:val="008E3970"/>
    <w:rsid w:val="008E70AE"/>
    <w:rsid w:val="008E7ABB"/>
    <w:rsid w:val="008F0987"/>
    <w:rsid w:val="008F2F82"/>
    <w:rsid w:val="008F3F20"/>
    <w:rsid w:val="008F4502"/>
    <w:rsid w:val="008F4B65"/>
    <w:rsid w:val="008F78AF"/>
    <w:rsid w:val="008F7BE4"/>
    <w:rsid w:val="0090178D"/>
    <w:rsid w:val="009072F9"/>
    <w:rsid w:val="00907FFA"/>
    <w:rsid w:val="009141B8"/>
    <w:rsid w:val="00914380"/>
    <w:rsid w:val="00915922"/>
    <w:rsid w:val="0091798D"/>
    <w:rsid w:val="0092163B"/>
    <w:rsid w:val="00932F2E"/>
    <w:rsid w:val="009360D0"/>
    <w:rsid w:val="00937199"/>
    <w:rsid w:val="00940395"/>
    <w:rsid w:val="00940919"/>
    <w:rsid w:val="009503E2"/>
    <w:rsid w:val="00955062"/>
    <w:rsid w:val="00960BA7"/>
    <w:rsid w:val="00964701"/>
    <w:rsid w:val="00964900"/>
    <w:rsid w:val="00966C3C"/>
    <w:rsid w:val="009702FC"/>
    <w:rsid w:val="00970947"/>
    <w:rsid w:val="00972C0F"/>
    <w:rsid w:val="00973F4B"/>
    <w:rsid w:val="009816A9"/>
    <w:rsid w:val="00982C77"/>
    <w:rsid w:val="00984980"/>
    <w:rsid w:val="00984C0C"/>
    <w:rsid w:val="00984C5D"/>
    <w:rsid w:val="009855D6"/>
    <w:rsid w:val="00990145"/>
    <w:rsid w:val="00990B82"/>
    <w:rsid w:val="0099435B"/>
    <w:rsid w:val="009969E2"/>
    <w:rsid w:val="009A2864"/>
    <w:rsid w:val="009A341A"/>
    <w:rsid w:val="009A5D84"/>
    <w:rsid w:val="009A60D4"/>
    <w:rsid w:val="009A6297"/>
    <w:rsid w:val="009A6BA9"/>
    <w:rsid w:val="009A7AB2"/>
    <w:rsid w:val="009B14AB"/>
    <w:rsid w:val="009C0507"/>
    <w:rsid w:val="009C17DC"/>
    <w:rsid w:val="009C29F0"/>
    <w:rsid w:val="009C416B"/>
    <w:rsid w:val="009C4837"/>
    <w:rsid w:val="009C6FC7"/>
    <w:rsid w:val="009D0039"/>
    <w:rsid w:val="009D00CD"/>
    <w:rsid w:val="009D03CD"/>
    <w:rsid w:val="009D22DB"/>
    <w:rsid w:val="009D4F5A"/>
    <w:rsid w:val="009D5245"/>
    <w:rsid w:val="009E0A0B"/>
    <w:rsid w:val="009E22C2"/>
    <w:rsid w:val="009E2595"/>
    <w:rsid w:val="009E3A45"/>
    <w:rsid w:val="009E3BE4"/>
    <w:rsid w:val="009E44EB"/>
    <w:rsid w:val="009E6526"/>
    <w:rsid w:val="009E702C"/>
    <w:rsid w:val="009E7537"/>
    <w:rsid w:val="009F1AC0"/>
    <w:rsid w:val="009F3A16"/>
    <w:rsid w:val="00A00D24"/>
    <w:rsid w:val="00A0258E"/>
    <w:rsid w:val="00A1018B"/>
    <w:rsid w:val="00A112AD"/>
    <w:rsid w:val="00A143E8"/>
    <w:rsid w:val="00A17DA4"/>
    <w:rsid w:val="00A22F40"/>
    <w:rsid w:val="00A24BFB"/>
    <w:rsid w:val="00A277E8"/>
    <w:rsid w:val="00A311D4"/>
    <w:rsid w:val="00A31460"/>
    <w:rsid w:val="00A36D99"/>
    <w:rsid w:val="00A42874"/>
    <w:rsid w:val="00A43059"/>
    <w:rsid w:val="00A43262"/>
    <w:rsid w:val="00A43CA4"/>
    <w:rsid w:val="00A448A8"/>
    <w:rsid w:val="00A45D0F"/>
    <w:rsid w:val="00A46077"/>
    <w:rsid w:val="00A51DCC"/>
    <w:rsid w:val="00A52408"/>
    <w:rsid w:val="00A52A1A"/>
    <w:rsid w:val="00A55DD2"/>
    <w:rsid w:val="00A56847"/>
    <w:rsid w:val="00A5796B"/>
    <w:rsid w:val="00A57EBA"/>
    <w:rsid w:val="00A66995"/>
    <w:rsid w:val="00A66EA6"/>
    <w:rsid w:val="00A67917"/>
    <w:rsid w:val="00A7086B"/>
    <w:rsid w:val="00A75AA3"/>
    <w:rsid w:val="00A760B8"/>
    <w:rsid w:val="00A84CA6"/>
    <w:rsid w:val="00A9131A"/>
    <w:rsid w:val="00A91A3B"/>
    <w:rsid w:val="00A97B82"/>
    <w:rsid w:val="00A97DB0"/>
    <w:rsid w:val="00AA2FA6"/>
    <w:rsid w:val="00AA5044"/>
    <w:rsid w:val="00AA5C87"/>
    <w:rsid w:val="00AB2E9B"/>
    <w:rsid w:val="00AB663F"/>
    <w:rsid w:val="00AC0B11"/>
    <w:rsid w:val="00AC640F"/>
    <w:rsid w:val="00AD0E27"/>
    <w:rsid w:val="00AD1725"/>
    <w:rsid w:val="00AD1C62"/>
    <w:rsid w:val="00AD55A6"/>
    <w:rsid w:val="00AD7A1E"/>
    <w:rsid w:val="00AE00FA"/>
    <w:rsid w:val="00B0010A"/>
    <w:rsid w:val="00B00D26"/>
    <w:rsid w:val="00B02297"/>
    <w:rsid w:val="00B0241D"/>
    <w:rsid w:val="00B03F16"/>
    <w:rsid w:val="00B05410"/>
    <w:rsid w:val="00B067B2"/>
    <w:rsid w:val="00B0790E"/>
    <w:rsid w:val="00B07E9E"/>
    <w:rsid w:val="00B10102"/>
    <w:rsid w:val="00B11189"/>
    <w:rsid w:val="00B11A2A"/>
    <w:rsid w:val="00B14612"/>
    <w:rsid w:val="00B20302"/>
    <w:rsid w:val="00B20E57"/>
    <w:rsid w:val="00B23200"/>
    <w:rsid w:val="00B23380"/>
    <w:rsid w:val="00B26686"/>
    <w:rsid w:val="00B27A04"/>
    <w:rsid w:val="00B30179"/>
    <w:rsid w:val="00B30D3D"/>
    <w:rsid w:val="00B3292B"/>
    <w:rsid w:val="00B32C6C"/>
    <w:rsid w:val="00B3598B"/>
    <w:rsid w:val="00B431BC"/>
    <w:rsid w:val="00B4518D"/>
    <w:rsid w:val="00B47E0D"/>
    <w:rsid w:val="00B51539"/>
    <w:rsid w:val="00B547A2"/>
    <w:rsid w:val="00B56806"/>
    <w:rsid w:val="00B56838"/>
    <w:rsid w:val="00B579BF"/>
    <w:rsid w:val="00B600F2"/>
    <w:rsid w:val="00B653E7"/>
    <w:rsid w:val="00B70E01"/>
    <w:rsid w:val="00B7231E"/>
    <w:rsid w:val="00B74ADF"/>
    <w:rsid w:val="00B76ED2"/>
    <w:rsid w:val="00B874E9"/>
    <w:rsid w:val="00B91008"/>
    <w:rsid w:val="00B93286"/>
    <w:rsid w:val="00B934F5"/>
    <w:rsid w:val="00B93B11"/>
    <w:rsid w:val="00B96104"/>
    <w:rsid w:val="00BA2FAB"/>
    <w:rsid w:val="00BA4369"/>
    <w:rsid w:val="00BA6036"/>
    <w:rsid w:val="00BB104A"/>
    <w:rsid w:val="00BB190F"/>
    <w:rsid w:val="00BB2B62"/>
    <w:rsid w:val="00BB597D"/>
    <w:rsid w:val="00BB5C83"/>
    <w:rsid w:val="00BB5C8C"/>
    <w:rsid w:val="00BB67C0"/>
    <w:rsid w:val="00BC0426"/>
    <w:rsid w:val="00BC1290"/>
    <w:rsid w:val="00BC45D3"/>
    <w:rsid w:val="00BC47C0"/>
    <w:rsid w:val="00BC47DB"/>
    <w:rsid w:val="00BC4B50"/>
    <w:rsid w:val="00BC5938"/>
    <w:rsid w:val="00BC7657"/>
    <w:rsid w:val="00BC7ECC"/>
    <w:rsid w:val="00BD1C17"/>
    <w:rsid w:val="00BD2E76"/>
    <w:rsid w:val="00BD2E79"/>
    <w:rsid w:val="00BD6F3E"/>
    <w:rsid w:val="00BD7E97"/>
    <w:rsid w:val="00BF31B3"/>
    <w:rsid w:val="00BF39B1"/>
    <w:rsid w:val="00BF6B4C"/>
    <w:rsid w:val="00BF72B4"/>
    <w:rsid w:val="00C01029"/>
    <w:rsid w:val="00C02805"/>
    <w:rsid w:val="00C0440F"/>
    <w:rsid w:val="00C110B7"/>
    <w:rsid w:val="00C144F2"/>
    <w:rsid w:val="00C15565"/>
    <w:rsid w:val="00C20E84"/>
    <w:rsid w:val="00C21AF7"/>
    <w:rsid w:val="00C21C50"/>
    <w:rsid w:val="00C22F83"/>
    <w:rsid w:val="00C23092"/>
    <w:rsid w:val="00C25F06"/>
    <w:rsid w:val="00C30267"/>
    <w:rsid w:val="00C32D50"/>
    <w:rsid w:val="00C342B8"/>
    <w:rsid w:val="00C345E5"/>
    <w:rsid w:val="00C35093"/>
    <w:rsid w:val="00C4052D"/>
    <w:rsid w:val="00C42265"/>
    <w:rsid w:val="00C43151"/>
    <w:rsid w:val="00C52CED"/>
    <w:rsid w:val="00C57A7F"/>
    <w:rsid w:val="00C60450"/>
    <w:rsid w:val="00C61534"/>
    <w:rsid w:val="00C63A22"/>
    <w:rsid w:val="00C646F4"/>
    <w:rsid w:val="00C6477D"/>
    <w:rsid w:val="00C6550D"/>
    <w:rsid w:val="00C71F5D"/>
    <w:rsid w:val="00C72D70"/>
    <w:rsid w:val="00C80009"/>
    <w:rsid w:val="00C81467"/>
    <w:rsid w:val="00C819BC"/>
    <w:rsid w:val="00C8477B"/>
    <w:rsid w:val="00C862DB"/>
    <w:rsid w:val="00C87C65"/>
    <w:rsid w:val="00C91D54"/>
    <w:rsid w:val="00CA168D"/>
    <w:rsid w:val="00CA1E04"/>
    <w:rsid w:val="00CA2A3E"/>
    <w:rsid w:val="00CA363A"/>
    <w:rsid w:val="00CA4CD7"/>
    <w:rsid w:val="00CA4EAB"/>
    <w:rsid w:val="00CA5761"/>
    <w:rsid w:val="00CA675F"/>
    <w:rsid w:val="00CB21B0"/>
    <w:rsid w:val="00CB3FAA"/>
    <w:rsid w:val="00CB3FB7"/>
    <w:rsid w:val="00CB6464"/>
    <w:rsid w:val="00CC1E0D"/>
    <w:rsid w:val="00CC1EAE"/>
    <w:rsid w:val="00CC3D6C"/>
    <w:rsid w:val="00CC7E08"/>
    <w:rsid w:val="00CD1498"/>
    <w:rsid w:val="00CE4E4C"/>
    <w:rsid w:val="00CE551F"/>
    <w:rsid w:val="00CE608E"/>
    <w:rsid w:val="00CE72E1"/>
    <w:rsid w:val="00CF53FE"/>
    <w:rsid w:val="00CF562E"/>
    <w:rsid w:val="00CF5FA9"/>
    <w:rsid w:val="00D02C1E"/>
    <w:rsid w:val="00D0347B"/>
    <w:rsid w:val="00D035D7"/>
    <w:rsid w:val="00D04BC7"/>
    <w:rsid w:val="00D06A16"/>
    <w:rsid w:val="00D10812"/>
    <w:rsid w:val="00D1183E"/>
    <w:rsid w:val="00D11FAE"/>
    <w:rsid w:val="00D121F8"/>
    <w:rsid w:val="00D15843"/>
    <w:rsid w:val="00D16085"/>
    <w:rsid w:val="00D1774D"/>
    <w:rsid w:val="00D20EEB"/>
    <w:rsid w:val="00D23515"/>
    <w:rsid w:val="00D24962"/>
    <w:rsid w:val="00D26CC4"/>
    <w:rsid w:val="00D3049A"/>
    <w:rsid w:val="00D32BFE"/>
    <w:rsid w:val="00D32D42"/>
    <w:rsid w:val="00D33733"/>
    <w:rsid w:val="00D42020"/>
    <w:rsid w:val="00D43359"/>
    <w:rsid w:val="00D44343"/>
    <w:rsid w:val="00D446B4"/>
    <w:rsid w:val="00D4718C"/>
    <w:rsid w:val="00D54E0E"/>
    <w:rsid w:val="00D55A40"/>
    <w:rsid w:val="00D600ED"/>
    <w:rsid w:val="00D603B6"/>
    <w:rsid w:val="00D61AD9"/>
    <w:rsid w:val="00D63395"/>
    <w:rsid w:val="00D6456C"/>
    <w:rsid w:val="00D6473A"/>
    <w:rsid w:val="00D669E2"/>
    <w:rsid w:val="00D67F16"/>
    <w:rsid w:val="00D726CD"/>
    <w:rsid w:val="00D72738"/>
    <w:rsid w:val="00D7290C"/>
    <w:rsid w:val="00D731FB"/>
    <w:rsid w:val="00D7408E"/>
    <w:rsid w:val="00D76AC7"/>
    <w:rsid w:val="00D8260D"/>
    <w:rsid w:val="00D826CB"/>
    <w:rsid w:val="00D84029"/>
    <w:rsid w:val="00D85424"/>
    <w:rsid w:val="00D85AFC"/>
    <w:rsid w:val="00D90E4E"/>
    <w:rsid w:val="00D918F1"/>
    <w:rsid w:val="00DA000A"/>
    <w:rsid w:val="00DA0906"/>
    <w:rsid w:val="00DA177B"/>
    <w:rsid w:val="00DA265B"/>
    <w:rsid w:val="00DA274B"/>
    <w:rsid w:val="00DA4FA8"/>
    <w:rsid w:val="00DA5C81"/>
    <w:rsid w:val="00DA6736"/>
    <w:rsid w:val="00DB0D3E"/>
    <w:rsid w:val="00DB56AB"/>
    <w:rsid w:val="00DB79CE"/>
    <w:rsid w:val="00DC04BD"/>
    <w:rsid w:val="00DC4281"/>
    <w:rsid w:val="00DD0D9E"/>
    <w:rsid w:val="00DE33B0"/>
    <w:rsid w:val="00DE3AC2"/>
    <w:rsid w:val="00DE49A9"/>
    <w:rsid w:val="00DE4A98"/>
    <w:rsid w:val="00DE666E"/>
    <w:rsid w:val="00DE6E36"/>
    <w:rsid w:val="00DF496B"/>
    <w:rsid w:val="00DF787F"/>
    <w:rsid w:val="00E03293"/>
    <w:rsid w:val="00E05AFF"/>
    <w:rsid w:val="00E05F2F"/>
    <w:rsid w:val="00E06A08"/>
    <w:rsid w:val="00E07690"/>
    <w:rsid w:val="00E077E4"/>
    <w:rsid w:val="00E10A34"/>
    <w:rsid w:val="00E1343C"/>
    <w:rsid w:val="00E14369"/>
    <w:rsid w:val="00E15C1B"/>
    <w:rsid w:val="00E15DF6"/>
    <w:rsid w:val="00E20E9F"/>
    <w:rsid w:val="00E21833"/>
    <w:rsid w:val="00E2204A"/>
    <w:rsid w:val="00E22621"/>
    <w:rsid w:val="00E231B7"/>
    <w:rsid w:val="00E24EEB"/>
    <w:rsid w:val="00E2557B"/>
    <w:rsid w:val="00E26FDD"/>
    <w:rsid w:val="00E277DE"/>
    <w:rsid w:val="00E3121A"/>
    <w:rsid w:val="00E320EA"/>
    <w:rsid w:val="00E40BC9"/>
    <w:rsid w:val="00E42996"/>
    <w:rsid w:val="00E453F9"/>
    <w:rsid w:val="00E4580F"/>
    <w:rsid w:val="00E45944"/>
    <w:rsid w:val="00E461D3"/>
    <w:rsid w:val="00E500C8"/>
    <w:rsid w:val="00E52731"/>
    <w:rsid w:val="00E53DE9"/>
    <w:rsid w:val="00E61465"/>
    <w:rsid w:val="00E61A4E"/>
    <w:rsid w:val="00E631FA"/>
    <w:rsid w:val="00E63FD8"/>
    <w:rsid w:val="00E660D6"/>
    <w:rsid w:val="00E66DC5"/>
    <w:rsid w:val="00E70347"/>
    <w:rsid w:val="00E7046A"/>
    <w:rsid w:val="00E724C2"/>
    <w:rsid w:val="00E73CA7"/>
    <w:rsid w:val="00E754DD"/>
    <w:rsid w:val="00E7574B"/>
    <w:rsid w:val="00E81164"/>
    <w:rsid w:val="00E81666"/>
    <w:rsid w:val="00E81CCB"/>
    <w:rsid w:val="00E81D9F"/>
    <w:rsid w:val="00E826B7"/>
    <w:rsid w:val="00E8393F"/>
    <w:rsid w:val="00E84086"/>
    <w:rsid w:val="00E84116"/>
    <w:rsid w:val="00E84B00"/>
    <w:rsid w:val="00E85135"/>
    <w:rsid w:val="00E86F8B"/>
    <w:rsid w:val="00E918DE"/>
    <w:rsid w:val="00E922A9"/>
    <w:rsid w:val="00E934DF"/>
    <w:rsid w:val="00E93678"/>
    <w:rsid w:val="00E949B3"/>
    <w:rsid w:val="00E94D73"/>
    <w:rsid w:val="00EA37BE"/>
    <w:rsid w:val="00EA44EF"/>
    <w:rsid w:val="00EA453C"/>
    <w:rsid w:val="00EA5135"/>
    <w:rsid w:val="00EA5C11"/>
    <w:rsid w:val="00EA6BC6"/>
    <w:rsid w:val="00EB33DA"/>
    <w:rsid w:val="00EB479E"/>
    <w:rsid w:val="00EB7323"/>
    <w:rsid w:val="00EB79D5"/>
    <w:rsid w:val="00EB7DB4"/>
    <w:rsid w:val="00EC0B83"/>
    <w:rsid w:val="00EC1263"/>
    <w:rsid w:val="00EC38D3"/>
    <w:rsid w:val="00EC3B96"/>
    <w:rsid w:val="00EC6010"/>
    <w:rsid w:val="00EC71EA"/>
    <w:rsid w:val="00ED0EDE"/>
    <w:rsid w:val="00ED1C8D"/>
    <w:rsid w:val="00ED3CC2"/>
    <w:rsid w:val="00ED740B"/>
    <w:rsid w:val="00EE07EE"/>
    <w:rsid w:val="00EE136D"/>
    <w:rsid w:val="00EE23AA"/>
    <w:rsid w:val="00EE7E7D"/>
    <w:rsid w:val="00EF027A"/>
    <w:rsid w:val="00EF4891"/>
    <w:rsid w:val="00EF4E5A"/>
    <w:rsid w:val="00EF4FD1"/>
    <w:rsid w:val="00F003EC"/>
    <w:rsid w:val="00F00E47"/>
    <w:rsid w:val="00F02370"/>
    <w:rsid w:val="00F028EA"/>
    <w:rsid w:val="00F030E4"/>
    <w:rsid w:val="00F03DA3"/>
    <w:rsid w:val="00F05CF2"/>
    <w:rsid w:val="00F06890"/>
    <w:rsid w:val="00F11837"/>
    <w:rsid w:val="00F146D3"/>
    <w:rsid w:val="00F148E1"/>
    <w:rsid w:val="00F14B03"/>
    <w:rsid w:val="00F158E9"/>
    <w:rsid w:val="00F15D30"/>
    <w:rsid w:val="00F20082"/>
    <w:rsid w:val="00F20827"/>
    <w:rsid w:val="00F229E3"/>
    <w:rsid w:val="00F32A12"/>
    <w:rsid w:val="00F42090"/>
    <w:rsid w:val="00F5135E"/>
    <w:rsid w:val="00F53273"/>
    <w:rsid w:val="00F6229E"/>
    <w:rsid w:val="00F633F2"/>
    <w:rsid w:val="00F636C5"/>
    <w:rsid w:val="00F6413F"/>
    <w:rsid w:val="00F643E4"/>
    <w:rsid w:val="00F65874"/>
    <w:rsid w:val="00F7043F"/>
    <w:rsid w:val="00F70EBA"/>
    <w:rsid w:val="00F72232"/>
    <w:rsid w:val="00F7608F"/>
    <w:rsid w:val="00F7657F"/>
    <w:rsid w:val="00F76ECE"/>
    <w:rsid w:val="00F82422"/>
    <w:rsid w:val="00F83820"/>
    <w:rsid w:val="00F8500A"/>
    <w:rsid w:val="00F8596A"/>
    <w:rsid w:val="00F85DC2"/>
    <w:rsid w:val="00F8708B"/>
    <w:rsid w:val="00FA0665"/>
    <w:rsid w:val="00FA088F"/>
    <w:rsid w:val="00FA117F"/>
    <w:rsid w:val="00FA39F2"/>
    <w:rsid w:val="00FA3F27"/>
    <w:rsid w:val="00FA798B"/>
    <w:rsid w:val="00FB0D83"/>
    <w:rsid w:val="00FB368F"/>
    <w:rsid w:val="00FB463E"/>
    <w:rsid w:val="00FC125C"/>
    <w:rsid w:val="00FC4E9E"/>
    <w:rsid w:val="00FC56E2"/>
    <w:rsid w:val="00FD11C9"/>
    <w:rsid w:val="00FD3077"/>
    <w:rsid w:val="00FD3830"/>
    <w:rsid w:val="00FD5592"/>
    <w:rsid w:val="00FD641E"/>
    <w:rsid w:val="00FE0EB1"/>
    <w:rsid w:val="00FE0F47"/>
    <w:rsid w:val="00FE51F8"/>
    <w:rsid w:val="00FE667B"/>
    <w:rsid w:val="00FE679D"/>
    <w:rsid w:val="00FE6985"/>
    <w:rsid w:val="00FE6B11"/>
    <w:rsid w:val="00FF1675"/>
    <w:rsid w:val="00FF19CF"/>
    <w:rsid w:val="00FF2B9A"/>
    <w:rsid w:val="00FF4E2D"/>
    <w:rsid w:val="00FF65F1"/>
    <w:rsid w:val="00FF6B01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D957CC2"/>
  <w15:docId w15:val="{C0B28964-F129-45E0-9975-68A1F9CA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4">
    <w:name w:val="Normal"/>
    <w:qFormat/>
    <w:rsid w:val="00AA504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4"/>
    <w:next w:val="a4"/>
    <w:link w:val="1Char"/>
    <w:uiPriority w:val="9"/>
    <w:qFormat/>
    <w:rsid w:val="00F8708B"/>
    <w:pPr>
      <w:keepNext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507A45"/>
    <w:pPr>
      <w:keepNext/>
      <w:outlineLvl w:val="1"/>
    </w:p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507A45"/>
    <w:pPr>
      <w:keepNext/>
      <w:ind w:leftChars="300" w:left="300" w:hangingChars="200" w:hanging="2000"/>
      <w:outlineLvl w:val="2"/>
    </w:pPr>
  </w:style>
  <w:style w:type="paragraph" w:styleId="4">
    <w:name w:val="heading 4"/>
    <w:basedOn w:val="a4"/>
    <w:next w:val="a4"/>
    <w:link w:val="4Char"/>
    <w:uiPriority w:val="9"/>
    <w:semiHidden/>
    <w:unhideWhenUsed/>
    <w:qFormat/>
    <w:rsid w:val="004027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402794"/>
    <w:pPr>
      <w:keepNext/>
      <w:ind w:leftChars="500" w:left="500" w:hangingChars="200" w:hanging="2000"/>
      <w:outlineLvl w:val="4"/>
    </w:pPr>
  </w:style>
  <w:style w:type="paragraph" w:styleId="6">
    <w:name w:val="heading 6"/>
    <w:basedOn w:val="a4"/>
    <w:next w:val="a4"/>
    <w:link w:val="6Char"/>
    <w:uiPriority w:val="9"/>
    <w:semiHidden/>
    <w:unhideWhenUsed/>
    <w:qFormat/>
    <w:rsid w:val="00402794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4"/>
    <w:next w:val="a4"/>
    <w:link w:val="7Char"/>
    <w:uiPriority w:val="9"/>
    <w:semiHidden/>
    <w:unhideWhenUsed/>
    <w:qFormat/>
    <w:rsid w:val="00402794"/>
    <w:pPr>
      <w:keepNext/>
      <w:ind w:leftChars="700" w:left="700" w:hangingChars="200" w:hanging="2000"/>
      <w:outlineLvl w:val="6"/>
    </w:pPr>
  </w:style>
  <w:style w:type="paragraph" w:styleId="8">
    <w:name w:val="heading 8"/>
    <w:basedOn w:val="a4"/>
    <w:next w:val="a4"/>
    <w:link w:val="8Char"/>
    <w:uiPriority w:val="9"/>
    <w:semiHidden/>
    <w:unhideWhenUsed/>
    <w:qFormat/>
    <w:rsid w:val="00402794"/>
    <w:pPr>
      <w:keepNext/>
      <w:ind w:leftChars="800" w:left="800" w:hangingChars="200" w:hanging="2000"/>
      <w:outlineLvl w:val="7"/>
    </w:pPr>
  </w:style>
  <w:style w:type="paragraph" w:styleId="9">
    <w:name w:val="heading 9"/>
    <w:basedOn w:val="a4"/>
    <w:next w:val="a4"/>
    <w:link w:val="9Char"/>
    <w:uiPriority w:val="9"/>
    <w:semiHidden/>
    <w:unhideWhenUsed/>
    <w:qFormat/>
    <w:rsid w:val="00402794"/>
    <w:pPr>
      <w:keepNext/>
      <w:ind w:leftChars="900" w:left="900" w:hangingChars="200" w:hanging="2000"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Char"/>
    <w:uiPriority w:val="10"/>
    <w:qFormat/>
    <w:rsid w:val="00F8708B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basedOn w:val="a5"/>
    <w:link w:val="a8"/>
    <w:uiPriority w:val="10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basedOn w:val="a5"/>
    <w:link w:val="1"/>
    <w:uiPriority w:val="9"/>
    <w:rsid w:val="00F8708B"/>
    <w:rPr>
      <w:rFonts w:ascii="맑은 고딕" w:eastAsia="맑은 고딕" w:hAnsi="맑은 고딕" w:cs="Times New Roman"/>
      <w:sz w:val="28"/>
      <w:szCs w:val="28"/>
    </w:rPr>
  </w:style>
  <w:style w:type="paragraph" w:customStyle="1" w:styleId="a1">
    <w:name w:val="대분류"/>
    <w:basedOn w:val="1"/>
    <w:link w:val="Char0"/>
    <w:qFormat/>
    <w:rsid w:val="00F8708B"/>
    <w:pPr>
      <w:numPr>
        <w:numId w:val="1"/>
      </w:numPr>
      <w:tabs>
        <w:tab w:val="left" w:pos="426"/>
      </w:tabs>
    </w:pPr>
    <w:rPr>
      <w:b/>
    </w:rPr>
  </w:style>
  <w:style w:type="paragraph" w:styleId="a9">
    <w:name w:val="List Paragraph"/>
    <w:basedOn w:val="a4"/>
    <w:link w:val="Char1"/>
    <w:uiPriority w:val="34"/>
    <w:qFormat/>
    <w:rsid w:val="00F8708B"/>
    <w:pPr>
      <w:ind w:leftChars="400" w:left="800"/>
    </w:pPr>
  </w:style>
  <w:style w:type="character" w:customStyle="1" w:styleId="Char0">
    <w:name w:val="대분류 Char"/>
    <w:basedOn w:val="1Char"/>
    <w:link w:val="a1"/>
    <w:rsid w:val="00F8708B"/>
    <w:rPr>
      <w:rFonts w:ascii="맑은 고딕" w:eastAsia="맑은 고딕" w:hAnsi="맑은 고딕" w:cs="Times New Roman"/>
      <w:b/>
      <w:sz w:val="28"/>
      <w:szCs w:val="28"/>
    </w:rPr>
  </w:style>
  <w:style w:type="paragraph" w:customStyle="1" w:styleId="a2">
    <w:name w:val="중분류"/>
    <w:basedOn w:val="a9"/>
    <w:link w:val="Char2"/>
    <w:qFormat/>
    <w:rsid w:val="00F8708B"/>
    <w:pPr>
      <w:numPr>
        <w:ilvl w:val="1"/>
        <w:numId w:val="1"/>
      </w:numPr>
      <w:pBdr>
        <w:bottom w:val="single" w:sz="6" w:space="1" w:color="auto"/>
      </w:pBdr>
      <w:tabs>
        <w:tab w:val="left" w:pos="567"/>
      </w:tabs>
      <w:ind w:leftChars="0" w:left="0"/>
    </w:pPr>
    <w:rPr>
      <w:b/>
      <w:sz w:val="24"/>
      <w:szCs w:val="24"/>
    </w:rPr>
  </w:style>
  <w:style w:type="paragraph" w:customStyle="1" w:styleId="aa">
    <w:name w:val="소분류"/>
    <w:basedOn w:val="a9"/>
    <w:link w:val="Char3"/>
    <w:autoRedefine/>
    <w:qFormat/>
    <w:rsid w:val="006C791F"/>
    <w:pPr>
      <w:pBdr>
        <w:bottom w:val="single" w:sz="6" w:space="1" w:color="auto"/>
      </w:pBdr>
      <w:tabs>
        <w:tab w:val="left" w:pos="851"/>
      </w:tabs>
      <w:ind w:leftChars="0" w:left="284"/>
    </w:pPr>
    <w:rPr>
      <w:b/>
    </w:rPr>
  </w:style>
  <w:style w:type="character" w:customStyle="1" w:styleId="Char1">
    <w:name w:val="목록 단락 Char"/>
    <w:basedOn w:val="a5"/>
    <w:link w:val="a9"/>
    <w:uiPriority w:val="34"/>
    <w:rsid w:val="00F8708B"/>
  </w:style>
  <w:style w:type="character" w:customStyle="1" w:styleId="Char2">
    <w:name w:val="중분류 Char"/>
    <w:basedOn w:val="Char1"/>
    <w:link w:val="a2"/>
    <w:rsid w:val="00F8708B"/>
    <w:rPr>
      <w:b/>
      <w:sz w:val="24"/>
      <w:szCs w:val="24"/>
    </w:rPr>
  </w:style>
  <w:style w:type="paragraph" w:customStyle="1" w:styleId="a3">
    <w:name w:val="소소분류"/>
    <w:basedOn w:val="a9"/>
    <w:link w:val="Char4"/>
    <w:qFormat/>
    <w:rsid w:val="00F8708B"/>
    <w:pPr>
      <w:numPr>
        <w:ilvl w:val="3"/>
        <w:numId w:val="1"/>
      </w:numPr>
      <w:tabs>
        <w:tab w:val="left" w:pos="993"/>
      </w:tabs>
      <w:ind w:leftChars="0" w:left="0"/>
    </w:pPr>
    <w:rPr>
      <w:b/>
      <w:sz w:val="18"/>
      <w:szCs w:val="18"/>
    </w:rPr>
  </w:style>
  <w:style w:type="character" w:customStyle="1" w:styleId="Char3">
    <w:name w:val="소분류 Char"/>
    <w:basedOn w:val="Char1"/>
    <w:link w:val="aa"/>
    <w:rsid w:val="006C791F"/>
    <w:rPr>
      <w:b/>
      <w:kern w:val="2"/>
      <w:szCs w:val="22"/>
    </w:rPr>
  </w:style>
  <w:style w:type="paragraph" w:customStyle="1" w:styleId="ab">
    <w:name w:val="소소분류 내용"/>
    <w:basedOn w:val="a3"/>
    <w:link w:val="Char5"/>
    <w:qFormat/>
    <w:rsid w:val="00EA44EF"/>
    <w:pPr>
      <w:numPr>
        <w:ilvl w:val="0"/>
        <w:numId w:val="0"/>
      </w:numPr>
      <w:ind w:left="284"/>
    </w:pPr>
    <w:rPr>
      <w:b w:val="0"/>
    </w:rPr>
  </w:style>
  <w:style w:type="character" w:customStyle="1" w:styleId="Char4">
    <w:name w:val="소소분류 Char"/>
    <w:basedOn w:val="Char1"/>
    <w:link w:val="a3"/>
    <w:rsid w:val="00F8708B"/>
    <w:rPr>
      <w:b/>
      <w:sz w:val="18"/>
      <w:szCs w:val="18"/>
    </w:rPr>
  </w:style>
  <w:style w:type="paragraph" w:customStyle="1" w:styleId="ac">
    <w:name w:val="목차제목"/>
    <w:basedOn w:val="a8"/>
    <w:link w:val="Char6"/>
    <w:qFormat/>
    <w:rsid w:val="00F8708B"/>
    <w:pPr>
      <w:pBdr>
        <w:bottom w:val="single" w:sz="6" w:space="1" w:color="auto"/>
      </w:pBdr>
      <w:jc w:val="left"/>
    </w:pPr>
  </w:style>
  <w:style w:type="character" w:customStyle="1" w:styleId="Char5">
    <w:name w:val="소소분류 내용 Char"/>
    <w:basedOn w:val="Char4"/>
    <w:link w:val="ab"/>
    <w:rsid w:val="00EA44EF"/>
    <w:rPr>
      <w:b/>
      <w:kern w:val="2"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507A4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  <w:lang w:val="ko-KR"/>
    </w:rPr>
  </w:style>
  <w:style w:type="character" w:customStyle="1" w:styleId="Char6">
    <w:name w:val="목차제목 Char"/>
    <w:basedOn w:val="Char"/>
    <w:link w:val="ac"/>
    <w:rsid w:val="00F8708B"/>
    <w:rPr>
      <w:rFonts w:ascii="맑은 고딕" w:eastAsia="맑은 고딕" w:hAnsi="맑은 고딕" w:cs="Times New Roman"/>
      <w:b/>
      <w:bCs/>
      <w:sz w:val="32"/>
      <w:szCs w:val="32"/>
    </w:rPr>
  </w:style>
  <w:style w:type="paragraph" w:styleId="10">
    <w:name w:val="toc 1"/>
    <w:basedOn w:val="a4"/>
    <w:next w:val="a4"/>
    <w:autoRedefine/>
    <w:uiPriority w:val="39"/>
    <w:unhideWhenUsed/>
    <w:qFormat/>
    <w:rsid w:val="00335A92"/>
    <w:pPr>
      <w:tabs>
        <w:tab w:val="left" w:pos="440"/>
        <w:tab w:val="right" w:leader="dot" w:pos="9016"/>
      </w:tabs>
    </w:pPr>
    <w:rPr>
      <w:sz w:val="18"/>
    </w:rPr>
  </w:style>
  <w:style w:type="character" w:styleId="ad">
    <w:name w:val="Hyperlink"/>
    <w:basedOn w:val="a5"/>
    <w:uiPriority w:val="99"/>
    <w:unhideWhenUsed/>
    <w:rsid w:val="00F8708B"/>
    <w:rPr>
      <w:color w:val="0000FF"/>
      <w:u w:val="single"/>
    </w:rPr>
  </w:style>
  <w:style w:type="paragraph" w:styleId="ae">
    <w:name w:val="Balloon Text"/>
    <w:basedOn w:val="a4"/>
    <w:link w:val="Char7"/>
    <w:uiPriority w:val="99"/>
    <w:semiHidden/>
    <w:unhideWhenUsed/>
    <w:rsid w:val="00F8708B"/>
    <w:rPr>
      <w:sz w:val="18"/>
      <w:szCs w:val="18"/>
    </w:rPr>
  </w:style>
  <w:style w:type="character" w:customStyle="1" w:styleId="Char7">
    <w:name w:val="풍선 도움말 텍스트 Char"/>
    <w:basedOn w:val="a5"/>
    <w:link w:val="ae"/>
    <w:uiPriority w:val="99"/>
    <w:semiHidden/>
    <w:rsid w:val="00F8708B"/>
    <w:rPr>
      <w:rFonts w:ascii="맑은 고딕" w:eastAsia="맑은 고딕" w:hAnsi="맑은 고딕" w:cs="Times New Roman"/>
      <w:sz w:val="18"/>
      <w:szCs w:val="18"/>
    </w:rPr>
  </w:style>
  <w:style w:type="paragraph" w:styleId="20">
    <w:name w:val="toc 2"/>
    <w:basedOn w:val="a4"/>
    <w:next w:val="a4"/>
    <w:autoRedefine/>
    <w:uiPriority w:val="39"/>
    <w:unhideWhenUsed/>
    <w:qFormat/>
    <w:rsid w:val="00335A92"/>
    <w:pPr>
      <w:widowControl/>
      <w:tabs>
        <w:tab w:val="left" w:pos="800"/>
        <w:tab w:val="right" w:leader="dot" w:pos="9016"/>
      </w:tabs>
      <w:wordWrap/>
      <w:autoSpaceDE/>
      <w:autoSpaceDN/>
      <w:ind w:left="221"/>
      <w:jc w:val="left"/>
    </w:pPr>
    <w:rPr>
      <w:kern w:val="0"/>
      <w:sz w:val="18"/>
    </w:rPr>
  </w:style>
  <w:style w:type="paragraph" w:styleId="30">
    <w:name w:val="toc 3"/>
    <w:basedOn w:val="a4"/>
    <w:next w:val="a4"/>
    <w:autoRedefine/>
    <w:uiPriority w:val="39"/>
    <w:unhideWhenUsed/>
    <w:qFormat/>
    <w:rsid w:val="00335A92"/>
    <w:pPr>
      <w:widowControl/>
      <w:tabs>
        <w:tab w:val="left" w:pos="1200"/>
        <w:tab w:val="right" w:leader="dot" w:pos="9016"/>
      </w:tabs>
      <w:wordWrap/>
      <w:autoSpaceDE/>
      <w:autoSpaceDN/>
      <w:ind w:left="442"/>
      <w:jc w:val="left"/>
    </w:pPr>
    <w:rPr>
      <w:kern w:val="0"/>
      <w:sz w:val="18"/>
    </w:rPr>
  </w:style>
  <w:style w:type="character" w:customStyle="1" w:styleId="3Char">
    <w:name w:val="제목 3 Char"/>
    <w:basedOn w:val="a5"/>
    <w:link w:val="3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2Char">
    <w:name w:val="제목 2 Char"/>
    <w:basedOn w:val="a5"/>
    <w:link w:val="2"/>
    <w:uiPriority w:val="9"/>
    <w:semiHidden/>
    <w:rsid w:val="00507A45"/>
    <w:rPr>
      <w:rFonts w:ascii="맑은 고딕" w:eastAsia="맑은 고딕" w:hAnsi="맑은 고딕" w:cs="Times New Roman"/>
    </w:rPr>
  </w:style>
  <w:style w:type="character" w:customStyle="1" w:styleId="4Char">
    <w:name w:val="제목 4 Char"/>
    <w:basedOn w:val="a5"/>
    <w:link w:val="4"/>
    <w:uiPriority w:val="9"/>
    <w:semiHidden/>
    <w:rsid w:val="00402794"/>
    <w:rPr>
      <w:b/>
      <w:bCs/>
    </w:rPr>
  </w:style>
  <w:style w:type="character" w:customStyle="1" w:styleId="5Char">
    <w:name w:val="제목 5 Char"/>
    <w:basedOn w:val="a5"/>
    <w:link w:val="5"/>
    <w:uiPriority w:val="9"/>
    <w:semiHidden/>
    <w:rsid w:val="00402794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5"/>
    <w:link w:val="6"/>
    <w:uiPriority w:val="9"/>
    <w:semiHidden/>
    <w:rsid w:val="00402794"/>
    <w:rPr>
      <w:b/>
      <w:bCs/>
    </w:rPr>
  </w:style>
  <w:style w:type="character" w:customStyle="1" w:styleId="7Char">
    <w:name w:val="제목 7 Char"/>
    <w:basedOn w:val="a5"/>
    <w:link w:val="7"/>
    <w:uiPriority w:val="9"/>
    <w:semiHidden/>
    <w:rsid w:val="00402794"/>
  </w:style>
  <w:style w:type="character" w:customStyle="1" w:styleId="8Char">
    <w:name w:val="제목 8 Char"/>
    <w:basedOn w:val="a5"/>
    <w:link w:val="8"/>
    <w:uiPriority w:val="9"/>
    <w:semiHidden/>
    <w:rsid w:val="00402794"/>
  </w:style>
  <w:style w:type="character" w:customStyle="1" w:styleId="9Char">
    <w:name w:val="제목 9 Char"/>
    <w:basedOn w:val="a5"/>
    <w:link w:val="9"/>
    <w:uiPriority w:val="9"/>
    <w:semiHidden/>
    <w:rsid w:val="00402794"/>
  </w:style>
  <w:style w:type="paragraph" w:styleId="af">
    <w:name w:val="footer"/>
    <w:basedOn w:val="a4"/>
    <w:link w:val="Char8"/>
    <w:rsid w:val="00402794"/>
    <w:pPr>
      <w:tabs>
        <w:tab w:val="center" w:pos="4252"/>
        <w:tab w:val="right" w:pos="8504"/>
      </w:tabs>
      <w:snapToGrid w:val="0"/>
    </w:pPr>
    <w:rPr>
      <w:rFonts w:ascii="돋움" w:eastAsia="돋움" w:hAnsi="돋움"/>
      <w:szCs w:val="24"/>
    </w:rPr>
  </w:style>
  <w:style w:type="character" w:customStyle="1" w:styleId="Char8">
    <w:name w:val="바닥글 Char"/>
    <w:basedOn w:val="a5"/>
    <w:link w:val="af"/>
    <w:rsid w:val="00402794"/>
    <w:rPr>
      <w:rFonts w:ascii="돋움" w:eastAsia="돋움" w:hAnsi="돋움" w:cs="Times New Roman"/>
      <w:szCs w:val="24"/>
    </w:rPr>
  </w:style>
  <w:style w:type="paragraph" w:customStyle="1" w:styleId="af0">
    <w:name w:val="버전정보"/>
    <w:basedOn w:val="a4"/>
    <w:rsid w:val="00402794"/>
    <w:pPr>
      <w:snapToGrid w:val="0"/>
      <w:jc w:val="center"/>
    </w:pPr>
    <w:rPr>
      <w:rFonts w:ascii="돋움" w:eastAsia="돋움" w:hAnsi="돋움" w:cs="바탕"/>
      <w:b/>
      <w:sz w:val="22"/>
      <w:szCs w:val="20"/>
    </w:rPr>
  </w:style>
  <w:style w:type="paragraph" w:customStyle="1" w:styleId="11">
    <w:name w:val="&lt;표&gt;내용 스타일1+중정렬"/>
    <w:basedOn w:val="a4"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szCs w:val="18"/>
    </w:rPr>
  </w:style>
  <w:style w:type="paragraph" w:customStyle="1" w:styleId="12">
    <w:name w:val="&lt;표&gt;캡션 스타일1"/>
    <w:basedOn w:val="a4"/>
    <w:autoRedefine/>
    <w:rsid w:val="00402794"/>
    <w:pPr>
      <w:widowControl/>
      <w:wordWrap/>
      <w:autoSpaceDE/>
      <w:autoSpaceDN/>
      <w:snapToGrid w:val="0"/>
      <w:jc w:val="center"/>
    </w:pPr>
    <w:rPr>
      <w:rFonts w:ascii="돋움" w:eastAsia="돋움" w:hAnsi="돋움" w:cs="바탕"/>
      <w:b/>
      <w:bCs/>
      <w:color w:val="FFFFFF"/>
      <w:sz w:val="22"/>
      <w:szCs w:val="18"/>
    </w:rPr>
  </w:style>
  <w:style w:type="paragraph" w:customStyle="1" w:styleId="13">
    <w:name w:val="&lt;표&gt;내용 스타일1+좌정렬"/>
    <w:basedOn w:val="11"/>
    <w:rsid w:val="00402794"/>
    <w:pPr>
      <w:jc w:val="both"/>
    </w:pPr>
    <w:rPr>
      <w:szCs w:val="20"/>
    </w:rPr>
  </w:style>
  <w:style w:type="paragraph" w:customStyle="1" w:styleId="af1">
    <w:name w:val="문서제목"/>
    <w:basedOn w:val="a4"/>
    <w:autoRedefine/>
    <w:rsid w:val="004C1105"/>
    <w:pPr>
      <w:snapToGrid w:val="0"/>
      <w:ind w:left="284"/>
      <w:jc w:val="center"/>
    </w:pPr>
    <w:rPr>
      <w:rFonts w:cs="바탕"/>
      <w:b/>
      <w:sz w:val="48"/>
      <w:szCs w:val="48"/>
    </w:rPr>
  </w:style>
  <w:style w:type="character" w:styleId="af2">
    <w:name w:val="Book Title"/>
    <w:uiPriority w:val="33"/>
    <w:qFormat/>
    <w:rsid w:val="00402794"/>
  </w:style>
  <w:style w:type="paragraph" w:styleId="af3">
    <w:name w:val="header"/>
    <w:basedOn w:val="a4"/>
    <w:link w:val="Char9"/>
    <w:unhideWhenUsed/>
    <w:rsid w:val="00FE679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머리글 Char"/>
    <w:basedOn w:val="a5"/>
    <w:link w:val="af3"/>
    <w:uiPriority w:val="99"/>
    <w:semiHidden/>
    <w:rsid w:val="00FE679D"/>
  </w:style>
  <w:style w:type="table" w:styleId="af4">
    <w:name w:val="Table Grid"/>
    <w:basedOn w:val="a6"/>
    <w:rsid w:val="00FE679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표준 2탭"/>
    <w:basedOn w:val="a4"/>
    <w:link w:val="2Char0"/>
    <w:autoRedefine/>
    <w:rsid w:val="00F20827"/>
    <w:pPr>
      <w:jc w:val="center"/>
    </w:pPr>
    <w:rPr>
      <w:rFonts w:cs="바탕"/>
      <w:b/>
      <w:bCs/>
      <w:sz w:val="18"/>
      <w:szCs w:val="18"/>
    </w:rPr>
  </w:style>
  <w:style w:type="character" w:customStyle="1" w:styleId="2Char0">
    <w:name w:val="표준 2탭 Char"/>
    <w:basedOn w:val="a5"/>
    <w:link w:val="21"/>
    <w:rsid w:val="00F20827"/>
    <w:rPr>
      <w:rFonts w:cs="바탕"/>
      <w:b/>
      <w:bCs/>
      <w:kern w:val="2"/>
      <w:sz w:val="18"/>
      <w:szCs w:val="18"/>
    </w:rPr>
  </w:style>
  <w:style w:type="paragraph" w:customStyle="1" w:styleId="af5">
    <w:name w:val="분류(내용)"/>
    <w:basedOn w:val="a4"/>
    <w:link w:val="Chara"/>
    <w:autoRedefine/>
    <w:rsid w:val="00F20827"/>
    <w:pPr>
      <w:widowControl/>
      <w:wordWrap/>
      <w:autoSpaceDE/>
      <w:autoSpaceDN/>
      <w:jc w:val="left"/>
      <w:outlineLvl w:val="4"/>
    </w:pPr>
    <w:rPr>
      <w:rFonts w:ascii="돋움" w:eastAsia="돋움" w:hAnsi="돋움"/>
      <w:sz w:val="18"/>
      <w:szCs w:val="18"/>
    </w:rPr>
  </w:style>
  <w:style w:type="character" w:customStyle="1" w:styleId="Chara">
    <w:name w:val="분류(내용) Char"/>
    <w:basedOn w:val="a5"/>
    <w:link w:val="af5"/>
    <w:rsid w:val="00F20827"/>
    <w:rPr>
      <w:rFonts w:ascii="돋움" w:eastAsia="돋움" w:hAnsi="돋움"/>
      <w:kern w:val="2"/>
      <w:sz w:val="18"/>
      <w:szCs w:val="18"/>
    </w:rPr>
  </w:style>
  <w:style w:type="table" w:styleId="2-4">
    <w:name w:val="Medium Grid 2 Accent 4"/>
    <w:basedOn w:val="a6"/>
    <w:uiPriority w:val="68"/>
    <w:rsid w:val="00A1018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6"/>
    <w:uiPriority w:val="68"/>
    <w:rsid w:val="001D3C7F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3">
    <w:name w:val="Colorful Grid Accent 3"/>
    <w:basedOn w:val="a6"/>
    <w:uiPriority w:val="73"/>
    <w:rsid w:val="001D3C7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Light List Accent 4"/>
    <w:basedOn w:val="a6"/>
    <w:uiPriority w:val="61"/>
    <w:rsid w:val="0005411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2-5">
    <w:name w:val="Medium Grid 2 Accent 5"/>
    <w:basedOn w:val="a6"/>
    <w:uiPriority w:val="68"/>
    <w:rsid w:val="00054112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14">
    <w:name w:val="밝은 목록1"/>
    <w:basedOn w:val="a6"/>
    <w:uiPriority w:val="61"/>
    <w:rsid w:val="00C6477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6">
    <w:name w:val="No Spacing"/>
    <w:uiPriority w:val="1"/>
    <w:qFormat/>
    <w:rsid w:val="00DF496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table" w:styleId="1-6">
    <w:name w:val="Medium Grid 1 Accent 6"/>
    <w:basedOn w:val="a6"/>
    <w:uiPriority w:val="67"/>
    <w:rsid w:val="00E2204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7">
    <w:name w:val="caption"/>
    <w:basedOn w:val="a4"/>
    <w:next w:val="a4"/>
    <w:uiPriority w:val="35"/>
    <w:unhideWhenUsed/>
    <w:qFormat/>
    <w:rsid w:val="007E2360"/>
    <w:rPr>
      <w:b/>
      <w:bCs/>
      <w:szCs w:val="20"/>
    </w:rPr>
  </w:style>
  <w:style w:type="paragraph" w:customStyle="1" w:styleId="a0">
    <w:name w:val="중분류 내용"/>
    <w:basedOn w:val="a2"/>
    <w:link w:val="Charb"/>
    <w:qFormat/>
    <w:rsid w:val="00EA44EF"/>
    <w:pPr>
      <w:numPr>
        <w:ilvl w:val="0"/>
        <w:numId w:val="30"/>
      </w:numPr>
      <w:pBdr>
        <w:bottom w:val="none" w:sz="0" w:space="0" w:color="auto"/>
      </w:pBdr>
      <w:tabs>
        <w:tab w:val="clear" w:pos="567"/>
        <w:tab w:val="left" w:pos="590"/>
        <w:tab w:val="left" w:pos="994"/>
      </w:tabs>
      <w:ind w:left="687" w:hanging="403"/>
    </w:pPr>
    <w:rPr>
      <w:rFonts w:ascii="굴림" w:eastAsiaTheme="minorEastAsia" w:hAnsi="굴림"/>
      <w:b w:val="0"/>
      <w:sz w:val="18"/>
    </w:rPr>
  </w:style>
  <w:style w:type="paragraph" w:customStyle="1" w:styleId="a">
    <w:name w:val="소분류 내용"/>
    <w:basedOn w:val="aa"/>
    <w:link w:val="Charc"/>
    <w:qFormat/>
    <w:rsid w:val="00EA44EF"/>
    <w:pPr>
      <w:numPr>
        <w:numId w:val="31"/>
      </w:numPr>
      <w:pBdr>
        <w:bottom w:val="none" w:sz="0" w:space="0" w:color="auto"/>
      </w:pBdr>
      <w:tabs>
        <w:tab w:val="left" w:pos="590"/>
      </w:tabs>
      <w:ind w:left="687" w:hanging="403"/>
    </w:pPr>
    <w:rPr>
      <w:b w:val="0"/>
      <w:sz w:val="18"/>
    </w:rPr>
  </w:style>
  <w:style w:type="character" w:customStyle="1" w:styleId="Charb">
    <w:name w:val="중분류 내용 Char"/>
    <w:basedOn w:val="Char2"/>
    <w:link w:val="a0"/>
    <w:rsid w:val="00EA44EF"/>
    <w:rPr>
      <w:rFonts w:ascii="굴림" w:eastAsiaTheme="minorEastAsia" w:hAnsi="굴림"/>
      <w:b/>
      <w:kern w:val="2"/>
      <w:sz w:val="18"/>
      <w:szCs w:val="24"/>
    </w:rPr>
  </w:style>
  <w:style w:type="character" w:customStyle="1" w:styleId="Charc">
    <w:name w:val="소분류 내용 Char"/>
    <w:basedOn w:val="Char3"/>
    <w:link w:val="a"/>
    <w:rsid w:val="00EA44EF"/>
    <w:rPr>
      <w:b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2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87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36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RK\&#47928;&#49436;&#542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7EB3-4AFC-4486-AE98-09F47C85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문서폼</Template>
  <TotalTime>490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Sonnori</Company>
  <LinksUpToDate>false</LinksUpToDate>
  <CharactersWithSpaces>1344</CharactersWithSpaces>
  <SharedDoc>false</SharedDoc>
  <HLinks>
    <vt:vector size="18" baseType="variant"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_Toc261942392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_Toc261942391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_Toc261942390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박성현</dc:creator>
  <cp:keywords/>
  <dc:description/>
  <cp:lastModifiedBy>성현 박</cp:lastModifiedBy>
  <cp:revision>12</cp:revision>
  <cp:lastPrinted>2009-09-14T02:31:00Z</cp:lastPrinted>
  <dcterms:created xsi:type="dcterms:W3CDTF">2019-11-07T00:47:00Z</dcterms:created>
  <dcterms:modified xsi:type="dcterms:W3CDTF">2019-11-12T18:46:00Z</dcterms:modified>
</cp:coreProperties>
</file>