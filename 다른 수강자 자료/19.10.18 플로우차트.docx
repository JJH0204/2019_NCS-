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7582A" w14:textId="77777777" w:rsidR="00402794" w:rsidRPr="00990BC5" w:rsidRDefault="00402794" w:rsidP="00E8393F">
      <w:pPr>
        <w:ind w:left="284"/>
        <w:rPr>
          <w:sz w:val="22"/>
          <w:szCs w:val="24"/>
        </w:rPr>
      </w:pPr>
      <w:bookmarkStart w:id="0" w:name="_Toc204427384"/>
      <w:bookmarkStart w:id="1" w:name="_Toc204427400"/>
      <w:bookmarkStart w:id="2" w:name="_Toc204427872"/>
      <w:bookmarkStart w:id="3" w:name="_Toc204425828"/>
    </w:p>
    <w:p w14:paraId="20AE15C2" w14:textId="77777777" w:rsidR="00402794" w:rsidRPr="00990BC5" w:rsidRDefault="00402794" w:rsidP="00E8393F">
      <w:pPr>
        <w:ind w:left="284"/>
        <w:rPr>
          <w:sz w:val="22"/>
          <w:szCs w:val="24"/>
        </w:rPr>
      </w:pPr>
    </w:p>
    <w:p w14:paraId="5185666D" w14:textId="77777777" w:rsidR="00402794" w:rsidRPr="00990BC5" w:rsidRDefault="00402794" w:rsidP="00E8393F">
      <w:pPr>
        <w:ind w:left="284"/>
        <w:rPr>
          <w:sz w:val="22"/>
          <w:szCs w:val="24"/>
        </w:rPr>
      </w:pPr>
    </w:p>
    <w:p w14:paraId="05B75139" w14:textId="77777777" w:rsidR="00402794" w:rsidRPr="00990BC5" w:rsidRDefault="00402794" w:rsidP="00E8393F">
      <w:pPr>
        <w:ind w:left="284"/>
        <w:rPr>
          <w:sz w:val="22"/>
          <w:szCs w:val="24"/>
        </w:rPr>
      </w:pPr>
    </w:p>
    <w:p w14:paraId="64B3A137" w14:textId="77777777" w:rsidR="00402794" w:rsidRPr="00990BC5" w:rsidRDefault="00402794" w:rsidP="00E8393F">
      <w:pPr>
        <w:ind w:left="284"/>
        <w:rPr>
          <w:sz w:val="22"/>
          <w:szCs w:val="24"/>
        </w:rPr>
      </w:pPr>
    </w:p>
    <w:p w14:paraId="5A3CACF2" w14:textId="77777777" w:rsidR="00402794" w:rsidRPr="00990BC5" w:rsidRDefault="00402794" w:rsidP="00E8393F">
      <w:pPr>
        <w:ind w:left="284"/>
        <w:rPr>
          <w:sz w:val="22"/>
          <w:szCs w:val="24"/>
        </w:rPr>
      </w:pPr>
    </w:p>
    <w:p w14:paraId="64C3A451" w14:textId="77777777" w:rsidR="00402794" w:rsidRPr="00990BC5" w:rsidRDefault="00402794" w:rsidP="00E8393F">
      <w:pPr>
        <w:ind w:left="284"/>
        <w:rPr>
          <w:sz w:val="22"/>
          <w:szCs w:val="24"/>
        </w:rPr>
      </w:pPr>
    </w:p>
    <w:p w14:paraId="4083A08D" w14:textId="77777777" w:rsidR="00402794" w:rsidRPr="00990BC5" w:rsidRDefault="00402794" w:rsidP="00E8393F">
      <w:pPr>
        <w:ind w:left="284"/>
        <w:rPr>
          <w:sz w:val="22"/>
          <w:szCs w:val="24"/>
        </w:rPr>
      </w:pPr>
    </w:p>
    <w:p w14:paraId="14B314FF" w14:textId="77777777" w:rsidR="00402794" w:rsidRPr="00990BC5" w:rsidRDefault="00402794" w:rsidP="00E8393F">
      <w:pPr>
        <w:ind w:left="284"/>
        <w:rPr>
          <w:sz w:val="22"/>
          <w:szCs w:val="24"/>
        </w:rPr>
      </w:pPr>
    </w:p>
    <w:p w14:paraId="353930F6" w14:textId="6D282857" w:rsidR="00402794" w:rsidRPr="00990BC5" w:rsidRDefault="00A93835" w:rsidP="004C1105">
      <w:pPr>
        <w:pStyle w:val="af1"/>
        <w:rPr>
          <w:rStyle w:val="af2"/>
          <w:b w:val="0"/>
          <w:sz w:val="52"/>
          <w:szCs w:val="52"/>
        </w:rPr>
      </w:pPr>
      <w:r>
        <w:rPr>
          <w:rFonts w:hint="eastAsia"/>
          <w:sz w:val="52"/>
          <w:szCs w:val="52"/>
        </w:rPr>
        <w:t xml:space="preserve">몬스터 </w:t>
      </w:r>
      <w:r>
        <w:rPr>
          <w:sz w:val="52"/>
          <w:szCs w:val="52"/>
        </w:rPr>
        <w:t xml:space="preserve">AI </w:t>
      </w:r>
      <w:r>
        <w:rPr>
          <w:rFonts w:hint="eastAsia"/>
          <w:sz w:val="52"/>
          <w:szCs w:val="52"/>
        </w:rPr>
        <w:t>시스템</w:t>
      </w:r>
    </w:p>
    <w:p w14:paraId="6E181B4A" w14:textId="77777777" w:rsidR="00402794" w:rsidRPr="00990BC5" w:rsidRDefault="001D3C7F" w:rsidP="00E8393F">
      <w:pPr>
        <w:ind w:left="284"/>
        <w:jc w:val="center"/>
        <w:rPr>
          <w:b/>
          <w:sz w:val="22"/>
          <w:szCs w:val="24"/>
        </w:rPr>
      </w:pPr>
      <w:r w:rsidRPr="00990BC5">
        <w:rPr>
          <w:b/>
          <w:sz w:val="22"/>
          <w:szCs w:val="24"/>
        </w:rPr>
        <w:t>Ver.</w:t>
      </w:r>
      <w:r w:rsidR="00402794" w:rsidRPr="00990BC5">
        <w:rPr>
          <w:rFonts w:hint="eastAsia"/>
          <w:b/>
          <w:sz w:val="22"/>
          <w:szCs w:val="24"/>
        </w:rPr>
        <w:t xml:space="preserve"> </w:t>
      </w:r>
      <w:r w:rsidRPr="00990BC5">
        <w:rPr>
          <w:rFonts w:hint="eastAsia"/>
          <w:b/>
          <w:sz w:val="22"/>
          <w:szCs w:val="24"/>
        </w:rPr>
        <w:t>0</w:t>
      </w:r>
      <w:r w:rsidR="00402794" w:rsidRPr="00990BC5">
        <w:rPr>
          <w:rFonts w:hint="eastAsia"/>
          <w:b/>
          <w:sz w:val="22"/>
          <w:szCs w:val="24"/>
        </w:rPr>
        <w:t>.</w:t>
      </w:r>
      <w:r w:rsidR="009E6526" w:rsidRPr="00990BC5">
        <w:rPr>
          <w:rFonts w:hint="eastAsia"/>
          <w:b/>
          <w:sz w:val="22"/>
          <w:szCs w:val="24"/>
        </w:rPr>
        <w:t>1</w:t>
      </w:r>
      <w:r w:rsidR="008A6437" w:rsidRPr="00990BC5">
        <w:rPr>
          <w:rFonts w:hint="eastAsia"/>
          <w:b/>
          <w:sz w:val="22"/>
          <w:szCs w:val="24"/>
        </w:rPr>
        <w:t>.0</w:t>
      </w:r>
    </w:p>
    <w:p w14:paraId="2DDBE27D" w14:textId="77777777" w:rsidR="00402794" w:rsidRPr="00990BC5" w:rsidRDefault="00402794" w:rsidP="00E8393F">
      <w:pPr>
        <w:ind w:left="284"/>
        <w:rPr>
          <w:sz w:val="22"/>
          <w:szCs w:val="24"/>
        </w:rPr>
      </w:pPr>
    </w:p>
    <w:p w14:paraId="678CB1F2" w14:textId="77777777" w:rsidR="00914380" w:rsidRPr="00990BC5" w:rsidRDefault="00914380" w:rsidP="00E8393F">
      <w:pPr>
        <w:ind w:left="284"/>
        <w:rPr>
          <w:sz w:val="22"/>
          <w:szCs w:val="24"/>
        </w:rPr>
      </w:pPr>
    </w:p>
    <w:p w14:paraId="1B937745" w14:textId="77777777" w:rsidR="00914380" w:rsidRPr="00990BC5" w:rsidRDefault="00914380" w:rsidP="00E8393F">
      <w:pPr>
        <w:ind w:left="284"/>
        <w:rPr>
          <w:sz w:val="22"/>
          <w:szCs w:val="24"/>
        </w:rPr>
      </w:pPr>
    </w:p>
    <w:p w14:paraId="03534A31" w14:textId="77777777" w:rsidR="00914380" w:rsidRPr="00990BC5" w:rsidRDefault="00914380" w:rsidP="00E8393F">
      <w:pPr>
        <w:ind w:left="284"/>
        <w:rPr>
          <w:sz w:val="22"/>
          <w:szCs w:val="24"/>
        </w:rPr>
      </w:pPr>
    </w:p>
    <w:p w14:paraId="2D51EF27" w14:textId="77777777" w:rsidR="00402794" w:rsidRPr="00990BC5" w:rsidRDefault="00402794" w:rsidP="00E8393F">
      <w:pPr>
        <w:ind w:left="284"/>
        <w:rPr>
          <w:sz w:val="22"/>
          <w:szCs w:val="24"/>
        </w:rPr>
      </w:pPr>
    </w:p>
    <w:p w14:paraId="3B506B3C" w14:textId="77777777" w:rsidR="00402794" w:rsidRPr="00990BC5" w:rsidRDefault="00402794" w:rsidP="00E8393F">
      <w:pPr>
        <w:ind w:left="284"/>
        <w:rPr>
          <w:sz w:val="22"/>
          <w:szCs w:val="24"/>
        </w:rPr>
      </w:pPr>
    </w:p>
    <w:p w14:paraId="172EB2E4" w14:textId="77777777" w:rsidR="00402794" w:rsidRPr="00990BC5" w:rsidRDefault="00402794" w:rsidP="00E8393F">
      <w:pPr>
        <w:ind w:left="284"/>
        <w:rPr>
          <w:sz w:val="22"/>
          <w:szCs w:val="24"/>
        </w:rPr>
      </w:pPr>
    </w:p>
    <w:p w14:paraId="7591A35A" w14:textId="77777777" w:rsidR="00402794" w:rsidRPr="00990BC5" w:rsidRDefault="00402794" w:rsidP="00E8393F">
      <w:pPr>
        <w:ind w:left="284"/>
        <w:rPr>
          <w:sz w:val="22"/>
          <w:szCs w:val="24"/>
        </w:rPr>
      </w:pPr>
    </w:p>
    <w:p w14:paraId="6F349B52" w14:textId="77777777" w:rsidR="00402794" w:rsidRPr="00990BC5" w:rsidRDefault="00402794" w:rsidP="00E8393F">
      <w:pPr>
        <w:ind w:left="284"/>
        <w:rPr>
          <w:sz w:val="22"/>
          <w:szCs w:val="24"/>
        </w:rPr>
      </w:pPr>
    </w:p>
    <w:p w14:paraId="50377AB8" w14:textId="77777777" w:rsidR="00402794" w:rsidRPr="00990BC5" w:rsidRDefault="00402794" w:rsidP="00E8393F">
      <w:pPr>
        <w:ind w:left="284"/>
        <w:rPr>
          <w:sz w:val="22"/>
          <w:szCs w:val="24"/>
        </w:rPr>
      </w:pPr>
    </w:p>
    <w:p w14:paraId="7B6BCE44" w14:textId="77777777" w:rsidR="00402794" w:rsidRPr="00990BC5" w:rsidRDefault="00402794" w:rsidP="00E8393F">
      <w:pPr>
        <w:ind w:left="284"/>
        <w:rPr>
          <w:sz w:val="22"/>
          <w:szCs w:val="24"/>
        </w:rPr>
      </w:pPr>
    </w:p>
    <w:p w14:paraId="71D4F658" w14:textId="77777777" w:rsidR="00402794" w:rsidRPr="00990BC5" w:rsidRDefault="00402794" w:rsidP="00E8393F">
      <w:pPr>
        <w:ind w:left="284"/>
        <w:rPr>
          <w:sz w:val="22"/>
          <w:szCs w:val="24"/>
        </w:rPr>
      </w:pPr>
    </w:p>
    <w:p w14:paraId="11FB80B0" w14:textId="77777777" w:rsidR="00FE679D" w:rsidRPr="00990BC5" w:rsidRDefault="00FE679D" w:rsidP="00E8393F">
      <w:pPr>
        <w:ind w:left="284"/>
        <w:rPr>
          <w:sz w:val="22"/>
          <w:szCs w:val="24"/>
        </w:rPr>
      </w:pPr>
    </w:p>
    <w:p w14:paraId="78849702" w14:textId="77777777" w:rsidR="00FE679D" w:rsidRPr="00990BC5" w:rsidRDefault="00FE679D" w:rsidP="00E8393F">
      <w:pPr>
        <w:ind w:left="284"/>
        <w:rPr>
          <w:sz w:val="22"/>
          <w:szCs w:val="24"/>
        </w:rPr>
      </w:pPr>
    </w:p>
    <w:p w14:paraId="11A214FA" w14:textId="77777777" w:rsidR="00FE679D" w:rsidRPr="00990BC5" w:rsidRDefault="00FE679D" w:rsidP="00E8393F">
      <w:pPr>
        <w:ind w:left="284"/>
        <w:rPr>
          <w:sz w:val="22"/>
          <w:szCs w:val="24"/>
        </w:rPr>
      </w:pPr>
    </w:p>
    <w:p w14:paraId="120B6801" w14:textId="77777777" w:rsidR="00FE679D" w:rsidRPr="00990BC5" w:rsidRDefault="00FE679D" w:rsidP="00E8393F">
      <w:pPr>
        <w:ind w:left="284"/>
        <w:rPr>
          <w:sz w:val="22"/>
          <w:szCs w:val="24"/>
        </w:rPr>
      </w:pPr>
    </w:p>
    <w:p w14:paraId="5AA1B625" w14:textId="77777777" w:rsidR="007D17AB" w:rsidRPr="00990BC5" w:rsidRDefault="007D17AB" w:rsidP="00E8393F">
      <w:pPr>
        <w:ind w:left="284"/>
        <w:rPr>
          <w:sz w:val="22"/>
          <w:szCs w:val="24"/>
        </w:rPr>
      </w:pPr>
    </w:p>
    <w:p w14:paraId="08D583BC" w14:textId="77777777" w:rsidR="00FE679D" w:rsidRPr="00990BC5" w:rsidRDefault="00FE679D" w:rsidP="00E8393F">
      <w:pPr>
        <w:ind w:left="284"/>
        <w:rPr>
          <w:sz w:val="22"/>
          <w:szCs w:val="24"/>
        </w:rPr>
      </w:pPr>
    </w:p>
    <w:p w14:paraId="022B720E" w14:textId="77777777" w:rsidR="00FE679D" w:rsidRPr="00990BC5" w:rsidRDefault="00FE679D" w:rsidP="00E8393F">
      <w:pPr>
        <w:ind w:left="284"/>
        <w:rPr>
          <w:sz w:val="22"/>
          <w:szCs w:val="24"/>
        </w:rPr>
      </w:pPr>
    </w:p>
    <w:p w14:paraId="57C343BF" w14:textId="77777777" w:rsidR="00FE679D" w:rsidRPr="00990BC5" w:rsidRDefault="00FE679D" w:rsidP="00E8393F">
      <w:pPr>
        <w:ind w:left="284"/>
        <w:rPr>
          <w:sz w:val="22"/>
          <w:szCs w:val="24"/>
        </w:rPr>
      </w:pPr>
    </w:p>
    <w:p w14:paraId="790AED39" w14:textId="77777777" w:rsidR="00402794" w:rsidRPr="00990BC5" w:rsidRDefault="00402794" w:rsidP="00E8393F">
      <w:pPr>
        <w:ind w:left="284"/>
        <w:rPr>
          <w:sz w:val="22"/>
          <w:szCs w:val="24"/>
        </w:rPr>
      </w:pPr>
    </w:p>
    <w:p w14:paraId="333B97B2" w14:textId="77777777" w:rsidR="00FE679D" w:rsidRPr="00990BC5" w:rsidRDefault="00FE679D" w:rsidP="00E8393F">
      <w:pPr>
        <w:ind w:left="284"/>
        <w:rPr>
          <w:sz w:val="22"/>
          <w:szCs w:val="24"/>
        </w:rPr>
      </w:pPr>
    </w:p>
    <w:p w14:paraId="10376866" w14:textId="77777777" w:rsidR="00402794" w:rsidRPr="00990BC5" w:rsidRDefault="00402794" w:rsidP="00E8393F">
      <w:pPr>
        <w:ind w:left="284"/>
        <w:rPr>
          <w:sz w:val="22"/>
          <w:szCs w:val="24"/>
        </w:rPr>
      </w:pPr>
    </w:p>
    <w:p w14:paraId="38ACD7A3" w14:textId="77777777" w:rsidR="00402794" w:rsidRPr="00990BC5" w:rsidRDefault="00402794" w:rsidP="00E8393F">
      <w:pPr>
        <w:ind w:left="284"/>
        <w:rPr>
          <w:sz w:val="22"/>
          <w:szCs w:val="24"/>
        </w:rPr>
      </w:pPr>
    </w:p>
    <w:p w14:paraId="042EBDC7" w14:textId="77777777" w:rsidR="00062CC0" w:rsidRPr="00990BC5" w:rsidRDefault="00FF2B9A" w:rsidP="00E8393F">
      <w:pPr>
        <w:pStyle w:val="ac"/>
        <w:ind w:left="284"/>
        <w:rPr>
          <w:noProof/>
          <w:sz w:val="36"/>
          <w:szCs w:val="36"/>
        </w:rPr>
      </w:pPr>
      <w:r w:rsidRPr="00990BC5">
        <w:rPr>
          <w:rFonts w:hint="eastAsia"/>
          <w:sz w:val="36"/>
          <w:szCs w:val="36"/>
        </w:rPr>
        <w:lastRenderedPageBreak/>
        <w:t>목차</w:t>
      </w:r>
      <w:bookmarkEnd w:id="0"/>
      <w:bookmarkEnd w:id="1"/>
      <w:bookmarkEnd w:id="2"/>
      <w:r w:rsidR="001A2B89" w:rsidRPr="00990BC5">
        <w:rPr>
          <w:sz w:val="36"/>
          <w:szCs w:val="36"/>
        </w:rPr>
        <w:fldChar w:fldCharType="begin"/>
      </w:r>
      <w:r w:rsidR="00335A92" w:rsidRPr="00990BC5">
        <w:rPr>
          <w:sz w:val="36"/>
          <w:szCs w:val="36"/>
        </w:rPr>
        <w:instrText xml:space="preserve"> TOC \h \z \t "대분류,1,중분류,2,소분류,3" </w:instrText>
      </w:r>
      <w:r w:rsidR="001A2B89" w:rsidRPr="00990BC5">
        <w:rPr>
          <w:sz w:val="36"/>
          <w:szCs w:val="36"/>
        </w:rPr>
        <w:fldChar w:fldCharType="separate"/>
      </w:r>
    </w:p>
    <w:p w14:paraId="103335F7" w14:textId="77777777" w:rsidR="00062CC0" w:rsidRPr="00990BC5" w:rsidRDefault="0029491D">
      <w:pPr>
        <w:pStyle w:val="10"/>
        <w:rPr>
          <w:rFonts w:asciiTheme="minorHAnsi" w:eastAsiaTheme="minorEastAsia" w:hAnsiTheme="minorHAnsi" w:cstheme="minorBidi"/>
          <w:noProof/>
          <w:sz w:val="22"/>
          <w:szCs w:val="24"/>
        </w:rPr>
      </w:pPr>
      <w:hyperlink w:anchor="_Toc476044356" w:history="1">
        <w:r w:rsidR="00062CC0" w:rsidRPr="00990BC5">
          <w:rPr>
            <w:rStyle w:val="ad"/>
            <w:noProof/>
            <w:sz w:val="20"/>
            <w:szCs w:val="24"/>
          </w:rPr>
          <w:t>1.</w:t>
        </w:r>
        <w:r w:rsidR="00062CC0" w:rsidRPr="00990BC5">
          <w:rPr>
            <w:rFonts w:asciiTheme="minorHAnsi" w:eastAsiaTheme="minorEastAsia" w:hAnsiTheme="minorHAnsi" w:cstheme="minorBidi"/>
            <w:noProof/>
            <w:sz w:val="22"/>
            <w:szCs w:val="24"/>
          </w:rPr>
          <w:tab/>
        </w:r>
        <w:r w:rsidR="00062CC0" w:rsidRPr="00990BC5">
          <w:rPr>
            <w:rStyle w:val="ad"/>
            <w:noProof/>
            <w:sz w:val="20"/>
            <w:szCs w:val="24"/>
          </w:rPr>
          <w:t>게임 분석</w:t>
        </w:r>
        <w:r w:rsidR="00062CC0" w:rsidRPr="00990BC5">
          <w:rPr>
            <w:noProof/>
            <w:webHidden/>
            <w:sz w:val="20"/>
            <w:szCs w:val="24"/>
          </w:rPr>
          <w:tab/>
        </w:r>
        <w:r w:rsidR="001A2B89" w:rsidRPr="00990BC5">
          <w:rPr>
            <w:noProof/>
            <w:webHidden/>
            <w:sz w:val="20"/>
            <w:szCs w:val="24"/>
          </w:rPr>
          <w:fldChar w:fldCharType="begin"/>
        </w:r>
        <w:r w:rsidR="00062CC0" w:rsidRPr="00990BC5">
          <w:rPr>
            <w:noProof/>
            <w:webHidden/>
            <w:sz w:val="20"/>
            <w:szCs w:val="24"/>
          </w:rPr>
          <w:instrText xml:space="preserve"> PAGEREF _Toc476044356 \h </w:instrText>
        </w:r>
        <w:r w:rsidR="001A2B89" w:rsidRPr="00990BC5">
          <w:rPr>
            <w:noProof/>
            <w:webHidden/>
            <w:sz w:val="20"/>
            <w:szCs w:val="24"/>
          </w:rPr>
        </w:r>
        <w:r w:rsidR="001A2B89" w:rsidRPr="00990BC5">
          <w:rPr>
            <w:noProof/>
            <w:webHidden/>
            <w:sz w:val="20"/>
            <w:szCs w:val="24"/>
          </w:rPr>
          <w:fldChar w:fldCharType="separate"/>
        </w:r>
        <w:r w:rsidR="00062CC0" w:rsidRPr="00990BC5">
          <w:rPr>
            <w:noProof/>
            <w:webHidden/>
            <w:sz w:val="20"/>
            <w:szCs w:val="24"/>
          </w:rPr>
          <w:t>3</w:t>
        </w:r>
        <w:r w:rsidR="001A2B89" w:rsidRPr="00990BC5">
          <w:rPr>
            <w:noProof/>
            <w:webHidden/>
            <w:sz w:val="20"/>
            <w:szCs w:val="24"/>
          </w:rPr>
          <w:fldChar w:fldCharType="end"/>
        </w:r>
      </w:hyperlink>
    </w:p>
    <w:p w14:paraId="17AA00D3" w14:textId="77777777" w:rsidR="00062CC0" w:rsidRPr="00990BC5" w:rsidRDefault="0029491D">
      <w:pPr>
        <w:pStyle w:val="20"/>
        <w:rPr>
          <w:rFonts w:asciiTheme="minorHAnsi" w:eastAsiaTheme="minorEastAsia" w:hAnsiTheme="minorHAnsi" w:cstheme="minorBidi"/>
          <w:noProof/>
          <w:kern w:val="2"/>
          <w:sz w:val="22"/>
          <w:szCs w:val="24"/>
        </w:rPr>
      </w:pPr>
      <w:hyperlink w:anchor="_Toc476044357" w:history="1">
        <w:r w:rsidR="00062CC0" w:rsidRPr="00990BC5">
          <w:rPr>
            <w:rStyle w:val="ad"/>
            <w:noProof/>
            <w:sz w:val="20"/>
            <w:szCs w:val="24"/>
          </w:rPr>
          <w:t>1.1</w:t>
        </w:r>
        <w:r w:rsidR="00062CC0" w:rsidRPr="00990BC5">
          <w:rPr>
            <w:rFonts w:asciiTheme="minorHAnsi" w:eastAsiaTheme="minorEastAsia" w:hAnsiTheme="minorHAnsi" w:cstheme="minorBidi"/>
            <w:noProof/>
            <w:kern w:val="2"/>
            <w:sz w:val="22"/>
            <w:szCs w:val="24"/>
          </w:rPr>
          <w:tab/>
        </w:r>
        <w:r w:rsidR="00062CC0" w:rsidRPr="00990BC5">
          <w:rPr>
            <w:rStyle w:val="ad"/>
            <w:noProof/>
            <w:sz w:val="20"/>
            <w:szCs w:val="24"/>
          </w:rPr>
          <w:t>개요</w:t>
        </w:r>
        <w:r w:rsidR="00062CC0" w:rsidRPr="00990BC5">
          <w:rPr>
            <w:noProof/>
            <w:webHidden/>
            <w:sz w:val="20"/>
            <w:szCs w:val="24"/>
          </w:rPr>
          <w:tab/>
        </w:r>
        <w:r w:rsidR="001A2B89" w:rsidRPr="00990BC5">
          <w:rPr>
            <w:noProof/>
            <w:webHidden/>
            <w:sz w:val="20"/>
            <w:szCs w:val="24"/>
          </w:rPr>
          <w:fldChar w:fldCharType="begin"/>
        </w:r>
        <w:r w:rsidR="00062CC0" w:rsidRPr="00990BC5">
          <w:rPr>
            <w:noProof/>
            <w:webHidden/>
            <w:sz w:val="20"/>
            <w:szCs w:val="24"/>
          </w:rPr>
          <w:instrText xml:space="preserve"> PAGEREF _Toc476044357 \h </w:instrText>
        </w:r>
        <w:r w:rsidR="001A2B89" w:rsidRPr="00990BC5">
          <w:rPr>
            <w:noProof/>
            <w:webHidden/>
            <w:sz w:val="20"/>
            <w:szCs w:val="24"/>
          </w:rPr>
        </w:r>
        <w:r w:rsidR="001A2B89" w:rsidRPr="00990BC5">
          <w:rPr>
            <w:noProof/>
            <w:webHidden/>
            <w:sz w:val="20"/>
            <w:szCs w:val="24"/>
          </w:rPr>
          <w:fldChar w:fldCharType="separate"/>
        </w:r>
        <w:r w:rsidR="00062CC0" w:rsidRPr="00990BC5">
          <w:rPr>
            <w:noProof/>
            <w:webHidden/>
            <w:sz w:val="20"/>
            <w:szCs w:val="24"/>
          </w:rPr>
          <w:t>3</w:t>
        </w:r>
        <w:r w:rsidR="001A2B89" w:rsidRPr="00990BC5">
          <w:rPr>
            <w:noProof/>
            <w:webHidden/>
            <w:sz w:val="20"/>
            <w:szCs w:val="24"/>
          </w:rPr>
          <w:fldChar w:fldCharType="end"/>
        </w:r>
      </w:hyperlink>
    </w:p>
    <w:p w14:paraId="6FEE6C0D" w14:textId="77777777" w:rsidR="00062CC0" w:rsidRPr="00990BC5" w:rsidRDefault="0029491D">
      <w:pPr>
        <w:pStyle w:val="20"/>
        <w:rPr>
          <w:rFonts w:asciiTheme="minorHAnsi" w:eastAsiaTheme="minorEastAsia" w:hAnsiTheme="minorHAnsi" w:cstheme="minorBidi"/>
          <w:noProof/>
          <w:kern w:val="2"/>
          <w:sz w:val="22"/>
          <w:szCs w:val="24"/>
        </w:rPr>
      </w:pPr>
      <w:hyperlink w:anchor="_Toc476044358" w:history="1">
        <w:r w:rsidR="00062CC0" w:rsidRPr="00990BC5">
          <w:rPr>
            <w:rStyle w:val="ad"/>
            <w:noProof/>
            <w:sz w:val="20"/>
            <w:szCs w:val="24"/>
          </w:rPr>
          <w:t>1.2</w:t>
        </w:r>
        <w:r w:rsidR="00062CC0" w:rsidRPr="00990BC5">
          <w:rPr>
            <w:rFonts w:asciiTheme="minorHAnsi" w:eastAsiaTheme="minorEastAsia" w:hAnsiTheme="minorHAnsi" w:cstheme="minorBidi"/>
            <w:noProof/>
            <w:kern w:val="2"/>
            <w:sz w:val="22"/>
            <w:szCs w:val="24"/>
          </w:rPr>
          <w:tab/>
        </w:r>
        <w:r w:rsidR="00062CC0" w:rsidRPr="00990BC5">
          <w:rPr>
            <w:rStyle w:val="ad"/>
            <w:noProof/>
            <w:sz w:val="20"/>
            <w:szCs w:val="24"/>
          </w:rPr>
          <w:t>현상</w:t>
        </w:r>
        <w:r w:rsidR="00062CC0" w:rsidRPr="00990BC5">
          <w:rPr>
            <w:noProof/>
            <w:webHidden/>
            <w:sz w:val="20"/>
            <w:szCs w:val="24"/>
          </w:rPr>
          <w:tab/>
        </w:r>
        <w:r w:rsidR="001A2B89" w:rsidRPr="00990BC5">
          <w:rPr>
            <w:noProof/>
            <w:webHidden/>
            <w:sz w:val="20"/>
            <w:szCs w:val="24"/>
          </w:rPr>
          <w:fldChar w:fldCharType="begin"/>
        </w:r>
        <w:r w:rsidR="00062CC0" w:rsidRPr="00990BC5">
          <w:rPr>
            <w:noProof/>
            <w:webHidden/>
            <w:sz w:val="20"/>
            <w:szCs w:val="24"/>
          </w:rPr>
          <w:instrText xml:space="preserve"> PAGEREF _Toc476044358 \h </w:instrText>
        </w:r>
        <w:r w:rsidR="001A2B89" w:rsidRPr="00990BC5">
          <w:rPr>
            <w:noProof/>
            <w:webHidden/>
            <w:sz w:val="20"/>
            <w:szCs w:val="24"/>
          </w:rPr>
        </w:r>
        <w:r w:rsidR="001A2B89" w:rsidRPr="00990BC5">
          <w:rPr>
            <w:noProof/>
            <w:webHidden/>
            <w:sz w:val="20"/>
            <w:szCs w:val="24"/>
          </w:rPr>
          <w:fldChar w:fldCharType="separate"/>
        </w:r>
        <w:r w:rsidR="00062CC0" w:rsidRPr="00990BC5">
          <w:rPr>
            <w:noProof/>
            <w:webHidden/>
            <w:sz w:val="20"/>
            <w:szCs w:val="24"/>
          </w:rPr>
          <w:t>3</w:t>
        </w:r>
        <w:r w:rsidR="001A2B89" w:rsidRPr="00990BC5">
          <w:rPr>
            <w:noProof/>
            <w:webHidden/>
            <w:sz w:val="20"/>
            <w:szCs w:val="24"/>
          </w:rPr>
          <w:fldChar w:fldCharType="end"/>
        </w:r>
      </w:hyperlink>
    </w:p>
    <w:p w14:paraId="28B420EA" w14:textId="77777777" w:rsidR="00062CC0" w:rsidRPr="00990BC5" w:rsidRDefault="0029491D">
      <w:pPr>
        <w:pStyle w:val="20"/>
        <w:rPr>
          <w:rFonts w:asciiTheme="minorHAnsi" w:eastAsiaTheme="minorEastAsia" w:hAnsiTheme="minorHAnsi" w:cstheme="minorBidi"/>
          <w:noProof/>
          <w:kern w:val="2"/>
          <w:sz w:val="22"/>
          <w:szCs w:val="24"/>
        </w:rPr>
      </w:pPr>
      <w:hyperlink w:anchor="_Toc476044359" w:history="1">
        <w:r w:rsidR="00062CC0" w:rsidRPr="00990BC5">
          <w:rPr>
            <w:rStyle w:val="ad"/>
            <w:noProof/>
            <w:sz w:val="20"/>
            <w:szCs w:val="24"/>
          </w:rPr>
          <w:t>1.3</w:t>
        </w:r>
        <w:r w:rsidR="00062CC0" w:rsidRPr="00990BC5">
          <w:rPr>
            <w:rFonts w:asciiTheme="minorHAnsi" w:eastAsiaTheme="minorEastAsia" w:hAnsiTheme="minorHAnsi" w:cstheme="minorBidi"/>
            <w:noProof/>
            <w:kern w:val="2"/>
            <w:sz w:val="22"/>
            <w:szCs w:val="24"/>
          </w:rPr>
          <w:tab/>
        </w:r>
        <w:r w:rsidR="00062CC0" w:rsidRPr="00990BC5">
          <w:rPr>
            <w:rStyle w:val="ad"/>
            <w:noProof/>
            <w:sz w:val="20"/>
            <w:szCs w:val="24"/>
          </w:rPr>
          <w:t>문제점</w:t>
        </w:r>
        <w:r w:rsidR="00062CC0" w:rsidRPr="00990BC5">
          <w:rPr>
            <w:noProof/>
            <w:webHidden/>
            <w:sz w:val="20"/>
            <w:szCs w:val="24"/>
          </w:rPr>
          <w:tab/>
        </w:r>
        <w:r w:rsidR="001A2B89" w:rsidRPr="00990BC5">
          <w:rPr>
            <w:noProof/>
            <w:webHidden/>
            <w:sz w:val="20"/>
            <w:szCs w:val="24"/>
          </w:rPr>
          <w:fldChar w:fldCharType="begin"/>
        </w:r>
        <w:r w:rsidR="00062CC0" w:rsidRPr="00990BC5">
          <w:rPr>
            <w:noProof/>
            <w:webHidden/>
            <w:sz w:val="20"/>
            <w:szCs w:val="24"/>
          </w:rPr>
          <w:instrText xml:space="preserve"> PAGEREF _Toc476044359 \h </w:instrText>
        </w:r>
        <w:r w:rsidR="001A2B89" w:rsidRPr="00990BC5">
          <w:rPr>
            <w:noProof/>
            <w:webHidden/>
            <w:sz w:val="20"/>
            <w:szCs w:val="24"/>
          </w:rPr>
        </w:r>
        <w:r w:rsidR="001A2B89" w:rsidRPr="00990BC5">
          <w:rPr>
            <w:noProof/>
            <w:webHidden/>
            <w:sz w:val="20"/>
            <w:szCs w:val="24"/>
          </w:rPr>
          <w:fldChar w:fldCharType="separate"/>
        </w:r>
        <w:r w:rsidR="00062CC0" w:rsidRPr="00990BC5">
          <w:rPr>
            <w:noProof/>
            <w:webHidden/>
            <w:sz w:val="20"/>
            <w:szCs w:val="24"/>
          </w:rPr>
          <w:t>3</w:t>
        </w:r>
        <w:r w:rsidR="001A2B89" w:rsidRPr="00990BC5">
          <w:rPr>
            <w:noProof/>
            <w:webHidden/>
            <w:sz w:val="20"/>
            <w:szCs w:val="24"/>
          </w:rPr>
          <w:fldChar w:fldCharType="end"/>
        </w:r>
      </w:hyperlink>
    </w:p>
    <w:p w14:paraId="215F83F5" w14:textId="77777777" w:rsidR="00062CC0" w:rsidRPr="00990BC5" w:rsidRDefault="0029491D">
      <w:pPr>
        <w:pStyle w:val="10"/>
        <w:rPr>
          <w:rFonts w:asciiTheme="minorHAnsi" w:eastAsiaTheme="minorEastAsia" w:hAnsiTheme="minorHAnsi" w:cstheme="minorBidi"/>
          <w:noProof/>
          <w:sz w:val="22"/>
          <w:szCs w:val="24"/>
        </w:rPr>
      </w:pPr>
      <w:hyperlink w:anchor="_Toc476044360" w:history="1">
        <w:r w:rsidR="00062CC0" w:rsidRPr="00990BC5">
          <w:rPr>
            <w:rStyle w:val="ad"/>
            <w:noProof/>
            <w:sz w:val="20"/>
            <w:szCs w:val="24"/>
          </w:rPr>
          <w:t>2.</w:t>
        </w:r>
        <w:r w:rsidR="00062CC0" w:rsidRPr="00990BC5">
          <w:rPr>
            <w:rFonts w:asciiTheme="minorHAnsi" w:eastAsiaTheme="minorEastAsia" w:hAnsiTheme="minorHAnsi" w:cstheme="minorBidi"/>
            <w:noProof/>
            <w:sz w:val="22"/>
            <w:szCs w:val="24"/>
          </w:rPr>
          <w:tab/>
        </w:r>
        <w:r w:rsidR="00062CC0" w:rsidRPr="00990BC5">
          <w:rPr>
            <w:rStyle w:val="ad"/>
            <w:noProof/>
            <w:sz w:val="20"/>
            <w:szCs w:val="24"/>
          </w:rPr>
          <w:t>제안</w:t>
        </w:r>
        <w:r w:rsidR="00062CC0" w:rsidRPr="00990BC5">
          <w:rPr>
            <w:noProof/>
            <w:webHidden/>
            <w:sz w:val="20"/>
            <w:szCs w:val="24"/>
          </w:rPr>
          <w:tab/>
        </w:r>
        <w:r w:rsidR="001A2B89" w:rsidRPr="00990BC5">
          <w:rPr>
            <w:noProof/>
            <w:webHidden/>
            <w:sz w:val="20"/>
            <w:szCs w:val="24"/>
          </w:rPr>
          <w:fldChar w:fldCharType="begin"/>
        </w:r>
        <w:r w:rsidR="00062CC0" w:rsidRPr="00990BC5">
          <w:rPr>
            <w:noProof/>
            <w:webHidden/>
            <w:sz w:val="20"/>
            <w:szCs w:val="24"/>
          </w:rPr>
          <w:instrText xml:space="preserve"> PAGEREF _Toc476044360 \h </w:instrText>
        </w:r>
        <w:r w:rsidR="001A2B89" w:rsidRPr="00990BC5">
          <w:rPr>
            <w:noProof/>
            <w:webHidden/>
            <w:sz w:val="20"/>
            <w:szCs w:val="24"/>
          </w:rPr>
        </w:r>
        <w:r w:rsidR="001A2B89" w:rsidRPr="00990BC5">
          <w:rPr>
            <w:noProof/>
            <w:webHidden/>
            <w:sz w:val="20"/>
            <w:szCs w:val="24"/>
          </w:rPr>
          <w:fldChar w:fldCharType="separate"/>
        </w:r>
        <w:r w:rsidR="00062CC0" w:rsidRPr="00990BC5">
          <w:rPr>
            <w:noProof/>
            <w:webHidden/>
            <w:sz w:val="20"/>
            <w:szCs w:val="24"/>
          </w:rPr>
          <w:t>3</w:t>
        </w:r>
        <w:r w:rsidR="001A2B89" w:rsidRPr="00990BC5">
          <w:rPr>
            <w:noProof/>
            <w:webHidden/>
            <w:sz w:val="20"/>
            <w:szCs w:val="24"/>
          </w:rPr>
          <w:fldChar w:fldCharType="end"/>
        </w:r>
      </w:hyperlink>
    </w:p>
    <w:p w14:paraId="68560466" w14:textId="77777777" w:rsidR="00062CC0" w:rsidRPr="00990BC5" w:rsidRDefault="0029491D">
      <w:pPr>
        <w:pStyle w:val="20"/>
        <w:rPr>
          <w:rFonts w:asciiTheme="minorHAnsi" w:eastAsiaTheme="minorEastAsia" w:hAnsiTheme="minorHAnsi" w:cstheme="minorBidi"/>
          <w:noProof/>
          <w:kern w:val="2"/>
          <w:sz w:val="22"/>
          <w:szCs w:val="24"/>
        </w:rPr>
      </w:pPr>
      <w:hyperlink w:anchor="_Toc476044361" w:history="1">
        <w:r w:rsidR="00062CC0" w:rsidRPr="00990BC5">
          <w:rPr>
            <w:rStyle w:val="ad"/>
            <w:noProof/>
            <w:sz w:val="20"/>
            <w:szCs w:val="24"/>
          </w:rPr>
          <w:t>2.1</w:t>
        </w:r>
        <w:r w:rsidR="00062CC0" w:rsidRPr="00990BC5">
          <w:rPr>
            <w:rFonts w:asciiTheme="minorHAnsi" w:eastAsiaTheme="minorEastAsia" w:hAnsiTheme="minorHAnsi" w:cstheme="minorBidi"/>
            <w:noProof/>
            <w:kern w:val="2"/>
            <w:sz w:val="22"/>
            <w:szCs w:val="24"/>
          </w:rPr>
          <w:tab/>
        </w:r>
        <w:r w:rsidR="00062CC0" w:rsidRPr="00990BC5">
          <w:rPr>
            <w:rStyle w:val="ad"/>
            <w:noProof/>
            <w:sz w:val="20"/>
            <w:szCs w:val="24"/>
          </w:rPr>
          <w:t>시스템 제안</w:t>
        </w:r>
        <w:r w:rsidR="00062CC0" w:rsidRPr="00990BC5">
          <w:rPr>
            <w:noProof/>
            <w:webHidden/>
            <w:sz w:val="20"/>
            <w:szCs w:val="24"/>
          </w:rPr>
          <w:tab/>
        </w:r>
        <w:r w:rsidR="001A2B89" w:rsidRPr="00990BC5">
          <w:rPr>
            <w:noProof/>
            <w:webHidden/>
            <w:sz w:val="20"/>
            <w:szCs w:val="24"/>
          </w:rPr>
          <w:fldChar w:fldCharType="begin"/>
        </w:r>
        <w:r w:rsidR="00062CC0" w:rsidRPr="00990BC5">
          <w:rPr>
            <w:noProof/>
            <w:webHidden/>
            <w:sz w:val="20"/>
            <w:szCs w:val="24"/>
          </w:rPr>
          <w:instrText xml:space="preserve"> PAGEREF _Toc476044361 \h </w:instrText>
        </w:r>
        <w:r w:rsidR="001A2B89" w:rsidRPr="00990BC5">
          <w:rPr>
            <w:noProof/>
            <w:webHidden/>
            <w:sz w:val="20"/>
            <w:szCs w:val="24"/>
          </w:rPr>
        </w:r>
        <w:r w:rsidR="001A2B89" w:rsidRPr="00990BC5">
          <w:rPr>
            <w:noProof/>
            <w:webHidden/>
            <w:sz w:val="20"/>
            <w:szCs w:val="24"/>
          </w:rPr>
          <w:fldChar w:fldCharType="separate"/>
        </w:r>
        <w:r w:rsidR="00062CC0" w:rsidRPr="00990BC5">
          <w:rPr>
            <w:noProof/>
            <w:webHidden/>
            <w:sz w:val="20"/>
            <w:szCs w:val="24"/>
          </w:rPr>
          <w:t>3</w:t>
        </w:r>
        <w:r w:rsidR="001A2B89" w:rsidRPr="00990BC5">
          <w:rPr>
            <w:noProof/>
            <w:webHidden/>
            <w:sz w:val="20"/>
            <w:szCs w:val="24"/>
          </w:rPr>
          <w:fldChar w:fldCharType="end"/>
        </w:r>
      </w:hyperlink>
    </w:p>
    <w:p w14:paraId="46F3B850" w14:textId="77777777" w:rsidR="00062CC0" w:rsidRPr="00990BC5" w:rsidRDefault="0029491D">
      <w:pPr>
        <w:pStyle w:val="20"/>
        <w:rPr>
          <w:rFonts w:asciiTheme="minorHAnsi" w:eastAsiaTheme="minorEastAsia" w:hAnsiTheme="minorHAnsi" w:cstheme="minorBidi"/>
          <w:noProof/>
          <w:kern w:val="2"/>
          <w:sz w:val="22"/>
          <w:szCs w:val="24"/>
        </w:rPr>
      </w:pPr>
      <w:hyperlink w:anchor="_Toc476044362" w:history="1">
        <w:r w:rsidR="00062CC0" w:rsidRPr="00990BC5">
          <w:rPr>
            <w:rStyle w:val="ad"/>
            <w:noProof/>
            <w:sz w:val="20"/>
            <w:szCs w:val="24"/>
          </w:rPr>
          <w:t>2.2</w:t>
        </w:r>
        <w:r w:rsidR="00062CC0" w:rsidRPr="00990BC5">
          <w:rPr>
            <w:rFonts w:asciiTheme="minorHAnsi" w:eastAsiaTheme="minorEastAsia" w:hAnsiTheme="minorHAnsi" w:cstheme="minorBidi"/>
            <w:noProof/>
            <w:kern w:val="2"/>
            <w:sz w:val="22"/>
            <w:szCs w:val="24"/>
          </w:rPr>
          <w:tab/>
        </w:r>
        <w:r w:rsidR="00062CC0" w:rsidRPr="00990BC5">
          <w:rPr>
            <w:rStyle w:val="ad"/>
            <w:noProof/>
            <w:sz w:val="20"/>
            <w:szCs w:val="24"/>
          </w:rPr>
          <w:t>프로그램 필요사항</w:t>
        </w:r>
        <w:r w:rsidR="00062CC0" w:rsidRPr="00990BC5">
          <w:rPr>
            <w:noProof/>
            <w:webHidden/>
            <w:sz w:val="20"/>
            <w:szCs w:val="24"/>
          </w:rPr>
          <w:tab/>
        </w:r>
        <w:r w:rsidR="001A2B89" w:rsidRPr="00990BC5">
          <w:rPr>
            <w:noProof/>
            <w:webHidden/>
            <w:sz w:val="20"/>
            <w:szCs w:val="24"/>
          </w:rPr>
          <w:fldChar w:fldCharType="begin"/>
        </w:r>
        <w:r w:rsidR="00062CC0" w:rsidRPr="00990BC5">
          <w:rPr>
            <w:noProof/>
            <w:webHidden/>
            <w:sz w:val="20"/>
            <w:szCs w:val="24"/>
          </w:rPr>
          <w:instrText xml:space="preserve"> PAGEREF _Toc476044362 \h </w:instrText>
        </w:r>
        <w:r w:rsidR="001A2B89" w:rsidRPr="00990BC5">
          <w:rPr>
            <w:noProof/>
            <w:webHidden/>
            <w:sz w:val="20"/>
            <w:szCs w:val="24"/>
          </w:rPr>
        </w:r>
        <w:r w:rsidR="001A2B89" w:rsidRPr="00990BC5">
          <w:rPr>
            <w:noProof/>
            <w:webHidden/>
            <w:sz w:val="20"/>
            <w:szCs w:val="24"/>
          </w:rPr>
          <w:fldChar w:fldCharType="separate"/>
        </w:r>
        <w:r w:rsidR="00062CC0" w:rsidRPr="00990BC5">
          <w:rPr>
            <w:noProof/>
            <w:webHidden/>
            <w:sz w:val="20"/>
            <w:szCs w:val="24"/>
          </w:rPr>
          <w:t>3</w:t>
        </w:r>
        <w:r w:rsidR="001A2B89" w:rsidRPr="00990BC5">
          <w:rPr>
            <w:noProof/>
            <w:webHidden/>
            <w:sz w:val="20"/>
            <w:szCs w:val="24"/>
          </w:rPr>
          <w:fldChar w:fldCharType="end"/>
        </w:r>
      </w:hyperlink>
    </w:p>
    <w:p w14:paraId="0EF2A730" w14:textId="77777777" w:rsidR="00062CC0" w:rsidRPr="00990BC5" w:rsidRDefault="0029491D">
      <w:pPr>
        <w:pStyle w:val="20"/>
        <w:rPr>
          <w:rFonts w:asciiTheme="minorHAnsi" w:eastAsiaTheme="minorEastAsia" w:hAnsiTheme="minorHAnsi" w:cstheme="minorBidi"/>
          <w:noProof/>
          <w:kern w:val="2"/>
          <w:sz w:val="22"/>
          <w:szCs w:val="24"/>
        </w:rPr>
      </w:pPr>
      <w:hyperlink w:anchor="_Toc476044363" w:history="1">
        <w:r w:rsidR="00062CC0" w:rsidRPr="00990BC5">
          <w:rPr>
            <w:rStyle w:val="ad"/>
            <w:noProof/>
            <w:sz w:val="20"/>
            <w:szCs w:val="24"/>
          </w:rPr>
          <w:t>2.3</w:t>
        </w:r>
        <w:r w:rsidR="00062CC0" w:rsidRPr="00990BC5">
          <w:rPr>
            <w:rFonts w:asciiTheme="minorHAnsi" w:eastAsiaTheme="minorEastAsia" w:hAnsiTheme="minorHAnsi" w:cstheme="minorBidi"/>
            <w:noProof/>
            <w:kern w:val="2"/>
            <w:sz w:val="22"/>
            <w:szCs w:val="24"/>
          </w:rPr>
          <w:tab/>
        </w:r>
        <w:r w:rsidR="00062CC0" w:rsidRPr="00990BC5">
          <w:rPr>
            <w:rStyle w:val="ad"/>
            <w:noProof/>
            <w:sz w:val="20"/>
            <w:szCs w:val="24"/>
          </w:rPr>
          <w:t>UI 수정</w:t>
        </w:r>
        <w:r w:rsidR="00062CC0" w:rsidRPr="00990BC5">
          <w:rPr>
            <w:noProof/>
            <w:webHidden/>
            <w:sz w:val="20"/>
            <w:szCs w:val="24"/>
          </w:rPr>
          <w:tab/>
        </w:r>
        <w:r w:rsidR="001A2B89" w:rsidRPr="00990BC5">
          <w:rPr>
            <w:noProof/>
            <w:webHidden/>
            <w:sz w:val="20"/>
            <w:szCs w:val="24"/>
          </w:rPr>
          <w:fldChar w:fldCharType="begin"/>
        </w:r>
        <w:r w:rsidR="00062CC0" w:rsidRPr="00990BC5">
          <w:rPr>
            <w:noProof/>
            <w:webHidden/>
            <w:sz w:val="20"/>
            <w:szCs w:val="24"/>
          </w:rPr>
          <w:instrText xml:space="preserve"> PAGEREF _Toc476044363 \h </w:instrText>
        </w:r>
        <w:r w:rsidR="001A2B89" w:rsidRPr="00990BC5">
          <w:rPr>
            <w:noProof/>
            <w:webHidden/>
            <w:sz w:val="20"/>
            <w:szCs w:val="24"/>
          </w:rPr>
        </w:r>
        <w:r w:rsidR="001A2B89" w:rsidRPr="00990BC5">
          <w:rPr>
            <w:noProof/>
            <w:webHidden/>
            <w:sz w:val="20"/>
            <w:szCs w:val="24"/>
          </w:rPr>
          <w:fldChar w:fldCharType="separate"/>
        </w:r>
        <w:r w:rsidR="00062CC0" w:rsidRPr="00990BC5">
          <w:rPr>
            <w:noProof/>
            <w:webHidden/>
            <w:sz w:val="20"/>
            <w:szCs w:val="24"/>
          </w:rPr>
          <w:t>3</w:t>
        </w:r>
        <w:r w:rsidR="001A2B89" w:rsidRPr="00990BC5">
          <w:rPr>
            <w:noProof/>
            <w:webHidden/>
            <w:sz w:val="20"/>
            <w:szCs w:val="24"/>
          </w:rPr>
          <w:fldChar w:fldCharType="end"/>
        </w:r>
      </w:hyperlink>
    </w:p>
    <w:p w14:paraId="0E0492EA" w14:textId="77777777" w:rsidR="00062CC0" w:rsidRPr="00990BC5" w:rsidRDefault="0029491D">
      <w:pPr>
        <w:pStyle w:val="20"/>
        <w:rPr>
          <w:rFonts w:asciiTheme="minorHAnsi" w:eastAsiaTheme="minorEastAsia" w:hAnsiTheme="minorHAnsi" w:cstheme="minorBidi"/>
          <w:noProof/>
          <w:kern w:val="2"/>
          <w:sz w:val="22"/>
          <w:szCs w:val="24"/>
        </w:rPr>
      </w:pPr>
      <w:hyperlink w:anchor="_Toc476044364" w:history="1">
        <w:r w:rsidR="00062CC0" w:rsidRPr="00990BC5">
          <w:rPr>
            <w:rStyle w:val="ad"/>
            <w:noProof/>
            <w:sz w:val="20"/>
            <w:szCs w:val="24"/>
          </w:rPr>
          <w:t>2.4</w:t>
        </w:r>
        <w:r w:rsidR="00062CC0" w:rsidRPr="00990BC5">
          <w:rPr>
            <w:rFonts w:asciiTheme="minorHAnsi" w:eastAsiaTheme="minorEastAsia" w:hAnsiTheme="minorHAnsi" w:cstheme="minorBidi"/>
            <w:noProof/>
            <w:kern w:val="2"/>
            <w:sz w:val="22"/>
            <w:szCs w:val="24"/>
          </w:rPr>
          <w:tab/>
        </w:r>
        <w:r w:rsidR="00062CC0" w:rsidRPr="00990BC5">
          <w:rPr>
            <w:rStyle w:val="ad"/>
            <w:noProof/>
            <w:sz w:val="20"/>
            <w:szCs w:val="24"/>
          </w:rPr>
          <w:t>고려사항</w:t>
        </w:r>
        <w:r w:rsidR="00062CC0" w:rsidRPr="00990BC5">
          <w:rPr>
            <w:noProof/>
            <w:webHidden/>
            <w:sz w:val="20"/>
            <w:szCs w:val="24"/>
          </w:rPr>
          <w:tab/>
        </w:r>
        <w:r w:rsidR="001A2B89" w:rsidRPr="00990BC5">
          <w:rPr>
            <w:noProof/>
            <w:webHidden/>
            <w:sz w:val="20"/>
            <w:szCs w:val="24"/>
          </w:rPr>
          <w:fldChar w:fldCharType="begin"/>
        </w:r>
        <w:r w:rsidR="00062CC0" w:rsidRPr="00990BC5">
          <w:rPr>
            <w:noProof/>
            <w:webHidden/>
            <w:sz w:val="20"/>
            <w:szCs w:val="24"/>
          </w:rPr>
          <w:instrText xml:space="preserve"> PAGEREF _Toc476044364 \h </w:instrText>
        </w:r>
        <w:r w:rsidR="001A2B89" w:rsidRPr="00990BC5">
          <w:rPr>
            <w:noProof/>
            <w:webHidden/>
            <w:sz w:val="20"/>
            <w:szCs w:val="24"/>
          </w:rPr>
        </w:r>
        <w:r w:rsidR="001A2B89" w:rsidRPr="00990BC5">
          <w:rPr>
            <w:noProof/>
            <w:webHidden/>
            <w:sz w:val="20"/>
            <w:szCs w:val="24"/>
          </w:rPr>
          <w:fldChar w:fldCharType="separate"/>
        </w:r>
        <w:r w:rsidR="00062CC0" w:rsidRPr="00990BC5">
          <w:rPr>
            <w:noProof/>
            <w:webHidden/>
            <w:sz w:val="20"/>
            <w:szCs w:val="24"/>
          </w:rPr>
          <w:t>3</w:t>
        </w:r>
        <w:r w:rsidR="001A2B89" w:rsidRPr="00990BC5">
          <w:rPr>
            <w:noProof/>
            <w:webHidden/>
            <w:sz w:val="20"/>
            <w:szCs w:val="24"/>
          </w:rPr>
          <w:fldChar w:fldCharType="end"/>
        </w:r>
      </w:hyperlink>
    </w:p>
    <w:p w14:paraId="6084D081" w14:textId="77777777" w:rsidR="003056B8" w:rsidRPr="00990BC5" w:rsidRDefault="001A2B89" w:rsidP="00E8393F">
      <w:pPr>
        <w:ind w:left="284"/>
        <w:rPr>
          <w:sz w:val="22"/>
          <w:szCs w:val="24"/>
        </w:rPr>
      </w:pPr>
      <w:r w:rsidRPr="00990BC5">
        <w:rPr>
          <w:sz w:val="22"/>
          <w:szCs w:val="24"/>
        </w:rPr>
        <w:fldChar w:fldCharType="end"/>
      </w:r>
    </w:p>
    <w:p w14:paraId="623FD93A" w14:textId="77777777" w:rsidR="00580E30" w:rsidRPr="00990BC5" w:rsidRDefault="00580E30" w:rsidP="00E8393F">
      <w:pPr>
        <w:pStyle w:val="af0"/>
        <w:ind w:left="284"/>
        <w:rPr>
          <w:rFonts w:ascii="맑은 고딕" w:eastAsia="맑은 고딕" w:hAnsi="맑은 고딕"/>
          <w:sz w:val="28"/>
          <w:szCs w:val="28"/>
        </w:rPr>
      </w:pPr>
    </w:p>
    <w:p w14:paraId="467D6348" w14:textId="77777777" w:rsidR="00402794" w:rsidRPr="00990BC5" w:rsidRDefault="00B56838" w:rsidP="00E8393F">
      <w:pPr>
        <w:pStyle w:val="af0"/>
        <w:ind w:left="284"/>
        <w:rPr>
          <w:rFonts w:ascii="맑은 고딕" w:eastAsia="맑은 고딕" w:hAnsi="맑은 고딕"/>
          <w:sz w:val="28"/>
          <w:szCs w:val="28"/>
        </w:rPr>
      </w:pPr>
      <w:r w:rsidRPr="00990BC5">
        <w:rPr>
          <w:rFonts w:ascii="맑은 고딕" w:eastAsia="맑은 고딕" w:hAnsi="맑은 고딕" w:hint="eastAsia"/>
          <w:sz w:val="28"/>
          <w:szCs w:val="28"/>
        </w:rPr>
        <w:t>문서 버전 기록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1"/>
        <w:gridCol w:w="1621"/>
        <w:gridCol w:w="1733"/>
        <w:gridCol w:w="5351"/>
      </w:tblGrid>
      <w:tr w:rsidR="00B56838" w:rsidRPr="00990BC5" w14:paraId="45349E80" w14:textId="77777777" w:rsidTr="00B56838">
        <w:trPr>
          <w:trHeight w:val="289"/>
        </w:trPr>
        <w:tc>
          <w:tcPr>
            <w:tcW w:w="1041" w:type="dxa"/>
            <w:shd w:val="clear" w:color="auto" w:fill="D9D9D9"/>
            <w:vAlign w:val="center"/>
          </w:tcPr>
          <w:p w14:paraId="5356997F" w14:textId="77777777" w:rsidR="00B56838" w:rsidRPr="00990BC5" w:rsidRDefault="00B56838" w:rsidP="00B56838">
            <w:pPr>
              <w:pStyle w:val="12"/>
              <w:rPr>
                <w:rFonts w:ascii="맑은 고딕" w:eastAsia="맑은 고딕" w:hAnsi="맑은 고딕"/>
                <w:color w:val="auto"/>
                <w:szCs w:val="22"/>
              </w:rPr>
            </w:pPr>
            <w:r w:rsidRPr="00990BC5">
              <w:rPr>
                <w:rFonts w:ascii="맑은 고딕" w:eastAsia="맑은 고딕" w:hAnsi="맑은 고딕" w:hint="eastAsia"/>
                <w:color w:val="auto"/>
                <w:szCs w:val="22"/>
              </w:rPr>
              <w:t>버전</w:t>
            </w:r>
          </w:p>
        </w:tc>
        <w:tc>
          <w:tcPr>
            <w:tcW w:w="1621" w:type="dxa"/>
            <w:shd w:val="clear" w:color="auto" w:fill="D9D9D9"/>
            <w:vAlign w:val="center"/>
          </w:tcPr>
          <w:p w14:paraId="3C4B7CE5" w14:textId="77777777" w:rsidR="00B56838" w:rsidRPr="00990BC5" w:rsidRDefault="00B56838" w:rsidP="00B56838">
            <w:pPr>
              <w:pStyle w:val="12"/>
              <w:rPr>
                <w:rFonts w:ascii="맑은 고딕" w:eastAsia="맑은 고딕" w:hAnsi="맑은 고딕"/>
                <w:color w:val="auto"/>
                <w:szCs w:val="22"/>
              </w:rPr>
            </w:pPr>
            <w:r w:rsidRPr="00990BC5">
              <w:rPr>
                <w:rFonts w:ascii="맑은 고딕" w:eastAsia="맑은 고딕" w:hAnsi="맑은 고딕" w:hint="eastAsia"/>
                <w:color w:val="auto"/>
                <w:szCs w:val="22"/>
              </w:rPr>
              <w:t>날짜</w:t>
            </w:r>
          </w:p>
        </w:tc>
        <w:tc>
          <w:tcPr>
            <w:tcW w:w="1733" w:type="dxa"/>
            <w:shd w:val="clear" w:color="auto" w:fill="D9D9D9"/>
          </w:tcPr>
          <w:p w14:paraId="37033C47" w14:textId="77777777" w:rsidR="00B56838" w:rsidRPr="00990BC5" w:rsidRDefault="00B56838" w:rsidP="00B56838">
            <w:pPr>
              <w:pStyle w:val="12"/>
              <w:rPr>
                <w:rFonts w:ascii="맑은 고딕" w:eastAsia="맑은 고딕" w:hAnsi="맑은 고딕"/>
                <w:color w:val="auto"/>
                <w:szCs w:val="22"/>
              </w:rPr>
            </w:pPr>
            <w:r w:rsidRPr="00990BC5">
              <w:rPr>
                <w:rFonts w:ascii="맑은 고딕" w:eastAsia="맑은 고딕" w:hAnsi="맑은 고딕" w:hint="eastAsia"/>
                <w:color w:val="auto"/>
                <w:szCs w:val="22"/>
              </w:rPr>
              <w:t>소요시간</w:t>
            </w:r>
          </w:p>
        </w:tc>
        <w:tc>
          <w:tcPr>
            <w:tcW w:w="5351" w:type="dxa"/>
            <w:shd w:val="clear" w:color="auto" w:fill="D9D9D9"/>
            <w:vAlign w:val="center"/>
          </w:tcPr>
          <w:p w14:paraId="122C3687" w14:textId="77777777" w:rsidR="00B56838" w:rsidRPr="00990BC5" w:rsidRDefault="00B56838" w:rsidP="00B56838">
            <w:pPr>
              <w:pStyle w:val="12"/>
              <w:rPr>
                <w:rFonts w:ascii="맑은 고딕" w:eastAsia="맑은 고딕" w:hAnsi="맑은 고딕"/>
                <w:color w:val="auto"/>
                <w:szCs w:val="22"/>
              </w:rPr>
            </w:pPr>
            <w:r w:rsidRPr="00990BC5">
              <w:rPr>
                <w:rFonts w:ascii="맑은 고딕" w:eastAsia="맑은 고딕" w:hAnsi="맑은 고딕" w:hint="eastAsia"/>
                <w:color w:val="auto"/>
                <w:szCs w:val="22"/>
              </w:rPr>
              <w:t>설명</w:t>
            </w:r>
          </w:p>
        </w:tc>
      </w:tr>
      <w:tr w:rsidR="00B56838" w:rsidRPr="00990BC5" w14:paraId="2D7871AE" w14:textId="77777777" w:rsidTr="00B56838">
        <w:tc>
          <w:tcPr>
            <w:tcW w:w="1041" w:type="dxa"/>
          </w:tcPr>
          <w:p w14:paraId="0EB17CF4" w14:textId="77777777" w:rsidR="00B56838" w:rsidRPr="00990BC5" w:rsidRDefault="00B56838" w:rsidP="00B56838">
            <w:pPr>
              <w:pStyle w:val="11"/>
              <w:rPr>
                <w:rFonts w:ascii="맑은 고딕" w:eastAsia="맑은 고딕" w:hAnsi="맑은 고딕"/>
                <w:b w:val="0"/>
                <w:szCs w:val="20"/>
              </w:rPr>
            </w:pPr>
            <w:r w:rsidRPr="00990BC5">
              <w:rPr>
                <w:rFonts w:ascii="맑은 고딕" w:eastAsia="맑은 고딕" w:hAnsi="맑은 고딕" w:hint="eastAsia"/>
                <w:b w:val="0"/>
                <w:szCs w:val="20"/>
              </w:rPr>
              <w:t>0.1.0</w:t>
            </w:r>
          </w:p>
        </w:tc>
        <w:tc>
          <w:tcPr>
            <w:tcW w:w="1621" w:type="dxa"/>
          </w:tcPr>
          <w:p w14:paraId="4A13580F" w14:textId="77777777" w:rsidR="00B56838" w:rsidRPr="00990BC5" w:rsidRDefault="00B56838" w:rsidP="00B56838">
            <w:pPr>
              <w:pStyle w:val="11"/>
              <w:rPr>
                <w:rFonts w:ascii="맑은 고딕" w:eastAsia="맑은 고딕" w:hAnsi="맑은 고딕"/>
                <w:b w:val="0"/>
                <w:szCs w:val="20"/>
              </w:rPr>
            </w:pPr>
            <w:r w:rsidRPr="00990BC5">
              <w:rPr>
                <w:rFonts w:ascii="맑은 고딕" w:eastAsia="맑은 고딕" w:hAnsi="맑은 고딕"/>
                <w:b w:val="0"/>
                <w:szCs w:val="20"/>
              </w:rPr>
              <w:t>20</w:t>
            </w:r>
            <w:r w:rsidRPr="00990BC5">
              <w:rPr>
                <w:rFonts w:ascii="맑은 고딕" w:eastAsia="맑은 고딕" w:hAnsi="맑은 고딕" w:hint="eastAsia"/>
                <w:b w:val="0"/>
                <w:szCs w:val="20"/>
              </w:rPr>
              <w:t>15</w:t>
            </w:r>
            <w:r w:rsidRPr="00990BC5">
              <w:rPr>
                <w:rFonts w:ascii="맑은 고딕" w:eastAsia="맑은 고딕" w:hAnsi="맑은 고딕"/>
                <w:b w:val="0"/>
                <w:szCs w:val="20"/>
              </w:rPr>
              <w:t>-</w:t>
            </w:r>
            <w:r w:rsidRPr="00990BC5">
              <w:rPr>
                <w:rFonts w:ascii="맑은 고딕" w:eastAsia="맑은 고딕" w:hAnsi="맑은 고딕" w:hint="eastAsia"/>
                <w:b w:val="0"/>
                <w:szCs w:val="20"/>
              </w:rPr>
              <w:t>10</w:t>
            </w:r>
            <w:r w:rsidRPr="00990BC5">
              <w:rPr>
                <w:rFonts w:ascii="맑은 고딕" w:eastAsia="맑은 고딕" w:hAnsi="맑은 고딕"/>
                <w:b w:val="0"/>
                <w:szCs w:val="20"/>
              </w:rPr>
              <w:t>-</w:t>
            </w:r>
            <w:r w:rsidRPr="00990BC5">
              <w:rPr>
                <w:rFonts w:ascii="맑은 고딕" w:eastAsia="맑은 고딕" w:hAnsi="맑은 고딕" w:hint="eastAsia"/>
                <w:b w:val="0"/>
                <w:szCs w:val="20"/>
              </w:rPr>
              <w:t>22</w:t>
            </w:r>
          </w:p>
        </w:tc>
        <w:tc>
          <w:tcPr>
            <w:tcW w:w="1733" w:type="dxa"/>
          </w:tcPr>
          <w:p w14:paraId="632612DC" w14:textId="77777777" w:rsidR="00B56838" w:rsidRPr="00990BC5" w:rsidRDefault="00B56838" w:rsidP="00B56838">
            <w:pPr>
              <w:pStyle w:val="13"/>
              <w:ind w:left="284"/>
              <w:jc w:val="center"/>
              <w:rPr>
                <w:rFonts w:ascii="맑은 고딕" w:eastAsia="맑은 고딕" w:hAnsi="맑은 고딕"/>
                <w:b w:val="0"/>
              </w:rPr>
            </w:pPr>
          </w:p>
        </w:tc>
        <w:tc>
          <w:tcPr>
            <w:tcW w:w="5351" w:type="dxa"/>
          </w:tcPr>
          <w:p w14:paraId="46AE72D7" w14:textId="77777777" w:rsidR="00B56838" w:rsidRPr="00990BC5" w:rsidRDefault="00B56838" w:rsidP="00E8393F">
            <w:pPr>
              <w:pStyle w:val="13"/>
              <w:ind w:left="284"/>
              <w:rPr>
                <w:rFonts w:ascii="맑은 고딕" w:eastAsia="맑은 고딕" w:hAnsi="맑은 고딕"/>
                <w:b w:val="0"/>
              </w:rPr>
            </w:pPr>
          </w:p>
        </w:tc>
      </w:tr>
      <w:tr w:rsidR="00B56838" w:rsidRPr="00990BC5" w14:paraId="6467DA02" w14:textId="77777777" w:rsidTr="00B56838">
        <w:tc>
          <w:tcPr>
            <w:tcW w:w="1041" w:type="dxa"/>
          </w:tcPr>
          <w:p w14:paraId="00ADF64F" w14:textId="77777777" w:rsidR="00B56838" w:rsidRPr="00990BC5" w:rsidRDefault="00B56838" w:rsidP="00B56838">
            <w:pPr>
              <w:pStyle w:val="11"/>
              <w:ind w:left="284"/>
              <w:rPr>
                <w:rFonts w:ascii="맑은 고딕" w:eastAsia="맑은 고딕" w:hAnsi="맑은 고딕"/>
                <w:b w:val="0"/>
                <w:szCs w:val="20"/>
              </w:rPr>
            </w:pPr>
          </w:p>
        </w:tc>
        <w:tc>
          <w:tcPr>
            <w:tcW w:w="1621" w:type="dxa"/>
          </w:tcPr>
          <w:p w14:paraId="2CCEDCDD" w14:textId="77777777" w:rsidR="00B56838" w:rsidRPr="00990BC5" w:rsidRDefault="00B56838" w:rsidP="00B56838">
            <w:pPr>
              <w:pStyle w:val="11"/>
              <w:ind w:left="284"/>
              <w:rPr>
                <w:rFonts w:ascii="맑은 고딕" w:eastAsia="맑은 고딕" w:hAnsi="맑은 고딕"/>
                <w:b w:val="0"/>
                <w:szCs w:val="20"/>
              </w:rPr>
            </w:pPr>
          </w:p>
        </w:tc>
        <w:tc>
          <w:tcPr>
            <w:tcW w:w="1733" w:type="dxa"/>
          </w:tcPr>
          <w:p w14:paraId="16FBCB8D" w14:textId="77777777" w:rsidR="00B56838" w:rsidRPr="00990BC5" w:rsidRDefault="00B56838" w:rsidP="00B56838">
            <w:pPr>
              <w:pStyle w:val="13"/>
              <w:ind w:left="284"/>
              <w:jc w:val="center"/>
              <w:rPr>
                <w:rFonts w:ascii="맑은 고딕" w:eastAsia="맑은 고딕" w:hAnsi="맑은 고딕"/>
                <w:b w:val="0"/>
              </w:rPr>
            </w:pPr>
          </w:p>
        </w:tc>
        <w:tc>
          <w:tcPr>
            <w:tcW w:w="5351" w:type="dxa"/>
          </w:tcPr>
          <w:p w14:paraId="54BCA737" w14:textId="77777777" w:rsidR="00B56838" w:rsidRPr="00990BC5" w:rsidRDefault="00B56838" w:rsidP="00E8393F">
            <w:pPr>
              <w:pStyle w:val="13"/>
              <w:ind w:left="284"/>
              <w:rPr>
                <w:rFonts w:ascii="맑은 고딕" w:eastAsia="맑은 고딕" w:hAnsi="맑은 고딕"/>
                <w:b w:val="0"/>
              </w:rPr>
            </w:pPr>
          </w:p>
        </w:tc>
      </w:tr>
      <w:tr w:rsidR="00B56838" w:rsidRPr="00990BC5" w14:paraId="3A72428A" w14:textId="77777777" w:rsidTr="00B56838">
        <w:tc>
          <w:tcPr>
            <w:tcW w:w="1041" w:type="dxa"/>
            <w:vAlign w:val="center"/>
          </w:tcPr>
          <w:p w14:paraId="7F236BF8" w14:textId="77777777" w:rsidR="00B56838" w:rsidRPr="00990BC5" w:rsidRDefault="00B56838" w:rsidP="00B56838">
            <w:pPr>
              <w:pStyle w:val="11"/>
              <w:ind w:left="284"/>
              <w:rPr>
                <w:rFonts w:ascii="맑은 고딕" w:eastAsia="맑은 고딕" w:hAnsi="맑은 고딕"/>
                <w:b w:val="0"/>
                <w:szCs w:val="20"/>
              </w:rPr>
            </w:pPr>
          </w:p>
        </w:tc>
        <w:tc>
          <w:tcPr>
            <w:tcW w:w="1621" w:type="dxa"/>
            <w:vAlign w:val="center"/>
          </w:tcPr>
          <w:p w14:paraId="0CF202DB" w14:textId="77777777" w:rsidR="00B56838" w:rsidRPr="00990BC5" w:rsidRDefault="00B56838" w:rsidP="00B56838">
            <w:pPr>
              <w:pStyle w:val="11"/>
              <w:ind w:left="284"/>
              <w:rPr>
                <w:rFonts w:ascii="맑은 고딕" w:eastAsia="맑은 고딕" w:hAnsi="맑은 고딕"/>
                <w:b w:val="0"/>
                <w:szCs w:val="20"/>
              </w:rPr>
            </w:pPr>
          </w:p>
        </w:tc>
        <w:tc>
          <w:tcPr>
            <w:tcW w:w="1733" w:type="dxa"/>
          </w:tcPr>
          <w:p w14:paraId="3B64457B" w14:textId="77777777" w:rsidR="00B56838" w:rsidRPr="00990BC5" w:rsidRDefault="00B56838" w:rsidP="00B56838">
            <w:pPr>
              <w:pStyle w:val="13"/>
              <w:ind w:left="284"/>
              <w:jc w:val="center"/>
              <w:rPr>
                <w:rFonts w:ascii="맑은 고딕" w:eastAsia="맑은 고딕" w:hAnsi="맑은 고딕"/>
                <w:b w:val="0"/>
              </w:rPr>
            </w:pPr>
          </w:p>
        </w:tc>
        <w:tc>
          <w:tcPr>
            <w:tcW w:w="5351" w:type="dxa"/>
          </w:tcPr>
          <w:p w14:paraId="10CA42D3" w14:textId="77777777" w:rsidR="00B56838" w:rsidRPr="00990BC5" w:rsidRDefault="00B56838" w:rsidP="00E918DE">
            <w:pPr>
              <w:pStyle w:val="13"/>
              <w:ind w:left="284"/>
              <w:rPr>
                <w:rFonts w:ascii="맑은 고딕" w:eastAsia="맑은 고딕" w:hAnsi="맑은 고딕"/>
                <w:b w:val="0"/>
              </w:rPr>
            </w:pPr>
          </w:p>
        </w:tc>
      </w:tr>
      <w:bookmarkEnd w:id="3"/>
    </w:tbl>
    <w:p w14:paraId="4C6F7037" w14:textId="77777777" w:rsidR="00E22621" w:rsidRPr="00990BC5" w:rsidRDefault="00293FC1" w:rsidP="00BC47C0">
      <w:pPr>
        <w:jc w:val="left"/>
        <w:rPr>
          <w:sz w:val="22"/>
          <w:szCs w:val="24"/>
        </w:rPr>
      </w:pPr>
      <w:r w:rsidRPr="00990BC5">
        <w:rPr>
          <w:sz w:val="22"/>
          <w:szCs w:val="24"/>
        </w:rPr>
        <w:br w:type="page"/>
      </w:r>
    </w:p>
    <w:p w14:paraId="6A30BDC7" w14:textId="66669A95" w:rsidR="00B56838" w:rsidRPr="00990BC5" w:rsidRDefault="0098491C" w:rsidP="00B20E57">
      <w:pPr>
        <w:pStyle w:val="a1"/>
        <w:rPr>
          <w:sz w:val="32"/>
          <w:szCs w:val="32"/>
        </w:rPr>
      </w:pPr>
      <w:bookmarkStart w:id="4" w:name="_Toc335148617"/>
      <w:r w:rsidRPr="00990BC5">
        <w:rPr>
          <w:rFonts w:hint="eastAsia"/>
          <w:sz w:val="32"/>
          <w:szCs w:val="32"/>
        </w:rPr>
        <w:lastRenderedPageBreak/>
        <w:t>몬스터 기본 구조</w:t>
      </w:r>
    </w:p>
    <w:bookmarkEnd w:id="4"/>
    <w:p w14:paraId="6AED664A" w14:textId="4E71D129" w:rsidR="00106D82" w:rsidRPr="00990BC5" w:rsidRDefault="00DB2B6A" w:rsidP="00D23515">
      <w:pPr>
        <w:pStyle w:val="a2"/>
        <w:outlineLvl w:val="0"/>
        <w:rPr>
          <w:sz w:val="28"/>
          <w:szCs w:val="28"/>
        </w:rPr>
      </w:pPr>
      <w:r w:rsidRPr="00990BC5">
        <w:rPr>
          <w:rFonts w:hint="eastAsia"/>
          <w:sz w:val="28"/>
          <w:szCs w:val="28"/>
        </w:rPr>
        <w:t>몬스터 스테이터스</w:t>
      </w:r>
    </w:p>
    <w:p w14:paraId="307A0D69" w14:textId="241855E2" w:rsidR="0020639C" w:rsidRPr="00990BC5" w:rsidRDefault="0020639C" w:rsidP="00990BC5">
      <w:pPr>
        <w:pStyle w:val="a0"/>
        <w:numPr>
          <w:ilvl w:val="0"/>
          <w:numId w:val="0"/>
        </w:numPr>
        <w:ind w:left="687"/>
        <w:rPr>
          <w:sz w:val="20"/>
          <w:szCs w:val="28"/>
        </w:rPr>
      </w:pPr>
    </w:p>
    <w:tbl>
      <w:tblPr>
        <w:tblStyle w:val="af4"/>
        <w:tblW w:w="8778" w:type="dxa"/>
        <w:tblInd w:w="687" w:type="dxa"/>
        <w:tblLook w:val="04A0" w:firstRow="1" w:lastRow="0" w:firstColumn="1" w:lastColumn="0" w:noHBand="0" w:noVBand="1"/>
      </w:tblPr>
      <w:tblGrid>
        <w:gridCol w:w="1264"/>
        <w:gridCol w:w="7514"/>
      </w:tblGrid>
      <w:tr w:rsidR="000B628A" w:rsidRPr="00990BC5" w14:paraId="6B7AE742" w14:textId="77777777" w:rsidTr="000B628A">
        <w:tc>
          <w:tcPr>
            <w:tcW w:w="1264" w:type="dxa"/>
            <w:shd w:val="clear" w:color="auto" w:fill="BFBFBF" w:themeFill="background1" w:themeFillShade="BF"/>
          </w:tcPr>
          <w:p w14:paraId="0D9F1392" w14:textId="663A1886" w:rsidR="000B628A" w:rsidRPr="00990BC5" w:rsidRDefault="000B628A" w:rsidP="000B628A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szCs w:val="28"/>
              </w:rPr>
            </w:pPr>
            <w:r w:rsidRPr="00990BC5">
              <w:rPr>
                <w:rFonts w:asciiTheme="minorEastAsia" w:hAnsiTheme="minorEastAsia" w:hint="eastAsia"/>
                <w:b/>
                <w:szCs w:val="28"/>
              </w:rPr>
              <w:t>이름</w:t>
            </w:r>
          </w:p>
        </w:tc>
        <w:tc>
          <w:tcPr>
            <w:tcW w:w="7514" w:type="dxa"/>
            <w:shd w:val="clear" w:color="auto" w:fill="BFBFBF" w:themeFill="background1" w:themeFillShade="BF"/>
          </w:tcPr>
          <w:p w14:paraId="2ABE8ED9" w14:textId="77777777" w:rsidR="000B628A" w:rsidRPr="00990BC5" w:rsidRDefault="000B628A" w:rsidP="004B46E8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szCs w:val="28"/>
              </w:rPr>
            </w:pPr>
            <w:r w:rsidRPr="00990BC5">
              <w:rPr>
                <w:rFonts w:asciiTheme="minorEastAsia" w:hAnsiTheme="minorEastAsia" w:hint="eastAsia"/>
                <w:b/>
                <w:szCs w:val="28"/>
              </w:rPr>
              <w:t>분석</w:t>
            </w:r>
          </w:p>
        </w:tc>
      </w:tr>
      <w:tr w:rsidR="000B628A" w:rsidRPr="00990BC5" w14:paraId="2F7715F6" w14:textId="77777777" w:rsidTr="000B628A">
        <w:tc>
          <w:tcPr>
            <w:tcW w:w="1264" w:type="dxa"/>
          </w:tcPr>
          <w:p w14:paraId="4D199991" w14:textId="2357F17D" w:rsidR="000B628A" w:rsidRPr="00990BC5" w:rsidRDefault="000B628A" w:rsidP="000B628A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990BC5">
              <w:rPr>
                <w:rFonts w:asciiTheme="minorEastAsia" w:hAnsiTheme="minorEastAsia" w:hint="eastAsia"/>
                <w:b/>
                <w:sz w:val="20"/>
                <w:szCs w:val="28"/>
              </w:rPr>
              <w:t>H</w:t>
            </w:r>
            <w:r w:rsidRPr="00990BC5">
              <w:rPr>
                <w:rFonts w:asciiTheme="minorEastAsia" w:hAnsiTheme="minorEastAsia"/>
                <w:b/>
                <w:sz w:val="20"/>
                <w:szCs w:val="28"/>
              </w:rPr>
              <w:t>P</w:t>
            </w:r>
          </w:p>
        </w:tc>
        <w:tc>
          <w:tcPr>
            <w:tcW w:w="7514" w:type="dxa"/>
          </w:tcPr>
          <w:p w14:paraId="6A252E88" w14:textId="2F4E5090" w:rsidR="000B628A" w:rsidRPr="00990BC5" w:rsidRDefault="000B628A" w:rsidP="004B46E8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 w:val="20"/>
                <w:szCs w:val="20"/>
              </w:rPr>
            </w:pPr>
            <w:r w:rsidRPr="00990BC5">
              <w:rPr>
                <w:rFonts w:asciiTheme="minorEastAsia" w:hAnsiTheme="minorEastAsia" w:hint="eastAsia"/>
                <w:sz w:val="20"/>
                <w:szCs w:val="20"/>
              </w:rPr>
              <w:t xml:space="preserve">몬스터의 생명력으로 </w:t>
            </w:r>
            <w:r w:rsidRPr="00990BC5">
              <w:rPr>
                <w:rFonts w:asciiTheme="minorEastAsia" w:hAnsiTheme="minorEastAsia"/>
                <w:sz w:val="20"/>
                <w:szCs w:val="20"/>
              </w:rPr>
              <w:t>0</w:t>
            </w:r>
            <w:r w:rsidRPr="00990BC5">
              <w:rPr>
                <w:rFonts w:asciiTheme="minorEastAsia" w:hAnsiTheme="minorEastAsia" w:hint="eastAsia"/>
                <w:sz w:val="20"/>
                <w:szCs w:val="20"/>
              </w:rPr>
              <w:t>이 되면 사망한다.</w:t>
            </w:r>
          </w:p>
        </w:tc>
      </w:tr>
      <w:tr w:rsidR="000B628A" w:rsidRPr="00990BC5" w14:paraId="1ABBD6F1" w14:textId="77777777" w:rsidTr="000B628A">
        <w:tc>
          <w:tcPr>
            <w:tcW w:w="1264" w:type="dxa"/>
          </w:tcPr>
          <w:p w14:paraId="361B28C4" w14:textId="065F8955" w:rsidR="000B628A" w:rsidRPr="00990BC5" w:rsidRDefault="000B628A" w:rsidP="000B628A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990BC5">
              <w:rPr>
                <w:rFonts w:asciiTheme="minorEastAsia" w:hAnsiTheme="minorEastAsia" w:hint="eastAsia"/>
                <w:b/>
                <w:sz w:val="20"/>
                <w:szCs w:val="28"/>
              </w:rPr>
              <w:t>데미지</w:t>
            </w:r>
          </w:p>
        </w:tc>
        <w:tc>
          <w:tcPr>
            <w:tcW w:w="7514" w:type="dxa"/>
          </w:tcPr>
          <w:p w14:paraId="4AF7AD30" w14:textId="0191E5DB" w:rsidR="000B628A" w:rsidRPr="00990BC5" w:rsidRDefault="000B628A" w:rsidP="004B46E8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 w:val="20"/>
                <w:szCs w:val="20"/>
              </w:rPr>
            </w:pPr>
            <w:r w:rsidRPr="00990BC5">
              <w:rPr>
                <w:rFonts w:asciiTheme="minorEastAsia" w:hAnsiTheme="minorEastAsia" w:hint="eastAsia"/>
                <w:sz w:val="20"/>
                <w:szCs w:val="20"/>
              </w:rPr>
              <w:t>몬스터가 가하는 데미지이다.</w:t>
            </w:r>
          </w:p>
        </w:tc>
      </w:tr>
      <w:tr w:rsidR="000B628A" w:rsidRPr="00990BC5" w14:paraId="451C7DFB" w14:textId="77777777" w:rsidTr="000B628A">
        <w:tc>
          <w:tcPr>
            <w:tcW w:w="1264" w:type="dxa"/>
          </w:tcPr>
          <w:p w14:paraId="11E69316" w14:textId="7DB2F582" w:rsidR="000B628A" w:rsidRPr="00990BC5" w:rsidRDefault="000B628A" w:rsidP="000B628A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990BC5">
              <w:rPr>
                <w:rFonts w:asciiTheme="minorEastAsia" w:hAnsiTheme="minorEastAsia" w:hint="eastAsia"/>
                <w:b/>
                <w:sz w:val="20"/>
                <w:szCs w:val="28"/>
              </w:rPr>
              <w:t>방어력</w:t>
            </w:r>
          </w:p>
        </w:tc>
        <w:tc>
          <w:tcPr>
            <w:tcW w:w="7514" w:type="dxa"/>
          </w:tcPr>
          <w:p w14:paraId="55A564E5" w14:textId="19952E34" w:rsidR="000B628A" w:rsidRPr="00990BC5" w:rsidRDefault="000B628A" w:rsidP="004B46E8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 w:val="20"/>
                <w:szCs w:val="20"/>
              </w:rPr>
            </w:pPr>
            <w:r w:rsidRPr="00990BC5">
              <w:rPr>
                <w:rFonts w:asciiTheme="minorEastAsia" w:hAnsiTheme="minorEastAsia" w:hint="eastAsia"/>
                <w:sz w:val="20"/>
                <w:szCs w:val="20"/>
              </w:rPr>
              <w:t>몬스터가 가진 방어력이다.</w:t>
            </w:r>
          </w:p>
        </w:tc>
      </w:tr>
      <w:tr w:rsidR="000B628A" w:rsidRPr="00990BC5" w14:paraId="4BEB54EF" w14:textId="77777777" w:rsidTr="000B628A">
        <w:tc>
          <w:tcPr>
            <w:tcW w:w="1264" w:type="dxa"/>
          </w:tcPr>
          <w:p w14:paraId="0A1B67B0" w14:textId="1492DF96" w:rsidR="000B628A" w:rsidRPr="00990BC5" w:rsidRDefault="000B628A" w:rsidP="000B628A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990BC5">
              <w:rPr>
                <w:rFonts w:asciiTheme="minorEastAsia" w:hAnsiTheme="minorEastAsia" w:hint="eastAsia"/>
                <w:b/>
                <w:sz w:val="20"/>
                <w:szCs w:val="28"/>
              </w:rPr>
              <w:t>이동속도</w:t>
            </w:r>
          </w:p>
        </w:tc>
        <w:tc>
          <w:tcPr>
            <w:tcW w:w="7514" w:type="dxa"/>
          </w:tcPr>
          <w:p w14:paraId="586593FE" w14:textId="36F0673A" w:rsidR="000B628A" w:rsidRPr="00990BC5" w:rsidRDefault="000B628A" w:rsidP="004B46E8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 w:val="20"/>
                <w:szCs w:val="20"/>
              </w:rPr>
            </w:pPr>
            <w:r w:rsidRPr="00990BC5">
              <w:rPr>
                <w:rFonts w:asciiTheme="minorEastAsia" w:hAnsiTheme="minorEastAsia" w:hint="eastAsia"/>
                <w:sz w:val="20"/>
                <w:szCs w:val="20"/>
              </w:rPr>
              <w:t>몬스터가 필드를 이동하는 속도이다.</w:t>
            </w:r>
          </w:p>
        </w:tc>
      </w:tr>
      <w:tr w:rsidR="008F2A5F" w:rsidRPr="00990BC5" w14:paraId="5F740CA9" w14:textId="77777777" w:rsidTr="000B628A">
        <w:tc>
          <w:tcPr>
            <w:tcW w:w="1264" w:type="dxa"/>
          </w:tcPr>
          <w:p w14:paraId="784654F4" w14:textId="3A02D3BF" w:rsidR="008F2A5F" w:rsidRPr="00990BC5" w:rsidRDefault="008F2A5F" w:rsidP="000B628A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sz w:val="20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8"/>
              </w:rPr>
              <w:t>속성</w:t>
            </w:r>
          </w:p>
        </w:tc>
        <w:tc>
          <w:tcPr>
            <w:tcW w:w="7514" w:type="dxa"/>
          </w:tcPr>
          <w:p w14:paraId="3D361944" w14:textId="671867B9" w:rsidR="008F2A5F" w:rsidRPr="00990BC5" w:rsidRDefault="008F2A5F" w:rsidP="004B46E8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몬스터가 </w:t>
            </w:r>
            <w:r>
              <w:rPr>
                <w:rFonts w:asciiTheme="minorEastAsia" w:hAnsiTheme="minorEastAsia"/>
                <w:sz w:val="20"/>
                <w:szCs w:val="20"/>
              </w:rPr>
              <w:t>5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가지 속성중에 하나를 가진다.</w:t>
            </w:r>
          </w:p>
        </w:tc>
      </w:tr>
      <w:tr w:rsidR="008F2A5F" w:rsidRPr="00990BC5" w14:paraId="30887E39" w14:textId="77777777" w:rsidTr="000B628A">
        <w:tc>
          <w:tcPr>
            <w:tcW w:w="1264" w:type="dxa"/>
          </w:tcPr>
          <w:p w14:paraId="021689C3" w14:textId="2BA63462" w:rsidR="008F2A5F" w:rsidRPr="00990BC5" w:rsidRDefault="008F2A5F" w:rsidP="000B628A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sz w:val="20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8"/>
              </w:rPr>
              <w:t>그로기</w:t>
            </w:r>
          </w:p>
        </w:tc>
        <w:tc>
          <w:tcPr>
            <w:tcW w:w="7514" w:type="dxa"/>
          </w:tcPr>
          <w:p w14:paraId="35AFB390" w14:textId="7D65B328" w:rsidR="008F2A5F" w:rsidRPr="00990BC5" w:rsidRDefault="00EC7F8E" w:rsidP="004B46E8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이 수치가 </w:t>
            </w:r>
            <w:r>
              <w:rPr>
                <w:rFonts w:asciiTheme="minorEastAsia" w:hAnsiTheme="minorEastAsia"/>
                <w:sz w:val="20"/>
                <w:szCs w:val="20"/>
              </w:rPr>
              <w:t>0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이 되면 행동불능 상태에 빠진다.</w:t>
            </w:r>
          </w:p>
        </w:tc>
      </w:tr>
    </w:tbl>
    <w:p w14:paraId="60DCAD14" w14:textId="77777777" w:rsidR="0020639C" w:rsidRPr="00990BC5" w:rsidRDefault="0020639C" w:rsidP="005327B8">
      <w:pPr>
        <w:pStyle w:val="a0"/>
        <w:numPr>
          <w:ilvl w:val="0"/>
          <w:numId w:val="0"/>
        </w:numPr>
        <w:ind w:left="687"/>
        <w:rPr>
          <w:sz w:val="20"/>
          <w:szCs w:val="28"/>
        </w:rPr>
      </w:pPr>
    </w:p>
    <w:p w14:paraId="190EB953" w14:textId="77777777" w:rsidR="0020639C" w:rsidRPr="00FA1234" w:rsidRDefault="0020639C" w:rsidP="000074AB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  <w:sz w:val="20"/>
          <w:szCs w:val="28"/>
        </w:rPr>
      </w:pPr>
    </w:p>
    <w:p w14:paraId="3D54F00A" w14:textId="77777777" w:rsidR="00DB2B6A" w:rsidRPr="00990BC5" w:rsidRDefault="00DB2B6A">
      <w:pPr>
        <w:widowControl/>
        <w:wordWrap/>
        <w:autoSpaceDE/>
        <w:autoSpaceDN/>
        <w:jc w:val="left"/>
        <w:rPr>
          <w:b/>
          <w:sz w:val="32"/>
          <w:szCs w:val="32"/>
        </w:rPr>
      </w:pPr>
      <w:r w:rsidRPr="00990BC5">
        <w:rPr>
          <w:sz w:val="22"/>
          <w:szCs w:val="24"/>
        </w:rPr>
        <w:br w:type="page"/>
      </w:r>
    </w:p>
    <w:p w14:paraId="64E86E81" w14:textId="7443E296" w:rsidR="00BF72B4" w:rsidRPr="00990BC5" w:rsidRDefault="00744AFF" w:rsidP="00BF72B4">
      <w:pPr>
        <w:pStyle w:val="a1"/>
        <w:rPr>
          <w:sz w:val="32"/>
          <w:szCs w:val="32"/>
        </w:rPr>
      </w:pPr>
      <w:r w:rsidRPr="00990BC5">
        <w:rPr>
          <w:rFonts w:hint="eastAsia"/>
          <w:sz w:val="32"/>
          <w:szCs w:val="32"/>
        </w:rPr>
        <w:lastRenderedPageBreak/>
        <w:t xml:space="preserve">몬스터 </w:t>
      </w:r>
      <w:r w:rsidRPr="00990BC5">
        <w:rPr>
          <w:sz w:val="32"/>
          <w:szCs w:val="32"/>
        </w:rPr>
        <w:t>AI</w:t>
      </w:r>
    </w:p>
    <w:p w14:paraId="4A543197" w14:textId="43C91FFE" w:rsidR="00990BC5" w:rsidRPr="00990BC5" w:rsidRDefault="00990BC5" w:rsidP="00990BC5">
      <w:pPr>
        <w:pStyle w:val="a2"/>
        <w:outlineLvl w:val="0"/>
        <w:rPr>
          <w:sz w:val="28"/>
          <w:szCs w:val="28"/>
        </w:rPr>
      </w:pPr>
      <w:r w:rsidRPr="00990BC5">
        <w:rPr>
          <w:rFonts w:hint="eastAsia"/>
          <w:sz w:val="28"/>
          <w:szCs w:val="28"/>
        </w:rPr>
        <w:t>A</w:t>
      </w:r>
      <w:r w:rsidRPr="00990BC5">
        <w:rPr>
          <w:sz w:val="28"/>
          <w:szCs w:val="28"/>
        </w:rPr>
        <w:t xml:space="preserve">I </w:t>
      </w:r>
      <w:r w:rsidRPr="00990BC5">
        <w:rPr>
          <w:rFonts w:hint="eastAsia"/>
          <w:sz w:val="28"/>
          <w:szCs w:val="28"/>
        </w:rPr>
        <w:t>종류 및 정의</w:t>
      </w:r>
    </w:p>
    <w:p w14:paraId="71B3E2C3" w14:textId="35FF5FC0" w:rsidR="002B1D9E" w:rsidRPr="00990BC5" w:rsidRDefault="002B1D9E" w:rsidP="002B1D9E">
      <w:pPr>
        <w:pStyle w:val="a0"/>
        <w:numPr>
          <w:ilvl w:val="0"/>
          <w:numId w:val="46"/>
        </w:numPr>
        <w:rPr>
          <w:sz w:val="20"/>
          <w:szCs w:val="28"/>
        </w:rPr>
      </w:pPr>
      <w:r>
        <w:rPr>
          <w:rFonts w:hint="eastAsia"/>
          <w:sz w:val="20"/>
          <w:szCs w:val="28"/>
        </w:rPr>
        <w:t>종류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및</w:t>
      </w:r>
      <w:r>
        <w:rPr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정의</w:t>
      </w:r>
    </w:p>
    <w:tbl>
      <w:tblPr>
        <w:tblStyle w:val="af4"/>
        <w:tblW w:w="9167" w:type="dxa"/>
        <w:tblInd w:w="687" w:type="dxa"/>
        <w:tblLook w:val="04A0" w:firstRow="1" w:lastRow="0" w:firstColumn="1" w:lastColumn="0" w:noHBand="0" w:noVBand="1"/>
      </w:tblPr>
      <w:tblGrid>
        <w:gridCol w:w="895"/>
        <w:gridCol w:w="1645"/>
        <w:gridCol w:w="6627"/>
      </w:tblGrid>
      <w:tr w:rsidR="00990BC5" w:rsidRPr="00990BC5" w14:paraId="0EF27C79" w14:textId="40E16298" w:rsidTr="00990BC5">
        <w:tc>
          <w:tcPr>
            <w:tcW w:w="895" w:type="dxa"/>
            <w:shd w:val="clear" w:color="auto" w:fill="BFBFBF" w:themeFill="background1" w:themeFillShade="BF"/>
            <w:vAlign w:val="center"/>
          </w:tcPr>
          <w:p w14:paraId="54708DFA" w14:textId="6B8C8444" w:rsidR="00990BC5" w:rsidRPr="00990BC5" w:rsidRDefault="00990BC5" w:rsidP="00990BC5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bCs/>
                <w:szCs w:val="28"/>
              </w:rPr>
            </w:pPr>
            <w:r w:rsidRPr="00990BC5">
              <w:rPr>
                <w:rFonts w:cs="굴림" w:hint="eastAsia"/>
                <w:b/>
                <w:bCs/>
                <w:color w:val="000000"/>
                <w:kern w:val="0"/>
                <w:sz w:val="24"/>
                <w:szCs w:val="28"/>
              </w:rPr>
              <w:t>분류</w:t>
            </w:r>
          </w:p>
        </w:tc>
        <w:tc>
          <w:tcPr>
            <w:tcW w:w="1645" w:type="dxa"/>
            <w:shd w:val="clear" w:color="auto" w:fill="BFBFBF" w:themeFill="background1" w:themeFillShade="BF"/>
            <w:vAlign w:val="center"/>
          </w:tcPr>
          <w:p w14:paraId="7D039EDD" w14:textId="08BB26B5" w:rsidR="00990BC5" w:rsidRPr="00990BC5" w:rsidRDefault="00990BC5" w:rsidP="00990BC5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bCs/>
                <w:szCs w:val="28"/>
              </w:rPr>
            </w:pPr>
            <w:r w:rsidRPr="00990BC5">
              <w:rPr>
                <w:rFonts w:cs="굴림" w:hint="eastAsia"/>
                <w:b/>
                <w:bCs/>
                <w:color w:val="000000"/>
                <w:kern w:val="0"/>
                <w:sz w:val="24"/>
                <w:szCs w:val="28"/>
              </w:rPr>
              <w:t>명칭</w:t>
            </w:r>
          </w:p>
        </w:tc>
        <w:tc>
          <w:tcPr>
            <w:tcW w:w="6627" w:type="dxa"/>
            <w:shd w:val="clear" w:color="auto" w:fill="BFBFBF" w:themeFill="background1" w:themeFillShade="BF"/>
            <w:vAlign w:val="center"/>
          </w:tcPr>
          <w:p w14:paraId="21903D4F" w14:textId="0EC8A6ED" w:rsidR="00990BC5" w:rsidRPr="00990BC5" w:rsidRDefault="00990BC5" w:rsidP="00990BC5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bCs/>
                <w:szCs w:val="28"/>
              </w:rPr>
            </w:pPr>
            <w:r w:rsidRPr="00990BC5">
              <w:rPr>
                <w:rFonts w:cs="굴림" w:hint="eastAsia"/>
                <w:b/>
                <w:bCs/>
                <w:color w:val="000000"/>
                <w:kern w:val="0"/>
                <w:sz w:val="24"/>
                <w:szCs w:val="28"/>
              </w:rPr>
              <w:t>설명</w:t>
            </w:r>
          </w:p>
        </w:tc>
      </w:tr>
      <w:tr w:rsidR="00990BC5" w:rsidRPr="00990BC5" w14:paraId="468CF458" w14:textId="358CBC3E" w:rsidTr="00990BC5">
        <w:tc>
          <w:tcPr>
            <w:tcW w:w="895" w:type="dxa"/>
            <w:vMerge w:val="restart"/>
            <w:vAlign w:val="center"/>
          </w:tcPr>
          <w:p w14:paraId="25C57911" w14:textId="71851E92" w:rsidR="00E51F9E" w:rsidRDefault="00E51F9E" w:rsidP="00990BC5">
            <w:pPr>
              <w:pStyle w:val="a0"/>
              <w:numPr>
                <w:ilvl w:val="0"/>
                <w:numId w:val="0"/>
              </w:numPr>
              <w:jc w:val="center"/>
              <w:rPr>
                <w:rFonts w:cs="굴림"/>
                <w:b/>
                <w:bCs/>
                <w:color w:val="000000"/>
                <w:kern w:val="0"/>
                <w:sz w:val="24"/>
                <w:szCs w:val="28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 w:val="24"/>
                <w:szCs w:val="28"/>
              </w:rPr>
              <w:t>전투</w:t>
            </w:r>
          </w:p>
          <w:p w14:paraId="079DEEEC" w14:textId="5A5C6617" w:rsidR="00990BC5" w:rsidRPr="00990BC5" w:rsidRDefault="00990BC5" w:rsidP="00990BC5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990BC5">
              <w:rPr>
                <w:rFonts w:cs="굴림" w:hint="eastAsia"/>
                <w:b/>
                <w:bCs/>
                <w:color w:val="000000"/>
                <w:kern w:val="0"/>
                <w:sz w:val="24"/>
                <w:szCs w:val="28"/>
              </w:rPr>
              <w:t>시작</w:t>
            </w:r>
            <w:r w:rsidRPr="00990BC5">
              <w:rPr>
                <w:rFonts w:cs="굴림" w:hint="eastAsia"/>
                <w:b/>
                <w:bCs/>
                <w:color w:val="000000"/>
                <w:kern w:val="0"/>
                <w:sz w:val="24"/>
                <w:szCs w:val="28"/>
              </w:rPr>
              <w:t xml:space="preserve"> AI</w:t>
            </w:r>
          </w:p>
        </w:tc>
        <w:tc>
          <w:tcPr>
            <w:tcW w:w="1645" w:type="dxa"/>
            <w:vAlign w:val="center"/>
          </w:tcPr>
          <w:p w14:paraId="50E399B7" w14:textId="3F5022E4" w:rsidR="00990BC5" w:rsidRPr="003842D4" w:rsidRDefault="00990BC5" w:rsidP="00990BC5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전투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시작</w:t>
            </w:r>
          </w:p>
        </w:tc>
        <w:tc>
          <w:tcPr>
            <w:tcW w:w="6627" w:type="dxa"/>
            <w:vAlign w:val="center"/>
          </w:tcPr>
          <w:p w14:paraId="731E675E" w14:textId="0057492B" w:rsidR="00990BC5" w:rsidRPr="003842D4" w:rsidRDefault="00990BC5" w:rsidP="00990BC5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 w:val="20"/>
                <w:szCs w:val="20"/>
              </w:rPr>
            </w:pP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전투가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시작되기까지의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 AI</w:t>
            </w:r>
          </w:p>
        </w:tc>
      </w:tr>
      <w:tr w:rsidR="00990BC5" w:rsidRPr="00990BC5" w14:paraId="2C6C37ED" w14:textId="707080F9" w:rsidTr="00990BC5">
        <w:tc>
          <w:tcPr>
            <w:tcW w:w="895" w:type="dxa"/>
            <w:vMerge/>
            <w:vAlign w:val="center"/>
          </w:tcPr>
          <w:p w14:paraId="2886BF45" w14:textId="6361D54D" w:rsidR="00990BC5" w:rsidRPr="00990BC5" w:rsidRDefault="00990BC5" w:rsidP="00990BC5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645" w:type="dxa"/>
            <w:vAlign w:val="center"/>
          </w:tcPr>
          <w:p w14:paraId="546471BD" w14:textId="77F1BC0C" w:rsidR="00990BC5" w:rsidRPr="003842D4" w:rsidRDefault="00163499" w:rsidP="00990BC5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P</w:t>
            </w:r>
            <w:r w:rsidRPr="003842D4">
              <w:rPr>
                <w:rFonts w:cs="굴림"/>
                <w:color w:val="000000"/>
                <w:kern w:val="0"/>
                <w:sz w:val="20"/>
                <w:szCs w:val="20"/>
              </w:rPr>
              <w:t>C</w:t>
            </w:r>
            <w:r w:rsidR="00990BC5"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990BC5"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인식</w:t>
            </w:r>
          </w:p>
        </w:tc>
        <w:tc>
          <w:tcPr>
            <w:tcW w:w="6627" w:type="dxa"/>
            <w:vAlign w:val="center"/>
          </w:tcPr>
          <w:p w14:paraId="2710CC2A" w14:textId="72F66984" w:rsidR="00990BC5" w:rsidRPr="003842D4" w:rsidRDefault="00990BC5" w:rsidP="00990BC5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 w:val="20"/>
                <w:szCs w:val="20"/>
              </w:rPr>
            </w:pP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몬스터가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대상을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인식하는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 AI</w:t>
            </w:r>
          </w:p>
        </w:tc>
      </w:tr>
      <w:tr w:rsidR="00990BC5" w:rsidRPr="00990BC5" w14:paraId="6073C6D7" w14:textId="4A753CE7" w:rsidTr="00990BC5">
        <w:tc>
          <w:tcPr>
            <w:tcW w:w="895" w:type="dxa"/>
            <w:vMerge/>
            <w:vAlign w:val="center"/>
          </w:tcPr>
          <w:p w14:paraId="4EAA57E3" w14:textId="3B40C9D5" w:rsidR="00990BC5" w:rsidRPr="00990BC5" w:rsidRDefault="00990BC5" w:rsidP="00990BC5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645" w:type="dxa"/>
            <w:vAlign w:val="center"/>
          </w:tcPr>
          <w:p w14:paraId="77FA82AB" w14:textId="723AD121" w:rsidR="00990BC5" w:rsidRPr="003842D4" w:rsidRDefault="00990BC5" w:rsidP="00990BC5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공격권</w:t>
            </w:r>
          </w:p>
        </w:tc>
        <w:tc>
          <w:tcPr>
            <w:tcW w:w="6627" w:type="dxa"/>
            <w:vAlign w:val="center"/>
          </w:tcPr>
          <w:p w14:paraId="0EAE3500" w14:textId="5575D9A5" w:rsidR="00990BC5" w:rsidRPr="003842D4" w:rsidRDefault="00990BC5" w:rsidP="00990BC5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 w:val="20"/>
                <w:szCs w:val="20"/>
              </w:rPr>
            </w:pP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몬스터가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대상을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만났을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때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, 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스스로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전투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상태에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돌입하는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 AI</w:t>
            </w:r>
          </w:p>
        </w:tc>
      </w:tr>
      <w:tr w:rsidR="00990BC5" w:rsidRPr="00990BC5" w14:paraId="262F4C65" w14:textId="4C33F4A0" w:rsidTr="00990BC5">
        <w:tc>
          <w:tcPr>
            <w:tcW w:w="895" w:type="dxa"/>
            <w:vMerge w:val="restart"/>
            <w:vAlign w:val="center"/>
          </w:tcPr>
          <w:p w14:paraId="54A01586" w14:textId="252B761F" w:rsidR="00990BC5" w:rsidRPr="00990BC5" w:rsidRDefault="00990BC5" w:rsidP="00990BC5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990BC5">
              <w:rPr>
                <w:rFonts w:cs="굴림" w:hint="eastAsia"/>
                <w:b/>
                <w:bCs/>
                <w:color w:val="000000"/>
                <w:kern w:val="0"/>
                <w:sz w:val="24"/>
                <w:szCs w:val="28"/>
              </w:rPr>
              <w:t>보조</w:t>
            </w:r>
            <w:r w:rsidRPr="00990BC5">
              <w:rPr>
                <w:rFonts w:cs="굴림" w:hint="eastAsia"/>
                <w:b/>
                <w:bCs/>
                <w:color w:val="000000"/>
                <w:kern w:val="0"/>
                <w:sz w:val="24"/>
                <w:szCs w:val="28"/>
              </w:rPr>
              <w:t xml:space="preserve"> AI</w:t>
            </w:r>
          </w:p>
        </w:tc>
        <w:tc>
          <w:tcPr>
            <w:tcW w:w="1645" w:type="dxa"/>
            <w:vAlign w:val="center"/>
          </w:tcPr>
          <w:p w14:paraId="1C669358" w14:textId="0F5F3B50" w:rsidR="00990BC5" w:rsidRPr="003842D4" w:rsidRDefault="00990BC5" w:rsidP="00990BC5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추적</w:t>
            </w:r>
          </w:p>
        </w:tc>
        <w:tc>
          <w:tcPr>
            <w:tcW w:w="6627" w:type="dxa"/>
            <w:vAlign w:val="center"/>
          </w:tcPr>
          <w:p w14:paraId="003C7DBD" w14:textId="53731A71" w:rsidR="00990BC5" w:rsidRPr="003842D4" w:rsidRDefault="00990BC5" w:rsidP="00990BC5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 w:val="20"/>
                <w:szCs w:val="20"/>
              </w:rPr>
            </w:pP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몬스터가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대상을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추적하는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 AI</w:t>
            </w:r>
          </w:p>
        </w:tc>
      </w:tr>
      <w:tr w:rsidR="00990BC5" w:rsidRPr="00990BC5" w14:paraId="5E635743" w14:textId="77777777" w:rsidTr="00990BC5">
        <w:tc>
          <w:tcPr>
            <w:tcW w:w="895" w:type="dxa"/>
            <w:vMerge/>
            <w:vAlign w:val="center"/>
          </w:tcPr>
          <w:p w14:paraId="51014C3E" w14:textId="77777777" w:rsidR="00990BC5" w:rsidRPr="00990BC5" w:rsidRDefault="00990BC5" w:rsidP="00990BC5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645" w:type="dxa"/>
            <w:vAlign w:val="center"/>
          </w:tcPr>
          <w:p w14:paraId="39D6D4AB" w14:textId="01CA4B9A" w:rsidR="00990BC5" w:rsidRPr="003842D4" w:rsidRDefault="00990BC5" w:rsidP="00990BC5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도망</w:t>
            </w:r>
          </w:p>
        </w:tc>
        <w:tc>
          <w:tcPr>
            <w:tcW w:w="6627" w:type="dxa"/>
            <w:vAlign w:val="center"/>
          </w:tcPr>
          <w:p w14:paraId="01A97E6A" w14:textId="48C311A9" w:rsidR="00990BC5" w:rsidRPr="003842D4" w:rsidRDefault="00990BC5" w:rsidP="00990BC5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 w:val="20"/>
                <w:szCs w:val="20"/>
              </w:rPr>
            </w:pP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몬스터가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도망치는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 AI</w:t>
            </w:r>
          </w:p>
        </w:tc>
      </w:tr>
      <w:tr w:rsidR="00990BC5" w:rsidRPr="00990BC5" w14:paraId="0D751476" w14:textId="77777777" w:rsidTr="00990BC5">
        <w:tc>
          <w:tcPr>
            <w:tcW w:w="895" w:type="dxa"/>
            <w:vAlign w:val="center"/>
          </w:tcPr>
          <w:p w14:paraId="24178C5F" w14:textId="7E895B82" w:rsidR="00990BC5" w:rsidRPr="00990BC5" w:rsidRDefault="00990BC5" w:rsidP="00990BC5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990BC5">
              <w:rPr>
                <w:rFonts w:cs="굴림" w:hint="eastAsia"/>
                <w:b/>
                <w:bCs/>
                <w:color w:val="000000"/>
                <w:kern w:val="0"/>
                <w:sz w:val="24"/>
                <w:szCs w:val="28"/>
              </w:rPr>
              <w:t>스킬</w:t>
            </w:r>
            <w:r w:rsidRPr="00990BC5">
              <w:rPr>
                <w:rFonts w:cs="굴림" w:hint="eastAsia"/>
                <w:b/>
                <w:bCs/>
                <w:color w:val="000000"/>
                <w:kern w:val="0"/>
                <w:sz w:val="24"/>
                <w:szCs w:val="28"/>
              </w:rPr>
              <w:t xml:space="preserve"> AI</w:t>
            </w:r>
          </w:p>
        </w:tc>
        <w:tc>
          <w:tcPr>
            <w:tcW w:w="1645" w:type="dxa"/>
            <w:vAlign w:val="center"/>
          </w:tcPr>
          <w:p w14:paraId="3670CE16" w14:textId="76887645" w:rsidR="00990BC5" w:rsidRPr="003842D4" w:rsidRDefault="00990BC5" w:rsidP="00990BC5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스킬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공격</w:t>
            </w:r>
          </w:p>
        </w:tc>
        <w:tc>
          <w:tcPr>
            <w:tcW w:w="6627" w:type="dxa"/>
            <w:vAlign w:val="center"/>
          </w:tcPr>
          <w:p w14:paraId="209EF6F7" w14:textId="6C2E3292" w:rsidR="00990BC5" w:rsidRPr="003842D4" w:rsidRDefault="00990BC5" w:rsidP="00990BC5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 w:val="20"/>
                <w:szCs w:val="20"/>
              </w:rPr>
            </w:pP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몬스터가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스킬로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공격하는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 AI</w:t>
            </w:r>
          </w:p>
        </w:tc>
      </w:tr>
      <w:tr w:rsidR="00990BC5" w:rsidRPr="00990BC5" w14:paraId="2F4A8847" w14:textId="77777777" w:rsidTr="00990BC5">
        <w:tc>
          <w:tcPr>
            <w:tcW w:w="895" w:type="dxa"/>
            <w:vMerge w:val="restart"/>
            <w:vAlign w:val="center"/>
          </w:tcPr>
          <w:p w14:paraId="5F9EA538" w14:textId="4356EE78" w:rsidR="00990BC5" w:rsidRPr="00990BC5" w:rsidRDefault="00990BC5" w:rsidP="00990BC5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990BC5">
              <w:rPr>
                <w:rFonts w:cs="굴림" w:hint="eastAsia"/>
                <w:b/>
                <w:bCs/>
                <w:color w:val="000000"/>
                <w:kern w:val="0"/>
                <w:sz w:val="24"/>
                <w:szCs w:val="28"/>
              </w:rPr>
              <w:t>종료</w:t>
            </w:r>
            <w:r w:rsidRPr="00990BC5">
              <w:rPr>
                <w:rFonts w:cs="굴림" w:hint="eastAsia"/>
                <w:b/>
                <w:bCs/>
                <w:color w:val="000000"/>
                <w:kern w:val="0"/>
                <w:sz w:val="24"/>
                <w:szCs w:val="28"/>
              </w:rPr>
              <w:t xml:space="preserve"> AI</w:t>
            </w:r>
          </w:p>
        </w:tc>
        <w:tc>
          <w:tcPr>
            <w:tcW w:w="1645" w:type="dxa"/>
            <w:vAlign w:val="center"/>
          </w:tcPr>
          <w:p w14:paraId="64353194" w14:textId="79074CEE" w:rsidR="00990BC5" w:rsidRPr="003842D4" w:rsidRDefault="00990BC5" w:rsidP="00990BC5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귀환</w:t>
            </w:r>
          </w:p>
        </w:tc>
        <w:tc>
          <w:tcPr>
            <w:tcW w:w="6627" w:type="dxa"/>
            <w:vAlign w:val="center"/>
          </w:tcPr>
          <w:p w14:paraId="67BBEB9B" w14:textId="281F3069" w:rsidR="00990BC5" w:rsidRPr="003842D4" w:rsidRDefault="00990BC5" w:rsidP="00990BC5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 w:val="20"/>
                <w:szCs w:val="20"/>
              </w:rPr>
            </w:pP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몬스터가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원래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자리로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>귀환하는</w:t>
            </w:r>
            <w:r w:rsidRPr="003842D4">
              <w:rPr>
                <w:rFonts w:cs="굴림" w:hint="eastAsia"/>
                <w:color w:val="000000"/>
                <w:kern w:val="0"/>
                <w:sz w:val="20"/>
                <w:szCs w:val="20"/>
              </w:rPr>
              <w:t xml:space="preserve"> AI</w:t>
            </w:r>
          </w:p>
        </w:tc>
      </w:tr>
      <w:tr w:rsidR="00990BC5" w:rsidRPr="00990BC5" w14:paraId="055DD8C8" w14:textId="77777777" w:rsidTr="00990BC5">
        <w:tc>
          <w:tcPr>
            <w:tcW w:w="895" w:type="dxa"/>
            <w:vMerge/>
            <w:vAlign w:val="center"/>
          </w:tcPr>
          <w:p w14:paraId="595AE601" w14:textId="77777777" w:rsidR="00990BC5" w:rsidRPr="00990BC5" w:rsidRDefault="00990BC5" w:rsidP="00990BC5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45" w:type="dxa"/>
            <w:vAlign w:val="center"/>
          </w:tcPr>
          <w:p w14:paraId="0F36A8E1" w14:textId="3C2F66FD" w:rsidR="00990BC5" w:rsidRPr="003842D4" w:rsidRDefault="00990BC5" w:rsidP="00990BC5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27" w:type="dxa"/>
            <w:vAlign w:val="center"/>
          </w:tcPr>
          <w:p w14:paraId="3EF98486" w14:textId="5C1F69EC" w:rsidR="00990BC5" w:rsidRPr="003842D4" w:rsidRDefault="00990BC5" w:rsidP="00990BC5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7F9285B8" w14:textId="7513B48F" w:rsidR="00990BC5" w:rsidRDefault="00990BC5" w:rsidP="00990BC5">
      <w:pPr>
        <w:pStyle w:val="a0"/>
        <w:numPr>
          <w:ilvl w:val="0"/>
          <w:numId w:val="0"/>
        </w:numPr>
        <w:ind w:left="687"/>
        <w:rPr>
          <w:sz w:val="20"/>
          <w:szCs w:val="28"/>
        </w:rPr>
      </w:pPr>
    </w:p>
    <w:p w14:paraId="1002CFD6" w14:textId="13388A06" w:rsidR="002B1D9E" w:rsidRDefault="002B1D9E" w:rsidP="002B1D9E">
      <w:pPr>
        <w:pStyle w:val="a0"/>
        <w:numPr>
          <w:ilvl w:val="0"/>
          <w:numId w:val="46"/>
        </w:numPr>
        <w:rPr>
          <w:sz w:val="20"/>
          <w:szCs w:val="28"/>
        </w:rPr>
      </w:pPr>
      <w:r>
        <w:rPr>
          <w:sz w:val="20"/>
          <w:szCs w:val="28"/>
        </w:rPr>
        <w:t>FSM</w:t>
      </w:r>
    </w:p>
    <w:p w14:paraId="7B13B176" w14:textId="12599C08" w:rsidR="002B1D9E" w:rsidRDefault="00C15643" w:rsidP="002B1D9E">
      <w:pPr>
        <w:pStyle w:val="a0"/>
        <w:numPr>
          <w:ilvl w:val="0"/>
          <w:numId w:val="0"/>
        </w:numPr>
        <w:ind w:left="284"/>
        <w:rPr>
          <w:sz w:val="20"/>
          <w:szCs w:val="28"/>
        </w:rPr>
      </w:pPr>
      <w:r>
        <w:rPr>
          <w:noProof/>
          <w:sz w:val="20"/>
          <w:szCs w:val="28"/>
        </w:rPr>
        <w:drawing>
          <wp:inline distT="0" distB="0" distL="0" distR="0" wp14:anchorId="455AB37A" wp14:editId="12B3AF52">
            <wp:extent cx="5835650" cy="4095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0729B77E" w14:textId="5A441909" w:rsidR="002B1D9E" w:rsidRDefault="002B1D9E" w:rsidP="002B1D9E">
      <w:pPr>
        <w:pStyle w:val="a0"/>
        <w:numPr>
          <w:ilvl w:val="0"/>
          <w:numId w:val="0"/>
        </w:numPr>
        <w:ind w:left="284"/>
        <w:rPr>
          <w:sz w:val="20"/>
          <w:szCs w:val="28"/>
        </w:rPr>
      </w:pPr>
    </w:p>
    <w:p w14:paraId="01814351" w14:textId="77777777" w:rsidR="002B1D9E" w:rsidRPr="00990BC5" w:rsidRDefault="002B1D9E" w:rsidP="002B1D9E">
      <w:pPr>
        <w:pStyle w:val="a0"/>
        <w:numPr>
          <w:ilvl w:val="0"/>
          <w:numId w:val="0"/>
        </w:numPr>
        <w:ind w:left="284"/>
        <w:rPr>
          <w:sz w:val="20"/>
          <w:szCs w:val="28"/>
        </w:rPr>
      </w:pPr>
    </w:p>
    <w:p w14:paraId="2BE814DD" w14:textId="77777777" w:rsidR="006A02A0" w:rsidRDefault="006A02A0">
      <w:pPr>
        <w:widowControl/>
        <w:wordWrap/>
        <w:autoSpaceDE/>
        <w:autoSpaceDN/>
        <w:jc w:val="left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6ACC8C03" w14:textId="0EE61609" w:rsidR="00990BC5" w:rsidRPr="007278C2" w:rsidRDefault="000F7F30" w:rsidP="007278C2">
      <w:pPr>
        <w:pStyle w:val="a2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전투 시작 </w:t>
      </w:r>
      <w:r>
        <w:rPr>
          <w:sz w:val="28"/>
          <w:szCs w:val="28"/>
        </w:rPr>
        <w:t>AI</w:t>
      </w:r>
      <w:r>
        <w:rPr>
          <w:rFonts w:hint="eastAsia"/>
          <w:sz w:val="28"/>
          <w:szCs w:val="28"/>
        </w:rPr>
        <w:t xml:space="preserve"> </w:t>
      </w:r>
    </w:p>
    <w:p w14:paraId="09C318E4" w14:textId="3ABC421F" w:rsidR="00BF72B4" w:rsidRPr="00990BC5" w:rsidRDefault="00E51F9E" w:rsidP="000F7F30">
      <w:pPr>
        <w:pStyle w:val="a3"/>
      </w:pPr>
      <w:r>
        <w:rPr>
          <w:rFonts w:hint="eastAsia"/>
        </w:rPr>
        <w:t xml:space="preserve">전투 시작 </w:t>
      </w:r>
    </w:p>
    <w:p w14:paraId="03AD3B3A" w14:textId="7400A163" w:rsidR="0059194C" w:rsidRPr="006A02A0" w:rsidRDefault="001B437E" w:rsidP="006A02A0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비</w:t>
      </w:r>
      <w:r w:rsidR="00B63BAC">
        <w:rPr>
          <w:rFonts w:asciiTheme="minorHAnsi" w:eastAsiaTheme="minorHAnsi" w:hAnsiTheme="minorHAnsi" w:hint="eastAsia"/>
          <w:szCs w:val="32"/>
        </w:rPr>
        <w:t xml:space="preserve"> </w:t>
      </w:r>
      <w:r>
        <w:rPr>
          <w:rFonts w:asciiTheme="minorHAnsi" w:eastAsiaTheme="minorHAnsi" w:hAnsiTheme="minorHAnsi" w:hint="eastAsia"/>
          <w:szCs w:val="32"/>
        </w:rPr>
        <w:t>전투</w:t>
      </w:r>
      <w:r w:rsidR="00B63BAC">
        <w:rPr>
          <w:rFonts w:asciiTheme="minorHAnsi" w:eastAsiaTheme="minorHAnsi" w:hAnsiTheme="minorHAnsi" w:hint="eastAsia"/>
          <w:szCs w:val="32"/>
        </w:rPr>
        <w:t xml:space="preserve"> </w:t>
      </w:r>
      <w:r>
        <w:rPr>
          <w:rFonts w:asciiTheme="minorHAnsi" w:eastAsiaTheme="minorHAnsi" w:hAnsiTheme="minorHAnsi" w:hint="eastAsia"/>
          <w:szCs w:val="32"/>
        </w:rPr>
        <w:t>상태에서 전투</w:t>
      </w:r>
      <w:r w:rsidR="00B63BAC">
        <w:rPr>
          <w:rFonts w:asciiTheme="minorHAnsi" w:eastAsiaTheme="minorHAnsi" w:hAnsiTheme="minorHAnsi" w:hint="eastAsia"/>
          <w:szCs w:val="32"/>
        </w:rPr>
        <w:t xml:space="preserve"> </w:t>
      </w:r>
      <w:r>
        <w:rPr>
          <w:rFonts w:asciiTheme="minorHAnsi" w:eastAsiaTheme="minorHAnsi" w:hAnsiTheme="minorHAnsi" w:hint="eastAsia"/>
          <w:szCs w:val="32"/>
        </w:rPr>
        <w:t>상태로 바뀌는 설명이다</w:t>
      </w:r>
    </w:p>
    <w:p w14:paraId="09D6AD13" w14:textId="2FE8B4E9" w:rsidR="00BF72B4" w:rsidRDefault="00E51F9E" w:rsidP="00570046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 w:rsidRPr="00E51F9E">
        <w:rPr>
          <w:rFonts w:asciiTheme="minorHAnsi" w:eastAsiaTheme="minorHAnsi" w:hAnsiTheme="minorHAnsi" w:hint="eastAsia"/>
          <w:szCs w:val="32"/>
        </w:rPr>
        <w:t>몬스</w:t>
      </w:r>
      <w:r>
        <w:rPr>
          <w:rFonts w:asciiTheme="minorHAnsi" w:eastAsiaTheme="minorHAnsi" w:hAnsiTheme="minorHAnsi" w:hint="eastAsia"/>
          <w:szCs w:val="32"/>
        </w:rPr>
        <w:t>터</w:t>
      </w:r>
      <w:r w:rsidRPr="00E51F9E">
        <w:rPr>
          <w:rFonts w:asciiTheme="minorHAnsi" w:eastAsiaTheme="minorHAnsi" w:hAnsiTheme="minorHAnsi" w:hint="eastAsia"/>
          <w:szCs w:val="32"/>
        </w:rPr>
        <w:t xml:space="preserve">가 </w:t>
      </w:r>
      <w:r w:rsidR="009C5BB1" w:rsidRPr="00E51F9E">
        <w:rPr>
          <w:rFonts w:asciiTheme="minorHAnsi" w:eastAsiaTheme="minorHAnsi" w:hAnsiTheme="minorHAnsi" w:hint="eastAsia"/>
          <w:szCs w:val="32"/>
        </w:rPr>
        <w:t>피</w:t>
      </w:r>
      <w:r w:rsidR="009C5BB1">
        <w:rPr>
          <w:rFonts w:asciiTheme="minorHAnsi" w:eastAsiaTheme="minorHAnsi" w:hAnsiTheme="minorHAnsi" w:hint="eastAsia"/>
          <w:szCs w:val="32"/>
        </w:rPr>
        <w:t>격</w:t>
      </w:r>
      <w:r w:rsidR="009C5BB1">
        <w:rPr>
          <w:rFonts w:asciiTheme="minorHAnsi" w:eastAsiaTheme="minorHAnsi" w:hAnsiTheme="minorHAnsi"/>
          <w:szCs w:val="32"/>
        </w:rPr>
        <w:t>당하거나</w:t>
      </w:r>
      <w:r w:rsidR="009C5BB1">
        <w:rPr>
          <w:rFonts w:asciiTheme="minorHAnsi" w:eastAsiaTheme="minorHAnsi" w:hAnsiTheme="minorHAnsi" w:hint="eastAsia"/>
          <w:szCs w:val="32"/>
        </w:rPr>
        <w:t>,</w:t>
      </w:r>
      <w:r w:rsidR="009C5BB1">
        <w:rPr>
          <w:rFonts w:asciiTheme="minorHAnsi" w:eastAsiaTheme="minorHAnsi" w:hAnsiTheme="minorHAnsi"/>
          <w:szCs w:val="32"/>
        </w:rPr>
        <w:t xml:space="preserve"> </w:t>
      </w:r>
      <w:r w:rsidR="009C5BB1">
        <w:rPr>
          <w:rFonts w:asciiTheme="minorHAnsi" w:eastAsiaTheme="minorHAnsi" w:hAnsiTheme="minorHAnsi" w:hint="eastAsia"/>
          <w:szCs w:val="32"/>
        </w:rPr>
        <w:t>몬스터의 탐지 거리안에 들어오면 전투상태가 된다.</w:t>
      </w:r>
    </w:p>
    <w:p w14:paraId="20A5BC9C" w14:textId="16BE84B3" w:rsidR="009C5BB1" w:rsidRPr="00570046" w:rsidRDefault="009C5BB1" w:rsidP="009C5BB1">
      <w:pPr>
        <w:pStyle w:val="a0"/>
        <w:numPr>
          <w:ilvl w:val="0"/>
          <w:numId w:val="0"/>
        </w:numPr>
        <w:ind w:left="644"/>
        <w:rPr>
          <w:rFonts w:asciiTheme="minorHAnsi" w:eastAsiaTheme="minorHAnsi" w:hAnsiTheme="minorHAnsi"/>
          <w:szCs w:val="32"/>
        </w:rPr>
      </w:pPr>
    </w:p>
    <w:p w14:paraId="7C5DD93C" w14:textId="008EF509" w:rsidR="009C5BB1" w:rsidRPr="00990BC5" w:rsidRDefault="009C5BB1" w:rsidP="000F7F30">
      <w:pPr>
        <w:pStyle w:val="a3"/>
      </w:pPr>
      <w:bookmarkStart w:id="6" w:name="_Toc476044360"/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인식</w:t>
      </w:r>
    </w:p>
    <w:p w14:paraId="48A3BC8E" w14:textId="09BC746B" w:rsidR="009C5BB1" w:rsidRDefault="009C5BB1" w:rsidP="009C5BB1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 xml:space="preserve">몬스터가 </w:t>
      </w:r>
      <w:r>
        <w:rPr>
          <w:rFonts w:asciiTheme="minorHAnsi" w:eastAsiaTheme="minorHAnsi" w:hAnsiTheme="minorHAnsi"/>
          <w:szCs w:val="32"/>
        </w:rPr>
        <w:t>PC</w:t>
      </w:r>
      <w:r>
        <w:rPr>
          <w:rFonts w:asciiTheme="minorHAnsi" w:eastAsiaTheme="minorHAnsi" w:hAnsiTheme="minorHAnsi" w:hint="eastAsia"/>
          <w:szCs w:val="32"/>
        </w:rPr>
        <w:t>를 인식하는 방법에 대한 설명이다.</w:t>
      </w:r>
    </w:p>
    <w:p w14:paraId="0CC97CBF" w14:textId="48AAFE39" w:rsidR="009C5BB1" w:rsidRDefault="009C5BB1" w:rsidP="00570046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 w:rsidRPr="009C5BB1">
        <w:rPr>
          <w:rFonts w:asciiTheme="minorHAnsi" w:eastAsiaTheme="minorHAnsi" w:hAnsiTheme="minorHAnsi" w:hint="eastAsia"/>
          <w:szCs w:val="32"/>
        </w:rPr>
        <w:t>몬스터는</w:t>
      </w:r>
      <w:r w:rsidRPr="009C5BB1">
        <w:rPr>
          <w:rFonts w:asciiTheme="minorHAnsi" w:eastAsiaTheme="minorHAnsi" w:hAnsiTheme="minorHAnsi"/>
          <w:szCs w:val="32"/>
        </w:rPr>
        <w:t xml:space="preserve"> 360º의 </w:t>
      </w:r>
      <w:r>
        <w:rPr>
          <w:rFonts w:asciiTheme="minorHAnsi" w:eastAsiaTheme="minorHAnsi" w:hAnsiTheme="minorHAnsi" w:hint="eastAsia"/>
          <w:szCs w:val="32"/>
        </w:rPr>
        <w:t>탐지 각도</w:t>
      </w:r>
      <w:r w:rsidRPr="009C5BB1">
        <w:rPr>
          <w:rFonts w:asciiTheme="minorHAnsi" w:eastAsiaTheme="minorHAnsi" w:hAnsiTheme="minorHAnsi"/>
          <w:szCs w:val="32"/>
        </w:rPr>
        <w:t>를 가지고 있다.</w:t>
      </w:r>
    </w:p>
    <w:p w14:paraId="35BB20A9" w14:textId="74704F36" w:rsidR="009C5BB1" w:rsidRDefault="009C5BB1" w:rsidP="009C5BB1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각 몬스터 별로 탐지 거리는 다르다.</w:t>
      </w:r>
    </w:p>
    <w:p w14:paraId="42B3527D" w14:textId="08FD1092" w:rsidR="009C5BB1" w:rsidRDefault="009C5BB1" w:rsidP="00831B22">
      <w:pPr>
        <w:pStyle w:val="a0"/>
        <w:numPr>
          <w:ilvl w:val="0"/>
          <w:numId w:val="0"/>
        </w:numPr>
        <w:ind w:left="284"/>
        <w:rPr>
          <w:rFonts w:asciiTheme="minorHAnsi" w:eastAsiaTheme="minorHAnsi" w:hAnsiTheme="minorHAnsi"/>
          <w:szCs w:val="32"/>
        </w:rPr>
      </w:pPr>
    </w:p>
    <w:p w14:paraId="04B01E9D" w14:textId="30A5992C" w:rsidR="00831B22" w:rsidRDefault="00142927" w:rsidP="00142927">
      <w:pPr>
        <w:pStyle w:val="a0"/>
        <w:numPr>
          <w:ilvl w:val="0"/>
          <w:numId w:val="0"/>
        </w:numPr>
        <w:ind w:left="284"/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/>
          <w:noProof/>
          <w:szCs w:val="32"/>
        </w:rPr>
        <w:drawing>
          <wp:inline distT="0" distB="0" distL="0" distR="0" wp14:anchorId="5BAF01DC" wp14:editId="7B3033B1">
            <wp:extent cx="1568450" cy="15811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F439" w14:textId="661A10A3" w:rsidR="00831B22" w:rsidRDefault="00831B22" w:rsidP="00831B22">
      <w:pPr>
        <w:pStyle w:val="a0"/>
        <w:numPr>
          <w:ilvl w:val="0"/>
          <w:numId w:val="0"/>
        </w:numPr>
        <w:ind w:left="284"/>
        <w:rPr>
          <w:rFonts w:asciiTheme="minorHAnsi" w:eastAsiaTheme="minorHAnsi" w:hAnsiTheme="minorHAnsi"/>
          <w:szCs w:val="32"/>
        </w:rPr>
      </w:pPr>
    </w:p>
    <w:p w14:paraId="759999E1" w14:textId="2608B6E7" w:rsidR="009C5BB1" w:rsidRPr="00990BC5" w:rsidRDefault="009C5BB1" w:rsidP="000F7F30">
      <w:pPr>
        <w:pStyle w:val="a3"/>
      </w:pPr>
      <w:r>
        <w:rPr>
          <w:rFonts w:hint="eastAsia"/>
        </w:rPr>
        <w:t>공격</w:t>
      </w:r>
      <w:r w:rsidR="001E70B1">
        <w:rPr>
          <w:rFonts w:hint="eastAsia"/>
        </w:rPr>
        <w:t>권</w:t>
      </w:r>
    </w:p>
    <w:p w14:paraId="0F6A441A" w14:textId="1681FD5B" w:rsidR="00B01BAE" w:rsidRDefault="00B01BAE" w:rsidP="009C5BB1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몬스터가 먼저 공격할지,</w:t>
      </w:r>
      <w:r>
        <w:rPr>
          <w:rFonts w:asciiTheme="minorHAnsi" w:eastAsiaTheme="minorHAnsi" w:hAnsiTheme="minorHAnsi"/>
          <w:szCs w:val="32"/>
        </w:rPr>
        <w:t xml:space="preserve"> </w:t>
      </w:r>
      <w:r>
        <w:rPr>
          <w:rFonts w:asciiTheme="minorHAnsi" w:eastAsiaTheme="minorHAnsi" w:hAnsiTheme="minorHAnsi" w:hint="eastAsia"/>
          <w:szCs w:val="32"/>
        </w:rPr>
        <w:t>기다리는 선공에 대한 설명이다.</w:t>
      </w:r>
    </w:p>
    <w:p w14:paraId="4354FC2F" w14:textId="77777777" w:rsidR="00570046" w:rsidRDefault="00570046" w:rsidP="00570046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공격은 몬스터 마다 다르며</w:t>
      </w:r>
      <w:r>
        <w:rPr>
          <w:rFonts w:asciiTheme="minorHAnsi" w:eastAsiaTheme="minorHAnsi" w:hAnsiTheme="minorHAnsi"/>
          <w:szCs w:val="32"/>
        </w:rPr>
        <w:t xml:space="preserve"> 3</w:t>
      </w:r>
      <w:r>
        <w:rPr>
          <w:rFonts w:asciiTheme="minorHAnsi" w:eastAsiaTheme="minorHAnsi" w:hAnsiTheme="minorHAnsi" w:hint="eastAsia"/>
          <w:szCs w:val="32"/>
        </w:rPr>
        <w:t>가지 분류가 있다.</w:t>
      </w:r>
    </w:p>
    <w:p w14:paraId="16404037" w14:textId="77777777" w:rsidR="00570046" w:rsidRDefault="0079622D" w:rsidP="00570046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P</w:t>
      </w:r>
      <w:r>
        <w:rPr>
          <w:rFonts w:asciiTheme="minorHAnsi" w:eastAsiaTheme="minorHAnsi" w:hAnsiTheme="minorHAnsi"/>
          <w:szCs w:val="32"/>
        </w:rPr>
        <w:t>C</w:t>
      </w:r>
      <w:r>
        <w:rPr>
          <w:rFonts w:asciiTheme="minorHAnsi" w:eastAsiaTheme="minorHAnsi" w:hAnsiTheme="minorHAnsi" w:hint="eastAsia"/>
          <w:szCs w:val="32"/>
        </w:rPr>
        <w:t>가 몬스터의 탐지 각도와 거리안에 있을 때 선공 여부를 판단한다.</w:t>
      </w:r>
    </w:p>
    <w:p w14:paraId="35298791" w14:textId="77777777" w:rsidR="00570046" w:rsidRDefault="00570046" w:rsidP="00570046">
      <w:pPr>
        <w:pStyle w:val="a0"/>
        <w:numPr>
          <w:ilvl w:val="0"/>
          <w:numId w:val="0"/>
        </w:numPr>
        <w:ind w:left="644"/>
        <w:rPr>
          <w:rFonts w:asciiTheme="minorHAnsi" w:eastAsiaTheme="minorHAnsi" w:hAnsiTheme="minorHAnsi"/>
          <w:szCs w:val="32"/>
        </w:rPr>
      </w:pPr>
    </w:p>
    <w:p w14:paraId="231857F7" w14:textId="4E3D0C6F" w:rsidR="0089501A" w:rsidRDefault="00570046" w:rsidP="00570046">
      <w:pPr>
        <w:pStyle w:val="a0"/>
        <w:numPr>
          <w:ilvl w:val="0"/>
          <w:numId w:val="42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분류</w:t>
      </w:r>
      <w:r>
        <w:rPr>
          <w:rFonts w:asciiTheme="minorHAnsi" w:eastAsiaTheme="minorHAnsi" w:hAnsiTheme="minorHAnsi"/>
          <w:szCs w:val="32"/>
        </w:rPr>
        <w:t xml:space="preserve"> </w:t>
      </w:r>
    </w:p>
    <w:tbl>
      <w:tblPr>
        <w:tblStyle w:val="af4"/>
        <w:tblW w:w="8778" w:type="dxa"/>
        <w:tblInd w:w="687" w:type="dxa"/>
        <w:tblLook w:val="04A0" w:firstRow="1" w:lastRow="0" w:firstColumn="1" w:lastColumn="0" w:noHBand="0" w:noVBand="1"/>
      </w:tblPr>
      <w:tblGrid>
        <w:gridCol w:w="1264"/>
        <w:gridCol w:w="7514"/>
      </w:tblGrid>
      <w:tr w:rsidR="0089501A" w:rsidRPr="00990BC5" w14:paraId="73E85303" w14:textId="77777777" w:rsidTr="00AF7941">
        <w:tc>
          <w:tcPr>
            <w:tcW w:w="1264" w:type="dxa"/>
            <w:shd w:val="clear" w:color="auto" w:fill="BFBFBF" w:themeFill="background1" w:themeFillShade="BF"/>
          </w:tcPr>
          <w:p w14:paraId="5DE25C49" w14:textId="1D9B1FF5" w:rsidR="0089501A" w:rsidRPr="00990BC5" w:rsidRDefault="0089501A" w:rsidP="00AF7941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szCs w:val="28"/>
              </w:rPr>
            </w:pPr>
            <w:r>
              <w:rPr>
                <w:rFonts w:asciiTheme="minorEastAsia" w:hAnsiTheme="minorEastAsia" w:hint="eastAsia"/>
                <w:b/>
                <w:szCs w:val="28"/>
              </w:rPr>
              <w:t>번호</w:t>
            </w:r>
          </w:p>
        </w:tc>
        <w:tc>
          <w:tcPr>
            <w:tcW w:w="7514" w:type="dxa"/>
            <w:shd w:val="clear" w:color="auto" w:fill="BFBFBF" w:themeFill="background1" w:themeFillShade="BF"/>
          </w:tcPr>
          <w:p w14:paraId="4FFB39E1" w14:textId="0F39566E" w:rsidR="0089501A" w:rsidRPr="00990BC5" w:rsidRDefault="0089501A" w:rsidP="00AF7941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szCs w:val="28"/>
              </w:rPr>
            </w:pPr>
            <w:r>
              <w:rPr>
                <w:rFonts w:asciiTheme="minorEastAsia" w:hAnsiTheme="minorEastAsia" w:hint="eastAsia"/>
                <w:b/>
                <w:szCs w:val="28"/>
              </w:rPr>
              <w:t>설명</w:t>
            </w:r>
          </w:p>
        </w:tc>
      </w:tr>
      <w:tr w:rsidR="0089501A" w:rsidRPr="00990BC5" w14:paraId="50523E26" w14:textId="77777777" w:rsidTr="00AF7941">
        <w:tc>
          <w:tcPr>
            <w:tcW w:w="1264" w:type="dxa"/>
          </w:tcPr>
          <w:p w14:paraId="32C597F8" w14:textId="4EBC5267" w:rsidR="0089501A" w:rsidRPr="0089501A" w:rsidRDefault="0089501A" w:rsidP="0089501A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89501A">
              <w:rPr>
                <w:rFonts w:asciiTheme="minorEastAsia" w:hAnsiTheme="minorEastAsia" w:hint="eastAsia"/>
                <w:b/>
                <w:sz w:val="20"/>
                <w:szCs w:val="20"/>
              </w:rPr>
              <w:t>1</w:t>
            </w:r>
          </w:p>
        </w:tc>
        <w:tc>
          <w:tcPr>
            <w:tcW w:w="7514" w:type="dxa"/>
          </w:tcPr>
          <w:p w14:paraId="6163E4ED" w14:textId="625C2001" w:rsidR="0089501A" w:rsidRPr="00990BC5" w:rsidRDefault="0089501A" w:rsidP="00AF7941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비 선공이고,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반격을 하지 않는다.</w:t>
            </w:r>
          </w:p>
        </w:tc>
      </w:tr>
      <w:tr w:rsidR="0089501A" w:rsidRPr="00990BC5" w14:paraId="2132C657" w14:textId="77777777" w:rsidTr="00AF7941">
        <w:tc>
          <w:tcPr>
            <w:tcW w:w="1264" w:type="dxa"/>
          </w:tcPr>
          <w:p w14:paraId="7E2720C7" w14:textId="29B22517" w:rsidR="0089501A" w:rsidRPr="0089501A" w:rsidRDefault="0089501A" w:rsidP="0089501A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89501A">
              <w:rPr>
                <w:rFonts w:asciiTheme="minorEastAsia" w:hAnsiTheme="minorEastAsia" w:hint="eastAsia"/>
                <w:b/>
                <w:sz w:val="20"/>
                <w:szCs w:val="20"/>
              </w:rPr>
              <w:t>2</w:t>
            </w:r>
          </w:p>
        </w:tc>
        <w:tc>
          <w:tcPr>
            <w:tcW w:w="7514" w:type="dxa"/>
          </w:tcPr>
          <w:p w14:paraId="3E215E7D" w14:textId="708DFA59" w:rsidR="0089501A" w:rsidRPr="00990BC5" w:rsidRDefault="0089501A" w:rsidP="00AF7941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비 선공이고,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공격을 받으면 전투 상태에 돌입한다.</w:t>
            </w:r>
          </w:p>
        </w:tc>
      </w:tr>
      <w:tr w:rsidR="0089501A" w:rsidRPr="00990BC5" w14:paraId="5C5341DC" w14:textId="77777777" w:rsidTr="00AF7941">
        <w:tc>
          <w:tcPr>
            <w:tcW w:w="1264" w:type="dxa"/>
          </w:tcPr>
          <w:p w14:paraId="33EFC4C8" w14:textId="3245BDDF" w:rsidR="0089501A" w:rsidRPr="0089501A" w:rsidRDefault="0089501A" w:rsidP="0089501A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89501A">
              <w:rPr>
                <w:rFonts w:asciiTheme="minorEastAsia" w:hAnsiTheme="minorEastAsia" w:hint="eastAsia"/>
                <w:b/>
                <w:sz w:val="20"/>
                <w:szCs w:val="20"/>
              </w:rPr>
              <w:t>3</w:t>
            </w:r>
          </w:p>
        </w:tc>
        <w:tc>
          <w:tcPr>
            <w:tcW w:w="7514" w:type="dxa"/>
          </w:tcPr>
          <w:p w14:paraId="105D09F2" w14:textId="326A7EBE" w:rsidR="0089501A" w:rsidRPr="00990BC5" w:rsidRDefault="0089501A" w:rsidP="00AF7941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선공으로 탐지 거리 안에 </w:t>
            </w:r>
            <w:r>
              <w:rPr>
                <w:rFonts w:asciiTheme="minorEastAsia" w:hAnsiTheme="minorEastAsia"/>
                <w:sz w:val="20"/>
                <w:szCs w:val="20"/>
              </w:rPr>
              <w:t>PC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가 들어온다면 선공한다.</w:t>
            </w:r>
          </w:p>
        </w:tc>
      </w:tr>
    </w:tbl>
    <w:p w14:paraId="4B159FFD" w14:textId="77777777" w:rsidR="009C5BB1" w:rsidRDefault="009C5BB1" w:rsidP="00964C2A">
      <w:pPr>
        <w:pStyle w:val="a0"/>
        <w:numPr>
          <w:ilvl w:val="0"/>
          <w:numId w:val="0"/>
        </w:numPr>
        <w:rPr>
          <w:rFonts w:asciiTheme="minorHAnsi" w:eastAsiaTheme="minorHAnsi" w:hAnsiTheme="minorHAnsi"/>
          <w:szCs w:val="32"/>
        </w:rPr>
      </w:pPr>
    </w:p>
    <w:p w14:paraId="2C834013" w14:textId="3E6F4273" w:rsidR="009C5BB1" w:rsidRPr="00990BC5" w:rsidRDefault="00AB3904" w:rsidP="000F7F30">
      <w:pPr>
        <w:pStyle w:val="a3"/>
      </w:pPr>
      <w:r>
        <w:rPr>
          <w:rFonts w:hint="eastAsia"/>
        </w:rPr>
        <w:t xml:space="preserve">전투상태의 </w:t>
      </w:r>
      <w:r w:rsidR="009C5BB1">
        <w:rPr>
          <w:rFonts w:hint="eastAsia"/>
        </w:rPr>
        <w:t>플로우 차트</w:t>
      </w:r>
    </w:p>
    <w:p w14:paraId="5B404F98" w14:textId="4D6B756E" w:rsidR="009C5BB1" w:rsidRPr="00BC578E" w:rsidRDefault="00964C2A" w:rsidP="00BC578E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비전투 상태에서 전투 상태로 넘어가는 과정의 플로우 차트다.</w:t>
      </w:r>
    </w:p>
    <w:p w14:paraId="7472C115" w14:textId="2E84E14B" w:rsidR="00744AFF" w:rsidRDefault="00845058" w:rsidP="00BC578E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noProof/>
          <w:szCs w:val="32"/>
        </w:rPr>
        <w:lastRenderedPageBreak/>
        <w:drawing>
          <wp:inline distT="0" distB="0" distL="0" distR="0" wp14:anchorId="1D70C6E4" wp14:editId="092D77AC">
            <wp:extent cx="6115050" cy="38290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3B60A" w14:textId="77777777" w:rsidR="00BC578E" w:rsidRPr="00BC578E" w:rsidRDefault="00BC578E" w:rsidP="00BC578E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  <w:szCs w:val="32"/>
        </w:rPr>
      </w:pPr>
    </w:p>
    <w:p w14:paraId="6316A845" w14:textId="6A21A234" w:rsidR="007278C2" w:rsidRPr="00990BC5" w:rsidRDefault="007278C2" w:rsidP="007278C2">
      <w:pPr>
        <w:pStyle w:val="a2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보조 </w:t>
      </w:r>
      <w:r>
        <w:rPr>
          <w:sz w:val="28"/>
          <w:szCs w:val="28"/>
        </w:rPr>
        <w:t>AI</w:t>
      </w:r>
    </w:p>
    <w:p w14:paraId="34734D8C" w14:textId="6B0F8869" w:rsidR="007278C2" w:rsidRPr="00990BC5" w:rsidRDefault="007278C2" w:rsidP="007278C2">
      <w:pPr>
        <w:pStyle w:val="a3"/>
      </w:pPr>
      <w:r>
        <w:rPr>
          <w:rFonts w:hint="eastAsia"/>
        </w:rPr>
        <w:t>추적</w:t>
      </w:r>
    </w:p>
    <w:p w14:paraId="1F7696E9" w14:textId="2BB79CC3" w:rsidR="0046232D" w:rsidRDefault="0046232D" w:rsidP="007278C2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몬스터의 공격</w:t>
      </w:r>
      <w:r>
        <w:rPr>
          <w:rFonts w:asciiTheme="minorHAnsi" w:eastAsiaTheme="minorHAnsi" w:hAnsiTheme="minorHAnsi"/>
          <w:szCs w:val="32"/>
        </w:rPr>
        <w:t xml:space="preserve"> </w:t>
      </w:r>
      <w:r>
        <w:rPr>
          <w:rFonts w:asciiTheme="minorHAnsi" w:eastAsiaTheme="minorHAnsi" w:hAnsiTheme="minorHAnsi" w:hint="eastAsia"/>
          <w:szCs w:val="32"/>
        </w:rPr>
        <w:t>사거리 &lt;</w:t>
      </w:r>
      <w:r w:rsidR="00C35305">
        <w:rPr>
          <w:rFonts w:asciiTheme="minorHAnsi" w:eastAsiaTheme="minorHAnsi" w:hAnsiTheme="minorHAnsi"/>
          <w:szCs w:val="32"/>
        </w:rPr>
        <w:t xml:space="preserve"> PC</w:t>
      </w:r>
      <w:r>
        <w:rPr>
          <w:rFonts w:asciiTheme="minorHAnsi" w:eastAsiaTheme="minorHAnsi" w:hAnsiTheme="minorHAnsi"/>
          <w:szCs w:val="32"/>
        </w:rPr>
        <w:t xml:space="preserve"> </w:t>
      </w:r>
      <w:r>
        <w:rPr>
          <w:rFonts w:asciiTheme="minorHAnsi" w:eastAsiaTheme="minorHAnsi" w:hAnsiTheme="minorHAnsi" w:hint="eastAsia"/>
          <w:szCs w:val="32"/>
        </w:rPr>
        <w:t xml:space="preserve">사이의 거리 </w:t>
      </w:r>
      <w:r>
        <w:rPr>
          <w:rFonts w:asciiTheme="minorHAnsi" w:eastAsiaTheme="minorHAnsi" w:hAnsiTheme="minorHAnsi"/>
          <w:szCs w:val="32"/>
        </w:rPr>
        <w:t xml:space="preserve">&lt; </w:t>
      </w:r>
      <w:r>
        <w:rPr>
          <w:rFonts w:asciiTheme="minorHAnsi" w:eastAsiaTheme="minorHAnsi" w:hAnsiTheme="minorHAnsi" w:hint="eastAsia"/>
          <w:szCs w:val="32"/>
        </w:rPr>
        <w:t>최대 추적거리</w:t>
      </w:r>
      <w:r w:rsidR="006944C5">
        <w:rPr>
          <w:rFonts w:asciiTheme="minorHAnsi" w:eastAsiaTheme="minorHAnsi" w:hAnsiTheme="minorHAnsi" w:hint="eastAsia"/>
          <w:szCs w:val="32"/>
        </w:rPr>
        <w:t xml:space="preserve"> 일 경우 추적을 시도한다.</w:t>
      </w:r>
    </w:p>
    <w:p w14:paraId="61366DC1" w14:textId="5BF1FA29" w:rsidR="00961640" w:rsidRDefault="00961640" w:rsidP="007278C2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추적 거리는 전투 상태에 돌입하면 체크되며,</w:t>
      </w:r>
      <w:r>
        <w:rPr>
          <w:rFonts w:asciiTheme="minorHAnsi" w:eastAsiaTheme="minorHAnsi" w:hAnsiTheme="minorHAnsi"/>
          <w:szCs w:val="32"/>
        </w:rPr>
        <w:t xml:space="preserve"> </w:t>
      </w:r>
      <w:r>
        <w:rPr>
          <w:rFonts w:asciiTheme="minorHAnsi" w:eastAsiaTheme="minorHAnsi" w:hAnsiTheme="minorHAnsi" w:hint="eastAsia"/>
          <w:szCs w:val="32"/>
        </w:rPr>
        <w:t>최대 추적거리를 벗어나면 전투 종료상태로 변화된다.</w:t>
      </w:r>
    </w:p>
    <w:p w14:paraId="6D16EB2E" w14:textId="77777777" w:rsidR="00142927" w:rsidRDefault="00142927" w:rsidP="00142927">
      <w:pPr>
        <w:pStyle w:val="a0"/>
        <w:numPr>
          <w:ilvl w:val="0"/>
          <w:numId w:val="0"/>
        </w:numPr>
        <w:ind w:left="644"/>
        <w:rPr>
          <w:rFonts w:asciiTheme="minorHAnsi" w:eastAsiaTheme="minorHAnsi" w:hAnsiTheme="minorHAnsi"/>
          <w:szCs w:val="32"/>
        </w:rPr>
      </w:pPr>
    </w:p>
    <w:p w14:paraId="3109F5F4" w14:textId="3D909512" w:rsidR="00897DE5" w:rsidRDefault="00142927" w:rsidP="007278C2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/>
          <w:noProof/>
          <w:szCs w:val="32"/>
        </w:rPr>
        <w:drawing>
          <wp:inline distT="0" distB="0" distL="0" distR="0" wp14:anchorId="1CFD2E47" wp14:editId="0A77BD79">
            <wp:extent cx="1498600" cy="1574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3BB76" w14:textId="77777777" w:rsidR="00142927" w:rsidRDefault="00142927" w:rsidP="007278C2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  <w:szCs w:val="32"/>
        </w:rPr>
      </w:pPr>
    </w:p>
    <w:p w14:paraId="4ED6362E" w14:textId="36154D73" w:rsidR="009A71CC" w:rsidRPr="0034289B" w:rsidRDefault="009A71CC" w:rsidP="0034289B">
      <w:pPr>
        <w:pStyle w:val="a0"/>
        <w:numPr>
          <w:ilvl w:val="0"/>
          <w:numId w:val="39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플로우 차트</w:t>
      </w:r>
    </w:p>
    <w:p w14:paraId="12D23C05" w14:textId="1BE15C43" w:rsidR="007278C2" w:rsidRDefault="00F74A11" w:rsidP="007A5918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/>
          <w:noProof/>
          <w:szCs w:val="32"/>
        </w:rPr>
        <w:lastRenderedPageBreak/>
        <w:drawing>
          <wp:inline distT="0" distB="0" distL="0" distR="0" wp14:anchorId="551E957F" wp14:editId="0CAB1F6D">
            <wp:extent cx="2362200" cy="27622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D015" w14:textId="5AE69E14" w:rsidR="007278C2" w:rsidRDefault="007278C2" w:rsidP="007278C2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  <w:szCs w:val="32"/>
        </w:rPr>
      </w:pPr>
    </w:p>
    <w:p w14:paraId="4EF172C5" w14:textId="169B1212" w:rsidR="007278C2" w:rsidRPr="00990BC5" w:rsidRDefault="007A5918" w:rsidP="007278C2">
      <w:pPr>
        <w:pStyle w:val="a3"/>
      </w:pPr>
      <w:r>
        <w:rPr>
          <w:rFonts w:hint="eastAsia"/>
        </w:rPr>
        <w:t>도망</w:t>
      </w:r>
    </w:p>
    <w:p w14:paraId="5C4B470C" w14:textId="3D7292AF" w:rsidR="007278C2" w:rsidRDefault="004E6E1C" w:rsidP="004E6E1C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 xml:space="preserve">몬스터는 도망을 </w:t>
      </w:r>
      <w:r>
        <w:rPr>
          <w:rFonts w:asciiTheme="minorHAnsi" w:eastAsiaTheme="minorHAnsi" w:hAnsiTheme="minorHAnsi"/>
          <w:szCs w:val="32"/>
        </w:rPr>
        <w:t>0~1</w:t>
      </w:r>
      <w:r>
        <w:rPr>
          <w:rFonts w:asciiTheme="minorHAnsi" w:eastAsiaTheme="minorHAnsi" w:hAnsiTheme="minorHAnsi" w:hint="eastAsia"/>
          <w:szCs w:val="32"/>
        </w:rPr>
        <w:t>회 취한다.</w:t>
      </w:r>
    </w:p>
    <w:p w14:paraId="6F72285A" w14:textId="6BEE1979" w:rsidR="004E6E1C" w:rsidRDefault="004E6E1C" w:rsidP="004E6E1C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도</w:t>
      </w:r>
      <w:r w:rsidR="003A37A0">
        <w:rPr>
          <w:rFonts w:asciiTheme="minorHAnsi" w:eastAsiaTheme="minorHAnsi" w:hAnsiTheme="minorHAnsi" w:hint="eastAsia"/>
          <w:szCs w:val="32"/>
        </w:rPr>
        <w:t xml:space="preserve">망을 </w:t>
      </w:r>
      <w:r>
        <w:rPr>
          <w:rFonts w:asciiTheme="minorHAnsi" w:eastAsiaTheme="minorHAnsi" w:hAnsiTheme="minorHAnsi" w:hint="eastAsia"/>
          <w:szCs w:val="32"/>
        </w:rPr>
        <w:t>취하는 몬스터는 첫번째 페이즈 변화시에</w:t>
      </w:r>
      <w:r w:rsidR="008A30FD">
        <w:rPr>
          <w:rFonts w:asciiTheme="minorHAnsi" w:eastAsiaTheme="minorHAnsi" w:hAnsiTheme="minorHAnsi" w:hint="eastAsia"/>
          <w:szCs w:val="32"/>
        </w:rPr>
        <w:t>만</w:t>
      </w:r>
      <w:r>
        <w:rPr>
          <w:rFonts w:asciiTheme="minorHAnsi" w:eastAsiaTheme="minorHAnsi" w:hAnsiTheme="minorHAnsi" w:hint="eastAsia"/>
          <w:szCs w:val="32"/>
        </w:rPr>
        <w:t xml:space="preserve"> </w:t>
      </w:r>
      <w:r w:rsidR="00A74554">
        <w:rPr>
          <w:rFonts w:asciiTheme="minorHAnsi" w:eastAsiaTheme="minorHAnsi" w:hAnsiTheme="minorHAnsi"/>
          <w:szCs w:val="32"/>
        </w:rPr>
        <w:t>1</w:t>
      </w:r>
      <w:r w:rsidR="00A74554">
        <w:rPr>
          <w:rFonts w:asciiTheme="minorHAnsi" w:eastAsiaTheme="minorHAnsi" w:hAnsiTheme="minorHAnsi" w:hint="eastAsia"/>
          <w:szCs w:val="32"/>
        </w:rPr>
        <w:t xml:space="preserve">회 </w:t>
      </w:r>
      <w:r>
        <w:rPr>
          <w:rFonts w:asciiTheme="minorHAnsi" w:eastAsiaTheme="minorHAnsi" w:hAnsiTheme="minorHAnsi" w:hint="eastAsia"/>
          <w:szCs w:val="32"/>
        </w:rPr>
        <w:t>도망간다.</w:t>
      </w:r>
    </w:p>
    <w:p w14:paraId="0283ADC2" w14:textId="28490227" w:rsidR="008A30FD" w:rsidRDefault="00462E2D" w:rsidP="004E6E1C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도망 방향</w:t>
      </w:r>
      <w:r w:rsidR="003A37A0">
        <w:rPr>
          <w:rFonts w:asciiTheme="minorHAnsi" w:eastAsiaTheme="minorHAnsi" w:hAnsiTheme="minorHAnsi" w:hint="eastAsia"/>
          <w:szCs w:val="32"/>
        </w:rPr>
        <w:t xml:space="preserve">은 </w:t>
      </w:r>
      <w:r>
        <w:rPr>
          <w:rFonts w:asciiTheme="minorHAnsi" w:eastAsiaTheme="minorHAnsi" w:hAnsiTheme="minorHAnsi" w:hint="eastAsia"/>
          <w:szCs w:val="32"/>
        </w:rPr>
        <w:t>몬스터가 활동할 수 있는 크기의 다른 방</w:t>
      </w:r>
      <w:r>
        <w:rPr>
          <w:rFonts w:asciiTheme="minorHAnsi" w:eastAsiaTheme="minorHAnsi" w:hAnsiTheme="minorHAnsi"/>
          <w:szCs w:val="32"/>
        </w:rPr>
        <w:t xml:space="preserve"> </w:t>
      </w:r>
    </w:p>
    <w:p w14:paraId="13E45F0C" w14:textId="0154E6B3" w:rsidR="000A2D33" w:rsidRDefault="000A2D33" w:rsidP="004E6E1C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아직 자세한 구상은 미정</w:t>
      </w:r>
    </w:p>
    <w:p w14:paraId="3DED7984" w14:textId="77777777" w:rsidR="00FB32B8" w:rsidRDefault="00FB32B8" w:rsidP="00FB32B8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  <w:szCs w:val="32"/>
        </w:rPr>
      </w:pPr>
    </w:p>
    <w:p w14:paraId="204611F3" w14:textId="385959A0" w:rsidR="00FB32B8" w:rsidRPr="00990BC5" w:rsidRDefault="00FB32B8" w:rsidP="00FB32B8">
      <w:pPr>
        <w:pStyle w:val="a3"/>
      </w:pPr>
      <w:r>
        <w:rPr>
          <w:rFonts w:hint="eastAsia"/>
        </w:rPr>
        <w:t>어그로 시스템</w:t>
      </w:r>
    </w:p>
    <w:p w14:paraId="0FB2540D" w14:textId="7F9E9EC1" w:rsidR="0007533F" w:rsidRDefault="00B54BA4" w:rsidP="0007533F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 xml:space="preserve">어그로 수치는 </w:t>
      </w:r>
      <w:r>
        <w:rPr>
          <w:rFonts w:asciiTheme="minorHAnsi" w:eastAsiaTheme="minorHAnsi" w:hAnsiTheme="minorHAnsi"/>
          <w:szCs w:val="32"/>
        </w:rPr>
        <w:t>AP</w:t>
      </w:r>
      <w:r>
        <w:rPr>
          <w:rFonts w:asciiTheme="minorHAnsi" w:eastAsiaTheme="minorHAnsi" w:hAnsiTheme="minorHAnsi" w:hint="eastAsia"/>
          <w:szCs w:val="32"/>
        </w:rPr>
        <w:t>로</w:t>
      </w:r>
      <w:r>
        <w:rPr>
          <w:rFonts w:asciiTheme="minorHAnsi" w:eastAsiaTheme="minorHAnsi" w:hAnsiTheme="minorHAnsi"/>
          <w:szCs w:val="32"/>
        </w:rPr>
        <w:t xml:space="preserve"> </w:t>
      </w:r>
      <w:r>
        <w:rPr>
          <w:rFonts w:asciiTheme="minorHAnsi" w:eastAsiaTheme="minorHAnsi" w:hAnsiTheme="minorHAnsi" w:hint="eastAsia"/>
          <w:szCs w:val="32"/>
        </w:rPr>
        <w:t>줄여서 표현한다</w:t>
      </w:r>
      <w:r w:rsidR="0007533F">
        <w:rPr>
          <w:rFonts w:asciiTheme="minorHAnsi" w:eastAsiaTheme="minorHAnsi" w:hAnsiTheme="minorHAnsi"/>
          <w:szCs w:val="32"/>
        </w:rPr>
        <w:t>.</w:t>
      </w:r>
    </w:p>
    <w:p w14:paraId="033D5E88" w14:textId="76DA9A70" w:rsidR="0007533F" w:rsidRDefault="0007533F" w:rsidP="0007533F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어그로 대상은 몬스터를 위협하는 P</w:t>
      </w:r>
      <w:r>
        <w:rPr>
          <w:rFonts w:asciiTheme="minorHAnsi" w:eastAsiaTheme="minorHAnsi" w:hAnsiTheme="minorHAnsi"/>
          <w:szCs w:val="32"/>
        </w:rPr>
        <w:t>C</w:t>
      </w:r>
      <w:r>
        <w:rPr>
          <w:rFonts w:asciiTheme="minorHAnsi" w:eastAsiaTheme="minorHAnsi" w:hAnsiTheme="minorHAnsi" w:hint="eastAsia"/>
          <w:szCs w:val="32"/>
        </w:rPr>
        <w:t>의 행동들을 점수화 하여 기록한다.</w:t>
      </w:r>
    </w:p>
    <w:p w14:paraId="3B63BBCA" w14:textId="2E87F47B" w:rsidR="00084F5A" w:rsidRDefault="00084F5A" w:rsidP="0007533F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/>
          <w:szCs w:val="32"/>
        </w:rPr>
        <w:t xml:space="preserve">AP </w:t>
      </w:r>
      <w:r>
        <w:rPr>
          <w:rFonts w:asciiTheme="minorHAnsi" w:eastAsiaTheme="minorHAnsi" w:hAnsiTheme="minorHAnsi" w:hint="eastAsia"/>
          <w:szCs w:val="32"/>
        </w:rPr>
        <w:t>점수가 가장 높은 P</w:t>
      </w:r>
      <w:r>
        <w:rPr>
          <w:rFonts w:asciiTheme="minorHAnsi" w:eastAsiaTheme="minorHAnsi" w:hAnsiTheme="minorHAnsi"/>
          <w:szCs w:val="32"/>
        </w:rPr>
        <w:t>C</w:t>
      </w:r>
      <w:r>
        <w:rPr>
          <w:rFonts w:asciiTheme="minorHAnsi" w:eastAsiaTheme="minorHAnsi" w:hAnsiTheme="minorHAnsi" w:hint="eastAsia"/>
          <w:szCs w:val="32"/>
        </w:rPr>
        <w:t>를 공격하되,</w:t>
      </w:r>
      <w:r>
        <w:rPr>
          <w:rFonts w:asciiTheme="minorHAnsi" w:eastAsiaTheme="minorHAnsi" w:hAnsiTheme="minorHAnsi"/>
          <w:szCs w:val="32"/>
        </w:rPr>
        <w:t xml:space="preserve"> 1</w:t>
      </w:r>
      <w:r>
        <w:rPr>
          <w:rFonts w:asciiTheme="minorHAnsi" w:eastAsiaTheme="minorHAnsi" w:hAnsiTheme="minorHAnsi" w:hint="eastAsia"/>
          <w:szCs w:val="32"/>
        </w:rPr>
        <w:t>위가 바뀌면 바뀐 대상을 공격한다.</w:t>
      </w:r>
    </w:p>
    <w:p w14:paraId="2CB4C8CC" w14:textId="4A3CC78C" w:rsidR="00084F5A" w:rsidRDefault="00084F5A" w:rsidP="0007533F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A</w:t>
      </w:r>
      <w:r>
        <w:rPr>
          <w:rFonts w:asciiTheme="minorHAnsi" w:eastAsiaTheme="minorHAnsi" w:hAnsiTheme="minorHAnsi"/>
          <w:szCs w:val="32"/>
        </w:rPr>
        <w:t>P</w:t>
      </w:r>
      <w:r>
        <w:rPr>
          <w:rFonts w:asciiTheme="minorHAnsi" w:eastAsiaTheme="minorHAnsi" w:hAnsiTheme="minorHAnsi" w:hint="eastAsia"/>
          <w:szCs w:val="32"/>
        </w:rPr>
        <w:t xml:space="preserve"> 점수가 동일해 공동 </w:t>
      </w:r>
      <w:r>
        <w:rPr>
          <w:rFonts w:asciiTheme="minorHAnsi" w:eastAsiaTheme="minorHAnsi" w:hAnsiTheme="minorHAnsi"/>
          <w:szCs w:val="32"/>
        </w:rPr>
        <w:t>1</w:t>
      </w:r>
      <w:r>
        <w:rPr>
          <w:rFonts w:asciiTheme="minorHAnsi" w:eastAsiaTheme="minorHAnsi" w:hAnsiTheme="minorHAnsi" w:hint="eastAsia"/>
          <w:szCs w:val="32"/>
        </w:rPr>
        <w:t>위가 발생할 경우,</w:t>
      </w:r>
      <w:r>
        <w:rPr>
          <w:rFonts w:asciiTheme="minorHAnsi" w:eastAsiaTheme="minorHAnsi" w:hAnsiTheme="minorHAnsi"/>
          <w:szCs w:val="32"/>
        </w:rPr>
        <w:t xml:space="preserve"> </w:t>
      </w:r>
      <w:r>
        <w:rPr>
          <w:rFonts w:asciiTheme="minorHAnsi" w:eastAsiaTheme="minorHAnsi" w:hAnsiTheme="minorHAnsi" w:hint="eastAsia"/>
          <w:szCs w:val="32"/>
        </w:rPr>
        <w:t xml:space="preserve">기존 </w:t>
      </w:r>
      <w:r>
        <w:rPr>
          <w:rFonts w:asciiTheme="minorHAnsi" w:eastAsiaTheme="minorHAnsi" w:hAnsiTheme="minorHAnsi"/>
          <w:szCs w:val="32"/>
        </w:rPr>
        <w:t>PC</w:t>
      </w:r>
      <w:r>
        <w:rPr>
          <w:rFonts w:asciiTheme="minorHAnsi" w:eastAsiaTheme="minorHAnsi" w:hAnsiTheme="minorHAnsi" w:hint="eastAsia"/>
          <w:szCs w:val="32"/>
        </w:rPr>
        <w:t>를 공격한다.</w:t>
      </w:r>
    </w:p>
    <w:p w14:paraId="18C01489" w14:textId="53F74500" w:rsidR="00084F5A" w:rsidRDefault="00084F5A" w:rsidP="0007533F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 xml:space="preserve">공격 대상이 죽으면 </w:t>
      </w:r>
      <w:r>
        <w:rPr>
          <w:rFonts w:asciiTheme="minorHAnsi" w:eastAsiaTheme="minorHAnsi" w:hAnsiTheme="minorHAnsi"/>
          <w:szCs w:val="32"/>
        </w:rPr>
        <w:t>AP</w:t>
      </w:r>
      <w:r>
        <w:rPr>
          <w:rFonts w:asciiTheme="minorHAnsi" w:eastAsiaTheme="minorHAnsi" w:hAnsiTheme="minorHAnsi" w:hint="eastAsia"/>
          <w:szCs w:val="32"/>
        </w:rPr>
        <w:t>는 초기화된다.</w:t>
      </w:r>
    </w:p>
    <w:p w14:paraId="501EF794" w14:textId="4F0CB5CB" w:rsidR="00C82399" w:rsidRDefault="00C82399" w:rsidP="00C82399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  <w:szCs w:val="32"/>
        </w:rPr>
      </w:pPr>
    </w:p>
    <w:p w14:paraId="35A6FC19" w14:textId="2CA5F2A2" w:rsidR="00C82399" w:rsidRDefault="00C82399" w:rsidP="00C82399">
      <w:pPr>
        <w:pStyle w:val="a0"/>
        <w:numPr>
          <w:ilvl w:val="0"/>
          <w:numId w:val="36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 xml:space="preserve">대상 </w:t>
      </w:r>
    </w:p>
    <w:p w14:paraId="7559F542" w14:textId="45888993" w:rsidR="00C82399" w:rsidRDefault="00C82399" w:rsidP="00C82399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자신을 공격한 P</w:t>
      </w:r>
      <w:r>
        <w:rPr>
          <w:rFonts w:asciiTheme="minorHAnsi" w:eastAsiaTheme="minorHAnsi" w:hAnsiTheme="minorHAnsi"/>
          <w:szCs w:val="32"/>
        </w:rPr>
        <w:t>C</w:t>
      </w:r>
    </w:p>
    <w:p w14:paraId="2212AE30" w14:textId="45702B9E" w:rsidR="00C82399" w:rsidRDefault="00C82399" w:rsidP="00C82399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 xml:space="preserve">자신을 최초 공격한 </w:t>
      </w:r>
      <w:r>
        <w:rPr>
          <w:rFonts w:asciiTheme="minorHAnsi" w:eastAsiaTheme="minorHAnsi" w:hAnsiTheme="minorHAnsi"/>
          <w:szCs w:val="32"/>
        </w:rPr>
        <w:t>PC</w:t>
      </w:r>
    </w:p>
    <w:p w14:paraId="7B46208A" w14:textId="7D6AEEEE" w:rsidR="00C82399" w:rsidRDefault="00C82399" w:rsidP="00C82399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 xml:space="preserve">상호작용 오브젝트를 이용한 </w:t>
      </w:r>
      <w:r>
        <w:rPr>
          <w:rFonts w:asciiTheme="minorHAnsi" w:eastAsiaTheme="minorHAnsi" w:hAnsiTheme="minorHAnsi"/>
          <w:szCs w:val="32"/>
        </w:rPr>
        <w:t>PC</w:t>
      </w:r>
    </w:p>
    <w:p w14:paraId="2FD0521E" w14:textId="77777777" w:rsidR="00C82399" w:rsidRDefault="00C82399" w:rsidP="00C82399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  <w:szCs w:val="32"/>
        </w:rPr>
      </w:pPr>
    </w:p>
    <w:p w14:paraId="7AC2B80C" w14:textId="4D57640C" w:rsidR="00C82399" w:rsidRPr="0007533F" w:rsidRDefault="00C82399" w:rsidP="00C82399">
      <w:pPr>
        <w:pStyle w:val="a0"/>
        <w:numPr>
          <w:ilvl w:val="0"/>
          <w:numId w:val="36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점수표</w:t>
      </w:r>
    </w:p>
    <w:p w14:paraId="0BBC97F7" w14:textId="651B51ED" w:rsidR="00FB32B8" w:rsidRDefault="007B4D87" w:rsidP="007B4D87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일반 공격</w:t>
      </w:r>
    </w:p>
    <w:p w14:paraId="6422EEC0" w14:textId="24463E51" w:rsidR="007B4D87" w:rsidRDefault="007B4D87" w:rsidP="007B4D87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연속 공격</w:t>
      </w:r>
    </w:p>
    <w:p w14:paraId="35D1788D" w14:textId="03E018BD" w:rsidR="007B4D87" w:rsidRDefault="007B4D87" w:rsidP="007B4D87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스킬</w:t>
      </w:r>
    </w:p>
    <w:p w14:paraId="4721AC27" w14:textId="5A1453A7" w:rsidR="007B4D87" w:rsidRDefault="007B4D87" w:rsidP="007B4D87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발리스타(상호작용)</w:t>
      </w:r>
    </w:p>
    <w:p w14:paraId="58DA0BED" w14:textId="6BC37F82" w:rsidR="007B4D87" w:rsidRDefault="007B4D87" w:rsidP="007B4D87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물약 사용</w:t>
      </w:r>
    </w:p>
    <w:p w14:paraId="45FF84F4" w14:textId="77777777" w:rsidR="007B4D87" w:rsidRDefault="007B4D87" w:rsidP="007B4D87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  <w:szCs w:val="32"/>
        </w:rPr>
      </w:pPr>
    </w:p>
    <w:p w14:paraId="24A0ED82" w14:textId="34B729D2" w:rsidR="00CB69B1" w:rsidRDefault="00CB69B1" w:rsidP="00CB69B1">
      <w:pPr>
        <w:pStyle w:val="a0"/>
        <w:numPr>
          <w:ilvl w:val="0"/>
          <w:numId w:val="36"/>
        </w:numPr>
        <w:rPr>
          <w:rFonts w:asciiTheme="minorHAnsi" w:eastAsiaTheme="minorHAnsi" w:hAnsiTheme="minorHAnsi"/>
          <w:szCs w:val="32"/>
        </w:rPr>
      </w:pPr>
    </w:p>
    <w:p w14:paraId="5D1E883D" w14:textId="1B123113" w:rsidR="00FB32B8" w:rsidRPr="00990BC5" w:rsidRDefault="004E2BA7" w:rsidP="00FB32B8">
      <w:pPr>
        <w:pStyle w:val="a3"/>
      </w:pPr>
      <w:r>
        <w:rPr>
          <w:rFonts w:hint="eastAsia"/>
        </w:rPr>
        <w:t>어그로</w:t>
      </w:r>
      <w:r w:rsidR="00FB32B8">
        <w:rPr>
          <w:rFonts w:hint="eastAsia"/>
        </w:rPr>
        <w:t>의 플로우차트</w:t>
      </w:r>
    </w:p>
    <w:p w14:paraId="775D7E1F" w14:textId="77777777" w:rsidR="00FB32B8" w:rsidRDefault="00FB32B8" w:rsidP="00FB32B8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미정</w:t>
      </w:r>
    </w:p>
    <w:p w14:paraId="1A5A9656" w14:textId="4D32A98D" w:rsidR="00FB32B8" w:rsidRDefault="00FB32B8" w:rsidP="00FB32B8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  <w:szCs w:val="32"/>
        </w:rPr>
      </w:pPr>
    </w:p>
    <w:p w14:paraId="1EECB831" w14:textId="2B66AC51" w:rsidR="000F218F" w:rsidRPr="00990BC5" w:rsidRDefault="000F218F" w:rsidP="000F218F">
      <w:pPr>
        <w:pStyle w:val="a2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스킬 </w:t>
      </w:r>
      <w:r>
        <w:rPr>
          <w:sz w:val="28"/>
          <w:szCs w:val="28"/>
        </w:rPr>
        <w:t>AI</w:t>
      </w:r>
    </w:p>
    <w:p w14:paraId="7A62E2F9" w14:textId="38294E8A" w:rsidR="000F218F" w:rsidRPr="00990BC5" w:rsidRDefault="0076152E" w:rsidP="000F218F">
      <w:pPr>
        <w:pStyle w:val="a3"/>
      </w:pPr>
      <w:r>
        <w:rPr>
          <w:rFonts w:hint="eastAsia"/>
        </w:rPr>
        <w:t>스킬</w:t>
      </w:r>
      <w:r w:rsidR="00F60185">
        <w:rPr>
          <w:rFonts w:hint="eastAsia"/>
        </w:rPr>
        <w:t xml:space="preserve"> 패턴</w:t>
      </w:r>
    </w:p>
    <w:p w14:paraId="2B9F7232" w14:textId="3C3DF596" w:rsidR="000F218F" w:rsidRDefault="0076152E" w:rsidP="00BC578E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 xml:space="preserve">광역기와 상태 이상 스킬은 </w:t>
      </w:r>
      <w:r>
        <w:rPr>
          <w:rFonts w:asciiTheme="minorHAnsi" w:eastAsiaTheme="minorHAnsi" w:hAnsiTheme="minorHAnsi"/>
          <w:szCs w:val="32"/>
        </w:rPr>
        <w:t>x</w:t>
      </w:r>
      <w:r>
        <w:rPr>
          <w:rFonts w:asciiTheme="minorHAnsi" w:eastAsiaTheme="minorHAnsi" w:hAnsiTheme="minorHAnsi" w:hint="eastAsia"/>
          <w:szCs w:val="32"/>
        </w:rPr>
        <w:t>초마다 사용한다.</w:t>
      </w:r>
    </w:p>
    <w:p w14:paraId="5F7D3569" w14:textId="77777777" w:rsidR="00413336" w:rsidRDefault="0076152E" w:rsidP="00BC578E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근접 공격 패턴은 공격사거리(</w:t>
      </w:r>
      <w:r>
        <w:rPr>
          <w:rFonts w:asciiTheme="minorHAnsi" w:eastAsiaTheme="minorHAnsi" w:hAnsiTheme="minorHAnsi"/>
          <w:szCs w:val="32"/>
        </w:rPr>
        <w:t>x m)</w:t>
      </w:r>
      <w:r>
        <w:rPr>
          <w:rFonts w:asciiTheme="minorHAnsi" w:eastAsiaTheme="minorHAnsi" w:hAnsiTheme="minorHAnsi" w:hint="eastAsia"/>
          <w:szCs w:val="32"/>
        </w:rPr>
        <w:t>안에 들어오면 발동된다.</w:t>
      </w:r>
      <w:r>
        <w:rPr>
          <w:rFonts w:asciiTheme="minorHAnsi" w:eastAsiaTheme="minorHAnsi" w:hAnsiTheme="minorHAnsi"/>
          <w:szCs w:val="32"/>
        </w:rPr>
        <w:t xml:space="preserve"> </w:t>
      </w:r>
    </w:p>
    <w:p w14:paraId="30034D3E" w14:textId="1D8E0520" w:rsidR="0076152E" w:rsidRDefault="0076152E" w:rsidP="00BC578E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 xml:space="preserve">이는 몬스터마다 사거리를 달리 줄 </w:t>
      </w:r>
      <w:r w:rsidR="00CE3489">
        <w:rPr>
          <w:rFonts w:asciiTheme="minorHAnsi" w:eastAsiaTheme="minorHAnsi" w:hAnsiTheme="minorHAnsi" w:hint="eastAsia"/>
          <w:szCs w:val="32"/>
        </w:rPr>
        <w:t>수</w:t>
      </w:r>
      <w:r>
        <w:rPr>
          <w:rFonts w:asciiTheme="minorHAnsi" w:eastAsiaTheme="minorHAnsi" w:hAnsiTheme="minorHAnsi" w:hint="eastAsia"/>
          <w:szCs w:val="32"/>
        </w:rPr>
        <w:t xml:space="preserve"> 있다.</w:t>
      </w:r>
    </w:p>
    <w:p w14:paraId="6C674C34" w14:textId="3E45260A" w:rsidR="00F71E99" w:rsidRDefault="00F71E99" w:rsidP="00BC578E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스킬 발동은 공격 사거리와 시간에 영향을 받는다.</w:t>
      </w:r>
    </w:p>
    <w:p w14:paraId="7DD12D50" w14:textId="64F4E683" w:rsidR="00F71E99" w:rsidRDefault="00F71E99" w:rsidP="00BC578E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조건이 만족되는 스킬들은 큐에 쌓이고,</w:t>
      </w:r>
      <w:r>
        <w:rPr>
          <w:rFonts w:asciiTheme="minorHAnsi" w:eastAsiaTheme="minorHAnsi" w:hAnsiTheme="minorHAnsi"/>
          <w:szCs w:val="32"/>
        </w:rPr>
        <w:t xml:space="preserve"> </w:t>
      </w:r>
      <w:r>
        <w:rPr>
          <w:rFonts w:asciiTheme="minorHAnsi" w:eastAsiaTheme="minorHAnsi" w:hAnsiTheme="minorHAnsi" w:hint="eastAsia"/>
          <w:szCs w:val="32"/>
        </w:rPr>
        <w:t>순서대로 발동된다.</w:t>
      </w:r>
    </w:p>
    <w:p w14:paraId="4AEAE2F8" w14:textId="30121684" w:rsidR="000F218F" w:rsidRPr="00CE3489" w:rsidRDefault="000F218F" w:rsidP="00FB32B8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  <w:szCs w:val="32"/>
        </w:rPr>
      </w:pPr>
    </w:p>
    <w:p w14:paraId="4F3D8D5A" w14:textId="189341F6" w:rsidR="000F218F" w:rsidRPr="00990BC5" w:rsidRDefault="000F218F" w:rsidP="000F218F">
      <w:pPr>
        <w:pStyle w:val="a2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전투 종료 </w:t>
      </w:r>
      <w:r>
        <w:rPr>
          <w:sz w:val="28"/>
          <w:szCs w:val="28"/>
        </w:rPr>
        <w:t>AI</w:t>
      </w:r>
    </w:p>
    <w:p w14:paraId="07648533" w14:textId="5A79764B" w:rsidR="000F218F" w:rsidRPr="00990BC5" w:rsidRDefault="000D5F5E" w:rsidP="000F218F">
      <w:pPr>
        <w:pStyle w:val="a3"/>
      </w:pPr>
      <w:r>
        <w:rPr>
          <w:rFonts w:hint="eastAsia"/>
        </w:rPr>
        <w:t>전투 종료</w:t>
      </w:r>
    </w:p>
    <w:p w14:paraId="6A307A68" w14:textId="77777777" w:rsidR="0070022E" w:rsidRDefault="0070022E" w:rsidP="0070022E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P</w:t>
      </w:r>
      <w:r>
        <w:rPr>
          <w:rFonts w:asciiTheme="minorHAnsi" w:eastAsiaTheme="minorHAnsi" w:hAnsiTheme="minorHAnsi"/>
          <w:szCs w:val="32"/>
        </w:rPr>
        <w:t>C</w:t>
      </w:r>
      <w:r>
        <w:rPr>
          <w:rFonts w:asciiTheme="minorHAnsi" w:eastAsiaTheme="minorHAnsi" w:hAnsiTheme="minorHAnsi" w:hint="eastAsia"/>
          <w:szCs w:val="32"/>
        </w:rPr>
        <w:t>가 사망한 경우</w:t>
      </w:r>
    </w:p>
    <w:p w14:paraId="62FCBE68" w14:textId="177A354F" w:rsidR="0070022E" w:rsidRPr="0070022E" w:rsidRDefault="0070022E" w:rsidP="0070022E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 w:rsidRPr="0070022E">
        <w:rPr>
          <w:rFonts w:asciiTheme="minorHAnsi" w:eastAsiaTheme="minorHAnsi" w:hAnsiTheme="minorHAnsi" w:hint="eastAsia"/>
          <w:szCs w:val="32"/>
        </w:rPr>
        <w:t>P</w:t>
      </w:r>
      <w:r w:rsidRPr="0070022E">
        <w:rPr>
          <w:rFonts w:asciiTheme="minorHAnsi" w:eastAsiaTheme="minorHAnsi" w:hAnsiTheme="minorHAnsi"/>
          <w:szCs w:val="32"/>
        </w:rPr>
        <w:t>C</w:t>
      </w:r>
      <w:r w:rsidRPr="0070022E">
        <w:rPr>
          <w:rFonts w:asciiTheme="minorHAnsi" w:eastAsiaTheme="minorHAnsi" w:hAnsiTheme="minorHAnsi" w:hint="eastAsia"/>
          <w:szCs w:val="32"/>
        </w:rPr>
        <w:t>가 전투 지역에서 벗어난 경우</w:t>
      </w:r>
    </w:p>
    <w:p w14:paraId="49D6574C" w14:textId="473043DD" w:rsidR="0070022E" w:rsidRDefault="0070022E" w:rsidP="0070022E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최초 있던 위치로 이동한다.</w:t>
      </w:r>
    </w:p>
    <w:p w14:paraId="21A84430" w14:textId="77777777" w:rsidR="00BD27D4" w:rsidRDefault="00BD27D4" w:rsidP="0070022E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</w:p>
    <w:p w14:paraId="295F9022" w14:textId="4F4CA32E" w:rsidR="0070022E" w:rsidRDefault="0070022E" w:rsidP="0070022E">
      <w:pPr>
        <w:pStyle w:val="a0"/>
        <w:numPr>
          <w:ilvl w:val="0"/>
          <w:numId w:val="4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특수</w:t>
      </w:r>
    </w:p>
    <w:p w14:paraId="565C66A9" w14:textId="067D4268" w:rsidR="0070022E" w:rsidRDefault="0070022E" w:rsidP="0070022E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 xml:space="preserve">귀환시 이동속도가 </w:t>
      </w:r>
      <w:r>
        <w:rPr>
          <w:rFonts w:asciiTheme="minorHAnsi" w:eastAsiaTheme="minorHAnsi" w:hAnsiTheme="minorHAnsi"/>
          <w:szCs w:val="32"/>
        </w:rPr>
        <w:t xml:space="preserve">50% </w:t>
      </w:r>
      <w:r>
        <w:rPr>
          <w:rFonts w:asciiTheme="minorHAnsi" w:eastAsiaTheme="minorHAnsi" w:hAnsiTheme="minorHAnsi" w:hint="eastAsia"/>
          <w:szCs w:val="32"/>
        </w:rPr>
        <w:t>빨리진다</w:t>
      </w:r>
      <w:r>
        <w:rPr>
          <w:rFonts w:asciiTheme="minorHAnsi" w:eastAsiaTheme="minorHAnsi" w:hAnsiTheme="minorHAnsi"/>
          <w:szCs w:val="32"/>
        </w:rPr>
        <w:t>.</w:t>
      </w:r>
    </w:p>
    <w:p w14:paraId="0E693D1E" w14:textId="0BF1D290" w:rsidR="0070022E" w:rsidRDefault="0070022E" w:rsidP="0070022E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스킬과 타격에 영향을 받지 않는다.</w:t>
      </w:r>
    </w:p>
    <w:p w14:paraId="4808F894" w14:textId="187101DF" w:rsidR="0070022E" w:rsidRDefault="0070022E" w:rsidP="0070022E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모든 버프와 디버프를 해제한다.</w:t>
      </w:r>
    </w:p>
    <w:p w14:paraId="42617C76" w14:textId="3D3CB2BD" w:rsidR="0070022E" w:rsidRDefault="0070022E" w:rsidP="0070022E">
      <w:pPr>
        <w:pStyle w:val="a0"/>
        <w:numPr>
          <w:ilvl w:val="0"/>
          <w:numId w:val="3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H</w:t>
      </w:r>
      <w:r>
        <w:rPr>
          <w:rFonts w:asciiTheme="minorHAnsi" w:eastAsiaTheme="minorHAnsi" w:hAnsiTheme="minorHAnsi"/>
          <w:szCs w:val="32"/>
        </w:rPr>
        <w:t>P</w:t>
      </w:r>
      <w:r>
        <w:rPr>
          <w:rFonts w:asciiTheme="minorHAnsi" w:eastAsiaTheme="minorHAnsi" w:hAnsiTheme="minorHAnsi" w:hint="eastAsia"/>
          <w:szCs w:val="32"/>
        </w:rPr>
        <w:t xml:space="preserve">와 </w:t>
      </w:r>
      <w:r>
        <w:rPr>
          <w:rFonts w:asciiTheme="minorHAnsi" w:eastAsiaTheme="minorHAnsi" w:hAnsiTheme="minorHAnsi"/>
          <w:szCs w:val="32"/>
        </w:rPr>
        <w:t>MP</w:t>
      </w:r>
      <w:r>
        <w:rPr>
          <w:rFonts w:asciiTheme="minorHAnsi" w:eastAsiaTheme="minorHAnsi" w:hAnsiTheme="minorHAnsi" w:hint="eastAsia"/>
          <w:szCs w:val="32"/>
        </w:rPr>
        <w:t>가 최대치로 복구된다.</w:t>
      </w:r>
    </w:p>
    <w:p w14:paraId="5CA1D333" w14:textId="572797A2" w:rsidR="00BD27D4" w:rsidRDefault="00BD27D4" w:rsidP="00BD27D4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  <w:szCs w:val="32"/>
        </w:rPr>
      </w:pPr>
    </w:p>
    <w:p w14:paraId="24F0F9F8" w14:textId="4ABDD879" w:rsidR="00914F77" w:rsidRDefault="00914F77" w:rsidP="00BD27D4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/>
          <w:noProof/>
          <w:szCs w:val="32"/>
        </w:rPr>
        <w:drawing>
          <wp:inline distT="0" distB="0" distL="0" distR="0" wp14:anchorId="1E3BA7D1" wp14:editId="4F1098AC">
            <wp:extent cx="1733550" cy="1511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545D" w14:textId="77777777" w:rsidR="00914F77" w:rsidRDefault="00914F77" w:rsidP="00BD27D4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  <w:szCs w:val="32"/>
        </w:rPr>
      </w:pPr>
    </w:p>
    <w:p w14:paraId="5222099F" w14:textId="1002BA02" w:rsidR="00BD27D4" w:rsidRDefault="00BD27D4" w:rsidP="00BD27D4">
      <w:pPr>
        <w:pStyle w:val="a0"/>
        <w:numPr>
          <w:ilvl w:val="0"/>
          <w:numId w:val="45"/>
        </w:numPr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 w:hint="eastAsia"/>
          <w:szCs w:val="32"/>
        </w:rPr>
        <w:t>플로우차트</w:t>
      </w:r>
    </w:p>
    <w:p w14:paraId="53A6937A" w14:textId="5DD38E5A" w:rsidR="00BD27D4" w:rsidRDefault="006900A9" w:rsidP="00BD27D4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  <w:szCs w:val="32"/>
        </w:rPr>
      </w:pPr>
      <w:r>
        <w:rPr>
          <w:rFonts w:asciiTheme="minorHAnsi" w:eastAsiaTheme="minorHAnsi" w:hAnsiTheme="minorHAnsi"/>
          <w:noProof/>
          <w:szCs w:val="32"/>
        </w:rPr>
        <w:lastRenderedPageBreak/>
        <w:drawing>
          <wp:inline distT="0" distB="0" distL="0" distR="0" wp14:anchorId="01201E33" wp14:editId="64D86CD2">
            <wp:extent cx="2924175" cy="272415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6C3D7" w14:textId="77777777" w:rsidR="00BD27D4" w:rsidRPr="0070022E" w:rsidRDefault="00BD27D4" w:rsidP="00BD27D4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  <w:szCs w:val="32"/>
        </w:rPr>
      </w:pPr>
    </w:p>
    <w:p w14:paraId="2152E46D" w14:textId="7E74AD95" w:rsidR="00BD27D4" w:rsidRDefault="00BD27D4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sz w:val="32"/>
          <w:szCs w:val="32"/>
        </w:rPr>
        <w:br w:type="page"/>
      </w:r>
    </w:p>
    <w:p w14:paraId="0BBA5F2A" w14:textId="43940A10" w:rsidR="00062CC0" w:rsidRPr="00990BC5" w:rsidRDefault="00663FFB" w:rsidP="00062CC0">
      <w:pPr>
        <w:pStyle w:val="a1"/>
        <w:rPr>
          <w:sz w:val="32"/>
          <w:szCs w:val="32"/>
        </w:rPr>
      </w:pPr>
      <w:r w:rsidRPr="00990BC5">
        <w:rPr>
          <w:rFonts w:hint="eastAsia"/>
          <w:sz w:val="32"/>
          <w:szCs w:val="32"/>
        </w:rPr>
        <w:lastRenderedPageBreak/>
        <w:t xml:space="preserve">0000 </w:t>
      </w:r>
      <w:r w:rsidR="00062CC0" w:rsidRPr="00990BC5">
        <w:rPr>
          <w:rFonts w:hint="eastAsia"/>
          <w:sz w:val="32"/>
          <w:szCs w:val="32"/>
        </w:rPr>
        <w:t>제안</w:t>
      </w:r>
      <w:bookmarkEnd w:id="6"/>
      <w:r w:rsidR="00D44343" w:rsidRPr="00990BC5">
        <w:rPr>
          <w:rFonts w:hint="eastAsia"/>
          <w:sz w:val="32"/>
          <w:szCs w:val="32"/>
        </w:rPr>
        <w:t>(제안에 필요한 요소들을 정리하여 넣는다.)</w:t>
      </w:r>
    </w:p>
    <w:p w14:paraId="07E176A6" w14:textId="77777777" w:rsidR="00D44343" w:rsidRPr="00990BC5" w:rsidRDefault="00D44343" w:rsidP="00D44343">
      <w:pPr>
        <w:pStyle w:val="a2"/>
        <w:outlineLvl w:val="0"/>
        <w:rPr>
          <w:sz w:val="28"/>
          <w:szCs w:val="28"/>
        </w:rPr>
      </w:pPr>
      <w:bookmarkStart w:id="7" w:name="_Toc527994065"/>
      <w:r w:rsidRPr="00990BC5">
        <w:rPr>
          <w:rFonts w:hint="eastAsia"/>
          <w:sz w:val="28"/>
          <w:szCs w:val="28"/>
        </w:rPr>
        <w:t>개요</w:t>
      </w:r>
      <w:bookmarkEnd w:id="7"/>
      <w:r w:rsidRPr="00990BC5">
        <w:rPr>
          <w:rFonts w:hint="eastAsia"/>
          <w:sz w:val="28"/>
          <w:szCs w:val="28"/>
        </w:rPr>
        <w:t>(전체적으로 어떤 작업순서로 진행/검토하고 개발할지)</w:t>
      </w:r>
    </w:p>
    <w:p w14:paraId="6F916E1B" w14:textId="77777777" w:rsidR="00D44343" w:rsidRPr="00990BC5" w:rsidRDefault="00D44343" w:rsidP="00D44343">
      <w:pPr>
        <w:pStyle w:val="a0"/>
        <w:rPr>
          <w:sz w:val="20"/>
          <w:szCs w:val="28"/>
        </w:rPr>
      </w:pPr>
      <w:r w:rsidRPr="00990BC5">
        <w:rPr>
          <w:rFonts w:hint="eastAsia"/>
          <w:sz w:val="20"/>
          <w:szCs w:val="28"/>
        </w:rPr>
        <w:t>문장으로</w:t>
      </w:r>
      <w:r w:rsidRPr="00990BC5">
        <w:rPr>
          <w:rFonts w:hint="eastAsia"/>
          <w:sz w:val="20"/>
          <w:szCs w:val="28"/>
        </w:rPr>
        <w:t xml:space="preserve"> </w:t>
      </w:r>
      <w:r w:rsidRPr="00990BC5">
        <w:rPr>
          <w:rFonts w:hint="eastAsia"/>
          <w:sz w:val="20"/>
          <w:szCs w:val="28"/>
        </w:rPr>
        <w:t>정리한</w:t>
      </w:r>
      <w:r w:rsidRPr="00990BC5">
        <w:rPr>
          <w:rFonts w:hint="eastAsia"/>
          <w:sz w:val="20"/>
          <w:szCs w:val="28"/>
        </w:rPr>
        <w:t xml:space="preserve"> </w:t>
      </w:r>
      <w:r w:rsidRPr="00990BC5">
        <w:rPr>
          <w:rFonts w:hint="eastAsia"/>
          <w:sz w:val="20"/>
          <w:szCs w:val="28"/>
        </w:rPr>
        <w:t>간결하게</w:t>
      </w:r>
      <w:r w:rsidRPr="00990BC5">
        <w:rPr>
          <w:rFonts w:hint="eastAsia"/>
          <w:sz w:val="20"/>
          <w:szCs w:val="28"/>
        </w:rPr>
        <w:t xml:space="preserve"> </w:t>
      </w:r>
      <w:r w:rsidRPr="00990BC5">
        <w:rPr>
          <w:rFonts w:hint="eastAsia"/>
          <w:sz w:val="20"/>
          <w:szCs w:val="28"/>
        </w:rPr>
        <w:t>추려낸</w:t>
      </w:r>
      <w:r w:rsidRPr="00990BC5">
        <w:rPr>
          <w:rFonts w:hint="eastAsia"/>
          <w:sz w:val="20"/>
          <w:szCs w:val="28"/>
        </w:rPr>
        <w:t xml:space="preserve"> </w:t>
      </w:r>
      <w:r w:rsidRPr="00990BC5">
        <w:rPr>
          <w:rFonts w:hint="eastAsia"/>
          <w:sz w:val="20"/>
          <w:szCs w:val="28"/>
        </w:rPr>
        <w:t>내용</w:t>
      </w:r>
      <w:r w:rsidRPr="00990BC5">
        <w:rPr>
          <w:rFonts w:hint="eastAsia"/>
          <w:sz w:val="20"/>
          <w:szCs w:val="28"/>
        </w:rPr>
        <w:t xml:space="preserve"> </w:t>
      </w:r>
    </w:p>
    <w:p w14:paraId="3939FDAA" w14:textId="77777777" w:rsidR="00D44343" w:rsidRPr="00990BC5" w:rsidRDefault="00D44343" w:rsidP="00D44343">
      <w:pPr>
        <w:pStyle w:val="a0"/>
        <w:numPr>
          <w:ilvl w:val="0"/>
          <w:numId w:val="0"/>
        </w:numPr>
        <w:ind w:left="687" w:hanging="403"/>
        <w:rPr>
          <w:sz w:val="20"/>
          <w:szCs w:val="28"/>
        </w:rPr>
      </w:pPr>
    </w:p>
    <w:p w14:paraId="00C54657" w14:textId="77777777" w:rsidR="00D44343" w:rsidRPr="00990BC5" w:rsidRDefault="00D44343" w:rsidP="00D44343">
      <w:pPr>
        <w:pStyle w:val="a0"/>
        <w:numPr>
          <w:ilvl w:val="0"/>
          <w:numId w:val="0"/>
        </w:numPr>
        <w:ind w:left="687" w:hanging="403"/>
        <w:rPr>
          <w:sz w:val="20"/>
          <w:szCs w:val="28"/>
        </w:rPr>
      </w:pPr>
    </w:p>
    <w:p w14:paraId="2B283A71" w14:textId="77777777" w:rsidR="00663FFB" w:rsidRPr="00990BC5" w:rsidRDefault="00663FFB" w:rsidP="00D44343">
      <w:pPr>
        <w:pStyle w:val="a0"/>
        <w:numPr>
          <w:ilvl w:val="0"/>
          <w:numId w:val="0"/>
        </w:numPr>
        <w:ind w:left="687" w:hanging="403"/>
        <w:rPr>
          <w:sz w:val="20"/>
          <w:szCs w:val="28"/>
        </w:rPr>
      </w:pPr>
    </w:p>
    <w:p w14:paraId="4156DBCA" w14:textId="77777777" w:rsidR="00663FFB" w:rsidRPr="00990BC5" w:rsidRDefault="00663FFB" w:rsidP="00663FFB">
      <w:pPr>
        <w:pStyle w:val="a2"/>
        <w:outlineLvl w:val="0"/>
        <w:rPr>
          <w:sz w:val="28"/>
          <w:szCs w:val="28"/>
        </w:rPr>
      </w:pPr>
      <w:r w:rsidRPr="00990BC5">
        <w:rPr>
          <w:rFonts w:hint="eastAsia"/>
          <w:sz w:val="28"/>
          <w:szCs w:val="28"/>
        </w:rPr>
        <w:t>기획 (필요한 데이터)</w:t>
      </w:r>
    </w:p>
    <w:p w14:paraId="3C3AB873" w14:textId="77777777" w:rsidR="00663FFB" w:rsidRPr="00990BC5" w:rsidRDefault="00663FFB" w:rsidP="00663FFB">
      <w:pPr>
        <w:pStyle w:val="a0"/>
        <w:rPr>
          <w:sz w:val="20"/>
          <w:szCs w:val="28"/>
        </w:rPr>
      </w:pPr>
    </w:p>
    <w:p w14:paraId="33C2F0B1" w14:textId="77777777" w:rsidR="00663FFB" w:rsidRPr="00990BC5" w:rsidRDefault="00663FFB" w:rsidP="00D44343">
      <w:pPr>
        <w:pStyle w:val="a0"/>
        <w:numPr>
          <w:ilvl w:val="0"/>
          <w:numId w:val="0"/>
        </w:numPr>
        <w:ind w:left="687" w:hanging="403"/>
        <w:rPr>
          <w:sz w:val="20"/>
          <w:szCs w:val="28"/>
        </w:rPr>
      </w:pPr>
    </w:p>
    <w:p w14:paraId="589872C4" w14:textId="77777777" w:rsidR="00663FFB" w:rsidRPr="00990BC5" w:rsidRDefault="00663FFB" w:rsidP="00D44343">
      <w:pPr>
        <w:pStyle w:val="a0"/>
        <w:numPr>
          <w:ilvl w:val="0"/>
          <w:numId w:val="0"/>
        </w:numPr>
        <w:ind w:left="687" w:hanging="403"/>
        <w:rPr>
          <w:sz w:val="20"/>
          <w:szCs w:val="28"/>
        </w:rPr>
      </w:pPr>
    </w:p>
    <w:p w14:paraId="6B77B972" w14:textId="77777777" w:rsidR="00D44343" w:rsidRPr="00990BC5" w:rsidRDefault="00D44343" w:rsidP="00D44343">
      <w:pPr>
        <w:pStyle w:val="a2"/>
        <w:outlineLvl w:val="0"/>
        <w:rPr>
          <w:sz w:val="28"/>
          <w:szCs w:val="28"/>
        </w:rPr>
      </w:pPr>
      <w:bookmarkStart w:id="8" w:name="_Toc527994066"/>
      <w:r w:rsidRPr="00990BC5">
        <w:rPr>
          <w:rFonts w:hint="eastAsia"/>
          <w:sz w:val="28"/>
          <w:szCs w:val="28"/>
        </w:rPr>
        <w:t>그래픽</w:t>
      </w:r>
      <w:bookmarkEnd w:id="8"/>
      <w:r w:rsidRPr="00990BC5">
        <w:rPr>
          <w:rFonts w:hint="eastAsia"/>
          <w:sz w:val="28"/>
          <w:szCs w:val="28"/>
        </w:rPr>
        <w:t xml:space="preserve"> (그래픽 컨셉 문서/ UI배치와 크기 및 파일명)</w:t>
      </w:r>
    </w:p>
    <w:p w14:paraId="6B1227FF" w14:textId="77777777" w:rsidR="00D44343" w:rsidRPr="00990BC5" w:rsidRDefault="00D44343" w:rsidP="00D44343">
      <w:pPr>
        <w:pStyle w:val="a0"/>
        <w:rPr>
          <w:sz w:val="20"/>
          <w:szCs w:val="28"/>
        </w:rPr>
      </w:pPr>
      <w:r w:rsidRPr="00990BC5">
        <w:rPr>
          <w:rFonts w:hint="eastAsia"/>
          <w:sz w:val="20"/>
          <w:szCs w:val="28"/>
        </w:rPr>
        <w:t>세부적인</w:t>
      </w:r>
      <w:r w:rsidRPr="00990BC5">
        <w:rPr>
          <w:rFonts w:hint="eastAsia"/>
          <w:sz w:val="20"/>
          <w:szCs w:val="28"/>
        </w:rPr>
        <w:t xml:space="preserve"> </w:t>
      </w:r>
      <w:r w:rsidRPr="00990BC5">
        <w:rPr>
          <w:rFonts w:hint="eastAsia"/>
          <w:sz w:val="20"/>
          <w:szCs w:val="28"/>
        </w:rPr>
        <w:t>항목들</w:t>
      </w:r>
      <w:r w:rsidRPr="00990BC5">
        <w:rPr>
          <w:rFonts w:hint="eastAsia"/>
          <w:sz w:val="20"/>
          <w:szCs w:val="28"/>
        </w:rPr>
        <w:t xml:space="preserve"> </w:t>
      </w:r>
      <w:r w:rsidRPr="00990BC5">
        <w:rPr>
          <w:rFonts w:hint="eastAsia"/>
          <w:sz w:val="20"/>
          <w:szCs w:val="28"/>
        </w:rPr>
        <w:t>나열</w:t>
      </w:r>
      <w:r w:rsidRPr="00990BC5">
        <w:rPr>
          <w:rFonts w:hint="eastAsia"/>
          <w:sz w:val="20"/>
          <w:szCs w:val="28"/>
        </w:rPr>
        <w:t xml:space="preserve"> </w:t>
      </w:r>
    </w:p>
    <w:p w14:paraId="32955CE5" w14:textId="77777777" w:rsidR="00D44343" w:rsidRPr="00990BC5" w:rsidRDefault="00D44343" w:rsidP="00D44343">
      <w:pPr>
        <w:pStyle w:val="a0"/>
        <w:numPr>
          <w:ilvl w:val="0"/>
          <w:numId w:val="0"/>
        </w:numPr>
        <w:ind w:left="687" w:hanging="403"/>
        <w:rPr>
          <w:sz w:val="20"/>
          <w:szCs w:val="28"/>
        </w:rPr>
      </w:pPr>
    </w:p>
    <w:p w14:paraId="27198F64" w14:textId="77777777" w:rsidR="00D44343" w:rsidRPr="00990BC5" w:rsidRDefault="00D44343" w:rsidP="00D44343">
      <w:pPr>
        <w:pStyle w:val="a0"/>
        <w:numPr>
          <w:ilvl w:val="0"/>
          <w:numId w:val="0"/>
        </w:numPr>
        <w:ind w:left="687" w:hanging="403"/>
        <w:rPr>
          <w:sz w:val="20"/>
          <w:szCs w:val="28"/>
        </w:rPr>
      </w:pPr>
    </w:p>
    <w:p w14:paraId="1A9EACC6" w14:textId="77777777" w:rsidR="00D44343" w:rsidRPr="00990BC5" w:rsidRDefault="00D44343" w:rsidP="00D44343">
      <w:pPr>
        <w:pStyle w:val="a2"/>
        <w:outlineLvl w:val="0"/>
        <w:rPr>
          <w:sz w:val="28"/>
          <w:szCs w:val="28"/>
        </w:rPr>
      </w:pPr>
      <w:r w:rsidRPr="00990BC5">
        <w:rPr>
          <w:rFonts w:hint="eastAsia"/>
          <w:sz w:val="28"/>
          <w:szCs w:val="28"/>
        </w:rPr>
        <w:t>시스템 (프로그래밍 작업/플로우 차트, 데이터 테이블)</w:t>
      </w:r>
    </w:p>
    <w:p w14:paraId="5456D94E" w14:textId="77777777" w:rsidR="00D44343" w:rsidRPr="00990BC5" w:rsidRDefault="00D44343" w:rsidP="00D44343">
      <w:pPr>
        <w:pStyle w:val="a0"/>
        <w:rPr>
          <w:sz w:val="20"/>
          <w:szCs w:val="28"/>
        </w:rPr>
      </w:pPr>
      <w:r w:rsidRPr="00990BC5">
        <w:rPr>
          <w:rFonts w:hint="eastAsia"/>
          <w:sz w:val="20"/>
          <w:szCs w:val="28"/>
        </w:rPr>
        <w:t>개선</w:t>
      </w:r>
      <w:r w:rsidRPr="00990BC5">
        <w:rPr>
          <w:rFonts w:hint="eastAsia"/>
          <w:sz w:val="20"/>
          <w:szCs w:val="28"/>
        </w:rPr>
        <w:t xml:space="preserve"> </w:t>
      </w:r>
      <w:r w:rsidRPr="00990BC5">
        <w:rPr>
          <w:rFonts w:hint="eastAsia"/>
          <w:sz w:val="20"/>
          <w:szCs w:val="28"/>
        </w:rPr>
        <w:t>할</w:t>
      </w:r>
      <w:r w:rsidRPr="00990BC5">
        <w:rPr>
          <w:rFonts w:hint="eastAsia"/>
          <w:sz w:val="20"/>
          <w:szCs w:val="28"/>
        </w:rPr>
        <w:t xml:space="preserve"> </w:t>
      </w:r>
      <w:r w:rsidRPr="00990BC5">
        <w:rPr>
          <w:rFonts w:hint="eastAsia"/>
          <w:sz w:val="20"/>
          <w:szCs w:val="28"/>
        </w:rPr>
        <w:t>시스템에</w:t>
      </w:r>
      <w:r w:rsidRPr="00990BC5">
        <w:rPr>
          <w:rFonts w:hint="eastAsia"/>
          <w:sz w:val="20"/>
          <w:szCs w:val="28"/>
        </w:rPr>
        <w:t xml:space="preserve"> </w:t>
      </w:r>
      <w:r w:rsidRPr="00990BC5">
        <w:rPr>
          <w:rFonts w:hint="eastAsia"/>
          <w:sz w:val="20"/>
          <w:szCs w:val="28"/>
        </w:rPr>
        <w:t>대하여</w:t>
      </w:r>
      <w:r w:rsidRPr="00990BC5">
        <w:rPr>
          <w:rFonts w:hint="eastAsia"/>
          <w:sz w:val="20"/>
          <w:szCs w:val="28"/>
        </w:rPr>
        <w:t xml:space="preserve"> </w:t>
      </w:r>
      <w:r w:rsidRPr="00990BC5">
        <w:rPr>
          <w:rFonts w:hint="eastAsia"/>
          <w:sz w:val="20"/>
          <w:szCs w:val="28"/>
        </w:rPr>
        <w:t>구연해야</w:t>
      </w:r>
      <w:r w:rsidRPr="00990BC5">
        <w:rPr>
          <w:rFonts w:hint="eastAsia"/>
          <w:sz w:val="20"/>
          <w:szCs w:val="28"/>
        </w:rPr>
        <w:t xml:space="preserve"> </w:t>
      </w:r>
      <w:r w:rsidRPr="00990BC5">
        <w:rPr>
          <w:rFonts w:hint="eastAsia"/>
          <w:sz w:val="20"/>
          <w:szCs w:val="28"/>
        </w:rPr>
        <w:t>하는</w:t>
      </w:r>
      <w:r w:rsidRPr="00990BC5">
        <w:rPr>
          <w:rFonts w:hint="eastAsia"/>
          <w:sz w:val="20"/>
          <w:szCs w:val="28"/>
        </w:rPr>
        <w:t xml:space="preserve"> </w:t>
      </w:r>
      <w:r w:rsidRPr="00990BC5">
        <w:rPr>
          <w:rFonts w:hint="eastAsia"/>
          <w:sz w:val="20"/>
          <w:szCs w:val="28"/>
        </w:rPr>
        <w:t>사항</w:t>
      </w:r>
      <w:r w:rsidRPr="00990BC5">
        <w:rPr>
          <w:rFonts w:hint="eastAsia"/>
          <w:sz w:val="20"/>
          <w:szCs w:val="28"/>
        </w:rPr>
        <w:t xml:space="preserve"> </w:t>
      </w:r>
      <w:r w:rsidRPr="00990BC5">
        <w:rPr>
          <w:rFonts w:hint="eastAsia"/>
          <w:sz w:val="20"/>
          <w:szCs w:val="28"/>
        </w:rPr>
        <w:t>설명</w:t>
      </w:r>
    </w:p>
    <w:p w14:paraId="22DB7A14" w14:textId="77777777" w:rsidR="00D44343" w:rsidRPr="00990BC5" w:rsidRDefault="00D44343" w:rsidP="00D44343">
      <w:pPr>
        <w:pStyle w:val="a0"/>
        <w:numPr>
          <w:ilvl w:val="0"/>
          <w:numId w:val="0"/>
        </w:numPr>
        <w:ind w:left="687" w:hanging="403"/>
        <w:rPr>
          <w:sz w:val="20"/>
          <w:szCs w:val="28"/>
        </w:rPr>
      </w:pPr>
    </w:p>
    <w:p w14:paraId="58E70497" w14:textId="77777777" w:rsidR="00663FFB" w:rsidRPr="00990BC5" w:rsidRDefault="00663FFB" w:rsidP="00D44343">
      <w:pPr>
        <w:pStyle w:val="a0"/>
        <w:numPr>
          <w:ilvl w:val="0"/>
          <w:numId w:val="0"/>
        </w:numPr>
        <w:ind w:left="687" w:hanging="403"/>
        <w:rPr>
          <w:sz w:val="20"/>
          <w:szCs w:val="28"/>
        </w:rPr>
      </w:pPr>
    </w:p>
    <w:p w14:paraId="31A7FEF5" w14:textId="77777777" w:rsidR="00663FFB" w:rsidRPr="00990BC5" w:rsidRDefault="00663FFB" w:rsidP="00D44343">
      <w:pPr>
        <w:pStyle w:val="a0"/>
        <w:numPr>
          <w:ilvl w:val="0"/>
          <w:numId w:val="0"/>
        </w:numPr>
        <w:ind w:left="687" w:hanging="403"/>
        <w:rPr>
          <w:sz w:val="20"/>
          <w:szCs w:val="28"/>
        </w:rPr>
      </w:pPr>
    </w:p>
    <w:p w14:paraId="14ECB846" w14:textId="77777777" w:rsidR="00D44343" w:rsidRPr="00990BC5" w:rsidRDefault="00D44343" w:rsidP="00D44343">
      <w:pPr>
        <w:pStyle w:val="a0"/>
        <w:numPr>
          <w:ilvl w:val="0"/>
          <w:numId w:val="0"/>
        </w:numPr>
        <w:ind w:left="687" w:hanging="403"/>
        <w:rPr>
          <w:sz w:val="20"/>
          <w:szCs w:val="28"/>
        </w:rPr>
      </w:pPr>
    </w:p>
    <w:p w14:paraId="586622E8" w14:textId="77777777" w:rsidR="00D44343" w:rsidRPr="00990BC5" w:rsidRDefault="00D44343" w:rsidP="00D44343">
      <w:pPr>
        <w:pStyle w:val="a2"/>
        <w:outlineLvl w:val="0"/>
        <w:rPr>
          <w:sz w:val="28"/>
          <w:szCs w:val="28"/>
        </w:rPr>
      </w:pPr>
      <w:bookmarkStart w:id="9" w:name="_Toc527994067"/>
      <w:r w:rsidRPr="00990BC5">
        <w:rPr>
          <w:rFonts w:hint="eastAsia"/>
          <w:sz w:val="28"/>
          <w:szCs w:val="28"/>
        </w:rPr>
        <w:t>고려사항</w:t>
      </w:r>
      <w:bookmarkEnd w:id="9"/>
    </w:p>
    <w:p w14:paraId="6155F113" w14:textId="77777777" w:rsidR="00D44343" w:rsidRPr="00990BC5" w:rsidRDefault="00D44343" w:rsidP="00D44343">
      <w:pPr>
        <w:pStyle w:val="a0"/>
        <w:rPr>
          <w:rFonts w:asciiTheme="minorHAnsi" w:eastAsiaTheme="minorHAnsi" w:hAnsiTheme="minorHAnsi"/>
          <w:sz w:val="20"/>
          <w:szCs w:val="28"/>
        </w:rPr>
      </w:pPr>
      <w:r w:rsidRPr="00990BC5">
        <w:rPr>
          <w:rFonts w:asciiTheme="minorHAnsi" w:eastAsiaTheme="minorHAnsi" w:hAnsiTheme="minorHAnsi" w:hint="eastAsia"/>
          <w:sz w:val="20"/>
          <w:szCs w:val="28"/>
        </w:rPr>
        <w:t>관련 시스템을 적용 후 또는 적용 전 고려가 필요한 사항들</w:t>
      </w:r>
    </w:p>
    <w:p w14:paraId="390E5B17" w14:textId="77777777" w:rsidR="00663FFB" w:rsidRPr="00990BC5" w:rsidRDefault="00663FFB" w:rsidP="00D44343">
      <w:pPr>
        <w:pStyle w:val="a0"/>
        <w:rPr>
          <w:rFonts w:asciiTheme="minorHAnsi" w:eastAsiaTheme="minorHAnsi" w:hAnsiTheme="minorHAnsi"/>
          <w:sz w:val="20"/>
          <w:szCs w:val="28"/>
        </w:rPr>
      </w:pPr>
    </w:p>
    <w:sectPr w:rsidR="00663FFB" w:rsidRPr="00990BC5" w:rsidSect="00B56838">
      <w:headerReference w:type="default" r:id="rId15"/>
      <w:footerReference w:type="default" r:id="rId16"/>
      <w:pgSz w:w="11906" w:h="16838"/>
      <w:pgMar w:top="1701" w:right="1134" w:bottom="992" w:left="1134" w:header="1418" w:footer="36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744E9" w14:textId="77777777" w:rsidR="0029491D" w:rsidRDefault="0029491D" w:rsidP="00E8393F">
      <w:pPr>
        <w:ind w:left="284"/>
      </w:pPr>
      <w:r>
        <w:separator/>
      </w:r>
    </w:p>
  </w:endnote>
  <w:endnote w:type="continuationSeparator" w:id="0">
    <w:p w14:paraId="65888DD5" w14:textId="77777777" w:rsidR="0029491D" w:rsidRDefault="0029491D" w:rsidP="00E8393F">
      <w:pPr>
        <w:ind w:left="28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8B312" w14:textId="77777777" w:rsidR="00E22621" w:rsidRPr="00FD3830" w:rsidRDefault="0029491D" w:rsidP="00B20E57">
    <w:pPr>
      <w:pStyle w:val="af3"/>
      <w:ind w:leftChars="142" w:left="284" w:firstLineChars="900" w:firstLine="1620"/>
      <w:jc w:val="left"/>
      <w:rPr>
        <w:b/>
        <w:kern w:val="0"/>
        <w:sz w:val="18"/>
        <w:szCs w:val="18"/>
      </w:rPr>
    </w:pPr>
    <w:r>
      <w:rPr>
        <w:b/>
        <w:noProof/>
        <w:kern w:val="0"/>
        <w:sz w:val="18"/>
        <w:szCs w:val="18"/>
      </w:rPr>
      <w:pict w14:anchorId="79D5E8B0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6.75pt;margin-top:.75pt;width:495.35pt;height:0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MpHwIAADw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" adj="-2178,-1,-2178" strokeweight="2.25pt"/>
      </w:pict>
    </w:r>
    <w:r w:rsidR="00E22621">
      <w:rPr>
        <w:rFonts w:hint="eastAsia"/>
        <w:b/>
        <w:kern w:val="0"/>
        <w:sz w:val="18"/>
        <w:szCs w:val="18"/>
      </w:rPr>
      <w:t xml:space="preserve">                                                                            </w:t>
    </w:r>
    <w:r w:rsidR="001A2B89" w:rsidRPr="00DA4FA8">
      <w:rPr>
        <w:b/>
        <w:kern w:val="0"/>
        <w:sz w:val="18"/>
        <w:szCs w:val="18"/>
      </w:rPr>
      <w:fldChar w:fldCharType="begin"/>
    </w:r>
    <w:r w:rsidR="00E22621" w:rsidRPr="00DA4FA8">
      <w:rPr>
        <w:b/>
        <w:kern w:val="0"/>
        <w:sz w:val="18"/>
        <w:szCs w:val="18"/>
      </w:rPr>
      <w:instrText xml:space="preserve"> PAGE   \* MERGEFORMAT </w:instrText>
    </w:r>
    <w:r w:rsidR="001A2B89" w:rsidRPr="00DA4FA8">
      <w:rPr>
        <w:b/>
        <w:kern w:val="0"/>
        <w:sz w:val="18"/>
        <w:szCs w:val="18"/>
      </w:rPr>
      <w:fldChar w:fldCharType="separate"/>
    </w:r>
    <w:r w:rsidR="003B4B79" w:rsidRPr="003B4B79">
      <w:rPr>
        <w:b/>
        <w:noProof/>
        <w:kern w:val="0"/>
        <w:sz w:val="18"/>
        <w:szCs w:val="18"/>
        <w:lang w:val="ko-KR"/>
      </w:rPr>
      <w:t>4</w:t>
    </w:r>
    <w:r w:rsidR="001A2B89" w:rsidRPr="00DA4FA8">
      <w:rPr>
        <w:b/>
        <w:kern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75C1E" w14:textId="77777777" w:rsidR="0029491D" w:rsidRDefault="0029491D" w:rsidP="00E8393F">
      <w:pPr>
        <w:ind w:left="284"/>
      </w:pPr>
      <w:r>
        <w:separator/>
      </w:r>
    </w:p>
  </w:footnote>
  <w:footnote w:type="continuationSeparator" w:id="0">
    <w:p w14:paraId="21A0CF6D" w14:textId="77777777" w:rsidR="0029491D" w:rsidRDefault="0029491D" w:rsidP="00E8393F">
      <w:pPr>
        <w:ind w:left="28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74037" w14:textId="4F872CEF" w:rsidR="00E22621" w:rsidRPr="003056B8" w:rsidRDefault="0029491D" w:rsidP="00E8393F">
    <w:pPr>
      <w:pStyle w:val="af3"/>
      <w:ind w:left="284"/>
      <w:jc w:val="left"/>
      <w:rPr>
        <w:b/>
        <w:kern w:val="0"/>
        <w:sz w:val="18"/>
        <w:szCs w:val="18"/>
      </w:rPr>
    </w:pPr>
    <w:r>
      <w:rPr>
        <w:b/>
        <w:noProof/>
        <w:kern w:val="0"/>
        <w:sz w:val="18"/>
        <w:szCs w:val="18"/>
      </w:rPr>
      <w:pict w14:anchorId="6A9F3C37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left:0;text-align:left;margin-left:-6.75pt;margin-top:15.05pt;width:498.5pt;height:0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2PXHQ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" adj="-2164,-1,-2164" strokeweight="1.5pt"/>
      </w:pict>
    </w:r>
    <w:r w:rsidR="00FE0EB1">
      <w:rPr>
        <w:rFonts w:hint="eastAsia"/>
        <w:b/>
        <w:kern w:val="0"/>
        <w:sz w:val="18"/>
        <w:szCs w:val="18"/>
      </w:rPr>
      <w:tab/>
    </w:r>
    <w:r w:rsidR="00FE0EB1">
      <w:rPr>
        <w:rFonts w:hint="eastAsia"/>
        <w:b/>
        <w:kern w:val="0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74D"/>
    <w:multiLevelType w:val="hybridMultilevel"/>
    <w:tmpl w:val="AB50C47E"/>
    <w:lvl w:ilvl="0" w:tplc="8C16D276">
      <w:start w:val="1"/>
      <w:numFmt w:val="decimalEnclosedCircle"/>
      <w:lvlText w:val="%1"/>
      <w:lvlJc w:val="left"/>
      <w:pPr>
        <w:ind w:left="644" w:hanging="360"/>
      </w:pPr>
      <w:rPr>
        <w:rFonts w:ascii="굴림" w:eastAsia="굴림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 w15:restartNumberingAfterBreak="0">
    <w:nsid w:val="02360B34"/>
    <w:multiLevelType w:val="hybridMultilevel"/>
    <w:tmpl w:val="F894D874"/>
    <w:lvl w:ilvl="0" w:tplc="63DC4C92">
      <w:start w:val="1"/>
      <w:numFmt w:val="bullet"/>
      <w:pStyle w:val="a"/>
      <w:lvlText w:val="–"/>
      <w:lvlJc w:val="left"/>
      <w:pPr>
        <w:ind w:left="1084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2" w15:restartNumberingAfterBreak="0">
    <w:nsid w:val="04B25A3C"/>
    <w:multiLevelType w:val="hybridMultilevel"/>
    <w:tmpl w:val="10E2F9FA"/>
    <w:lvl w:ilvl="0" w:tplc="3BACC048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" w15:restartNumberingAfterBreak="0">
    <w:nsid w:val="06F75AAF"/>
    <w:multiLevelType w:val="hybridMultilevel"/>
    <w:tmpl w:val="8F843D02"/>
    <w:lvl w:ilvl="0" w:tplc="F1807B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9D64AA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D944E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FD4EF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262BE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F60EA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16A8B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DE677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FC2C5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086B3411"/>
    <w:multiLevelType w:val="hybridMultilevel"/>
    <w:tmpl w:val="632E51B6"/>
    <w:lvl w:ilvl="0" w:tplc="0958E896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9512844"/>
    <w:multiLevelType w:val="hybridMultilevel"/>
    <w:tmpl w:val="A01E3EC0"/>
    <w:lvl w:ilvl="0" w:tplc="CC22D5D4">
      <w:start w:val="1"/>
      <w:numFmt w:val="decimalEnclosedCircle"/>
      <w:lvlText w:val="%1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6" w15:restartNumberingAfterBreak="0">
    <w:nsid w:val="0A952E7D"/>
    <w:multiLevelType w:val="hybridMultilevel"/>
    <w:tmpl w:val="A0347C86"/>
    <w:lvl w:ilvl="0" w:tplc="9A58B0A8">
      <w:start w:val="1"/>
      <w:numFmt w:val="decimalEnclosedCircle"/>
      <w:lvlText w:val="%1"/>
      <w:lvlJc w:val="left"/>
      <w:pPr>
        <w:ind w:left="644" w:hanging="360"/>
      </w:pPr>
      <w:rPr>
        <w:rFonts w:ascii="굴림" w:eastAsia="굴림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7" w15:restartNumberingAfterBreak="0">
    <w:nsid w:val="0AAF1603"/>
    <w:multiLevelType w:val="hybridMultilevel"/>
    <w:tmpl w:val="E872E0E8"/>
    <w:lvl w:ilvl="0" w:tplc="09F2CDD4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8" w15:restartNumberingAfterBreak="0">
    <w:nsid w:val="0E3B2706"/>
    <w:multiLevelType w:val="hybridMultilevel"/>
    <w:tmpl w:val="545CAC4E"/>
    <w:lvl w:ilvl="0" w:tplc="1C82F164">
      <w:start w:val="1"/>
      <w:numFmt w:val="decimalEnclosedCircle"/>
      <w:lvlText w:val="%1"/>
      <w:lvlJc w:val="left"/>
      <w:pPr>
        <w:ind w:left="644" w:hanging="360"/>
      </w:pPr>
      <w:rPr>
        <w:rFonts w:ascii="굴림" w:eastAsia="굴림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9" w15:restartNumberingAfterBreak="0">
    <w:nsid w:val="10147871"/>
    <w:multiLevelType w:val="hybridMultilevel"/>
    <w:tmpl w:val="25A227B6"/>
    <w:lvl w:ilvl="0" w:tplc="139245FC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0" w15:restartNumberingAfterBreak="0">
    <w:nsid w:val="191453C2"/>
    <w:multiLevelType w:val="hybridMultilevel"/>
    <w:tmpl w:val="D138CDEE"/>
    <w:lvl w:ilvl="0" w:tplc="CA00D8B2">
      <w:start w:val="1"/>
      <w:numFmt w:val="bullet"/>
      <w:pStyle w:val="a0"/>
      <w:lvlText w:val="▪"/>
      <w:lvlJc w:val="left"/>
      <w:pPr>
        <w:ind w:left="1084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1" w15:restartNumberingAfterBreak="0">
    <w:nsid w:val="1A1D784A"/>
    <w:multiLevelType w:val="hybridMultilevel"/>
    <w:tmpl w:val="FFE6D64A"/>
    <w:lvl w:ilvl="0" w:tplc="D57ECCA2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C023842"/>
    <w:multiLevelType w:val="hybridMultilevel"/>
    <w:tmpl w:val="EE1A016E"/>
    <w:lvl w:ilvl="0" w:tplc="0409000D">
      <w:start w:val="1"/>
      <w:numFmt w:val="bullet"/>
      <w:lvlText w:val="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3" w15:restartNumberingAfterBreak="0">
    <w:nsid w:val="1C1E6D53"/>
    <w:multiLevelType w:val="hybridMultilevel"/>
    <w:tmpl w:val="83C0BEE0"/>
    <w:lvl w:ilvl="0" w:tplc="8A207636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4" w15:restartNumberingAfterBreak="0">
    <w:nsid w:val="1F845054"/>
    <w:multiLevelType w:val="hybridMultilevel"/>
    <w:tmpl w:val="35F8D640"/>
    <w:lvl w:ilvl="0" w:tplc="E44E0AD0">
      <w:start w:val="1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5" w15:restartNumberingAfterBreak="0">
    <w:nsid w:val="20E817FF"/>
    <w:multiLevelType w:val="hybridMultilevel"/>
    <w:tmpl w:val="7A5EEEA4"/>
    <w:lvl w:ilvl="0" w:tplc="2390B9C6">
      <w:start w:val="4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6" w15:restartNumberingAfterBreak="0">
    <w:nsid w:val="23727AA1"/>
    <w:multiLevelType w:val="hybridMultilevel"/>
    <w:tmpl w:val="3E4EB4BC"/>
    <w:lvl w:ilvl="0" w:tplc="EB4C5BF6">
      <w:start w:val="10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4837D04"/>
    <w:multiLevelType w:val="hybridMultilevel"/>
    <w:tmpl w:val="A086CADE"/>
    <w:lvl w:ilvl="0" w:tplc="75641798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8" w15:restartNumberingAfterBreak="0">
    <w:nsid w:val="28904D70"/>
    <w:multiLevelType w:val="multilevel"/>
    <w:tmpl w:val="8042018A"/>
    <w:lvl w:ilvl="0">
      <w:start w:val="1"/>
      <w:numFmt w:val="decimal"/>
      <w:pStyle w:val="a1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a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a3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pStyle w:val="a4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9" w15:restartNumberingAfterBreak="0">
    <w:nsid w:val="293627E2"/>
    <w:multiLevelType w:val="hybridMultilevel"/>
    <w:tmpl w:val="B91873D8"/>
    <w:lvl w:ilvl="0" w:tplc="018A6712">
      <w:start w:val="1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0" w15:restartNumberingAfterBreak="0">
    <w:nsid w:val="2F341847"/>
    <w:multiLevelType w:val="hybridMultilevel"/>
    <w:tmpl w:val="1B62F52A"/>
    <w:lvl w:ilvl="0" w:tplc="0CFA2704">
      <w:start w:val="1"/>
      <w:numFmt w:val="decimalEnclosedCircle"/>
      <w:lvlText w:val="%1"/>
      <w:lvlJc w:val="left"/>
      <w:pPr>
        <w:ind w:left="644" w:hanging="360"/>
      </w:pPr>
      <w:rPr>
        <w:rFonts w:ascii="굴림" w:eastAsia="굴림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1" w15:restartNumberingAfterBreak="0">
    <w:nsid w:val="30F021C0"/>
    <w:multiLevelType w:val="hybridMultilevel"/>
    <w:tmpl w:val="3B3CBAB4"/>
    <w:lvl w:ilvl="0" w:tplc="C8527E82">
      <w:start w:val="200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7B973AF"/>
    <w:multiLevelType w:val="hybridMultilevel"/>
    <w:tmpl w:val="AB88186C"/>
    <w:lvl w:ilvl="0" w:tplc="52389034">
      <w:start w:val="4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3" w15:restartNumberingAfterBreak="0">
    <w:nsid w:val="385266D0"/>
    <w:multiLevelType w:val="hybridMultilevel"/>
    <w:tmpl w:val="FB50D874"/>
    <w:lvl w:ilvl="0" w:tplc="D0AE60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390B1B59"/>
    <w:multiLevelType w:val="hybridMultilevel"/>
    <w:tmpl w:val="D3F600FA"/>
    <w:lvl w:ilvl="0" w:tplc="C13462EE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5" w15:restartNumberingAfterBreak="0">
    <w:nsid w:val="3F404E95"/>
    <w:multiLevelType w:val="hybridMultilevel"/>
    <w:tmpl w:val="DFFA1FC4"/>
    <w:lvl w:ilvl="0" w:tplc="C67E4AB2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6" w15:restartNumberingAfterBreak="0">
    <w:nsid w:val="44C749A4"/>
    <w:multiLevelType w:val="hybridMultilevel"/>
    <w:tmpl w:val="73FADEA4"/>
    <w:lvl w:ilvl="0" w:tplc="9426FF86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7" w15:restartNumberingAfterBreak="0">
    <w:nsid w:val="46BA1A2E"/>
    <w:multiLevelType w:val="hybridMultilevel"/>
    <w:tmpl w:val="9FBA1364"/>
    <w:lvl w:ilvl="0" w:tplc="9982B7E6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8" w15:restartNumberingAfterBreak="0">
    <w:nsid w:val="4B067A7E"/>
    <w:multiLevelType w:val="hybridMultilevel"/>
    <w:tmpl w:val="08E81BFA"/>
    <w:lvl w:ilvl="0" w:tplc="622A4B82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9" w15:restartNumberingAfterBreak="0">
    <w:nsid w:val="4E7F204F"/>
    <w:multiLevelType w:val="hybridMultilevel"/>
    <w:tmpl w:val="179E7D0C"/>
    <w:lvl w:ilvl="0" w:tplc="0D5862A0">
      <w:start w:val="2009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0" w15:restartNumberingAfterBreak="0">
    <w:nsid w:val="53D26E5C"/>
    <w:multiLevelType w:val="hybridMultilevel"/>
    <w:tmpl w:val="0AB40424"/>
    <w:lvl w:ilvl="0" w:tplc="FBDA9F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1" w15:restartNumberingAfterBreak="0">
    <w:nsid w:val="557F3C12"/>
    <w:multiLevelType w:val="hybridMultilevel"/>
    <w:tmpl w:val="4D1C8250"/>
    <w:lvl w:ilvl="0" w:tplc="BFE67C04">
      <w:start w:val="4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2" w15:restartNumberingAfterBreak="0">
    <w:nsid w:val="58A337A5"/>
    <w:multiLevelType w:val="hybridMultilevel"/>
    <w:tmpl w:val="2DEAE636"/>
    <w:lvl w:ilvl="0" w:tplc="01E874B8">
      <w:start w:val="1"/>
      <w:numFmt w:val="decimalEnclosedCircle"/>
      <w:lvlText w:val="%1"/>
      <w:lvlJc w:val="left"/>
      <w:pPr>
        <w:ind w:left="644" w:hanging="360"/>
      </w:pPr>
      <w:rPr>
        <w:rFonts w:ascii="굴림" w:eastAsia="굴림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3" w15:restartNumberingAfterBreak="0">
    <w:nsid w:val="595902B0"/>
    <w:multiLevelType w:val="hybridMultilevel"/>
    <w:tmpl w:val="1A047664"/>
    <w:lvl w:ilvl="0" w:tplc="D57ECC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A374766"/>
    <w:multiLevelType w:val="hybridMultilevel"/>
    <w:tmpl w:val="DE9454A6"/>
    <w:lvl w:ilvl="0" w:tplc="8C448766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5" w15:restartNumberingAfterBreak="0">
    <w:nsid w:val="5AA95578"/>
    <w:multiLevelType w:val="hybridMultilevel"/>
    <w:tmpl w:val="D6B0D24C"/>
    <w:lvl w:ilvl="0" w:tplc="4400290A">
      <w:start w:val="1"/>
      <w:numFmt w:val="decimalEnclosedCircle"/>
      <w:lvlText w:val="%1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6" w15:restartNumberingAfterBreak="0">
    <w:nsid w:val="5F5F1421"/>
    <w:multiLevelType w:val="hybridMultilevel"/>
    <w:tmpl w:val="BBE61C4E"/>
    <w:lvl w:ilvl="0" w:tplc="650ABA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238CD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15462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2986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69445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B0C4A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36620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B6A1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074F9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7" w15:restartNumberingAfterBreak="0">
    <w:nsid w:val="61DB6BB2"/>
    <w:multiLevelType w:val="hybridMultilevel"/>
    <w:tmpl w:val="159A371E"/>
    <w:lvl w:ilvl="0" w:tplc="EE2EE3E2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8" w15:restartNumberingAfterBreak="0">
    <w:nsid w:val="67491F1E"/>
    <w:multiLevelType w:val="hybridMultilevel"/>
    <w:tmpl w:val="D310B4BC"/>
    <w:lvl w:ilvl="0" w:tplc="4ED80C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F281C31"/>
    <w:multiLevelType w:val="hybridMultilevel"/>
    <w:tmpl w:val="199CD29C"/>
    <w:lvl w:ilvl="0" w:tplc="5740C466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0" w15:restartNumberingAfterBreak="0">
    <w:nsid w:val="71CB433F"/>
    <w:multiLevelType w:val="hybridMultilevel"/>
    <w:tmpl w:val="73668176"/>
    <w:lvl w:ilvl="0" w:tplc="52B2EDC6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1" w15:restartNumberingAfterBreak="0">
    <w:nsid w:val="783D17D3"/>
    <w:multiLevelType w:val="hybridMultilevel"/>
    <w:tmpl w:val="542A2728"/>
    <w:lvl w:ilvl="0" w:tplc="5F582524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9656515"/>
    <w:multiLevelType w:val="hybridMultilevel"/>
    <w:tmpl w:val="22EE6CE6"/>
    <w:lvl w:ilvl="0" w:tplc="0409000D">
      <w:start w:val="1"/>
      <w:numFmt w:val="bullet"/>
      <w:lvlText w:val="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3" w15:restartNumberingAfterBreak="0">
    <w:nsid w:val="7A486C8C"/>
    <w:multiLevelType w:val="hybridMultilevel"/>
    <w:tmpl w:val="7CC8942C"/>
    <w:lvl w:ilvl="0" w:tplc="F68888E6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4" w15:restartNumberingAfterBreak="0">
    <w:nsid w:val="7C023F2E"/>
    <w:multiLevelType w:val="hybridMultilevel"/>
    <w:tmpl w:val="6442AE50"/>
    <w:lvl w:ilvl="0" w:tplc="D7A2010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09A9FE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E22A34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6578447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AFE902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97AF71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D0C75A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015EF0E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3926CB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3"/>
  </w:num>
  <w:num w:numId="3">
    <w:abstractNumId w:val="44"/>
  </w:num>
  <w:num w:numId="4">
    <w:abstractNumId w:val="22"/>
  </w:num>
  <w:num w:numId="5">
    <w:abstractNumId w:val="15"/>
  </w:num>
  <w:num w:numId="6">
    <w:abstractNumId w:val="31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2"/>
  </w:num>
  <w:num w:numId="10">
    <w:abstractNumId w:val="42"/>
  </w:num>
  <w:num w:numId="11">
    <w:abstractNumId w:val="5"/>
  </w:num>
  <w:num w:numId="12">
    <w:abstractNumId w:val="35"/>
  </w:num>
  <w:num w:numId="13">
    <w:abstractNumId w:val="21"/>
  </w:num>
  <w:num w:numId="14">
    <w:abstractNumId w:val="2"/>
  </w:num>
  <w:num w:numId="15">
    <w:abstractNumId w:val="30"/>
  </w:num>
  <w:num w:numId="16">
    <w:abstractNumId w:val="32"/>
  </w:num>
  <w:num w:numId="17">
    <w:abstractNumId w:val="20"/>
  </w:num>
  <w:num w:numId="18">
    <w:abstractNumId w:val="0"/>
  </w:num>
  <w:num w:numId="19">
    <w:abstractNumId w:val="27"/>
  </w:num>
  <w:num w:numId="20">
    <w:abstractNumId w:val="6"/>
  </w:num>
  <w:num w:numId="21">
    <w:abstractNumId w:val="8"/>
  </w:num>
  <w:num w:numId="22">
    <w:abstractNumId w:val="13"/>
  </w:num>
  <w:num w:numId="23">
    <w:abstractNumId w:val="33"/>
  </w:num>
  <w:num w:numId="24">
    <w:abstractNumId w:val="38"/>
  </w:num>
  <w:num w:numId="25">
    <w:abstractNumId w:val="4"/>
  </w:num>
  <w:num w:numId="26">
    <w:abstractNumId w:val="11"/>
  </w:num>
  <w:num w:numId="27">
    <w:abstractNumId w:val="29"/>
  </w:num>
  <w:num w:numId="28">
    <w:abstractNumId w:val="14"/>
  </w:num>
  <w:num w:numId="29">
    <w:abstractNumId w:val="19"/>
  </w:num>
  <w:num w:numId="30">
    <w:abstractNumId w:val="10"/>
  </w:num>
  <w:num w:numId="31">
    <w:abstractNumId w:val="1"/>
  </w:num>
  <w:num w:numId="32">
    <w:abstractNumId w:val="36"/>
  </w:num>
  <w:num w:numId="33">
    <w:abstractNumId w:val="3"/>
  </w:num>
  <w:num w:numId="34">
    <w:abstractNumId w:val="34"/>
  </w:num>
  <w:num w:numId="35">
    <w:abstractNumId w:val="17"/>
  </w:num>
  <w:num w:numId="36">
    <w:abstractNumId w:val="40"/>
  </w:num>
  <w:num w:numId="37">
    <w:abstractNumId w:val="24"/>
  </w:num>
  <w:num w:numId="38">
    <w:abstractNumId w:val="41"/>
  </w:num>
  <w:num w:numId="39">
    <w:abstractNumId w:val="7"/>
  </w:num>
  <w:num w:numId="40">
    <w:abstractNumId w:val="37"/>
  </w:num>
  <w:num w:numId="41">
    <w:abstractNumId w:val="43"/>
  </w:num>
  <w:num w:numId="42">
    <w:abstractNumId w:val="26"/>
  </w:num>
  <w:num w:numId="43">
    <w:abstractNumId w:val="28"/>
  </w:num>
  <w:num w:numId="44">
    <w:abstractNumId w:val="39"/>
  </w:num>
  <w:num w:numId="45">
    <w:abstractNumId w:val="25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"/>
        <o:r id="V:Rule2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736"/>
    <w:rsid w:val="00001146"/>
    <w:rsid w:val="000023A9"/>
    <w:rsid w:val="00006780"/>
    <w:rsid w:val="00006B06"/>
    <w:rsid w:val="000074AB"/>
    <w:rsid w:val="00007767"/>
    <w:rsid w:val="00013040"/>
    <w:rsid w:val="0001308B"/>
    <w:rsid w:val="0001773F"/>
    <w:rsid w:val="00017E42"/>
    <w:rsid w:val="0002436E"/>
    <w:rsid w:val="0002450D"/>
    <w:rsid w:val="00025762"/>
    <w:rsid w:val="00025F7A"/>
    <w:rsid w:val="000272DE"/>
    <w:rsid w:val="0002792E"/>
    <w:rsid w:val="00030B41"/>
    <w:rsid w:val="000334BD"/>
    <w:rsid w:val="00033CED"/>
    <w:rsid w:val="00035C91"/>
    <w:rsid w:val="000368EB"/>
    <w:rsid w:val="00037066"/>
    <w:rsid w:val="00043FF8"/>
    <w:rsid w:val="00044868"/>
    <w:rsid w:val="00052BF3"/>
    <w:rsid w:val="000534DE"/>
    <w:rsid w:val="00054112"/>
    <w:rsid w:val="00057233"/>
    <w:rsid w:val="00057785"/>
    <w:rsid w:val="00057C1C"/>
    <w:rsid w:val="00057C8D"/>
    <w:rsid w:val="00061801"/>
    <w:rsid w:val="00061990"/>
    <w:rsid w:val="00062CC0"/>
    <w:rsid w:val="00067051"/>
    <w:rsid w:val="0007533F"/>
    <w:rsid w:val="00084F5A"/>
    <w:rsid w:val="00085D0A"/>
    <w:rsid w:val="00090BB6"/>
    <w:rsid w:val="00090FF9"/>
    <w:rsid w:val="000918DE"/>
    <w:rsid w:val="000923CE"/>
    <w:rsid w:val="000949B8"/>
    <w:rsid w:val="00094C99"/>
    <w:rsid w:val="00096AC7"/>
    <w:rsid w:val="000A0904"/>
    <w:rsid w:val="000A2D33"/>
    <w:rsid w:val="000A316A"/>
    <w:rsid w:val="000A338B"/>
    <w:rsid w:val="000A5FB3"/>
    <w:rsid w:val="000B2025"/>
    <w:rsid w:val="000B628A"/>
    <w:rsid w:val="000C073D"/>
    <w:rsid w:val="000C1B7B"/>
    <w:rsid w:val="000C2510"/>
    <w:rsid w:val="000C3E61"/>
    <w:rsid w:val="000C60E4"/>
    <w:rsid w:val="000C69BB"/>
    <w:rsid w:val="000C7FA7"/>
    <w:rsid w:val="000D2BF9"/>
    <w:rsid w:val="000D2D77"/>
    <w:rsid w:val="000D3A56"/>
    <w:rsid w:val="000D5BA9"/>
    <w:rsid w:val="000D5D3E"/>
    <w:rsid w:val="000D5F5E"/>
    <w:rsid w:val="000E317A"/>
    <w:rsid w:val="000F218F"/>
    <w:rsid w:val="000F2387"/>
    <w:rsid w:val="000F480D"/>
    <w:rsid w:val="000F553E"/>
    <w:rsid w:val="000F6409"/>
    <w:rsid w:val="000F7F30"/>
    <w:rsid w:val="001002C1"/>
    <w:rsid w:val="00100EA5"/>
    <w:rsid w:val="00101F6F"/>
    <w:rsid w:val="00102DB7"/>
    <w:rsid w:val="001032B3"/>
    <w:rsid w:val="00103ECC"/>
    <w:rsid w:val="0010635D"/>
    <w:rsid w:val="00106A89"/>
    <w:rsid w:val="00106D82"/>
    <w:rsid w:val="00107015"/>
    <w:rsid w:val="00113D6C"/>
    <w:rsid w:val="0011454D"/>
    <w:rsid w:val="00125064"/>
    <w:rsid w:val="00130B17"/>
    <w:rsid w:val="00130CDE"/>
    <w:rsid w:val="00131AFE"/>
    <w:rsid w:val="00133181"/>
    <w:rsid w:val="00134070"/>
    <w:rsid w:val="00135A18"/>
    <w:rsid w:val="00137AA8"/>
    <w:rsid w:val="00142927"/>
    <w:rsid w:val="00143E4F"/>
    <w:rsid w:val="0014444D"/>
    <w:rsid w:val="001461C0"/>
    <w:rsid w:val="00153017"/>
    <w:rsid w:val="001530EE"/>
    <w:rsid w:val="001538DB"/>
    <w:rsid w:val="00153D09"/>
    <w:rsid w:val="00156D4B"/>
    <w:rsid w:val="00157E6C"/>
    <w:rsid w:val="00163499"/>
    <w:rsid w:val="00166B97"/>
    <w:rsid w:val="001671BA"/>
    <w:rsid w:val="001708EE"/>
    <w:rsid w:val="001710CA"/>
    <w:rsid w:val="0017213B"/>
    <w:rsid w:val="001739F1"/>
    <w:rsid w:val="00180A1F"/>
    <w:rsid w:val="00181368"/>
    <w:rsid w:val="0018394C"/>
    <w:rsid w:val="0019004F"/>
    <w:rsid w:val="00190C7F"/>
    <w:rsid w:val="00193057"/>
    <w:rsid w:val="00193ABD"/>
    <w:rsid w:val="00194830"/>
    <w:rsid w:val="001958D9"/>
    <w:rsid w:val="00195C72"/>
    <w:rsid w:val="001972E4"/>
    <w:rsid w:val="00197699"/>
    <w:rsid w:val="0019775B"/>
    <w:rsid w:val="00197C67"/>
    <w:rsid w:val="001A2B89"/>
    <w:rsid w:val="001A62C3"/>
    <w:rsid w:val="001B437E"/>
    <w:rsid w:val="001C0932"/>
    <w:rsid w:val="001C254C"/>
    <w:rsid w:val="001C334B"/>
    <w:rsid w:val="001C3F65"/>
    <w:rsid w:val="001C523E"/>
    <w:rsid w:val="001C5578"/>
    <w:rsid w:val="001D11FE"/>
    <w:rsid w:val="001D35F7"/>
    <w:rsid w:val="001D3C7F"/>
    <w:rsid w:val="001D62C4"/>
    <w:rsid w:val="001E1D01"/>
    <w:rsid w:val="001E3041"/>
    <w:rsid w:val="001E3CCF"/>
    <w:rsid w:val="001E3DEC"/>
    <w:rsid w:val="001E5FE7"/>
    <w:rsid w:val="001E70B1"/>
    <w:rsid w:val="002040D3"/>
    <w:rsid w:val="00205AE8"/>
    <w:rsid w:val="0020639C"/>
    <w:rsid w:val="0020649C"/>
    <w:rsid w:val="00207C61"/>
    <w:rsid w:val="00211D4C"/>
    <w:rsid w:val="00224670"/>
    <w:rsid w:val="00227675"/>
    <w:rsid w:val="002309D5"/>
    <w:rsid w:val="00230D8F"/>
    <w:rsid w:val="0023401C"/>
    <w:rsid w:val="00235AAD"/>
    <w:rsid w:val="00237A1D"/>
    <w:rsid w:val="00242801"/>
    <w:rsid w:val="002429C8"/>
    <w:rsid w:val="00252C29"/>
    <w:rsid w:val="00252FE8"/>
    <w:rsid w:val="002539B8"/>
    <w:rsid w:val="00261379"/>
    <w:rsid w:val="00266B17"/>
    <w:rsid w:val="00267102"/>
    <w:rsid w:val="002677DA"/>
    <w:rsid w:val="00271EFF"/>
    <w:rsid w:val="002729F6"/>
    <w:rsid w:val="00273613"/>
    <w:rsid w:val="002749A6"/>
    <w:rsid w:val="00276575"/>
    <w:rsid w:val="002779C6"/>
    <w:rsid w:val="0028151D"/>
    <w:rsid w:val="00285521"/>
    <w:rsid w:val="00291F5F"/>
    <w:rsid w:val="002937CC"/>
    <w:rsid w:val="00293F22"/>
    <w:rsid w:val="00293FC1"/>
    <w:rsid w:val="0029491D"/>
    <w:rsid w:val="00295891"/>
    <w:rsid w:val="0029770C"/>
    <w:rsid w:val="00297747"/>
    <w:rsid w:val="002A22DE"/>
    <w:rsid w:val="002A4057"/>
    <w:rsid w:val="002A466B"/>
    <w:rsid w:val="002A614A"/>
    <w:rsid w:val="002A7649"/>
    <w:rsid w:val="002B0205"/>
    <w:rsid w:val="002B1D9E"/>
    <w:rsid w:val="002B211F"/>
    <w:rsid w:val="002C2694"/>
    <w:rsid w:val="002C2C38"/>
    <w:rsid w:val="002C414F"/>
    <w:rsid w:val="002C6C3C"/>
    <w:rsid w:val="002C6CBD"/>
    <w:rsid w:val="002D1BE1"/>
    <w:rsid w:val="002D1F20"/>
    <w:rsid w:val="002D299C"/>
    <w:rsid w:val="002D4914"/>
    <w:rsid w:val="002D4CAD"/>
    <w:rsid w:val="002D57A7"/>
    <w:rsid w:val="002E05D9"/>
    <w:rsid w:val="002E3C94"/>
    <w:rsid w:val="002F1497"/>
    <w:rsid w:val="002F2DA1"/>
    <w:rsid w:val="002F31A3"/>
    <w:rsid w:val="002F3F12"/>
    <w:rsid w:val="002F4AC1"/>
    <w:rsid w:val="003056B8"/>
    <w:rsid w:val="003076CF"/>
    <w:rsid w:val="00307718"/>
    <w:rsid w:val="00307FD5"/>
    <w:rsid w:val="00312D8D"/>
    <w:rsid w:val="0031304E"/>
    <w:rsid w:val="00317D9B"/>
    <w:rsid w:val="00317FD4"/>
    <w:rsid w:val="00320562"/>
    <w:rsid w:val="00323004"/>
    <w:rsid w:val="00326F8A"/>
    <w:rsid w:val="0032782A"/>
    <w:rsid w:val="00327E96"/>
    <w:rsid w:val="00331AD5"/>
    <w:rsid w:val="0033333B"/>
    <w:rsid w:val="00335A92"/>
    <w:rsid w:val="0034059E"/>
    <w:rsid w:val="003409DE"/>
    <w:rsid w:val="00341828"/>
    <w:rsid w:val="00341E81"/>
    <w:rsid w:val="0034289B"/>
    <w:rsid w:val="00345FF2"/>
    <w:rsid w:val="00351BB9"/>
    <w:rsid w:val="00354EEF"/>
    <w:rsid w:val="003557CA"/>
    <w:rsid w:val="0035679B"/>
    <w:rsid w:val="003575E7"/>
    <w:rsid w:val="003625CB"/>
    <w:rsid w:val="003625D0"/>
    <w:rsid w:val="00362C7B"/>
    <w:rsid w:val="00370D28"/>
    <w:rsid w:val="00376AFE"/>
    <w:rsid w:val="00377DBF"/>
    <w:rsid w:val="00380568"/>
    <w:rsid w:val="00380B84"/>
    <w:rsid w:val="0038300D"/>
    <w:rsid w:val="003842D4"/>
    <w:rsid w:val="00386B1A"/>
    <w:rsid w:val="003907EE"/>
    <w:rsid w:val="00395BFB"/>
    <w:rsid w:val="00396EA0"/>
    <w:rsid w:val="003A0B1D"/>
    <w:rsid w:val="003A37A0"/>
    <w:rsid w:val="003A45B5"/>
    <w:rsid w:val="003A52B8"/>
    <w:rsid w:val="003A79AC"/>
    <w:rsid w:val="003B0340"/>
    <w:rsid w:val="003B34A4"/>
    <w:rsid w:val="003B4ACC"/>
    <w:rsid w:val="003B4B79"/>
    <w:rsid w:val="003B4D67"/>
    <w:rsid w:val="003B70ED"/>
    <w:rsid w:val="003C173F"/>
    <w:rsid w:val="003C4006"/>
    <w:rsid w:val="003C6F68"/>
    <w:rsid w:val="003D1561"/>
    <w:rsid w:val="003D1A29"/>
    <w:rsid w:val="003D3A45"/>
    <w:rsid w:val="003D4B37"/>
    <w:rsid w:val="003D5B79"/>
    <w:rsid w:val="003D6EC0"/>
    <w:rsid w:val="003E14DB"/>
    <w:rsid w:val="003E3514"/>
    <w:rsid w:val="003E4AF8"/>
    <w:rsid w:val="003E7169"/>
    <w:rsid w:val="003F0948"/>
    <w:rsid w:val="003F15C1"/>
    <w:rsid w:val="003F189E"/>
    <w:rsid w:val="003F1A63"/>
    <w:rsid w:val="003F5D2B"/>
    <w:rsid w:val="003F63E8"/>
    <w:rsid w:val="00400E4C"/>
    <w:rsid w:val="00402794"/>
    <w:rsid w:val="0041209B"/>
    <w:rsid w:val="00413336"/>
    <w:rsid w:val="00414547"/>
    <w:rsid w:val="004174F5"/>
    <w:rsid w:val="0041766B"/>
    <w:rsid w:val="0041768D"/>
    <w:rsid w:val="0042268C"/>
    <w:rsid w:val="00425FCD"/>
    <w:rsid w:val="00426CD8"/>
    <w:rsid w:val="00427062"/>
    <w:rsid w:val="004310EA"/>
    <w:rsid w:val="004336DE"/>
    <w:rsid w:val="004407BD"/>
    <w:rsid w:val="004509A3"/>
    <w:rsid w:val="0045446D"/>
    <w:rsid w:val="00456295"/>
    <w:rsid w:val="0046009C"/>
    <w:rsid w:val="0046028B"/>
    <w:rsid w:val="00460C67"/>
    <w:rsid w:val="0046185E"/>
    <w:rsid w:val="0046232D"/>
    <w:rsid w:val="004628C9"/>
    <w:rsid w:val="00462E2D"/>
    <w:rsid w:val="00462EA2"/>
    <w:rsid w:val="00464996"/>
    <w:rsid w:val="00471A84"/>
    <w:rsid w:val="00471D09"/>
    <w:rsid w:val="0047245C"/>
    <w:rsid w:val="004727A1"/>
    <w:rsid w:val="00476449"/>
    <w:rsid w:val="00476C0D"/>
    <w:rsid w:val="00484000"/>
    <w:rsid w:val="004856BA"/>
    <w:rsid w:val="00485B0B"/>
    <w:rsid w:val="00487064"/>
    <w:rsid w:val="004928C1"/>
    <w:rsid w:val="00495D94"/>
    <w:rsid w:val="004964AB"/>
    <w:rsid w:val="00496D79"/>
    <w:rsid w:val="00497D5A"/>
    <w:rsid w:val="004A0A73"/>
    <w:rsid w:val="004A1AD8"/>
    <w:rsid w:val="004A3E5F"/>
    <w:rsid w:val="004A6E7E"/>
    <w:rsid w:val="004B1DD0"/>
    <w:rsid w:val="004B3C6A"/>
    <w:rsid w:val="004B61A4"/>
    <w:rsid w:val="004B74D7"/>
    <w:rsid w:val="004C1105"/>
    <w:rsid w:val="004C331B"/>
    <w:rsid w:val="004C706F"/>
    <w:rsid w:val="004C79F4"/>
    <w:rsid w:val="004D43F7"/>
    <w:rsid w:val="004D749C"/>
    <w:rsid w:val="004E1C5F"/>
    <w:rsid w:val="004E2BA7"/>
    <w:rsid w:val="004E399D"/>
    <w:rsid w:val="004E41B4"/>
    <w:rsid w:val="004E6E1C"/>
    <w:rsid w:val="004F1667"/>
    <w:rsid w:val="004F189D"/>
    <w:rsid w:val="004F20AB"/>
    <w:rsid w:val="004F4630"/>
    <w:rsid w:val="004F5B88"/>
    <w:rsid w:val="00500FF1"/>
    <w:rsid w:val="005036E2"/>
    <w:rsid w:val="00505572"/>
    <w:rsid w:val="005055EC"/>
    <w:rsid w:val="00506FB9"/>
    <w:rsid w:val="00507A45"/>
    <w:rsid w:val="00515920"/>
    <w:rsid w:val="00517666"/>
    <w:rsid w:val="005205F6"/>
    <w:rsid w:val="0052225A"/>
    <w:rsid w:val="005249BF"/>
    <w:rsid w:val="0052731E"/>
    <w:rsid w:val="0052787F"/>
    <w:rsid w:val="005327B8"/>
    <w:rsid w:val="00532E8B"/>
    <w:rsid w:val="00534C7F"/>
    <w:rsid w:val="00536293"/>
    <w:rsid w:val="00536DBA"/>
    <w:rsid w:val="005370E6"/>
    <w:rsid w:val="00547B14"/>
    <w:rsid w:val="00547FDF"/>
    <w:rsid w:val="00553556"/>
    <w:rsid w:val="005576C1"/>
    <w:rsid w:val="00562579"/>
    <w:rsid w:val="00564590"/>
    <w:rsid w:val="005647E8"/>
    <w:rsid w:val="005658D7"/>
    <w:rsid w:val="00570046"/>
    <w:rsid w:val="00570D1C"/>
    <w:rsid w:val="00570F66"/>
    <w:rsid w:val="00573080"/>
    <w:rsid w:val="00574597"/>
    <w:rsid w:val="005750BD"/>
    <w:rsid w:val="00575432"/>
    <w:rsid w:val="00575763"/>
    <w:rsid w:val="00580E30"/>
    <w:rsid w:val="00581A07"/>
    <w:rsid w:val="00583EDF"/>
    <w:rsid w:val="00584B07"/>
    <w:rsid w:val="00584E5D"/>
    <w:rsid w:val="005863BD"/>
    <w:rsid w:val="00586759"/>
    <w:rsid w:val="0058770C"/>
    <w:rsid w:val="00587F9F"/>
    <w:rsid w:val="00590D7D"/>
    <w:rsid w:val="0059194C"/>
    <w:rsid w:val="00592C1A"/>
    <w:rsid w:val="00593B02"/>
    <w:rsid w:val="005961B5"/>
    <w:rsid w:val="005A211E"/>
    <w:rsid w:val="005A2E7F"/>
    <w:rsid w:val="005A4D4C"/>
    <w:rsid w:val="005B1AD0"/>
    <w:rsid w:val="005B2DF6"/>
    <w:rsid w:val="005B30F8"/>
    <w:rsid w:val="005C3FD5"/>
    <w:rsid w:val="005C53A6"/>
    <w:rsid w:val="005C5FFA"/>
    <w:rsid w:val="005C74D3"/>
    <w:rsid w:val="005E1BB1"/>
    <w:rsid w:val="005E2474"/>
    <w:rsid w:val="005E3835"/>
    <w:rsid w:val="005E51B4"/>
    <w:rsid w:val="005E6C82"/>
    <w:rsid w:val="005F12B1"/>
    <w:rsid w:val="005F37B4"/>
    <w:rsid w:val="006039DA"/>
    <w:rsid w:val="00606E67"/>
    <w:rsid w:val="006150E7"/>
    <w:rsid w:val="00617981"/>
    <w:rsid w:val="00617B67"/>
    <w:rsid w:val="00617FC6"/>
    <w:rsid w:val="0062177C"/>
    <w:rsid w:val="006221AE"/>
    <w:rsid w:val="00623B54"/>
    <w:rsid w:val="006307A7"/>
    <w:rsid w:val="0063167D"/>
    <w:rsid w:val="00633E94"/>
    <w:rsid w:val="00640178"/>
    <w:rsid w:val="0064034D"/>
    <w:rsid w:val="0064465B"/>
    <w:rsid w:val="006455C8"/>
    <w:rsid w:val="00647772"/>
    <w:rsid w:val="006508BD"/>
    <w:rsid w:val="00653CF6"/>
    <w:rsid w:val="0065555B"/>
    <w:rsid w:val="0065788B"/>
    <w:rsid w:val="00657E00"/>
    <w:rsid w:val="006603C5"/>
    <w:rsid w:val="00660716"/>
    <w:rsid w:val="00661070"/>
    <w:rsid w:val="006627EE"/>
    <w:rsid w:val="00663FFB"/>
    <w:rsid w:val="006651F7"/>
    <w:rsid w:val="006703D4"/>
    <w:rsid w:val="00671BB5"/>
    <w:rsid w:val="00671EE5"/>
    <w:rsid w:val="00673447"/>
    <w:rsid w:val="00673810"/>
    <w:rsid w:val="00673EB6"/>
    <w:rsid w:val="00675C74"/>
    <w:rsid w:val="00676EA8"/>
    <w:rsid w:val="006813CE"/>
    <w:rsid w:val="00681C48"/>
    <w:rsid w:val="006832D3"/>
    <w:rsid w:val="00684266"/>
    <w:rsid w:val="006866ED"/>
    <w:rsid w:val="00686803"/>
    <w:rsid w:val="00687B2C"/>
    <w:rsid w:val="006900A9"/>
    <w:rsid w:val="006944C5"/>
    <w:rsid w:val="00695BD8"/>
    <w:rsid w:val="006A02A0"/>
    <w:rsid w:val="006A09D0"/>
    <w:rsid w:val="006A1425"/>
    <w:rsid w:val="006A14BF"/>
    <w:rsid w:val="006A1C18"/>
    <w:rsid w:val="006A29A2"/>
    <w:rsid w:val="006A38ED"/>
    <w:rsid w:val="006A395F"/>
    <w:rsid w:val="006A449A"/>
    <w:rsid w:val="006A62A3"/>
    <w:rsid w:val="006A7CB5"/>
    <w:rsid w:val="006B73F1"/>
    <w:rsid w:val="006C2576"/>
    <w:rsid w:val="006C2FE7"/>
    <w:rsid w:val="006C379D"/>
    <w:rsid w:val="006C402D"/>
    <w:rsid w:val="006C7023"/>
    <w:rsid w:val="006C7424"/>
    <w:rsid w:val="006C79C9"/>
    <w:rsid w:val="006C7D76"/>
    <w:rsid w:val="006D1A76"/>
    <w:rsid w:val="006D2E6F"/>
    <w:rsid w:val="006D4AB7"/>
    <w:rsid w:val="006D5A38"/>
    <w:rsid w:val="006E0BAB"/>
    <w:rsid w:val="006E77B9"/>
    <w:rsid w:val="006F34AD"/>
    <w:rsid w:val="006F6434"/>
    <w:rsid w:val="0070022E"/>
    <w:rsid w:val="00701C16"/>
    <w:rsid w:val="00704A9E"/>
    <w:rsid w:val="007077E5"/>
    <w:rsid w:val="007078C5"/>
    <w:rsid w:val="00707A01"/>
    <w:rsid w:val="007119A0"/>
    <w:rsid w:val="00712F5B"/>
    <w:rsid w:val="0072084D"/>
    <w:rsid w:val="00721FEB"/>
    <w:rsid w:val="0072600F"/>
    <w:rsid w:val="007278C2"/>
    <w:rsid w:val="0073062A"/>
    <w:rsid w:val="007337BE"/>
    <w:rsid w:val="00737DB5"/>
    <w:rsid w:val="00740943"/>
    <w:rsid w:val="007431DF"/>
    <w:rsid w:val="007443D5"/>
    <w:rsid w:val="00744AFF"/>
    <w:rsid w:val="0074518B"/>
    <w:rsid w:val="0075041B"/>
    <w:rsid w:val="007510C2"/>
    <w:rsid w:val="00754B2A"/>
    <w:rsid w:val="00754D50"/>
    <w:rsid w:val="00756215"/>
    <w:rsid w:val="00756466"/>
    <w:rsid w:val="007568E1"/>
    <w:rsid w:val="0076152E"/>
    <w:rsid w:val="00761E8B"/>
    <w:rsid w:val="007634B0"/>
    <w:rsid w:val="00764160"/>
    <w:rsid w:val="007642FB"/>
    <w:rsid w:val="007663EF"/>
    <w:rsid w:val="0076730B"/>
    <w:rsid w:val="00772966"/>
    <w:rsid w:val="00775B15"/>
    <w:rsid w:val="00781AE4"/>
    <w:rsid w:val="00783216"/>
    <w:rsid w:val="007839F5"/>
    <w:rsid w:val="00783CAF"/>
    <w:rsid w:val="007844B6"/>
    <w:rsid w:val="0078556B"/>
    <w:rsid w:val="00786FC8"/>
    <w:rsid w:val="007907A5"/>
    <w:rsid w:val="0079495D"/>
    <w:rsid w:val="0079622D"/>
    <w:rsid w:val="007977B6"/>
    <w:rsid w:val="00797DDC"/>
    <w:rsid w:val="007A1268"/>
    <w:rsid w:val="007A1761"/>
    <w:rsid w:val="007A1E7F"/>
    <w:rsid w:val="007A30D8"/>
    <w:rsid w:val="007A37E7"/>
    <w:rsid w:val="007A5918"/>
    <w:rsid w:val="007A6865"/>
    <w:rsid w:val="007B125C"/>
    <w:rsid w:val="007B4D87"/>
    <w:rsid w:val="007C1DCB"/>
    <w:rsid w:val="007C1E45"/>
    <w:rsid w:val="007C32EC"/>
    <w:rsid w:val="007C6B32"/>
    <w:rsid w:val="007D042E"/>
    <w:rsid w:val="007D0F1B"/>
    <w:rsid w:val="007D17AB"/>
    <w:rsid w:val="007D6CBD"/>
    <w:rsid w:val="007D6CCD"/>
    <w:rsid w:val="007D73C9"/>
    <w:rsid w:val="007E0F11"/>
    <w:rsid w:val="007E2360"/>
    <w:rsid w:val="007E2C4D"/>
    <w:rsid w:val="007E2C4E"/>
    <w:rsid w:val="007E4057"/>
    <w:rsid w:val="007E457E"/>
    <w:rsid w:val="007E4944"/>
    <w:rsid w:val="007E5A30"/>
    <w:rsid w:val="007E63E7"/>
    <w:rsid w:val="007F0645"/>
    <w:rsid w:val="007F12E0"/>
    <w:rsid w:val="007F14D4"/>
    <w:rsid w:val="007F3ECD"/>
    <w:rsid w:val="007F6D65"/>
    <w:rsid w:val="0080469D"/>
    <w:rsid w:val="00812AEE"/>
    <w:rsid w:val="008135FC"/>
    <w:rsid w:val="00813BFF"/>
    <w:rsid w:val="00814ED6"/>
    <w:rsid w:val="00825B0C"/>
    <w:rsid w:val="00826309"/>
    <w:rsid w:val="00831B22"/>
    <w:rsid w:val="008345FC"/>
    <w:rsid w:val="00837172"/>
    <w:rsid w:val="00837A80"/>
    <w:rsid w:val="0084125C"/>
    <w:rsid w:val="00842FA2"/>
    <w:rsid w:val="00845058"/>
    <w:rsid w:val="00845714"/>
    <w:rsid w:val="00845AF9"/>
    <w:rsid w:val="00846652"/>
    <w:rsid w:val="00847227"/>
    <w:rsid w:val="008550E3"/>
    <w:rsid w:val="00855726"/>
    <w:rsid w:val="008564BC"/>
    <w:rsid w:val="00861395"/>
    <w:rsid w:val="0086361A"/>
    <w:rsid w:val="00865FB9"/>
    <w:rsid w:val="00866A7F"/>
    <w:rsid w:val="0086754D"/>
    <w:rsid w:val="00867FC4"/>
    <w:rsid w:val="00871C76"/>
    <w:rsid w:val="008726C6"/>
    <w:rsid w:val="00875268"/>
    <w:rsid w:val="00875942"/>
    <w:rsid w:val="00875DB5"/>
    <w:rsid w:val="00881721"/>
    <w:rsid w:val="00883B08"/>
    <w:rsid w:val="008841D3"/>
    <w:rsid w:val="00884BCF"/>
    <w:rsid w:val="008868C1"/>
    <w:rsid w:val="008935E1"/>
    <w:rsid w:val="0089501A"/>
    <w:rsid w:val="00896A5E"/>
    <w:rsid w:val="00897C71"/>
    <w:rsid w:val="00897DE5"/>
    <w:rsid w:val="008A2007"/>
    <w:rsid w:val="008A30FD"/>
    <w:rsid w:val="008A45C7"/>
    <w:rsid w:val="008A6437"/>
    <w:rsid w:val="008A7A70"/>
    <w:rsid w:val="008B0F75"/>
    <w:rsid w:val="008B224E"/>
    <w:rsid w:val="008B3239"/>
    <w:rsid w:val="008B3B82"/>
    <w:rsid w:val="008B52AF"/>
    <w:rsid w:val="008C02A8"/>
    <w:rsid w:val="008C21AD"/>
    <w:rsid w:val="008C37B0"/>
    <w:rsid w:val="008C49CE"/>
    <w:rsid w:val="008C5388"/>
    <w:rsid w:val="008C5601"/>
    <w:rsid w:val="008C68CA"/>
    <w:rsid w:val="008C7581"/>
    <w:rsid w:val="008D1585"/>
    <w:rsid w:val="008D2374"/>
    <w:rsid w:val="008D42BA"/>
    <w:rsid w:val="008D4956"/>
    <w:rsid w:val="008D499D"/>
    <w:rsid w:val="008D5C2E"/>
    <w:rsid w:val="008E006F"/>
    <w:rsid w:val="008E3970"/>
    <w:rsid w:val="008E70AE"/>
    <w:rsid w:val="008E7ABB"/>
    <w:rsid w:val="008F0987"/>
    <w:rsid w:val="008F2A5F"/>
    <w:rsid w:val="008F2F82"/>
    <w:rsid w:val="008F3F20"/>
    <w:rsid w:val="008F4B65"/>
    <w:rsid w:val="008F78AF"/>
    <w:rsid w:val="008F7BE4"/>
    <w:rsid w:val="009072F9"/>
    <w:rsid w:val="00907FFA"/>
    <w:rsid w:val="009141B8"/>
    <w:rsid w:val="00914380"/>
    <w:rsid w:val="00914F77"/>
    <w:rsid w:val="00915922"/>
    <w:rsid w:val="0091798D"/>
    <w:rsid w:val="0092163B"/>
    <w:rsid w:val="00932F2E"/>
    <w:rsid w:val="009360D0"/>
    <w:rsid w:val="00937199"/>
    <w:rsid w:val="00940395"/>
    <w:rsid w:val="00940919"/>
    <w:rsid w:val="009503E2"/>
    <w:rsid w:val="00955062"/>
    <w:rsid w:val="00960BA7"/>
    <w:rsid w:val="00961640"/>
    <w:rsid w:val="00964701"/>
    <w:rsid w:val="00964900"/>
    <w:rsid w:val="00964C2A"/>
    <w:rsid w:val="00966C3C"/>
    <w:rsid w:val="009702FC"/>
    <w:rsid w:val="00970947"/>
    <w:rsid w:val="00972C0F"/>
    <w:rsid w:val="00973F4B"/>
    <w:rsid w:val="009816A9"/>
    <w:rsid w:val="009827BA"/>
    <w:rsid w:val="00982C77"/>
    <w:rsid w:val="00983675"/>
    <w:rsid w:val="0098491C"/>
    <w:rsid w:val="00984980"/>
    <w:rsid w:val="00984C0C"/>
    <w:rsid w:val="00984C5D"/>
    <w:rsid w:val="009855D6"/>
    <w:rsid w:val="00990145"/>
    <w:rsid w:val="00990B82"/>
    <w:rsid w:val="00990BC5"/>
    <w:rsid w:val="0099435B"/>
    <w:rsid w:val="009969E2"/>
    <w:rsid w:val="009A2864"/>
    <w:rsid w:val="009A341A"/>
    <w:rsid w:val="009A5D84"/>
    <w:rsid w:val="009A60D4"/>
    <w:rsid w:val="009A6297"/>
    <w:rsid w:val="009A6BA9"/>
    <w:rsid w:val="009A71CC"/>
    <w:rsid w:val="009A7AB2"/>
    <w:rsid w:val="009B14AB"/>
    <w:rsid w:val="009B1FC3"/>
    <w:rsid w:val="009B6A80"/>
    <w:rsid w:val="009C0507"/>
    <w:rsid w:val="009C17DC"/>
    <w:rsid w:val="009C29F0"/>
    <w:rsid w:val="009C416B"/>
    <w:rsid w:val="009C4837"/>
    <w:rsid w:val="009C5BB1"/>
    <w:rsid w:val="009C649C"/>
    <w:rsid w:val="009C6FC7"/>
    <w:rsid w:val="009D0039"/>
    <w:rsid w:val="009D00CD"/>
    <w:rsid w:val="009D03CD"/>
    <w:rsid w:val="009D22DB"/>
    <w:rsid w:val="009D4F5A"/>
    <w:rsid w:val="009D5245"/>
    <w:rsid w:val="009E0A0B"/>
    <w:rsid w:val="009E22C2"/>
    <w:rsid w:val="009E2595"/>
    <w:rsid w:val="009E3A45"/>
    <w:rsid w:val="009E3BE4"/>
    <w:rsid w:val="009E44EB"/>
    <w:rsid w:val="009E6526"/>
    <w:rsid w:val="009E702C"/>
    <w:rsid w:val="009F1AC0"/>
    <w:rsid w:val="009F3A16"/>
    <w:rsid w:val="00A00D24"/>
    <w:rsid w:val="00A0258E"/>
    <w:rsid w:val="00A1018B"/>
    <w:rsid w:val="00A112AD"/>
    <w:rsid w:val="00A143E8"/>
    <w:rsid w:val="00A17DA4"/>
    <w:rsid w:val="00A22F40"/>
    <w:rsid w:val="00A24BFB"/>
    <w:rsid w:val="00A277E8"/>
    <w:rsid w:val="00A311D4"/>
    <w:rsid w:val="00A31460"/>
    <w:rsid w:val="00A368FA"/>
    <w:rsid w:val="00A36D99"/>
    <w:rsid w:val="00A42874"/>
    <w:rsid w:val="00A43059"/>
    <w:rsid w:val="00A43262"/>
    <w:rsid w:val="00A43CA4"/>
    <w:rsid w:val="00A448A8"/>
    <w:rsid w:val="00A46077"/>
    <w:rsid w:val="00A51DCC"/>
    <w:rsid w:val="00A52408"/>
    <w:rsid w:val="00A52A1A"/>
    <w:rsid w:val="00A55DD2"/>
    <w:rsid w:val="00A56847"/>
    <w:rsid w:val="00A5796B"/>
    <w:rsid w:val="00A57EBA"/>
    <w:rsid w:val="00A66995"/>
    <w:rsid w:val="00A66EA6"/>
    <w:rsid w:val="00A67917"/>
    <w:rsid w:val="00A7086B"/>
    <w:rsid w:val="00A74554"/>
    <w:rsid w:val="00A75AA3"/>
    <w:rsid w:val="00A760B8"/>
    <w:rsid w:val="00A84CA6"/>
    <w:rsid w:val="00A9131A"/>
    <w:rsid w:val="00A91A3B"/>
    <w:rsid w:val="00A93835"/>
    <w:rsid w:val="00A97B82"/>
    <w:rsid w:val="00A97DB0"/>
    <w:rsid w:val="00AA2FA6"/>
    <w:rsid w:val="00AA5044"/>
    <w:rsid w:val="00AA5C87"/>
    <w:rsid w:val="00AB2E9B"/>
    <w:rsid w:val="00AB3904"/>
    <w:rsid w:val="00AB663F"/>
    <w:rsid w:val="00AC0B11"/>
    <w:rsid w:val="00AC640F"/>
    <w:rsid w:val="00AD0E27"/>
    <w:rsid w:val="00AD1725"/>
    <w:rsid w:val="00AD1C62"/>
    <w:rsid w:val="00AD55A6"/>
    <w:rsid w:val="00AD7A1E"/>
    <w:rsid w:val="00AE00FA"/>
    <w:rsid w:val="00B0010A"/>
    <w:rsid w:val="00B00D26"/>
    <w:rsid w:val="00B01BAE"/>
    <w:rsid w:val="00B02297"/>
    <w:rsid w:val="00B0241D"/>
    <w:rsid w:val="00B03F16"/>
    <w:rsid w:val="00B05410"/>
    <w:rsid w:val="00B067B2"/>
    <w:rsid w:val="00B0790E"/>
    <w:rsid w:val="00B07E9E"/>
    <w:rsid w:val="00B10102"/>
    <w:rsid w:val="00B11189"/>
    <w:rsid w:val="00B11A2A"/>
    <w:rsid w:val="00B14612"/>
    <w:rsid w:val="00B20302"/>
    <w:rsid w:val="00B20E57"/>
    <w:rsid w:val="00B23200"/>
    <w:rsid w:val="00B23380"/>
    <w:rsid w:val="00B26686"/>
    <w:rsid w:val="00B27A04"/>
    <w:rsid w:val="00B30179"/>
    <w:rsid w:val="00B30D3D"/>
    <w:rsid w:val="00B3292B"/>
    <w:rsid w:val="00B32C6C"/>
    <w:rsid w:val="00B3598B"/>
    <w:rsid w:val="00B431BC"/>
    <w:rsid w:val="00B4518D"/>
    <w:rsid w:val="00B47E0D"/>
    <w:rsid w:val="00B51539"/>
    <w:rsid w:val="00B547A2"/>
    <w:rsid w:val="00B54BA4"/>
    <w:rsid w:val="00B54F3B"/>
    <w:rsid w:val="00B56806"/>
    <w:rsid w:val="00B56838"/>
    <w:rsid w:val="00B579BF"/>
    <w:rsid w:val="00B600F2"/>
    <w:rsid w:val="00B63BAC"/>
    <w:rsid w:val="00B653E7"/>
    <w:rsid w:val="00B70E01"/>
    <w:rsid w:val="00B7231E"/>
    <w:rsid w:val="00B74ADF"/>
    <w:rsid w:val="00B76ED2"/>
    <w:rsid w:val="00B874E9"/>
    <w:rsid w:val="00B9079B"/>
    <w:rsid w:val="00B91008"/>
    <w:rsid w:val="00B93286"/>
    <w:rsid w:val="00B934F5"/>
    <w:rsid w:val="00B93B11"/>
    <w:rsid w:val="00B96104"/>
    <w:rsid w:val="00BA2FAB"/>
    <w:rsid w:val="00BA4369"/>
    <w:rsid w:val="00BA6036"/>
    <w:rsid w:val="00BB104A"/>
    <w:rsid w:val="00BB190F"/>
    <w:rsid w:val="00BB2B62"/>
    <w:rsid w:val="00BB597D"/>
    <w:rsid w:val="00BB5C83"/>
    <w:rsid w:val="00BB5C8C"/>
    <w:rsid w:val="00BB67C0"/>
    <w:rsid w:val="00BC0426"/>
    <w:rsid w:val="00BC1290"/>
    <w:rsid w:val="00BC45D3"/>
    <w:rsid w:val="00BC47C0"/>
    <w:rsid w:val="00BC47DB"/>
    <w:rsid w:val="00BC4B50"/>
    <w:rsid w:val="00BC578E"/>
    <w:rsid w:val="00BC5938"/>
    <w:rsid w:val="00BC7657"/>
    <w:rsid w:val="00BC7ECC"/>
    <w:rsid w:val="00BD1C17"/>
    <w:rsid w:val="00BD27D4"/>
    <w:rsid w:val="00BD2E76"/>
    <w:rsid w:val="00BD2E79"/>
    <w:rsid w:val="00BD6F3E"/>
    <w:rsid w:val="00BD7E97"/>
    <w:rsid w:val="00BF31B3"/>
    <w:rsid w:val="00BF39B1"/>
    <w:rsid w:val="00BF6B4C"/>
    <w:rsid w:val="00BF72B4"/>
    <w:rsid w:val="00C01029"/>
    <w:rsid w:val="00C02805"/>
    <w:rsid w:val="00C0440F"/>
    <w:rsid w:val="00C110B7"/>
    <w:rsid w:val="00C144F2"/>
    <w:rsid w:val="00C15565"/>
    <w:rsid w:val="00C15643"/>
    <w:rsid w:val="00C20E84"/>
    <w:rsid w:val="00C21AF7"/>
    <w:rsid w:val="00C21C50"/>
    <w:rsid w:val="00C22F83"/>
    <w:rsid w:val="00C25F06"/>
    <w:rsid w:val="00C30267"/>
    <w:rsid w:val="00C32D50"/>
    <w:rsid w:val="00C342B8"/>
    <w:rsid w:val="00C345E5"/>
    <w:rsid w:val="00C35093"/>
    <w:rsid w:val="00C35305"/>
    <w:rsid w:val="00C4052D"/>
    <w:rsid w:val="00C42265"/>
    <w:rsid w:val="00C43151"/>
    <w:rsid w:val="00C52CED"/>
    <w:rsid w:val="00C57A7F"/>
    <w:rsid w:val="00C60450"/>
    <w:rsid w:val="00C61534"/>
    <w:rsid w:val="00C63A22"/>
    <w:rsid w:val="00C646F4"/>
    <w:rsid w:val="00C6477D"/>
    <w:rsid w:val="00C6550D"/>
    <w:rsid w:val="00C71F5D"/>
    <w:rsid w:val="00C72D70"/>
    <w:rsid w:val="00C80009"/>
    <w:rsid w:val="00C81467"/>
    <w:rsid w:val="00C819BC"/>
    <w:rsid w:val="00C82399"/>
    <w:rsid w:val="00C8477B"/>
    <w:rsid w:val="00C862DB"/>
    <w:rsid w:val="00C87C65"/>
    <w:rsid w:val="00C91D54"/>
    <w:rsid w:val="00CA168D"/>
    <w:rsid w:val="00CA1E04"/>
    <w:rsid w:val="00CA2A3E"/>
    <w:rsid w:val="00CA363A"/>
    <w:rsid w:val="00CA4EAB"/>
    <w:rsid w:val="00CA5761"/>
    <w:rsid w:val="00CA675F"/>
    <w:rsid w:val="00CB21B0"/>
    <w:rsid w:val="00CB3FAA"/>
    <w:rsid w:val="00CB3FB7"/>
    <w:rsid w:val="00CB6464"/>
    <w:rsid w:val="00CB69B1"/>
    <w:rsid w:val="00CC1E0D"/>
    <w:rsid w:val="00CC1EAE"/>
    <w:rsid w:val="00CC3D6C"/>
    <w:rsid w:val="00CC7E08"/>
    <w:rsid w:val="00CD1498"/>
    <w:rsid w:val="00CE3489"/>
    <w:rsid w:val="00CE4E4C"/>
    <w:rsid w:val="00CE608E"/>
    <w:rsid w:val="00CE72E1"/>
    <w:rsid w:val="00CF53FE"/>
    <w:rsid w:val="00CF562E"/>
    <w:rsid w:val="00CF5FA9"/>
    <w:rsid w:val="00D02C1E"/>
    <w:rsid w:val="00D0347B"/>
    <w:rsid w:val="00D035D7"/>
    <w:rsid w:val="00D04BC7"/>
    <w:rsid w:val="00D06A16"/>
    <w:rsid w:val="00D10812"/>
    <w:rsid w:val="00D1183E"/>
    <w:rsid w:val="00D11FAE"/>
    <w:rsid w:val="00D121F8"/>
    <w:rsid w:val="00D15843"/>
    <w:rsid w:val="00D16085"/>
    <w:rsid w:val="00D1774D"/>
    <w:rsid w:val="00D20EEB"/>
    <w:rsid w:val="00D23515"/>
    <w:rsid w:val="00D24962"/>
    <w:rsid w:val="00D26CC4"/>
    <w:rsid w:val="00D3049A"/>
    <w:rsid w:val="00D32BFE"/>
    <w:rsid w:val="00D32D42"/>
    <w:rsid w:val="00D33733"/>
    <w:rsid w:val="00D42020"/>
    <w:rsid w:val="00D43359"/>
    <w:rsid w:val="00D44343"/>
    <w:rsid w:val="00D446B4"/>
    <w:rsid w:val="00D4718C"/>
    <w:rsid w:val="00D54E0E"/>
    <w:rsid w:val="00D55A40"/>
    <w:rsid w:val="00D600ED"/>
    <w:rsid w:val="00D6115C"/>
    <w:rsid w:val="00D61AD9"/>
    <w:rsid w:val="00D63395"/>
    <w:rsid w:val="00D6456C"/>
    <w:rsid w:val="00D6473A"/>
    <w:rsid w:val="00D669E2"/>
    <w:rsid w:val="00D67F16"/>
    <w:rsid w:val="00D726CD"/>
    <w:rsid w:val="00D72738"/>
    <w:rsid w:val="00D7290C"/>
    <w:rsid w:val="00D731FB"/>
    <w:rsid w:val="00D7408E"/>
    <w:rsid w:val="00D76AC7"/>
    <w:rsid w:val="00D826CB"/>
    <w:rsid w:val="00D84029"/>
    <w:rsid w:val="00D85424"/>
    <w:rsid w:val="00D85AFC"/>
    <w:rsid w:val="00D90E4E"/>
    <w:rsid w:val="00D918F1"/>
    <w:rsid w:val="00DA000A"/>
    <w:rsid w:val="00DA0906"/>
    <w:rsid w:val="00DA177B"/>
    <w:rsid w:val="00DA274B"/>
    <w:rsid w:val="00DA4FA8"/>
    <w:rsid w:val="00DA5C81"/>
    <w:rsid w:val="00DA6736"/>
    <w:rsid w:val="00DB0D3E"/>
    <w:rsid w:val="00DB2B6A"/>
    <w:rsid w:val="00DB56AB"/>
    <w:rsid w:val="00DB79CE"/>
    <w:rsid w:val="00DC04BD"/>
    <w:rsid w:val="00DC4281"/>
    <w:rsid w:val="00DD0D9E"/>
    <w:rsid w:val="00DE33B0"/>
    <w:rsid w:val="00DE3AC2"/>
    <w:rsid w:val="00DE49A9"/>
    <w:rsid w:val="00DE4A98"/>
    <w:rsid w:val="00DE6E36"/>
    <w:rsid w:val="00DF496B"/>
    <w:rsid w:val="00DF787F"/>
    <w:rsid w:val="00E03293"/>
    <w:rsid w:val="00E05AFF"/>
    <w:rsid w:val="00E05F2F"/>
    <w:rsid w:val="00E06A08"/>
    <w:rsid w:val="00E07690"/>
    <w:rsid w:val="00E077E4"/>
    <w:rsid w:val="00E10A34"/>
    <w:rsid w:val="00E1343C"/>
    <w:rsid w:val="00E14369"/>
    <w:rsid w:val="00E15C1B"/>
    <w:rsid w:val="00E15DF6"/>
    <w:rsid w:val="00E20E9F"/>
    <w:rsid w:val="00E21833"/>
    <w:rsid w:val="00E2204A"/>
    <w:rsid w:val="00E22621"/>
    <w:rsid w:val="00E231B7"/>
    <w:rsid w:val="00E24EEB"/>
    <w:rsid w:val="00E2557B"/>
    <w:rsid w:val="00E26FDD"/>
    <w:rsid w:val="00E277DE"/>
    <w:rsid w:val="00E320EA"/>
    <w:rsid w:val="00E40BC9"/>
    <w:rsid w:val="00E42996"/>
    <w:rsid w:val="00E453F9"/>
    <w:rsid w:val="00E4580F"/>
    <w:rsid w:val="00E45944"/>
    <w:rsid w:val="00E461D3"/>
    <w:rsid w:val="00E500C8"/>
    <w:rsid w:val="00E51F9E"/>
    <w:rsid w:val="00E52731"/>
    <w:rsid w:val="00E53DE9"/>
    <w:rsid w:val="00E61465"/>
    <w:rsid w:val="00E61A4E"/>
    <w:rsid w:val="00E631FA"/>
    <w:rsid w:val="00E63FD8"/>
    <w:rsid w:val="00E66DC5"/>
    <w:rsid w:val="00E70347"/>
    <w:rsid w:val="00E7046A"/>
    <w:rsid w:val="00E724C2"/>
    <w:rsid w:val="00E73CA7"/>
    <w:rsid w:val="00E754DD"/>
    <w:rsid w:val="00E7574B"/>
    <w:rsid w:val="00E81164"/>
    <w:rsid w:val="00E81666"/>
    <w:rsid w:val="00E81CCB"/>
    <w:rsid w:val="00E81D9F"/>
    <w:rsid w:val="00E826B7"/>
    <w:rsid w:val="00E8393F"/>
    <w:rsid w:val="00E84086"/>
    <w:rsid w:val="00E84116"/>
    <w:rsid w:val="00E84B00"/>
    <w:rsid w:val="00E85135"/>
    <w:rsid w:val="00E86F8B"/>
    <w:rsid w:val="00E918DE"/>
    <w:rsid w:val="00E922A9"/>
    <w:rsid w:val="00E949B3"/>
    <w:rsid w:val="00E94D73"/>
    <w:rsid w:val="00EA37BE"/>
    <w:rsid w:val="00EA44EF"/>
    <w:rsid w:val="00EA453C"/>
    <w:rsid w:val="00EA5135"/>
    <w:rsid w:val="00EA5C11"/>
    <w:rsid w:val="00EA6BC6"/>
    <w:rsid w:val="00EB33DA"/>
    <w:rsid w:val="00EB479E"/>
    <w:rsid w:val="00EB7323"/>
    <w:rsid w:val="00EB79D5"/>
    <w:rsid w:val="00EB7DB4"/>
    <w:rsid w:val="00EC0B83"/>
    <w:rsid w:val="00EC1263"/>
    <w:rsid w:val="00EC38D3"/>
    <w:rsid w:val="00EC3B96"/>
    <w:rsid w:val="00EC6010"/>
    <w:rsid w:val="00EC71EA"/>
    <w:rsid w:val="00EC7F8E"/>
    <w:rsid w:val="00ED0EDE"/>
    <w:rsid w:val="00ED1C8D"/>
    <w:rsid w:val="00ED740B"/>
    <w:rsid w:val="00EE07EE"/>
    <w:rsid w:val="00EE136D"/>
    <w:rsid w:val="00EE23AA"/>
    <w:rsid w:val="00EE7E7D"/>
    <w:rsid w:val="00EF027A"/>
    <w:rsid w:val="00EF4891"/>
    <w:rsid w:val="00EF4E5A"/>
    <w:rsid w:val="00EF4FD1"/>
    <w:rsid w:val="00F003EC"/>
    <w:rsid w:val="00F00E47"/>
    <w:rsid w:val="00F02370"/>
    <w:rsid w:val="00F028EA"/>
    <w:rsid w:val="00F030E4"/>
    <w:rsid w:val="00F03DA3"/>
    <w:rsid w:val="00F05CF2"/>
    <w:rsid w:val="00F06890"/>
    <w:rsid w:val="00F11837"/>
    <w:rsid w:val="00F133C2"/>
    <w:rsid w:val="00F146D3"/>
    <w:rsid w:val="00F148E1"/>
    <w:rsid w:val="00F14B03"/>
    <w:rsid w:val="00F158E9"/>
    <w:rsid w:val="00F15D30"/>
    <w:rsid w:val="00F20082"/>
    <w:rsid w:val="00F20827"/>
    <w:rsid w:val="00F229E3"/>
    <w:rsid w:val="00F32A12"/>
    <w:rsid w:val="00F42090"/>
    <w:rsid w:val="00F5135E"/>
    <w:rsid w:val="00F53273"/>
    <w:rsid w:val="00F60185"/>
    <w:rsid w:val="00F6229E"/>
    <w:rsid w:val="00F633F2"/>
    <w:rsid w:val="00F636C5"/>
    <w:rsid w:val="00F6413F"/>
    <w:rsid w:val="00F643E4"/>
    <w:rsid w:val="00F65874"/>
    <w:rsid w:val="00F7043F"/>
    <w:rsid w:val="00F70EBA"/>
    <w:rsid w:val="00F71E99"/>
    <w:rsid w:val="00F72232"/>
    <w:rsid w:val="00F74A11"/>
    <w:rsid w:val="00F7608F"/>
    <w:rsid w:val="00F7657F"/>
    <w:rsid w:val="00F76ECE"/>
    <w:rsid w:val="00F82422"/>
    <w:rsid w:val="00F83820"/>
    <w:rsid w:val="00F8500A"/>
    <w:rsid w:val="00F8596A"/>
    <w:rsid w:val="00F85DC2"/>
    <w:rsid w:val="00F8708B"/>
    <w:rsid w:val="00FA0665"/>
    <w:rsid w:val="00FA088F"/>
    <w:rsid w:val="00FA117F"/>
    <w:rsid w:val="00FA1234"/>
    <w:rsid w:val="00FA39F2"/>
    <w:rsid w:val="00FA3F27"/>
    <w:rsid w:val="00FA798B"/>
    <w:rsid w:val="00FB0D83"/>
    <w:rsid w:val="00FB32B8"/>
    <w:rsid w:val="00FB368F"/>
    <w:rsid w:val="00FB463E"/>
    <w:rsid w:val="00FC4E9E"/>
    <w:rsid w:val="00FC56E2"/>
    <w:rsid w:val="00FD11C9"/>
    <w:rsid w:val="00FD3077"/>
    <w:rsid w:val="00FD3830"/>
    <w:rsid w:val="00FD641E"/>
    <w:rsid w:val="00FE0EB1"/>
    <w:rsid w:val="00FE0F47"/>
    <w:rsid w:val="00FE51F8"/>
    <w:rsid w:val="00FE667B"/>
    <w:rsid w:val="00FE679D"/>
    <w:rsid w:val="00FE6985"/>
    <w:rsid w:val="00FE6B11"/>
    <w:rsid w:val="00FF1675"/>
    <w:rsid w:val="00FF19CF"/>
    <w:rsid w:val="00FF2B9A"/>
    <w:rsid w:val="00FF4E2D"/>
    <w:rsid w:val="00FF65F1"/>
    <w:rsid w:val="00FF6B01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1E1B9C4"/>
  <w15:docId w15:val="{9F994EC0-8E5A-43A3-A1B0-77B85E3A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5">
    <w:name w:val="Normal"/>
    <w:qFormat/>
    <w:rsid w:val="00AA504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5"/>
    <w:next w:val="a5"/>
    <w:link w:val="1Char"/>
    <w:uiPriority w:val="9"/>
    <w:qFormat/>
    <w:rsid w:val="00F8708B"/>
    <w:pPr>
      <w:keepNext/>
      <w:outlineLvl w:val="0"/>
    </w:pPr>
    <w:rPr>
      <w:sz w:val="28"/>
      <w:szCs w:val="28"/>
    </w:rPr>
  </w:style>
  <w:style w:type="paragraph" w:styleId="2">
    <w:name w:val="heading 2"/>
    <w:basedOn w:val="a5"/>
    <w:next w:val="a5"/>
    <w:link w:val="2Char"/>
    <w:uiPriority w:val="9"/>
    <w:semiHidden/>
    <w:unhideWhenUsed/>
    <w:qFormat/>
    <w:rsid w:val="00507A45"/>
    <w:pPr>
      <w:keepNext/>
      <w:outlineLvl w:val="1"/>
    </w:pPr>
  </w:style>
  <w:style w:type="paragraph" w:styleId="3">
    <w:name w:val="heading 3"/>
    <w:basedOn w:val="a5"/>
    <w:next w:val="a5"/>
    <w:link w:val="3Char"/>
    <w:uiPriority w:val="9"/>
    <w:semiHidden/>
    <w:unhideWhenUsed/>
    <w:qFormat/>
    <w:rsid w:val="00507A45"/>
    <w:pPr>
      <w:keepNext/>
      <w:ind w:leftChars="300" w:left="300" w:hangingChars="200" w:hanging="2000"/>
      <w:outlineLvl w:val="2"/>
    </w:pPr>
  </w:style>
  <w:style w:type="paragraph" w:styleId="4">
    <w:name w:val="heading 4"/>
    <w:basedOn w:val="a5"/>
    <w:next w:val="a5"/>
    <w:link w:val="4Char"/>
    <w:uiPriority w:val="9"/>
    <w:semiHidden/>
    <w:unhideWhenUsed/>
    <w:qFormat/>
    <w:rsid w:val="0040279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5"/>
    <w:next w:val="a5"/>
    <w:link w:val="5Char"/>
    <w:uiPriority w:val="9"/>
    <w:semiHidden/>
    <w:unhideWhenUsed/>
    <w:qFormat/>
    <w:rsid w:val="00402794"/>
    <w:pPr>
      <w:keepNext/>
      <w:ind w:leftChars="500" w:left="500" w:hangingChars="200" w:hanging="2000"/>
      <w:outlineLvl w:val="4"/>
    </w:pPr>
  </w:style>
  <w:style w:type="paragraph" w:styleId="6">
    <w:name w:val="heading 6"/>
    <w:basedOn w:val="a5"/>
    <w:next w:val="a5"/>
    <w:link w:val="6Char"/>
    <w:uiPriority w:val="9"/>
    <w:semiHidden/>
    <w:unhideWhenUsed/>
    <w:qFormat/>
    <w:rsid w:val="00402794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5"/>
    <w:next w:val="a5"/>
    <w:link w:val="7Char"/>
    <w:uiPriority w:val="9"/>
    <w:semiHidden/>
    <w:unhideWhenUsed/>
    <w:qFormat/>
    <w:rsid w:val="00402794"/>
    <w:pPr>
      <w:keepNext/>
      <w:ind w:leftChars="700" w:left="700" w:hangingChars="200" w:hanging="2000"/>
      <w:outlineLvl w:val="6"/>
    </w:pPr>
  </w:style>
  <w:style w:type="paragraph" w:styleId="8">
    <w:name w:val="heading 8"/>
    <w:basedOn w:val="a5"/>
    <w:next w:val="a5"/>
    <w:link w:val="8Char"/>
    <w:uiPriority w:val="9"/>
    <w:semiHidden/>
    <w:unhideWhenUsed/>
    <w:qFormat/>
    <w:rsid w:val="00402794"/>
    <w:pPr>
      <w:keepNext/>
      <w:ind w:leftChars="800" w:left="800" w:hangingChars="200" w:hanging="2000"/>
      <w:outlineLvl w:val="7"/>
    </w:pPr>
  </w:style>
  <w:style w:type="paragraph" w:styleId="9">
    <w:name w:val="heading 9"/>
    <w:basedOn w:val="a5"/>
    <w:next w:val="a5"/>
    <w:link w:val="9Char"/>
    <w:uiPriority w:val="9"/>
    <w:semiHidden/>
    <w:unhideWhenUsed/>
    <w:qFormat/>
    <w:rsid w:val="00402794"/>
    <w:pPr>
      <w:keepNext/>
      <w:ind w:leftChars="900" w:left="900" w:hangingChars="200" w:hanging="2000"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Title"/>
    <w:basedOn w:val="a5"/>
    <w:next w:val="a5"/>
    <w:link w:val="Char"/>
    <w:uiPriority w:val="10"/>
    <w:qFormat/>
    <w:rsid w:val="00F8708B"/>
    <w:pPr>
      <w:spacing w:before="240" w:after="120"/>
      <w:jc w:val="center"/>
      <w:outlineLvl w:val="0"/>
    </w:pPr>
    <w:rPr>
      <w:b/>
      <w:bCs/>
      <w:sz w:val="32"/>
      <w:szCs w:val="32"/>
    </w:rPr>
  </w:style>
  <w:style w:type="character" w:customStyle="1" w:styleId="Char">
    <w:name w:val="제목 Char"/>
    <w:basedOn w:val="a6"/>
    <w:link w:val="a9"/>
    <w:uiPriority w:val="10"/>
    <w:rsid w:val="00F8708B"/>
    <w:rPr>
      <w:rFonts w:ascii="맑은 고딕" w:eastAsia="맑은 고딕" w:hAnsi="맑은 고딕" w:cs="Times New Roman"/>
      <w:b/>
      <w:bCs/>
      <w:sz w:val="32"/>
      <w:szCs w:val="32"/>
    </w:rPr>
  </w:style>
  <w:style w:type="character" w:customStyle="1" w:styleId="1Char">
    <w:name w:val="제목 1 Char"/>
    <w:basedOn w:val="a6"/>
    <w:link w:val="1"/>
    <w:uiPriority w:val="9"/>
    <w:rsid w:val="00F8708B"/>
    <w:rPr>
      <w:rFonts w:ascii="맑은 고딕" w:eastAsia="맑은 고딕" w:hAnsi="맑은 고딕" w:cs="Times New Roman"/>
      <w:sz w:val="28"/>
      <w:szCs w:val="28"/>
    </w:rPr>
  </w:style>
  <w:style w:type="paragraph" w:customStyle="1" w:styleId="a1">
    <w:name w:val="대분류"/>
    <w:basedOn w:val="1"/>
    <w:link w:val="Char0"/>
    <w:qFormat/>
    <w:rsid w:val="00F8708B"/>
    <w:pPr>
      <w:numPr>
        <w:numId w:val="1"/>
      </w:numPr>
      <w:tabs>
        <w:tab w:val="left" w:pos="426"/>
      </w:tabs>
      <w:ind w:left="0" w:firstLine="0"/>
    </w:pPr>
    <w:rPr>
      <w:b/>
    </w:rPr>
  </w:style>
  <w:style w:type="paragraph" w:styleId="aa">
    <w:name w:val="List Paragraph"/>
    <w:basedOn w:val="a5"/>
    <w:link w:val="Char1"/>
    <w:uiPriority w:val="34"/>
    <w:qFormat/>
    <w:rsid w:val="00F8708B"/>
    <w:pPr>
      <w:ind w:leftChars="400" w:left="800"/>
    </w:pPr>
  </w:style>
  <w:style w:type="character" w:customStyle="1" w:styleId="Char0">
    <w:name w:val="대분류 Char"/>
    <w:basedOn w:val="1Char"/>
    <w:link w:val="a1"/>
    <w:rsid w:val="00F8708B"/>
    <w:rPr>
      <w:rFonts w:ascii="맑은 고딕" w:eastAsia="맑은 고딕" w:hAnsi="맑은 고딕" w:cs="Times New Roman"/>
      <w:b/>
      <w:sz w:val="28"/>
      <w:szCs w:val="28"/>
    </w:rPr>
  </w:style>
  <w:style w:type="paragraph" w:customStyle="1" w:styleId="a2">
    <w:name w:val="중분류"/>
    <w:basedOn w:val="aa"/>
    <w:link w:val="Char2"/>
    <w:qFormat/>
    <w:rsid w:val="00F8708B"/>
    <w:pPr>
      <w:numPr>
        <w:ilvl w:val="1"/>
        <w:numId w:val="1"/>
      </w:numPr>
      <w:pBdr>
        <w:bottom w:val="single" w:sz="6" w:space="1" w:color="auto"/>
      </w:pBdr>
      <w:tabs>
        <w:tab w:val="left" w:pos="567"/>
      </w:tabs>
      <w:ind w:leftChars="0" w:left="0" w:firstLine="0"/>
    </w:pPr>
    <w:rPr>
      <w:b/>
      <w:sz w:val="24"/>
      <w:szCs w:val="24"/>
    </w:rPr>
  </w:style>
  <w:style w:type="paragraph" w:customStyle="1" w:styleId="a3">
    <w:name w:val="소분류"/>
    <w:basedOn w:val="aa"/>
    <w:link w:val="Char3"/>
    <w:autoRedefine/>
    <w:qFormat/>
    <w:rsid w:val="007278C2"/>
    <w:pPr>
      <w:numPr>
        <w:ilvl w:val="2"/>
        <w:numId w:val="1"/>
      </w:numPr>
      <w:pBdr>
        <w:bottom w:val="single" w:sz="6" w:space="1" w:color="auto"/>
      </w:pBdr>
      <w:tabs>
        <w:tab w:val="left" w:pos="851"/>
      </w:tabs>
      <w:ind w:leftChars="142" w:left="284" w:firstLine="0"/>
    </w:pPr>
    <w:rPr>
      <w:b/>
      <w:sz w:val="22"/>
    </w:rPr>
  </w:style>
  <w:style w:type="character" w:customStyle="1" w:styleId="Char1">
    <w:name w:val="목록 단락 Char"/>
    <w:basedOn w:val="a6"/>
    <w:link w:val="aa"/>
    <w:uiPriority w:val="34"/>
    <w:rsid w:val="00F8708B"/>
  </w:style>
  <w:style w:type="character" w:customStyle="1" w:styleId="Char2">
    <w:name w:val="중분류 Char"/>
    <w:basedOn w:val="Char1"/>
    <w:link w:val="a2"/>
    <w:rsid w:val="00F8708B"/>
    <w:rPr>
      <w:b/>
      <w:sz w:val="24"/>
      <w:szCs w:val="24"/>
    </w:rPr>
  </w:style>
  <w:style w:type="paragraph" w:customStyle="1" w:styleId="a4">
    <w:name w:val="소소분류"/>
    <w:basedOn w:val="aa"/>
    <w:link w:val="Char4"/>
    <w:qFormat/>
    <w:rsid w:val="00F8708B"/>
    <w:pPr>
      <w:numPr>
        <w:ilvl w:val="3"/>
        <w:numId w:val="1"/>
      </w:numPr>
      <w:tabs>
        <w:tab w:val="left" w:pos="993"/>
      </w:tabs>
      <w:ind w:leftChars="0" w:left="284" w:firstLine="0"/>
    </w:pPr>
    <w:rPr>
      <w:b/>
      <w:sz w:val="18"/>
      <w:szCs w:val="18"/>
    </w:rPr>
  </w:style>
  <w:style w:type="character" w:customStyle="1" w:styleId="Char3">
    <w:name w:val="소분류 Char"/>
    <w:basedOn w:val="Char1"/>
    <w:link w:val="a3"/>
    <w:rsid w:val="007278C2"/>
    <w:rPr>
      <w:b/>
      <w:kern w:val="2"/>
      <w:sz w:val="22"/>
      <w:szCs w:val="22"/>
    </w:rPr>
  </w:style>
  <w:style w:type="paragraph" w:customStyle="1" w:styleId="ab">
    <w:name w:val="소소분류 내용"/>
    <w:basedOn w:val="a4"/>
    <w:link w:val="Char5"/>
    <w:qFormat/>
    <w:rsid w:val="00EA44EF"/>
    <w:pPr>
      <w:numPr>
        <w:ilvl w:val="0"/>
        <w:numId w:val="0"/>
      </w:numPr>
      <w:ind w:left="284"/>
    </w:pPr>
    <w:rPr>
      <w:b w:val="0"/>
    </w:rPr>
  </w:style>
  <w:style w:type="character" w:customStyle="1" w:styleId="Char4">
    <w:name w:val="소소분류 Char"/>
    <w:basedOn w:val="Char1"/>
    <w:link w:val="a4"/>
    <w:rsid w:val="00F8708B"/>
    <w:rPr>
      <w:b/>
      <w:sz w:val="18"/>
      <w:szCs w:val="18"/>
    </w:rPr>
  </w:style>
  <w:style w:type="paragraph" w:customStyle="1" w:styleId="ac">
    <w:name w:val="목차제목"/>
    <w:basedOn w:val="a9"/>
    <w:link w:val="Char6"/>
    <w:qFormat/>
    <w:rsid w:val="00F8708B"/>
    <w:pPr>
      <w:pBdr>
        <w:bottom w:val="single" w:sz="6" w:space="1" w:color="auto"/>
      </w:pBdr>
      <w:jc w:val="left"/>
    </w:pPr>
  </w:style>
  <w:style w:type="character" w:customStyle="1" w:styleId="Char5">
    <w:name w:val="소소분류 내용 Char"/>
    <w:basedOn w:val="Char4"/>
    <w:link w:val="ab"/>
    <w:rsid w:val="00EA44EF"/>
    <w:rPr>
      <w:b/>
      <w:kern w:val="2"/>
      <w:sz w:val="18"/>
      <w:szCs w:val="18"/>
    </w:rPr>
  </w:style>
  <w:style w:type="paragraph" w:styleId="TOC">
    <w:name w:val="TOC Heading"/>
    <w:basedOn w:val="1"/>
    <w:next w:val="a5"/>
    <w:uiPriority w:val="39"/>
    <w:unhideWhenUsed/>
    <w:qFormat/>
    <w:rsid w:val="00507A45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  <w:kern w:val="0"/>
      <w:lang w:val="ko-KR"/>
    </w:rPr>
  </w:style>
  <w:style w:type="character" w:customStyle="1" w:styleId="Char6">
    <w:name w:val="목차제목 Char"/>
    <w:basedOn w:val="Char"/>
    <w:link w:val="ac"/>
    <w:rsid w:val="00F8708B"/>
    <w:rPr>
      <w:rFonts w:ascii="맑은 고딕" w:eastAsia="맑은 고딕" w:hAnsi="맑은 고딕" w:cs="Times New Roman"/>
      <w:b/>
      <w:bCs/>
      <w:sz w:val="32"/>
      <w:szCs w:val="32"/>
    </w:rPr>
  </w:style>
  <w:style w:type="paragraph" w:styleId="10">
    <w:name w:val="toc 1"/>
    <w:basedOn w:val="a5"/>
    <w:next w:val="a5"/>
    <w:autoRedefine/>
    <w:uiPriority w:val="39"/>
    <w:unhideWhenUsed/>
    <w:qFormat/>
    <w:rsid w:val="00335A92"/>
    <w:pPr>
      <w:tabs>
        <w:tab w:val="left" w:pos="440"/>
        <w:tab w:val="right" w:leader="dot" w:pos="9016"/>
      </w:tabs>
    </w:pPr>
    <w:rPr>
      <w:sz w:val="18"/>
    </w:rPr>
  </w:style>
  <w:style w:type="character" w:styleId="ad">
    <w:name w:val="Hyperlink"/>
    <w:basedOn w:val="a6"/>
    <w:uiPriority w:val="99"/>
    <w:unhideWhenUsed/>
    <w:rsid w:val="00F8708B"/>
    <w:rPr>
      <w:color w:val="0000FF"/>
      <w:u w:val="single"/>
    </w:rPr>
  </w:style>
  <w:style w:type="paragraph" w:styleId="ae">
    <w:name w:val="Balloon Text"/>
    <w:basedOn w:val="a5"/>
    <w:link w:val="Char7"/>
    <w:uiPriority w:val="99"/>
    <w:semiHidden/>
    <w:unhideWhenUsed/>
    <w:rsid w:val="00F8708B"/>
    <w:rPr>
      <w:sz w:val="18"/>
      <w:szCs w:val="18"/>
    </w:rPr>
  </w:style>
  <w:style w:type="character" w:customStyle="1" w:styleId="Char7">
    <w:name w:val="풍선 도움말 텍스트 Char"/>
    <w:basedOn w:val="a6"/>
    <w:link w:val="ae"/>
    <w:uiPriority w:val="99"/>
    <w:semiHidden/>
    <w:rsid w:val="00F8708B"/>
    <w:rPr>
      <w:rFonts w:ascii="맑은 고딕" w:eastAsia="맑은 고딕" w:hAnsi="맑은 고딕" w:cs="Times New Roman"/>
      <w:sz w:val="18"/>
      <w:szCs w:val="18"/>
    </w:rPr>
  </w:style>
  <w:style w:type="paragraph" w:styleId="20">
    <w:name w:val="toc 2"/>
    <w:basedOn w:val="a5"/>
    <w:next w:val="a5"/>
    <w:autoRedefine/>
    <w:uiPriority w:val="39"/>
    <w:unhideWhenUsed/>
    <w:qFormat/>
    <w:rsid w:val="00335A92"/>
    <w:pPr>
      <w:widowControl/>
      <w:tabs>
        <w:tab w:val="left" w:pos="800"/>
        <w:tab w:val="right" w:leader="dot" w:pos="9016"/>
      </w:tabs>
      <w:wordWrap/>
      <w:autoSpaceDE/>
      <w:autoSpaceDN/>
      <w:ind w:left="221"/>
      <w:jc w:val="left"/>
    </w:pPr>
    <w:rPr>
      <w:kern w:val="0"/>
      <w:sz w:val="18"/>
    </w:rPr>
  </w:style>
  <w:style w:type="paragraph" w:styleId="30">
    <w:name w:val="toc 3"/>
    <w:basedOn w:val="a5"/>
    <w:next w:val="a5"/>
    <w:autoRedefine/>
    <w:uiPriority w:val="39"/>
    <w:unhideWhenUsed/>
    <w:qFormat/>
    <w:rsid w:val="00335A92"/>
    <w:pPr>
      <w:widowControl/>
      <w:tabs>
        <w:tab w:val="left" w:pos="1200"/>
        <w:tab w:val="right" w:leader="dot" w:pos="9016"/>
      </w:tabs>
      <w:wordWrap/>
      <w:autoSpaceDE/>
      <w:autoSpaceDN/>
      <w:ind w:left="442"/>
      <w:jc w:val="left"/>
    </w:pPr>
    <w:rPr>
      <w:kern w:val="0"/>
      <w:sz w:val="18"/>
    </w:rPr>
  </w:style>
  <w:style w:type="character" w:customStyle="1" w:styleId="3Char">
    <w:name w:val="제목 3 Char"/>
    <w:basedOn w:val="a6"/>
    <w:link w:val="3"/>
    <w:uiPriority w:val="9"/>
    <w:semiHidden/>
    <w:rsid w:val="00507A45"/>
    <w:rPr>
      <w:rFonts w:ascii="맑은 고딕" w:eastAsia="맑은 고딕" w:hAnsi="맑은 고딕" w:cs="Times New Roman"/>
    </w:rPr>
  </w:style>
  <w:style w:type="character" w:customStyle="1" w:styleId="2Char">
    <w:name w:val="제목 2 Char"/>
    <w:basedOn w:val="a6"/>
    <w:link w:val="2"/>
    <w:uiPriority w:val="9"/>
    <w:semiHidden/>
    <w:rsid w:val="00507A45"/>
    <w:rPr>
      <w:rFonts w:ascii="맑은 고딕" w:eastAsia="맑은 고딕" w:hAnsi="맑은 고딕" w:cs="Times New Roman"/>
    </w:rPr>
  </w:style>
  <w:style w:type="character" w:customStyle="1" w:styleId="4Char">
    <w:name w:val="제목 4 Char"/>
    <w:basedOn w:val="a6"/>
    <w:link w:val="4"/>
    <w:uiPriority w:val="9"/>
    <w:semiHidden/>
    <w:rsid w:val="00402794"/>
    <w:rPr>
      <w:b/>
      <w:bCs/>
    </w:rPr>
  </w:style>
  <w:style w:type="character" w:customStyle="1" w:styleId="5Char">
    <w:name w:val="제목 5 Char"/>
    <w:basedOn w:val="a6"/>
    <w:link w:val="5"/>
    <w:uiPriority w:val="9"/>
    <w:semiHidden/>
    <w:rsid w:val="00402794"/>
    <w:rPr>
      <w:rFonts w:ascii="맑은 고딕" w:eastAsia="맑은 고딕" w:hAnsi="맑은 고딕" w:cs="Times New Roman"/>
    </w:rPr>
  </w:style>
  <w:style w:type="character" w:customStyle="1" w:styleId="6Char">
    <w:name w:val="제목 6 Char"/>
    <w:basedOn w:val="a6"/>
    <w:link w:val="6"/>
    <w:uiPriority w:val="9"/>
    <w:semiHidden/>
    <w:rsid w:val="00402794"/>
    <w:rPr>
      <w:b/>
      <w:bCs/>
    </w:rPr>
  </w:style>
  <w:style w:type="character" w:customStyle="1" w:styleId="7Char">
    <w:name w:val="제목 7 Char"/>
    <w:basedOn w:val="a6"/>
    <w:link w:val="7"/>
    <w:uiPriority w:val="9"/>
    <w:semiHidden/>
    <w:rsid w:val="00402794"/>
  </w:style>
  <w:style w:type="character" w:customStyle="1" w:styleId="8Char">
    <w:name w:val="제목 8 Char"/>
    <w:basedOn w:val="a6"/>
    <w:link w:val="8"/>
    <w:uiPriority w:val="9"/>
    <w:semiHidden/>
    <w:rsid w:val="00402794"/>
  </w:style>
  <w:style w:type="character" w:customStyle="1" w:styleId="9Char">
    <w:name w:val="제목 9 Char"/>
    <w:basedOn w:val="a6"/>
    <w:link w:val="9"/>
    <w:uiPriority w:val="9"/>
    <w:semiHidden/>
    <w:rsid w:val="00402794"/>
  </w:style>
  <w:style w:type="paragraph" w:styleId="af">
    <w:name w:val="footer"/>
    <w:basedOn w:val="a5"/>
    <w:link w:val="Char8"/>
    <w:rsid w:val="00402794"/>
    <w:pPr>
      <w:tabs>
        <w:tab w:val="center" w:pos="4252"/>
        <w:tab w:val="right" w:pos="8504"/>
      </w:tabs>
      <w:snapToGrid w:val="0"/>
    </w:pPr>
    <w:rPr>
      <w:rFonts w:ascii="돋움" w:eastAsia="돋움" w:hAnsi="돋움"/>
      <w:szCs w:val="24"/>
    </w:rPr>
  </w:style>
  <w:style w:type="character" w:customStyle="1" w:styleId="Char8">
    <w:name w:val="바닥글 Char"/>
    <w:basedOn w:val="a6"/>
    <w:link w:val="af"/>
    <w:rsid w:val="00402794"/>
    <w:rPr>
      <w:rFonts w:ascii="돋움" w:eastAsia="돋움" w:hAnsi="돋움" w:cs="Times New Roman"/>
      <w:szCs w:val="24"/>
    </w:rPr>
  </w:style>
  <w:style w:type="paragraph" w:customStyle="1" w:styleId="af0">
    <w:name w:val="버전정보"/>
    <w:basedOn w:val="a5"/>
    <w:rsid w:val="00402794"/>
    <w:pPr>
      <w:snapToGrid w:val="0"/>
      <w:jc w:val="center"/>
    </w:pPr>
    <w:rPr>
      <w:rFonts w:ascii="돋움" w:eastAsia="돋움" w:hAnsi="돋움" w:cs="바탕"/>
      <w:b/>
      <w:sz w:val="22"/>
      <w:szCs w:val="20"/>
    </w:rPr>
  </w:style>
  <w:style w:type="paragraph" w:customStyle="1" w:styleId="11">
    <w:name w:val="&lt;표&gt;내용 스타일1+중정렬"/>
    <w:basedOn w:val="a5"/>
    <w:rsid w:val="00402794"/>
    <w:pPr>
      <w:widowControl/>
      <w:wordWrap/>
      <w:autoSpaceDE/>
      <w:autoSpaceDN/>
      <w:snapToGrid w:val="0"/>
      <w:jc w:val="center"/>
    </w:pPr>
    <w:rPr>
      <w:rFonts w:ascii="돋움" w:eastAsia="돋움" w:hAnsi="돋움" w:cs="바탕"/>
      <w:b/>
      <w:bCs/>
      <w:szCs w:val="18"/>
    </w:rPr>
  </w:style>
  <w:style w:type="paragraph" w:customStyle="1" w:styleId="12">
    <w:name w:val="&lt;표&gt;캡션 스타일1"/>
    <w:basedOn w:val="a5"/>
    <w:autoRedefine/>
    <w:rsid w:val="00402794"/>
    <w:pPr>
      <w:widowControl/>
      <w:wordWrap/>
      <w:autoSpaceDE/>
      <w:autoSpaceDN/>
      <w:snapToGrid w:val="0"/>
      <w:jc w:val="center"/>
    </w:pPr>
    <w:rPr>
      <w:rFonts w:ascii="돋움" w:eastAsia="돋움" w:hAnsi="돋움" w:cs="바탕"/>
      <w:b/>
      <w:bCs/>
      <w:color w:val="FFFFFF"/>
      <w:sz w:val="22"/>
      <w:szCs w:val="18"/>
    </w:rPr>
  </w:style>
  <w:style w:type="paragraph" w:customStyle="1" w:styleId="13">
    <w:name w:val="&lt;표&gt;내용 스타일1+좌정렬"/>
    <w:basedOn w:val="11"/>
    <w:rsid w:val="00402794"/>
    <w:pPr>
      <w:jc w:val="both"/>
    </w:pPr>
    <w:rPr>
      <w:szCs w:val="20"/>
    </w:rPr>
  </w:style>
  <w:style w:type="paragraph" w:customStyle="1" w:styleId="af1">
    <w:name w:val="문서제목"/>
    <w:basedOn w:val="a5"/>
    <w:autoRedefine/>
    <w:rsid w:val="004C1105"/>
    <w:pPr>
      <w:snapToGrid w:val="0"/>
      <w:ind w:left="284"/>
      <w:jc w:val="center"/>
    </w:pPr>
    <w:rPr>
      <w:rFonts w:cs="바탕"/>
      <w:b/>
      <w:sz w:val="48"/>
      <w:szCs w:val="48"/>
    </w:rPr>
  </w:style>
  <w:style w:type="character" w:styleId="af2">
    <w:name w:val="Book Title"/>
    <w:uiPriority w:val="33"/>
    <w:qFormat/>
    <w:rsid w:val="00402794"/>
  </w:style>
  <w:style w:type="paragraph" w:styleId="af3">
    <w:name w:val="header"/>
    <w:basedOn w:val="a5"/>
    <w:link w:val="Char9"/>
    <w:unhideWhenUsed/>
    <w:rsid w:val="00FE679D"/>
    <w:pPr>
      <w:tabs>
        <w:tab w:val="center" w:pos="4513"/>
        <w:tab w:val="right" w:pos="9026"/>
      </w:tabs>
      <w:snapToGrid w:val="0"/>
    </w:pPr>
  </w:style>
  <w:style w:type="character" w:customStyle="1" w:styleId="Char9">
    <w:name w:val="머리글 Char"/>
    <w:basedOn w:val="a6"/>
    <w:link w:val="af3"/>
    <w:uiPriority w:val="99"/>
    <w:semiHidden/>
    <w:rsid w:val="00FE679D"/>
  </w:style>
  <w:style w:type="table" w:styleId="af4">
    <w:name w:val="Table Grid"/>
    <w:basedOn w:val="a7"/>
    <w:rsid w:val="00FE679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표준 2탭"/>
    <w:basedOn w:val="a5"/>
    <w:link w:val="2Char0"/>
    <w:autoRedefine/>
    <w:rsid w:val="00F20827"/>
    <w:pPr>
      <w:jc w:val="center"/>
    </w:pPr>
    <w:rPr>
      <w:rFonts w:cs="바탕"/>
      <w:b/>
      <w:bCs/>
      <w:sz w:val="18"/>
      <w:szCs w:val="18"/>
    </w:rPr>
  </w:style>
  <w:style w:type="character" w:customStyle="1" w:styleId="2Char0">
    <w:name w:val="표준 2탭 Char"/>
    <w:basedOn w:val="a6"/>
    <w:link w:val="21"/>
    <w:rsid w:val="00F20827"/>
    <w:rPr>
      <w:rFonts w:cs="바탕"/>
      <w:b/>
      <w:bCs/>
      <w:kern w:val="2"/>
      <w:sz w:val="18"/>
      <w:szCs w:val="18"/>
    </w:rPr>
  </w:style>
  <w:style w:type="paragraph" w:customStyle="1" w:styleId="af5">
    <w:name w:val="분류(내용)"/>
    <w:basedOn w:val="a5"/>
    <w:link w:val="Chara"/>
    <w:autoRedefine/>
    <w:rsid w:val="00F20827"/>
    <w:pPr>
      <w:widowControl/>
      <w:wordWrap/>
      <w:autoSpaceDE/>
      <w:autoSpaceDN/>
      <w:jc w:val="left"/>
      <w:outlineLvl w:val="4"/>
    </w:pPr>
    <w:rPr>
      <w:rFonts w:ascii="돋움" w:eastAsia="돋움" w:hAnsi="돋움"/>
      <w:sz w:val="18"/>
      <w:szCs w:val="18"/>
    </w:rPr>
  </w:style>
  <w:style w:type="character" w:customStyle="1" w:styleId="Chara">
    <w:name w:val="분류(내용) Char"/>
    <w:basedOn w:val="a6"/>
    <w:link w:val="af5"/>
    <w:rsid w:val="00F20827"/>
    <w:rPr>
      <w:rFonts w:ascii="돋움" w:eastAsia="돋움" w:hAnsi="돋움"/>
      <w:kern w:val="2"/>
      <w:sz w:val="18"/>
      <w:szCs w:val="18"/>
    </w:rPr>
  </w:style>
  <w:style w:type="table" w:styleId="2-4">
    <w:name w:val="Medium Grid 2 Accent 4"/>
    <w:basedOn w:val="a7"/>
    <w:uiPriority w:val="68"/>
    <w:rsid w:val="00A1018B"/>
    <w:rPr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-3">
    <w:name w:val="Medium Grid 2 Accent 3"/>
    <w:basedOn w:val="a7"/>
    <w:uiPriority w:val="68"/>
    <w:rsid w:val="001D3C7F"/>
    <w:rPr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-3">
    <w:name w:val="Colorful Grid Accent 3"/>
    <w:basedOn w:val="a7"/>
    <w:uiPriority w:val="73"/>
    <w:rsid w:val="001D3C7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4">
    <w:name w:val="Light List Accent 4"/>
    <w:basedOn w:val="a7"/>
    <w:uiPriority w:val="61"/>
    <w:rsid w:val="0005411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2-5">
    <w:name w:val="Medium Grid 2 Accent 5"/>
    <w:basedOn w:val="a7"/>
    <w:uiPriority w:val="68"/>
    <w:rsid w:val="00054112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14">
    <w:name w:val="밝은 목록1"/>
    <w:basedOn w:val="a7"/>
    <w:uiPriority w:val="61"/>
    <w:rsid w:val="00C6477D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6">
    <w:name w:val="No Spacing"/>
    <w:uiPriority w:val="1"/>
    <w:qFormat/>
    <w:rsid w:val="00DF496B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table" w:styleId="1-6">
    <w:name w:val="Medium Grid 1 Accent 6"/>
    <w:basedOn w:val="a7"/>
    <w:uiPriority w:val="67"/>
    <w:rsid w:val="00E2204A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af7">
    <w:name w:val="caption"/>
    <w:basedOn w:val="a5"/>
    <w:next w:val="a5"/>
    <w:uiPriority w:val="35"/>
    <w:unhideWhenUsed/>
    <w:qFormat/>
    <w:rsid w:val="007E2360"/>
    <w:rPr>
      <w:b/>
      <w:bCs/>
      <w:szCs w:val="20"/>
    </w:rPr>
  </w:style>
  <w:style w:type="paragraph" w:customStyle="1" w:styleId="a0">
    <w:name w:val="중분류 내용"/>
    <w:basedOn w:val="a2"/>
    <w:link w:val="Charb"/>
    <w:qFormat/>
    <w:rsid w:val="006A02A0"/>
    <w:pPr>
      <w:numPr>
        <w:ilvl w:val="0"/>
        <w:numId w:val="30"/>
      </w:numPr>
      <w:pBdr>
        <w:bottom w:val="none" w:sz="0" w:space="0" w:color="auto"/>
      </w:pBdr>
      <w:tabs>
        <w:tab w:val="clear" w:pos="567"/>
        <w:tab w:val="left" w:pos="590"/>
        <w:tab w:val="left" w:pos="994"/>
      </w:tabs>
      <w:ind w:left="687" w:hanging="403"/>
    </w:pPr>
    <w:rPr>
      <w:rFonts w:ascii="굴림" w:eastAsiaTheme="minorEastAsia" w:hAnsi="굴림"/>
      <w:b w:val="0"/>
      <w:sz w:val="22"/>
    </w:rPr>
  </w:style>
  <w:style w:type="paragraph" w:customStyle="1" w:styleId="a">
    <w:name w:val="소분류 내용"/>
    <w:basedOn w:val="a3"/>
    <w:link w:val="Charc"/>
    <w:qFormat/>
    <w:rsid w:val="00EA44EF"/>
    <w:pPr>
      <w:numPr>
        <w:ilvl w:val="0"/>
        <w:numId w:val="31"/>
      </w:numPr>
      <w:pBdr>
        <w:bottom w:val="none" w:sz="0" w:space="0" w:color="auto"/>
      </w:pBdr>
      <w:tabs>
        <w:tab w:val="left" w:pos="590"/>
      </w:tabs>
      <w:ind w:leftChars="0" w:left="687" w:hanging="403"/>
    </w:pPr>
    <w:rPr>
      <w:b w:val="0"/>
      <w:sz w:val="18"/>
    </w:rPr>
  </w:style>
  <w:style w:type="character" w:customStyle="1" w:styleId="Charb">
    <w:name w:val="중분류 내용 Char"/>
    <w:basedOn w:val="Char2"/>
    <w:link w:val="a0"/>
    <w:rsid w:val="006A02A0"/>
    <w:rPr>
      <w:rFonts w:ascii="굴림" w:eastAsiaTheme="minorEastAsia" w:hAnsi="굴림"/>
      <w:b w:val="0"/>
      <w:kern w:val="2"/>
      <w:sz w:val="22"/>
      <w:szCs w:val="24"/>
    </w:rPr>
  </w:style>
  <w:style w:type="character" w:customStyle="1" w:styleId="Charc">
    <w:name w:val="소분류 내용 Char"/>
    <w:basedOn w:val="Char3"/>
    <w:link w:val="a"/>
    <w:rsid w:val="00EA44EF"/>
    <w:rPr>
      <w:b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3231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5587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8368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RK\&#47928;&#49436;&#54268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C33F4-1014-4A5D-B8BE-1F0603DEB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문서폼.dotx</Template>
  <TotalTime>0</TotalTime>
  <Pages>10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Sonnori</Company>
  <LinksUpToDate>false</LinksUpToDate>
  <CharactersWithSpaces>2751</CharactersWithSpaces>
  <SharedDoc>false</SharedDoc>
  <HLinks>
    <vt:vector size="18" baseType="variant">
      <vt:variant>
        <vt:i4>1245236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_Toc261942392</vt:lpwstr>
      </vt:variant>
      <vt:variant>
        <vt:i4>1245236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_Toc261942391</vt:lpwstr>
      </vt:variant>
      <vt:variant>
        <vt:i4>1245236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_Toc261942390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 A</cp:lastModifiedBy>
  <cp:revision>104</cp:revision>
  <cp:lastPrinted>2009-09-14T02:31:00Z</cp:lastPrinted>
  <dcterms:created xsi:type="dcterms:W3CDTF">2015-10-22T06:16:00Z</dcterms:created>
  <dcterms:modified xsi:type="dcterms:W3CDTF">2019-10-18T02:21:00Z</dcterms:modified>
</cp:coreProperties>
</file>