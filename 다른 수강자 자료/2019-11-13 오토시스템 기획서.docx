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973BF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  <w:bookmarkStart w:id="0" w:name="_Toc204425828"/>
      <w:bookmarkStart w:id="1" w:name="_Toc204427872"/>
      <w:bookmarkStart w:id="2" w:name="_Toc204427400"/>
      <w:bookmarkStart w:id="3" w:name="_Toc204427384"/>
    </w:p>
    <w:p w14:paraId="508A14E0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5C4FAF92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780F4A0E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7D98E901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6E2FB72F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37936E9A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2E06CC68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55DC900A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098EBCCF" w14:textId="4E46A5BF" w:rsidR="00402794" w:rsidRPr="00D23146" w:rsidRDefault="00534893" w:rsidP="00D23146">
      <w:pPr>
        <w:pStyle w:val="af1"/>
        <w:spacing w:line="276" w:lineRule="auto"/>
        <w:rPr>
          <w:rStyle w:val="af2"/>
          <w:rFonts w:asciiTheme="majorHAnsi" w:eastAsiaTheme="majorHAnsi" w:hAnsiTheme="majorHAnsi"/>
          <w:b w:val="0"/>
        </w:rPr>
      </w:pPr>
      <w:r w:rsidRPr="00D23146">
        <w:rPr>
          <w:rFonts w:asciiTheme="majorHAnsi" w:eastAsiaTheme="majorHAnsi" w:hAnsiTheme="majorHAnsi" w:hint="eastAsia"/>
        </w:rPr>
        <w:t xml:space="preserve">오토전투 </w:t>
      </w:r>
      <w:r w:rsidR="00795278" w:rsidRPr="00D23146">
        <w:rPr>
          <w:rFonts w:asciiTheme="majorHAnsi" w:eastAsiaTheme="majorHAnsi" w:hAnsiTheme="majorHAnsi" w:hint="eastAsia"/>
        </w:rPr>
        <w:t>기획서</w:t>
      </w:r>
    </w:p>
    <w:p w14:paraId="43EDF743" w14:textId="77777777" w:rsidR="00402794" w:rsidRPr="00D23146" w:rsidRDefault="001D3C7F" w:rsidP="00D23146">
      <w:pPr>
        <w:spacing w:line="276" w:lineRule="auto"/>
        <w:ind w:left="284"/>
        <w:jc w:val="center"/>
        <w:rPr>
          <w:rFonts w:asciiTheme="majorHAnsi" w:eastAsiaTheme="majorHAnsi" w:hAnsiTheme="majorHAnsi"/>
          <w:b/>
        </w:rPr>
      </w:pPr>
      <w:r w:rsidRPr="00D23146">
        <w:rPr>
          <w:rFonts w:asciiTheme="majorHAnsi" w:eastAsiaTheme="majorHAnsi" w:hAnsiTheme="majorHAnsi"/>
          <w:b/>
        </w:rPr>
        <w:t>Ver.</w:t>
      </w:r>
      <w:r w:rsidR="00402794" w:rsidRPr="00D23146">
        <w:rPr>
          <w:rFonts w:asciiTheme="majorHAnsi" w:eastAsiaTheme="majorHAnsi" w:hAnsiTheme="majorHAnsi" w:hint="eastAsia"/>
          <w:b/>
        </w:rPr>
        <w:t xml:space="preserve"> </w:t>
      </w:r>
      <w:r w:rsidRPr="00D23146">
        <w:rPr>
          <w:rFonts w:asciiTheme="majorHAnsi" w:eastAsiaTheme="majorHAnsi" w:hAnsiTheme="majorHAnsi" w:hint="eastAsia"/>
          <w:b/>
        </w:rPr>
        <w:t>0</w:t>
      </w:r>
      <w:r w:rsidR="00402794" w:rsidRPr="00D23146">
        <w:rPr>
          <w:rFonts w:asciiTheme="majorHAnsi" w:eastAsiaTheme="majorHAnsi" w:hAnsiTheme="majorHAnsi" w:hint="eastAsia"/>
          <w:b/>
        </w:rPr>
        <w:t>.</w:t>
      </w:r>
      <w:r w:rsidR="009E6526" w:rsidRPr="00D23146">
        <w:rPr>
          <w:rFonts w:asciiTheme="majorHAnsi" w:eastAsiaTheme="majorHAnsi" w:hAnsiTheme="majorHAnsi" w:hint="eastAsia"/>
          <w:b/>
        </w:rPr>
        <w:t>1</w:t>
      </w:r>
      <w:r w:rsidR="008A6437" w:rsidRPr="00D23146">
        <w:rPr>
          <w:rFonts w:asciiTheme="majorHAnsi" w:eastAsiaTheme="majorHAnsi" w:hAnsiTheme="majorHAnsi" w:hint="eastAsia"/>
          <w:b/>
        </w:rPr>
        <w:t>.0</w:t>
      </w:r>
    </w:p>
    <w:p w14:paraId="1B33A9AC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2800E747" w14:textId="77777777" w:rsidR="00914380" w:rsidRPr="00D23146" w:rsidRDefault="00914380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45B566AF" w14:textId="77777777" w:rsidR="00914380" w:rsidRPr="00D23146" w:rsidRDefault="00914380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5B3123E2" w14:textId="77777777" w:rsidR="00914380" w:rsidRPr="00D23146" w:rsidRDefault="00914380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073A8CEA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6C3CB17D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6F72095C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04DDFF7E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539F3BFF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1ECD7A75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4BDFA5A8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5DE2FEFD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685D0B65" w14:textId="77777777" w:rsidR="00FE679D" w:rsidRPr="00D23146" w:rsidRDefault="00FE679D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548B1993" w14:textId="77777777" w:rsidR="00FE679D" w:rsidRPr="00D23146" w:rsidRDefault="00FE679D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77610E37" w14:textId="77777777" w:rsidR="00FE679D" w:rsidRPr="00D23146" w:rsidRDefault="00FE679D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616B50CF" w14:textId="77777777" w:rsidR="00FE679D" w:rsidRPr="00D23146" w:rsidRDefault="00FE679D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6D0806B7" w14:textId="77777777" w:rsidR="007D17AB" w:rsidRPr="00D23146" w:rsidRDefault="007D17AB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67F67B70" w14:textId="77777777" w:rsidR="00FE679D" w:rsidRPr="00D23146" w:rsidRDefault="00FE679D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75EA5352" w14:textId="77777777" w:rsidR="00FE679D" w:rsidRPr="00D23146" w:rsidRDefault="00FE679D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398B769D" w14:textId="77777777" w:rsidR="00FE679D" w:rsidRPr="00D23146" w:rsidRDefault="00FE679D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36522866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08E48FD9" w14:textId="77777777" w:rsidR="00FE679D" w:rsidRPr="00D23146" w:rsidRDefault="00FE679D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436F338D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1C197926" w14:textId="77777777" w:rsidR="00402794" w:rsidRPr="00D23146" w:rsidRDefault="00402794" w:rsidP="00D23146">
      <w:pPr>
        <w:spacing w:line="276" w:lineRule="auto"/>
        <w:ind w:left="284"/>
        <w:rPr>
          <w:rFonts w:asciiTheme="majorHAnsi" w:eastAsiaTheme="majorHAnsi" w:hAnsiTheme="majorHAnsi"/>
        </w:rPr>
      </w:pPr>
    </w:p>
    <w:p w14:paraId="184960E0" w14:textId="0F7B9AA5" w:rsidR="00402794" w:rsidRPr="00D23146" w:rsidRDefault="00534893" w:rsidP="00D23146">
      <w:pPr>
        <w:spacing w:line="276" w:lineRule="auto"/>
        <w:ind w:left="284"/>
        <w:jc w:val="center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01466E43" wp14:editId="41450272">
                <wp:extent cx="2743200" cy="501650"/>
                <wp:effectExtent l="22225" t="15875" r="15875" b="15875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501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9A84A" w14:textId="77777777" w:rsidR="001735F0" w:rsidRPr="00FE679D" w:rsidRDefault="001735F0" w:rsidP="00E8393F">
                            <w:pPr>
                              <w:spacing w:line="240" w:lineRule="atLeast"/>
                              <w:ind w:left="284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E679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본 문서의 내용은 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자신의 미래를 위해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작성 하는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 것</w:t>
                            </w:r>
                            <w:r w:rsidRPr="00FE679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이므로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E679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엄중한 취급 및 관리를 부탁 드립니다.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466E43" id="AutoShape 2" o:spid="_x0000_s1026" style="width:3in;height: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" filled="f" strokecolor="gray" strokeweight="2.25pt">
                <v:textbox>
                  <w:txbxContent>
                    <w:p w14:paraId="7F29A84A" w14:textId="77777777" w:rsidR="001735F0" w:rsidRPr="00FE679D" w:rsidRDefault="001735F0" w:rsidP="00E8393F">
                      <w:pPr>
                        <w:spacing w:line="240" w:lineRule="atLeast"/>
                        <w:ind w:left="284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E679D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본 문서의 내용은 </w:t>
                      </w: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자신의 미래를 위해 </w:t>
                      </w:r>
                      <w:proofErr w:type="gramStart"/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작성 하는</w:t>
                      </w:r>
                      <w:proofErr w:type="gramEnd"/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 것</w:t>
                      </w:r>
                      <w:r w:rsidRPr="00FE679D">
                        <w:rPr>
                          <w:rFonts w:hint="eastAsia"/>
                          <w:b/>
                          <w:sz w:val="16"/>
                          <w:szCs w:val="16"/>
                        </w:rPr>
                        <w:t>이므로</w:t>
                      </w: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E679D">
                        <w:rPr>
                          <w:rFonts w:hint="eastAsia"/>
                          <w:b/>
                          <w:sz w:val="16"/>
                          <w:szCs w:val="16"/>
                        </w:rPr>
                        <w:t>엄중한 취급 및 관리를 부탁 드립니다.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" w:displacedByCustomXml="next"/>
    <w:bookmarkEnd w:id="2" w:displacedByCustomXml="next"/>
    <w:bookmarkEnd w:id="1" w:displacedByCustomXml="next"/>
    <w:sdt>
      <w:sdtPr>
        <w:rPr>
          <w:rFonts w:asciiTheme="majorHAnsi" w:eastAsiaTheme="majorHAnsi" w:hAnsiTheme="majorHAnsi"/>
          <w:b w:val="0"/>
          <w:bCs w:val="0"/>
          <w:color w:val="auto"/>
          <w:kern w:val="2"/>
          <w:sz w:val="20"/>
          <w:szCs w:val="22"/>
          <w:lang w:val="en-US"/>
        </w:rPr>
        <w:id w:val="192267229"/>
        <w:docPartObj>
          <w:docPartGallery w:val="Table of Contents"/>
          <w:docPartUnique/>
        </w:docPartObj>
      </w:sdtPr>
      <w:sdtEndPr/>
      <w:sdtContent>
        <w:p w14:paraId="2A5EA788" w14:textId="03C70940" w:rsidR="00203E83" w:rsidRPr="00D23146" w:rsidRDefault="00203E83" w:rsidP="00D23146">
          <w:pPr>
            <w:pStyle w:val="TOC"/>
            <w:rPr>
              <w:rFonts w:asciiTheme="majorHAnsi" w:eastAsiaTheme="majorHAnsi" w:hAnsiTheme="majorHAnsi"/>
            </w:rPr>
          </w:pPr>
          <w:r w:rsidRPr="00D23146">
            <w:rPr>
              <w:rFonts w:asciiTheme="majorHAnsi" w:eastAsiaTheme="majorHAnsi" w:hAnsiTheme="majorHAnsi"/>
            </w:rPr>
            <w:t>내용</w:t>
          </w:r>
        </w:p>
        <w:p w14:paraId="3C190097" w14:textId="38296BFB" w:rsidR="000A29E9" w:rsidRPr="00D23146" w:rsidRDefault="00203E83" w:rsidP="00D23146">
          <w:pPr>
            <w:pStyle w:val="10"/>
            <w:spacing w:line="276" w:lineRule="auto"/>
            <w:rPr>
              <w:rFonts w:asciiTheme="majorHAnsi" w:eastAsiaTheme="majorHAnsi" w:hAnsiTheme="majorHAnsi" w:cstheme="minorBidi"/>
              <w:noProof/>
              <w:sz w:val="20"/>
            </w:rPr>
          </w:pPr>
          <w:r w:rsidRPr="00D23146">
            <w:rPr>
              <w:rFonts w:asciiTheme="majorHAnsi" w:eastAsiaTheme="majorHAnsi" w:hAnsiTheme="majorHAnsi"/>
            </w:rPr>
            <w:fldChar w:fldCharType="begin"/>
          </w:r>
          <w:r w:rsidRPr="00D23146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D23146">
            <w:rPr>
              <w:rFonts w:asciiTheme="majorHAnsi" w:eastAsiaTheme="majorHAnsi" w:hAnsiTheme="majorHAnsi"/>
            </w:rPr>
            <w:fldChar w:fldCharType="separate"/>
          </w:r>
          <w:hyperlink w:anchor="_Toc24594907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1.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개요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_Toc24594907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3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26386BB6" w14:textId="1F5137E8" w:rsidR="000A29E9" w:rsidRPr="00D23146" w:rsidRDefault="00575E9C" w:rsidP="00D23146">
          <w:pPr>
            <w:pStyle w:val="20"/>
            <w:spacing w:line="276" w:lineRule="auto"/>
            <w:rPr>
              <w:rFonts w:asciiTheme="majorHAnsi" w:eastAsiaTheme="majorHAnsi" w:hAnsiTheme="majorHAnsi" w:cstheme="minorBidi"/>
              <w:noProof/>
              <w:kern w:val="2"/>
              <w:sz w:val="20"/>
            </w:rPr>
          </w:pPr>
          <w:hyperlink w:anchor="_Toc24594908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1.1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kern w:val="2"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게임소개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_Toc24594908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3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5D88EA33" w14:textId="6D998BF2" w:rsidR="000A29E9" w:rsidRPr="00D23146" w:rsidRDefault="00575E9C" w:rsidP="00D23146">
          <w:pPr>
            <w:pStyle w:val="20"/>
            <w:spacing w:line="276" w:lineRule="auto"/>
            <w:rPr>
              <w:rFonts w:asciiTheme="majorHAnsi" w:eastAsiaTheme="majorHAnsi" w:hAnsiTheme="majorHAnsi" w:cstheme="minorBidi"/>
              <w:noProof/>
              <w:kern w:val="2"/>
              <w:sz w:val="20"/>
            </w:rPr>
          </w:pPr>
          <w:hyperlink w:anchor="_Toc24594909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1.2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kern w:val="2"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기획의도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_Toc24594909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3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688D927F" w14:textId="1B410291" w:rsidR="000A29E9" w:rsidRPr="00D23146" w:rsidRDefault="00575E9C" w:rsidP="00D23146">
          <w:pPr>
            <w:pStyle w:val="10"/>
            <w:spacing w:line="276" w:lineRule="auto"/>
            <w:rPr>
              <w:rFonts w:asciiTheme="majorHAnsi" w:eastAsiaTheme="majorHAnsi" w:hAnsiTheme="majorHAnsi" w:cstheme="minorBidi"/>
              <w:noProof/>
              <w:sz w:val="20"/>
            </w:rPr>
          </w:pPr>
          <w:hyperlink w:anchor="_Toc24594910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2.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타 게임 오토전투 분석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_Toc24594910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3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1A3A0887" w14:textId="4D6482BC" w:rsidR="000A29E9" w:rsidRPr="00D23146" w:rsidRDefault="00575E9C" w:rsidP="00D23146">
          <w:pPr>
            <w:pStyle w:val="20"/>
            <w:spacing w:line="276" w:lineRule="auto"/>
            <w:rPr>
              <w:rFonts w:asciiTheme="majorHAnsi" w:eastAsiaTheme="majorHAnsi" w:hAnsiTheme="majorHAnsi" w:cstheme="minorBidi"/>
              <w:noProof/>
              <w:kern w:val="2"/>
              <w:sz w:val="20"/>
            </w:rPr>
          </w:pPr>
          <w:hyperlink w:anchor="_Toc24594911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2.1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kern w:val="2"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간략 정리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_Toc24594911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3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3F65D638" w14:textId="79097C35" w:rsidR="000A29E9" w:rsidRPr="00D23146" w:rsidRDefault="00575E9C" w:rsidP="00D23146">
          <w:pPr>
            <w:pStyle w:val="20"/>
            <w:spacing w:line="276" w:lineRule="auto"/>
            <w:rPr>
              <w:rFonts w:asciiTheme="majorHAnsi" w:eastAsiaTheme="majorHAnsi" w:hAnsiTheme="majorHAnsi" w:cstheme="minorBidi"/>
              <w:noProof/>
              <w:kern w:val="2"/>
              <w:sz w:val="20"/>
            </w:rPr>
          </w:pPr>
          <w:hyperlink w:anchor="_Toc24594912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2.2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kern w:val="2"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라스트 오리진 오토 플로우 차트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_Toc24594912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4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40D7FE81" w14:textId="2B4623AC" w:rsidR="000A29E9" w:rsidRPr="00D23146" w:rsidRDefault="00575E9C" w:rsidP="00D23146">
          <w:pPr>
            <w:pStyle w:val="20"/>
            <w:spacing w:line="276" w:lineRule="auto"/>
            <w:rPr>
              <w:rFonts w:asciiTheme="majorHAnsi" w:eastAsiaTheme="majorHAnsi" w:hAnsiTheme="majorHAnsi" w:cstheme="minorBidi"/>
              <w:noProof/>
              <w:kern w:val="2"/>
              <w:sz w:val="20"/>
            </w:rPr>
          </w:pPr>
          <w:hyperlink w:anchor="_Toc24594913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2.3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kern w:val="2"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세븐나이츠 오토 플로우 차트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_Toc24594913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5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394B84BD" w14:textId="699308F2" w:rsidR="000A29E9" w:rsidRPr="00D23146" w:rsidRDefault="00575E9C" w:rsidP="00D23146">
          <w:pPr>
            <w:pStyle w:val="20"/>
            <w:spacing w:line="276" w:lineRule="auto"/>
            <w:rPr>
              <w:rFonts w:asciiTheme="majorHAnsi" w:eastAsiaTheme="majorHAnsi" w:hAnsiTheme="majorHAnsi" w:cstheme="minorBidi"/>
              <w:noProof/>
              <w:kern w:val="2"/>
              <w:sz w:val="20"/>
            </w:rPr>
          </w:pPr>
          <w:hyperlink w:anchor="_Toc24594914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2.4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kern w:val="2"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판타지워 택틱스R 플로우 차트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_Toc24594914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6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21301364" w14:textId="287DCD67" w:rsidR="000A29E9" w:rsidRPr="00D23146" w:rsidRDefault="00575E9C" w:rsidP="00D23146">
          <w:pPr>
            <w:pStyle w:val="10"/>
            <w:spacing w:line="276" w:lineRule="auto"/>
            <w:rPr>
              <w:rFonts w:asciiTheme="majorHAnsi" w:eastAsiaTheme="majorHAnsi" w:hAnsiTheme="majorHAnsi" w:cstheme="minorBidi"/>
              <w:noProof/>
              <w:sz w:val="20"/>
            </w:rPr>
          </w:pPr>
          <w:hyperlink w:anchor="_Toc24594915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3.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제안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_Toc24594915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7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4C6496CE" w14:textId="679F2A43" w:rsidR="000A29E9" w:rsidRPr="00D23146" w:rsidRDefault="00575E9C" w:rsidP="00D23146">
          <w:pPr>
            <w:pStyle w:val="20"/>
            <w:spacing w:line="276" w:lineRule="auto"/>
            <w:rPr>
              <w:rFonts w:asciiTheme="majorHAnsi" w:eastAsiaTheme="majorHAnsi" w:hAnsiTheme="majorHAnsi" w:cstheme="minorBidi"/>
              <w:noProof/>
              <w:kern w:val="2"/>
              <w:sz w:val="20"/>
            </w:rPr>
          </w:pPr>
          <w:hyperlink w:anchor="_Toc24594916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3.1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kern w:val="2"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오토전투 플로우 차트 기획의도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_Toc24594916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7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49FA2E82" w14:textId="770FB433" w:rsidR="000A29E9" w:rsidRPr="00D23146" w:rsidRDefault="00575E9C" w:rsidP="00D23146">
          <w:pPr>
            <w:pStyle w:val="20"/>
            <w:spacing w:line="276" w:lineRule="auto"/>
            <w:rPr>
              <w:rFonts w:asciiTheme="majorHAnsi" w:eastAsiaTheme="majorHAnsi" w:hAnsiTheme="majorHAnsi" w:cstheme="minorBidi"/>
              <w:noProof/>
              <w:kern w:val="2"/>
              <w:sz w:val="20"/>
            </w:rPr>
          </w:pPr>
          <w:hyperlink w:anchor="_Toc24594917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3.2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kern w:val="2"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오토 전투 플로우 차트에 사용되는 데이터와 우선 순위 조건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_Toc24594917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7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1DD70A9E" w14:textId="588120B7" w:rsidR="000A29E9" w:rsidRPr="00D23146" w:rsidRDefault="00575E9C" w:rsidP="00D23146">
          <w:pPr>
            <w:pStyle w:val="20"/>
            <w:spacing w:line="276" w:lineRule="auto"/>
            <w:rPr>
              <w:rFonts w:asciiTheme="majorHAnsi" w:eastAsiaTheme="majorHAnsi" w:hAnsiTheme="majorHAnsi" w:cstheme="minorBidi"/>
              <w:noProof/>
              <w:kern w:val="2"/>
              <w:sz w:val="20"/>
            </w:rPr>
          </w:pPr>
          <w:hyperlink w:anchor="_Toc24594918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3.3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kern w:val="2"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스킬 점수 플로우 차트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_Toc24594918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8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5DBF1D9F" w14:textId="5DC71638" w:rsidR="000A29E9" w:rsidRPr="00D23146" w:rsidRDefault="00575E9C" w:rsidP="00D23146">
          <w:pPr>
            <w:pStyle w:val="20"/>
            <w:spacing w:line="276" w:lineRule="auto"/>
            <w:rPr>
              <w:rFonts w:asciiTheme="majorHAnsi" w:eastAsiaTheme="majorHAnsi" w:hAnsiTheme="majorHAnsi" w:cstheme="minorBidi"/>
              <w:noProof/>
              <w:kern w:val="2"/>
              <w:sz w:val="20"/>
            </w:rPr>
          </w:pPr>
          <w:hyperlink w:anchor="_Toc24594919" w:history="1"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3.4</w:t>
            </w:r>
            <w:r w:rsidR="000A29E9" w:rsidRPr="00D23146">
              <w:rPr>
                <w:rFonts w:asciiTheme="majorHAnsi" w:eastAsiaTheme="majorHAnsi" w:hAnsiTheme="majorHAnsi" w:cstheme="minorBidi"/>
                <w:noProof/>
                <w:kern w:val="2"/>
                <w:sz w:val="20"/>
              </w:rPr>
              <w:tab/>
            </w:r>
            <w:r w:rsidR="000A29E9" w:rsidRPr="00D23146">
              <w:rPr>
                <w:rStyle w:val="ad"/>
                <w:rFonts w:asciiTheme="majorHAnsi" w:eastAsiaTheme="majorHAnsi" w:hAnsiTheme="majorHAnsi"/>
                <w:noProof/>
              </w:rPr>
              <w:t>스킬 시행 플로우 차트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ab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begin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instrText xml:space="preserve"> PAGEREF _Toc24594919 \h </w:instrTex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separate"/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t>9</w:t>
            </w:r>
            <w:r w:rsidR="000A29E9" w:rsidRPr="00D23146">
              <w:rPr>
                <w:rFonts w:asciiTheme="majorHAnsi" w:eastAsiaTheme="majorHAnsi" w:hAnsiTheme="majorHAnsi"/>
                <w:noProof/>
                <w:webHidden/>
              </w:rPr>
              <w:fldChar w:fldCharType="end"/>
            </w:r>
          </w:hyperlink>
        </w:p>
        <w:p w14:paraId="0C4DD8B0" w14:textId="6CEC30CC" w:rsidR="00203E83" w:rsidRPr="00D23146" w:rsidRDefault="00203E83" w:rsidP="00D23146">
          <w:pPr>
            <w:spacing w:line="276" w:lineRule="auto"/>
            <w:rPr>
              <w:rFonts w:asciiTheme="majorHAnsi" w:eastAsiaTheme="majorHAnsi" w:hAnsiTheme="majorHAnsi"/>
            </w:rPr>
          </w:pPr>
          <w:r w:rsidRPr="00D23146">
            <w:rPr>
              <w:rFonts w:asciiTheme="majorHAnsi" w:eastAsiaTheme="majorHAnsi" w:hAnsiTheme="majorHAnsi"/>
              <w:b/>
              <w:bCs/>
              <w:lang w:val="ko-KR"/>
            </w:rPr>
            <w:fldChar w:fldCharType="end"/>
          </w:r>
        </w:p>
      </w:sdtContent>
    </w:sdt>
    <w:p w14:paraId="3F737B40" w14:textId="75BCF65C" w:rsidR="003056B8" w:rsidRPr="00D23146" w:rsidRDefault="003056B8" w:rsidP="00D23146">
      <w:pPr>
        <w:spacing w:line="276" w:lineRule="auto"/>
        <w:rPr>
          <w:rFonts w:asciiTheme="majorHAnsi" w:eastAsiaTheme="majorHAnsi" w:hAnsiTheme="majorHAnsi"/>
        </w:rPr>
      </w:pPr>
    </w:p>
    <w:p w14:paraId="6D442E37" w14:textId="77777777" w:rsidR="00795278" w:rsidRPr="00D23146" w:rsidRDefault="00795278" w:rsidP="00D23146">
      <w:pPr>
        <w:spacing w:line="276" w:lineRule="auto"/>
        <w:rPr>
          <w:rFonts w:asciiTheme="majorHAnsi" w:eastAsiaTheme="majorHAnsi" w:hAnsiTheme="majorHAnsi"/>
        </w:rPr>
      </w:pPr>
    </w:p>
    <w:p w14:paraId="4C4C2795" w14:textId="77777777" w:rsidR="00580E30" w:rsidRPr="00D23146" w:rsidRDefault="00580E30" w:rsidP="00D23146">
      <w:pPr>
        <w:pStyle w:val="af0"/>
        <w:spacing w:line="276" w:lineRule="auto"/>
        <w:ind w:left="284"/>
        <w:rPr>
          <w:rFonts w:asciiTheme="majorHAnsi" w:eastAsiaTheme="majorHAnsi" w:hAnsiTheme="majorHAnsi"/>
          <w:sz w:val="24"/>
          <w:szCs w:val="24"/>
        </w:rPr>
      </w:pPr>
    </w:p>
    <w:p w14:paraId="20975719" w14:textId="77777777" w:rsidR="00402794" w:rsidRPr="00D23146" w:rsidRDefault="00B56838" w:rsidP="00D23146">
      <w:pPr>
        <w:pStyle w:val="af0"/>
        <w:spacing w:line="276" w:lineRule="auto"/>
        <w:ind w:left="284"/>
        <w:rPr>
          <w:rFonts w:asciiTheme="majorHAnsi" w:eastAsiaTheme="majorHAnsi" w:hAnsiTheme="majorHAnsi"/>
          <w:sz w:val="24"/>
          <w:szCs w:val="24"/>
        </w:rPr>
      </w:pPr>
      <w:r w:rsidRPr="00D23146">
        <w:rPr>
          <w:rFonts w:asciiTheme="majorHAnsi" w:eastAsiaTheme="majorHAnsi" w:hAnsiTheme="majorHAnsi" w:hint="eastAsia"/>
          <w:sz w:val="24"/>
          <w:szCs w:val="24"/>
        </w:rPr>
        <w:t>문서 버전 기록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"/>
        <w:gridCol w:w="1588"/>
        <w:gridCol w:w="1708"/>
        <w:gridCol w:w="5198"/>
      </w:tblGrid>
      <w:tr w:rsidR="00B56838" w:rsidRPr="00D23146" w14:paraId="0D62E9F1" w14:textId="77777777" w:rsidTr="00B56838">
        <w:trPr>
          <w:trHeight w:val="289"/>
        </w:trPr>
        <w:tc>
          <w:tcPr>
            <w:tcW w:w="1041" w:type="dxa"/>
            <w:shd w:val="clear" w:color="auto" w:fill="D9D9D9"/>
            <w:vAlign w:val="center"/>
          </w:tcPr>
          <w:p w14:paraId="68F516FF" w14:textId="77777777" w:rsidR="00B56838" w:rsidRPr="00D23146" w:rsidRDefault="00B56838" w:rsidP="00D23146">
            <w:pPr>
              <w:pStyle w:val="12"/>
              <w:spacing w:line="276" w:lineRule="auto"/>
              <w:rPr>
                <w:rFonts w:asciiTheme="majorHAnsi" w:eastAsiaTheme="majorHAnsi" w:hAnsiTheme="majorHAnsi"/>
                <w:color w:val="auto"/>
                <w:sz w:val="20"/>
                <w:szCs w:val="20"/>
              </w:rPr>
            </w:pPr>
            <w:r w:rsidRPr="00D23146">
              <w:rPr>
                <w:rFonts w:asciiTheme="majorHAnsi" w:eastAsiaTheme="majorHAnsi" w:hAnsiTheme="majorHAnsi" w:hint="eastAsia"/>
                <w:color w:val="auto"/>
                <w:sz w:val="20"/>
                <w:szCs w:val="20"/>
              </w:rPr>
              <w:t>버전</w:t>
            </w:r>
          </w:p>
        </w:tc>
        <w:tc>
          <w:tcPr>
            <w:tcW w:w="1621" w:type="dxa"/>
            <w:shd w:val="clear" w:color="auto" w:fill="D9D9D9"/>
            <w:vAlign w:val="center"/>
          </w:tcPr>
          <w:p w14:paraId="1D802854" w14:textId="77777777" w:rsidR="00B56838" w:rsidRPr="00D23146" w:rsidRDefault="00B56838" w:rsidP="00D23146">
            <w:pPr>
              <w:pStyle w:val="12"/>
              <w:spacing w:line="276" w:lineRule="auto"/>
              <w:rPr>
                <w:rFonts w:asciiTheme="majorHAnsi" w:eastAsiaTheme="majorHAnsi" w:hAnsiTheme="majorHAnsi"/>
                <w:color w:val="auto"/>
                <w:sz w:val="20"/>
                <w:szCs w:val="20"/>
              </w:rPr>
            </w:pPr>
            <w:r w:rsidRPr="00D23146">
              <w:rPr>
                <w:rFonts w:asciiTheme="majorHAnsi" w:eastAsiaTheme="majorHAnsi" w:hAnsiTheme="majorHAnsi" w:hint="eastAsia"/>
                <w:color w:val="auto"/>
                <w:sz w:val="20"/>
                <w:szCs w:val="20"/>
              </w:rPr>
              <w:t>날짜</w:t>
            </w:r>
          </w:p>
        </w:tc>
        <w:tc>
          <w:tcPr>
            <w:tcW w:w="1733" w:type="dxa"/>
            <w:shd w:val="clear" w:color="auto" w:fill="D9D9D9"/>
          </w:tcPr>
          <w:p w14:paraId="5897E360" w14:textId="77777777" w:rsidR="00B56838" w:rsidRPr="00D23146" w:rsidRDefault="00B56838" w:rsidP="00D23146">
            <w:pPr>
              <w:pStyle w:val="12"/>
              <w:spacing w:line="276" w:lineRule="auto"/>
              <w:rPr>
                <w:rFonts w:asciiTheme="majorHAnsi" w:eastAsiaTheme="majorHAnsi" w:hAnsiTheme="majorHAnsi"/>
                <w:color w:val="auto"/>
                <w:sz w:val="20"/>
                <w:szCs w:val="20"/>
              </w:rPr>
            </w:pPr>
            <w:r w:rsidRPr="00D23146">
              <w:rPr>
                <w:rFonts w:asciiTheme="majorHAnsi" w:eastAsiaTheme="majorHAnsi" w:hAnsiTheme="majorHAnsi" w:hint="eastAsia"/>
                <w:color w:val="auto"/>
                <w:sz w:val="20"/>
                <w:szCs w:val="20"/>
              </w:rPr>
              <w:t>소요시간</w:t>
            </w:r>
          </w:p>
        </w:tc>
        <w:tc>
          <w:tcPr>
            <w:tcW w:w="5351" w:type="dxa"/>
            <w:shd w:val="clear" w:color="auto" w:fill="D9D9D9"/>
            <w:vAlign w:val="center"/>
          </w:tcPr>
          <w:p w14:paraId="55FAB0F1" w14:textId="77777777" w:rsidR="00B56838" w:rsidRPr="00D23146" w:rsidRDefault="00B56838" w:rsidP="00D23146">
            <w:pPr>
              <w:pStyle w:val="12"/>
              <w:spacing w:line="276" w:lineRule="auto"/>
              <w:rPr>
                <w:rFonts w:asciiTheme="majorHAnsi" w:eastAsiaTheme="majorHAnsi" w:hAnsiTheme="majorHAnsi"/>
                <w:color w:val="auto"/>
                <w:sz w:val="20"/>
                <w:szCs w:val="20"/>
              </w:rPr>
            </w:pPr>
            <w:r w:rsidRPr="00D23146">
              <w:rPr>
                <w:rFonts w:asciiTheme="majorHAnsi" w:eastAsiaTheme="majorHAnsi" w:hAnsiTheme="majorHAnsi" w:hint="eastAsia"/>
                <w:color w:val="auto"/>
                <w:sz w:val="20"/>
                <w:szCs w:val="20"/>
              </w:rPr>
              <w:t>설명</w:t>
            </w:r>
          </w:p>
        </w:tc>
      </w:tr>
      <w:tr w:rsidR="00B56838" w:rsidRPr="00D23146" w14:paraId="2B667F67" w14:textId="77777777" w:rsidTr="00B56838">
        <w:tc>
          <w:tcPr>
            <w:tcW w:w="1041" w:type="dxa"/>
          </w:tcPr>
          <w:p w14:paraId="26B5749B" w14:textId="77777777" w:rsidR="00B56838" w:rsidRPr="00D23146" w:rsidRDefault="00B56838" w:rsidP="00D23146">
            <w:pPr>
              <w:pStyle w:val="11"/>
              <w:spacing w:line="276" w:lineRule="auto"/>
              <w:rPr>
                <w:rFonts w:asciiTheme="majorHAnsi" w:eastAsiaTheme="majorHAnsi" w:hAnsiTheme="majorHAnsi"/>
                <w:b w:val="0"/>
                <w:sz w:val="18"/>
              </w:rPr>
            </w:pPr>
            <w:r w:rsidRPr="00D23146">
              <w:rPr>
                <w:rFonts w:asciiTheme="majorHAnsi" w:eastAsiaTheme="majorHAnsi" w:hAnsiTheme="majorHAnsi" w:hint="eastAsia"/>
                <w:b w:val="0"/>
                <w:sz w:val="18"/>
              </w:rPr>
              <w:t>0.1.0</w:t>
            </w:r>
          </w:p>
        </w:tc>
        <w:tc>
          <w:tcPr>
            <w:tcW w:w="1621" w:type="dxa"/>
          </w:tcPr>
          <w:p w14:paraId="1A471EAD" w14:textId="77777777" w:rsidR="00B56838" w:rsidRPr="00D23146" w:rsidRDefault="00B56838" w:rsidP="00D23146">
            <w:pPr>
              <w:pStyle w:val="11"/>
              <w:spacing w:line="276" w:lineRule="auto"/>
              <w:rPr>
                <w:rFonts w:asciiTheme="majorHAnsi" w:eastAsiaTheme="majorHAnsi" w:hAnsiTheme="majorHAnsi"/>
                <w:b w:val="0"/>
                <w:sz w:val="18"/>
              </w:rPr>
            </w:pPr>
            <w:r w:rsidRPr="00D23146">
              <w:rPr>
                <w:rFonts w:asciiTheme="majorHAnsi" w:eastAsiaTheme="majorHAnsi" w:hAnsiTheme="majorHAnsi"/>
                <w:b w:val="0"/>
                <w:sz w:val="18"/>
              </w:rPr>
              <w:t>20</w:t>
            </w:r>
            <w:r w:rsidRPr="00D23146">
              <w:rPr>
                <w:rFonts w:asciiTheme="majorHAnsi" w:eastAsiaTheme="majorHAnsi" w:hAnsiTheme="majorHAnsi" w:hint="eastAsia"/>
                <w:b w:val="0"/>
                <w:sz w:val="18"/>
              </w:rPr>
              <w:t>1</w:t>
            </w:r>
            <w:r w:rsidR="00534893" w:rsidRPr="00D23146">
              <w:rPr>
                <w:rFonts w:asciiTheme="majorHAnsi" w:eastAsiaTheme="majorHAnsi" w:hAnsiTheme="majorHAnsi"/>
                <w:b w:val="0"/>
                <w:sz w:val="18"/>
              </w:rPr>
              <w:t>9</w:t>
            </w:r>
            <w:r w:rsidRPr="00D23146">
              <w:rPr>
                <w:rFonts w:asciiTheme="majorHAnsi" w:eastAsiaTheme="majorHAnsi" w:hAnsiTheme="majorHAnsi"/>
                <w:b w:val="0"/>
                <w:sz w:val="18"/>
              </w:rPr>
              <w:t>-</w:t>
            </w:r>
            <w:r w:rsidR="00534893" w:rsidRPr="00D23146">
              <w:rPr>
                <w:rFonts w:asciiTheme="majorHAnsi" w:eastAsiaTheme="majorHAnsi" w:hAnsiTheme="majorHAnsi"/>
                <w:b w:val="0"/>
                <w:sz w:val="18"/>
              </w:rPr>
              <w:t>11</w:t>
            </w:r>
            <w:r w:rsidRPr="00D23146">
              <w:rPr>
                <w:rFonts w:asciiTheme="majorHAnsi" w:eastAsiaTheme="majorHAnsi" w:hAnsiTheme="majorHAnsi"/>
                <w:b w:val="0"/>
                <w:sz w:val="18"/>
              </w:rPr>
              <w:t>-</w:t>
            </w:r>
            <w:r w:rsidR="00534893" w:rsidRPr="00D23146">
              <w:rPr>
                <w:rFonts w:asciiTheme="majorHAnsi" w:eastAsiaTheme="majorHAnsi" w:hAnsiTheme="majorHAnsi"/>
                <w:b w:val="0"/>
                <w:sz w:val="18"/>
              </w:rPr>
              <w:t>07</w:t>
            </w:r>
          </w:p>
        </w:tc>
        <w:tc>
          <w:tcPr>
            <w:tcW w:w="1733" w:type="dxa"/>
          </w:tcPr>
          <w:p w14:paraId="35708773" w14:textId="77777777" w:rsidR="00B56838" w:rsidRPr="00D23146" w:rsidRDefault="00B56838" w:rsidP="00D23146">
            <w:pPr>
              <w:pStyle w:val="13"/>
              <w:spacing w:line="276" w:lineRule="auto"/>
              <w:ind w:left="284"/>
              <w:jc w:val="center"/>
              <w:rPr>
                <w:rFonts w:asciiTheme="majorHAnsi" w:eastAsiaTheme="majorHAnsi" w:hAnsiTheme="majorHAnsi"/>
                <w:b w:val="0"/>
                <w:sz w:val="18"/>
                <w:szCs w:val="18"/>
              </w:rPr>
            </w:pPr>
          </w:p>
        </w:tc>
        <w:tc>
          <w:tcPr>
            <w:tcW w:w="5351" w:type="dxa"/>
          </w:tcPr>
          <w:p w14:paraId="39090DE3" w14:textId="13A61629" w:rsidR="00B56838" w:rsidRPr="00D23146" w:rsidRDefault="002800C5" w:rsidP="00D23146">
            <w:pPr>
              <w:pStyle w:val="13"/>
              <w:spacing w:line="276" w:lineRule="auto"/>
              <w:ind w:left="284"/>
              <w:rPr>
                <w:rFonts w:asciiTheme="majorHAnsi" w:eastAsiaTheme="majorHAnsi" w:hAnsiTheme="majorHAnsi"/>
                <w:b w:val="0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기초 기획안 설정</w:t>
            </w:r>
          </w:p>
        </w:tc>
      </w:tr>
      <w:tr w:rsidR="00B56838" w:rsidRPr="00D23146" w14:paraId="5009F10F" w14:textId="77777777" w:rsidTr="00B56838">
        <w:tc>
          <w:tcPr>
            <w:tcW w:w="1041" w:type="dxa"/>
          </w:tcPr>
          <w:p w14:paraId="16326644" w14:textId="77777777" w:rsidR="00B56838" w:rsidRPr="00D23146" w:rsidRDefault="00B56838" w:rsidP="00D23146">
            <w:pPr>
              <w:pStyle w:val="11"/>
              <w:spacing w:line="276" w:lineRule="auto"/>
              <w:ind w:left="284"/>
              <w:rPr>
                <w:rFonts w:asciiTheme="majorHAnsi" w:eastAsiaTheme="majorHAnsi" w:hAnsiTheme="majorHAnsi"/>
                <w:b w:val="0"/>
                <w:sz w:val="18"/>
              </w:rPr>
            </w:pPr>
          </w:p>
        </w:tc>
        <w:tc>
          <w:tcPr>
            <w:tcW w:w="1621" w:type="dxa"/>
          </w:tcPr>
          <w:p w14:paraId="2689FBFF" w14:textId="77777777" w:rsidR="00B56838" w:rsidRPr="00D23146" w:rsidRDefault="00B56838" w:rsidP="00D23146">
            <w:pPr>
              <w:pStyle w:val="11"/>
              <w:spacing w:line="276" w:lineRule="auto"/>
              <w:ind w:left="284"/>
              <w:rPr>
                <w:rFonts w:asciiTheme="majorHAnsi" w:eastAsiaTheme="majorHAnsi" w:hAnsiTheme="majorHAnsi"/>
                <w:b w:val="0"/>
                <w:sz w:val="18"/>
              </w:rPr>
            </w:pPr>
          </w:p>
        </w:tc>
        <w:tc>
          <w:tcPr>
            <w:tcW w:w="1733" w:type="dxa"/>
          </w:tcPr>
          <w:p w14:paraId="16952F72" w14:textId="77777777" w:rsidR="00B56838" w:rsidRPr="00D23146" w:rsidRDefault="00B56838" w:rsidP="00D23146">
            <w:pPr>
              <w:pStyle w:val="13"/>
              <w:spacing w:line="276" w:lineRule="auto"/>
              <w:ind w:left="284"/>
              <w:jc w:val="center"/>
              <w:rPr>
                <w:rFonts w:asciiTheme="majorHAnsi" w:eastAsiaTheme="majorHAnsi" w:hAnsiTheme="majorHAnsi"/>
                <w:b w:val="0"/>
                <w:sz w:val="18"/>
                <w:szCs w:val="18"/>
              </w:rPr>
            </w:pPr>
          </w:p>
        </w:tc>
        <w:tc>
          <w:tcPr>
            <w:tcW w:w="5351" w:type="dxa"/>
          </w:tcPr>
          <w:p w14:paraId="7449D8AA" w14:textId="77777777" w:rsidR="00B56838" w:rsidRPr="00D23146" w:rsidRDefault="00B56838" w:rsidP="00D23146">
            <w:pPr>
              <w:pStyle w:val="13"/>
              <w:spacing w:line="276" w:lineRule="auto"/>
              <w:ind w:left="284"/>
              <w:rPr>
                <w:rFonts w:asciiTheme="majorHAnsi" w:eastAsiaTheme="majorHAnsi" w:hAnsiTheme="majorHAnsi"/>
                <w:b w:val="0"/>
                <w:sz w:val="18"/>
                <w:szCs w:val="18"/>
              </w:rPr>
            </w:pPr>
          </w:p>
        </w:tc>
      </w:tr>
      <w:tr w:rsidR="00B56838" w:rsidRPr="00D23146" w14:paraId="514B523D" w14:textId="77777777" w:rsidTr="00B56838">
        <w:tc>
          <w:tcPr>
            <w:tcW w:w="1041" w:type="dxa"/>
            <w:vAlign w:val="center"/>
          </w:tcPr>
          <w:p w14:paraId="2871BDAB" w14:textId="77777777" w:rsidR="00B56838" w:rsidRPr="00D23146" w:rsidRDefault="00B56838" w:rsidP="00D23146">
            <w:pPr>
              <w:pStyle w:val="11"/>
              <w:spacing w:line="276" w:lineRule="auto"/>
              <w:ind w:left="284"/>
              <w:rPr>
                <w:rFonts w:asciiTheme="majorHAnsi" w:eastAsiaTheme="majorHAnsi" w:hAnsiTheme="majorHAnsi"/>
                <w:b w:val="0"/>
                <w:sz w:val="18"/>
              </w:rPr>
            </w:pPr>
          </w:p>
        </w:tc>
        <w:tc>
          <w:tcPr>
            <w:tcW w:w="1621" w:type="dxa"/>
            <w:vAlign w:val="center"/>
          </w:tcPr>
          <w:p w14:paraId="2E860E35" w14:textId="77777777" w:rsidR="00B56838" w:rsidRPr="00D23146" w:rsidRDefault="00B56838" w:rsidP="00D23146">
            <w:pPr>
              <w:pStyle w:val="11"/>
              <w:spacing w:line="276" w:lineRule="auto"/>
              <w:ind w:left="284"/>
              <w:rPr>
                <w:rFonts w:asciiTheme="majorHAnsi" w:eastAsiaTheme="majorHAnsi" w:hAnsiTheme="majorHAnsi"/>
                <w:b w:val="0"/>
                <w:sz w:val="18"/>
              </w:rPr>
            </w:pPr>
          </w:p>
        </w:tc>
        <w:tc>
          <w:tcPr>
            <w:tcW w:w="1733" w:type="dxa"/>
          </w:tcPr>
          <w:p w14:paraId="67DBCCDC" w14:textId="77777777" w:rsidR="00B56838" w:rsidRPr="00D23146" w:rsidRDefault="00B56838" w:rsidP="00D23146">
            <w:pPr>
              <w:pStyle w:val="13"/>
              <w:spacing w:line="276" w:lineRule="auto"/>
              <w:ind w:left="284"/>
              <w:jc w:val="center"/>
              <w:rPr>
                <w:rFonts w:asciiTheme="majorHAnsi" w:eastAsiaTheme="majorHAnsi" w:hAnsiTheme="majorHAnsi"/>
                <w:b w:val="0"/>
                <w:sz w:val="18"/>
                <w:szCs w:val="18"/>
              </w:rPr>
            </w:pPr>
          </w:p>
        </w:tc>
        <w:tc>
          <w:tcPr>
            <w:tcW w:w="5351" w:type="dxa"/>
          </w:tcPr>
          <w:p w14:paraId="764F0A4E" w14:textId="77777777" w:rsidR="00B56838" w:rsidRPr="00D23146" w:rsidRDefault="00B56838" w:rsidP="00D23146">
            <w:pPr>
              <w:pStyle w:val="13"/>
              <w:spacing w:line="276" w:lineRule="auto"/>
              <w:ind w:left="284"/>
              <w:rPr>
                <w:rFonts w:asciiTheme="majorHAnsi" w:eastAsiaTheme="majorHAnsi" w:hAnsiTheme="majorHAnsi"/>
                <w:b w:val="0"/>
                <w:sz w:val="18"/>
                <w:szCs w:val="18"/>
              </w:rPr>
            </w:pPr>
          </w:p>
        </w:tc>
      </w:tr>
      <w:bookmarkEnd w:id="0"/>
    </w:tbl>
    <w:p w14:paraId="519ECA65" w14:textId="77777777" w:rsidR="00E22621" w:rsidRPr="00D23146" w:rsidRDefault="00293FC1" w:rsidP="00D23146">
      <w:pPr>
        <w:spacing w:line="276" w:lineRule="auto"/>
        <w:jc w:val="left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/>
        </w:rPr>
        <w:br w:type="page"/>
      </w:r>
    </w:p>
    <w:p w14:paraId="1698FCE8" w14:textId="0FFA0CAB" w:rsidR="006642B6" w:rsidRPr="00D23146" w:rsidRDefault="006642B6" w:rsidP="00D23146">
      <w:pPr>
        <w:pStyle w:val="a1"/>
        <w:spacing w:line="276" w:lineRule="auto"/>
        <w:rPr>
          <w:rFonts w:asciiTheme="majorHAnsi" w:eastAsiaTheme="majorHAnsi" w:hAnsiTheme="majorHAnsi"/>
        </w:rPr>
      </w:pPr>
      <w:bookmarkStart w:id="4" w:name="_Toc24594907"/>
      <w:bookmarkStart w:id="5" w:name="_Toc335148617"/>
      <w:r w:rsidRPr="00D23146">
        <w:rPr>
          <w:rFonts w:asciiTheme="majorHAnsi" w:eastAsiaTheme="majorHAnsi" w:hAnsiTheme="majorHAnsi" w:hint="eastAsia"/>
        </w:rPr>
        <w:lastRenderedPageBreak/>
        <w:t>개요</w:t>
      </w:r>
      <w:bookmarkEnd w:id="4"/>
    </w:p>
    <w:p w14:paraId="06C4AA5B" w14:textId="1601BE7A" w:rsidR="006642B6" w:rsidRPr="00D23146" w:rsidRDefault="006642B6" w:rsidP="00D23146">
      <w:pPr>
        <w:pStyle w:val="a2"/>
        <w:spacing w:line="276" w:lineRule="auto"/>
        <w:outlineLvl w:val="1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 xml:space="preserve"> </w:t>
      </w:r>
      <w:bookmarkStart w:id="6" w:name="_Toc24594908"/>
      <w:r w:rsidRPr="00D23146">
        <w:rPr>
          <w:rFonts w:asciiTheme="majorHAnsi" w:eastAsiaTheme="majorHAnsi" w:hAnsiTheme="majorHAnsi" w:hint="eastAsia"/>
        </w:rPr>
        <w:t>게임소개</w:t>
      </w:r>
      <w:bookmarkEnd w:id="6"/>
    </w:p>
    <w:p w14:paraId="6E702D77" w14:textId="77777777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</w:rPr>
      </w:pPr>
    </w:p>
    <w:tbl>
      <w:tblPr>
        <w:tblW w:w="98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7"/>
        <w:gridCol w:w="1701"/>
        <w:gridCol w:w="6746"/>
      </w:tblGrid>
      <w:tr w:rsidR="00534D69" w:rsidRPr="00D23146" w14:paraId="249599DD" w14:textId="77777777" w:rsidTr="00520C8A">
        <w:trPr>
          <w:trHeight w:val="283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8D1E3F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ind w:left="-8"/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36"/>
              </w:rPr>
            </w:pPr>
            <w:r w:rsidRPr="00D23146">
              <w:rPr>
                <w:rFonts w:asciiTheme="majorHAnsi" w:eastAsiaTheme="majorHAnsi" w:hAnsiTheme="majorHAnsi"/>
                <w:b/>
                <w:bCs/>
                <w:sz w:val="24"/>
                <w:szCs w:val="36"/>
              </w:rPr>
              <w:t>구분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CE4602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36"/>
              </w:rPr>
            </w:pPr>
            <w:r w:rsidRPr="00D23146">
              <w:rPr>
                <w:rFonts w:asciiTheme="majorHAnsi" w:eastAsiaTheme="majorHAnsi" w:hAnsiTheme="majorHAnsi"/>
                <w:b/>
                <w:bCs/>
                <w:sz w:val="24"/>
                <w:szCs w:val="36"/>
              </w:rPr>
              <w:t>내용</w:t>
            </w:r>
          </w:p>
        </w:tc>
        <w:tc>
          <w:tcPr>
            <w:tcW w:w="6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607C84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36"/>
              </w:rPr>
            </w:pPr>
            <w:r w:rsidRPr="00D23146">
              <w:rPr>
                <w:rFonts w:asciiTheme="majorHAnsi" w:eastAsiaTheme="majorHAnsi" w:hAnsiTheme="majorHAnsi"/>
                <w:b/>
                <w:bCs/>
                <w:sz w:val="24"/>
                <w:szCs w:val="36"/>
              </w:rPr>
              <w:t>설명</w:t>
            </w:r>
          </w:p>
        </w:tc>
      </w:tr>
      <w:tr w:rsidR="00534D69" w:rsidRPr="00D23146" w14:paraId="7B341646" w14:textId="77777777" w:rsidTr="00520C8A">
        <w:trPr>
          <w:trHeight w:val="283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3C78D2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23146">
              <w:rPr>
                <w:rFonts w:asciiTheme="majorHAnsi" w:eastAsiaTheme="majorHAnsi" w:hAnsiTheme="majorHAnsi"/>
              </w:rPr>
              <w:t>플렛폼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F3D959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</w:rPr>
            </w:pPr>
            <w:r w:rsidRPr="00D23146">
              <w:rPr>
                <w:rFonts w:asciiTheme="majorHAnsi" w:eastAsiaTheme="majorHAnsi" w:hAnsiTheme="majorHAnsi"/>
              </w:rPr>
              <w:t>모바일</w:t>
            </w:r>
          </w:p>
        </w:tc>
        <w:tc>
          <w:tcPr>
            <w:tcW w:w="6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E5E2A1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</w:rPr>
            </w:pPr>
            <w:r w:rsidRPr="00D23146">
              <w:rPr>
                <w:rFonts w:asciiTheme="majorHAnsi" w:eastAsiaTheme="majorHAnsi" w:hAnsiTheme="majorHAnsi"/>
              </w:rPr>
              <w:t xml:space="preserve">스마트폰 이용자가 늘어나고 접근성이 좋은 모바일 </w:t>
            </w:r>
            <w:proofErr w:type="spellStart"/>
            <w:r w:rsidRPr="00D23146">
              <w:rPr>
                <w:rFonts w:asciiTheme="majorHAnsi" w:eastAsiaTheme="majorHAnsi" w:hAnsiTheme="majorHAnsi"/>
              </w:rPr>
              <w:t>플렛폼으로</w:t>
            </w:r>
            <w:proofErr w:type="spellEnd"/>
            <w:r w:rsidRPr="00D23146">
              <w:rPr>
                <w:rFonts w:asciiTheme="majorHAnsi" w:eastAsiaTheme="majorHAnsi" w:hAnsiTheme="majorHAnsi" w:hint="eastAsia"/>
              </w:rPr>
              <w:t xml:space="preserve"> 선정하였다.</w:t>
            </w:r>
          </w:p>
        </w:tc>
      </w:tr>
      <w:tr w:rsidR="00534D69" w:rsidRPr="00D23146" w14:paraId="6ADC92DE" w14:textId="77777777" w:rsidTr="00520C8A">
        <w:trPr>
          <w:trHeight w:val="283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4768D4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r w:rsidRPr="00D23146">
              <w:rPr>
                <w:rFonts w:asciiTheme="majorHAnsi" w:eastAsiaTheme="majorHAnsi" w:hAnsiTheme="majorHAnsi"/>
              </w:rPr>
              <w:t>장르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8D47FD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</w:rPr>
            </w:pPr>
            <w:r w:rsidRPr="00D23146">
              <w:rPr>
                <w:rFonts w:asciiTheme="majorHAnsi" w:eastAsiaTheme="majorHAnsi" w:hAnsiTheme="majorHAnsi" w:hint="eastAsia"/>
              </w:rPr>
              <w:t>SRPG</w:t>
            </w:r>
          </w:p>
        </w:tc>
        <w:tc>
          <w:tcPr>
            <w:tcW w:w="6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F6683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</w:rPr>
            </w:pPr>
            <w:r w:rsidRPr="00D23146">
              <w:rPr>
                <w:rFonts w:asciiTheme="majorHAnsi" w:eastAsiaTheme="majorHAnsi" w:hAnsiTheme="majorHAnsi"/>
              </w:rPr>
              <w:t xml:space="preserve">모바일 시장 중 가장 범위가 큰 </w:t>
            </w:r>
            <w:r w:rsidRPr="00D23146">
              <w:rPr>
                <w:rFonts w:asciiTheme="majorHAnsi" w:eastAsiaTheme="majorHAnsi" w:hAnsiTheme="majorHAnsi" w:hint="eastAsia"/>
              </w:rPr>
              <w:t>RPG</w:t>
            </w:r>
            <w:r w:rsidRPr="00D23146">
              <w:rPr>
                <w:rFonts w:asciiTheme="majorHAnsi" w:eastAsiaTheme="majorHAnsi" w:hAnsiTheme="majorHAnsi"/>
              </w:rPr>
              <w:t xml:space="preserve">장르 중 규모가 큰 </w:t>
            </w:r>
            <w:r w:rsidRPr="00D23146">
              <w:rPr>
                <w:rFonts w:asciiTheme="majorHAnsi" w:eastAsiaTheme="majorHAnsi" w:hAnsiTheme="majorHAnsi" w:hint="eastAsia"/>
              </w:rPr>
              <w:t>SRPG 장르의 게임으로 하였다.</w:t>
            </w:r>
          </w:p>
        </w:tc>
      </w:tr>
      <w:tr w:rsidR="00534D69" w:rsidRPr="00D23146" w14:paraId="03287E18" w14:textId="77777777" w:rsidTr="00520C8A">
        <w:trPr>
          <w:trHeight w:val="283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FB426A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23146">
              <w:rPr>
                <w:rFonts w:asciiTheme="majorHAnsi" w:eastAsiaTheme="majorHAnsi" w:hAnsiTheme="majorHAnsi"/>
              </w:rPr>
              <w:t>타겟유저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2FA86A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</w:rPr>
            </w:pPr>
            <w:r w:rsidRPr="00D23146">
              <w:rPr>
                <w:rFonts w:asciiTheme="majorHAnsi" w:eastAsiaTheme="majorHAnsi" w:hAnsiTheme="majorHAnsi"/>
              </w:rPr>
              <w:t>전략적 재미를</w:t>
            </w:r>
            <w:r w:rsidRPr="00D23146">
              <w:rPr>
                <w:rFonts w:asciiTheme="majorHAnsi" w:eastAsiaTheme="majorHAnsi" w:hAnsiTheme="majorHAnsi"/>
              </w:rPr>
              <w:br/>
              <w:t>좋아하는 유저</w:t>
            </w:r>
          </w:p>
        </w:tc>
        <w:tc>
          <w:tcPr>
            <w:tcW w:w="6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C9E0F" w14:textId="77777777" w:rsidR="00534D69" w:rsidRPr="00D23146" w:rsidRDefault="00534D69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</w:rPr>
            </w:pPr>
            <w:r w:rsidRPr="00D23146">
              <w:rPr>
                <w:rFonts w:asciiTheme="majorHAnsi" w:eastAsiaTheme="majorHAnsi" w:hAnsiTheme="majorHAnsi"/>
              </w:rPr>
              <w:t xml:space="preserve">시장 분석을 통해 </w:t>
            </w:r>
            <w:proofErr w:type="spellStart"/>
            <w:r w:rsidRPr="00D23146">
              <w:rPr>
                <w:rFonts w:asciiTheme="majorHAnsi" w:eastAsiaTheme="majorHAnsi" w:hAnsiTheme="majorHAnsi"/>
              </w:rPr>
              <w:t>턴제</w:t>
            </w:r>
            <w:proofErr w:type="spellEnd"/>
            <w:r w:rsidRPr="00D23146">
              <w:rPr>
                <w:rFonts w:asciiTheme="majorHAnsi" w:eastAsiaTheme="majorHAnsi" w:hAnsiTheme="majorHAnsi" w:hint="eastAsia"/>
              </w:rPr>
              <w:t xml:space="preserve"> RPG</w:t>
            </w:r>
            <w:r w:rsidRPr="00D23146">
              <w:rPr>
                <w:rFonts w:asciiTheme="majorHAnsi" w:eastAsiaTheme="majorHAnsi" w:hAnsiTheme="majorHAnsi"/>
              </w:rPr>
              <w:t xml:space="preserve">의 규모가 크기에 </w:t>
            </w:r>
            <w:proofErr w:type="spellStart"/>
            <w:r w:rsidRPr="00D23146">
              <w:rPr>
                <w:rFonts w:asciiTheme="majorHAnsi" w:eastAsiaTheme="majorHAnsi" w:hAnsiTheme="majorHAnsi"/>
              </w:rPr>
              <w:t>턴제</w:t>
            </w:r>
            <w:proofErr w:type="spellEnd"/>
            <w:r w:rsidRPr="00D23146">
              <w:rPr>
                <w:rFonts w:asciiTheme="majorHAnsi" w:eastAsiaTheme="majorHAnsi" w:hAnsiTheme="majorHAnsi" w:hint="eastAsia"/>
              </w:rPr>
              <w:t xml:space="preserve"> RPG</w:t>
            </w:r>
            <w:r w:rsidRPr="00D23146">
              <w:rPr>
                <w:rFonts w:asciiTheme="majorHAnsi" w:eastAsiaTheme="majorHAnsi" w:hAnsiTheme="majorHAnsi"/>
              </w:rPr>
              <w:t>에 맞는 전략적인 재미를 좋아하는 유저를 타겟으로 삼았다</w:t>
            </w:r>
            <w:r w:rsidRPr="00D23146">
              <w:rPr>
                <w:rFonts w:asciiTheme="majorHAnsi" w:eastAsiaTheme="majorHAnsi" w:hAnsiTheme="majorHAnsi" w:hint="eastAsia"/>
              </w:rPr>
              <w:t>.</w:t>
            </w:r>
          </w:p>
        </w:tc>
      </w:tr>
    </w:tbl>
    <w:p w14:paraId="17400282" w14:textId="77777777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</w:rPr>
      </w:pPr>
    </w:p>
    <w:p w14:paraId="0DACF272" w14:textId="77777777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411646C" wp14:editId="69C684F4">
                <wp:simplePos x="0" y="0"/>
                <wp:positionH relativeFrom="column">
                  <wp:posOffset>5415915</wp:posOffset>
                </wp:positionH>
                <wp:positionV relativeFrom="paragraph">
                  <wp:posOffset>84455</wp:posOffset>
                </wp:positionV>
                <wp:extent cx="914400" cy="307075"/>
                <wp:effectExtent l="0" t="0" r="635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EDD41" w14:textId="77777777" w:rsidR="001735F0" w:rsidRDefault="001735F0" w:rsidP="00534D69">
                            <w:proofErr w:type="spellStart"/>
                            <w:r>
                              <w:rPr>
                                <w:rFonts w:hint="eastAsia"/>
                              </w:rPr>
                              <w:t>정보창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1646C"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27" type="#_x0000_t202" style="position:absolute;left:0;text-align:left;margin-left:426.45pt;margin-top:6.65pt;width:1in;height:24.2pt;z-index:251572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" fillcolor="white [3201]" stroked="f" strokeweight=".5pt">
                <v:textbox>
                  <w:txbxContent>
                    <w:p w14:paraId="3BDEDD41" w14:textId="77777777" w:rsidR="001735F0" w:rsidRDefault="001735F0" w:rsidP="00534D69">
                      <w:proofErr w:type="spellStart"/>
                      <w:r>
                        <w:rPr>
                          <w:rFonts w:hint="eastAsia"/>
                        </w:rPr>
                        <w:t>정보창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23146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571200" behindDoc="0" locked="0" layoutInCell="1" allowOverlap="1" wp14:anchorId="61718403" wp14:editId="7FE76D50">
                <wp:simplePos x="0" y="0"/>
                <wp:positionH relativeFrom="column">
                  <wp:posOffset>9487</wp:posOffset>
                </wp:positionH>
                <wp:positionV relativeFrom="paragraph">
                  <wp:posOffset>43322</wp:posOffset>
                </wp:positionV>
                <wp:extent cx="5040000" cy="2520000"/>
                <wp:effectExtent l="0" t="0" r="27305" b="13970"/>
                <wp:wrapNone/>
                <wp:docPr id="125" name="그룹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00" cy="2520000"/>
                          <a:chOff x="0" y="0"/>
                          <a:chExt cx="5040000" cy="2520000"/>
                        </a:xfrm>
                      </wpg:grpSpPr>
                      <wpg:grpSp>
                        <wpg:cNvPr id="99" name="그룹 88"/>
                        <wpg:cNvGrpSpPr/>
                        <wpg:grpSpPr>
                          <a:xfrm>
                            <a:off x="0" y="0"/>
                            <a:ext cx="5040000" cy="2520000"/>
                            <a:chOff x="0" y="0"/>
                            <a:chExt cx="5040000" cy="2520000"/>
                          </a:xfrm>
                        </wpg:grpSpPr>
                        <wps:wsp>
                          <wps:cNvPr id="100" name="직사각형 100"/>
                          <wps:cNvSpPr/>
                          <wps:spPr>
                            <a:xfrm>
                              <a:off x="0" y="0"/>
                              <a:ext cx="5040000" cy="252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1" name="직사각형 101"/>
                          <wps:cNvSpPr/>
                          <wps:spPr>
                            <a:xfrm>
                              <a:off x="42943" y="6924"/>
                              <a:ext cx="234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AC8B3" w14:textId="77777777" w:rsidR="001735F0" w:rsidRDefault="001735F0" w:rsidP="00534D69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dark1"/>
                                    <w:kern w:val="24"/>
                                    <w:sz w:val="28"/>
                                    <w:szCs w:val="28"/>
                                  </w:rPr>
                                  <w:t>스테이지 내의 단계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102" name="직사각형 102"/>
                          <wps:cNvSpPr/>
                          <wps:spPr>
                            <a:xfrm>
                              <a:off x="3794234" y="6924"/>
                              <a:ext cx="36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273D0" w14:textId="77777777" w:rsidR="001735F0" w:rsidRDefault="001735F0" w:rsidP="00534D69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dark1"/>
                                    <w:kern w:val="24"/>
                                  </w:rPr>
                                  <w:t>자동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103" name="직사각형 103"/>
                          <wps:cNvSpPr/>
                          <wps:spPr>
                            <a:xfrm>
                              <a:off x="4228197" y="6924"/>
                              <a:ext cx="36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1C4E8" w14:textId="77777777" w:rsidR="001735F0" w:rsidRDefault="001735F0" w:rsidP="00534D69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dark1"/>
                                    <w:kern w:val="24"/>
                                  </w:rPr>
                                  <w:t>배속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104" name="직사각형 104"/>
                          <wps:cNvSpPr/>
                          <wps:spPr>
                            <a:xfrm>
                              <a:off x="4662160" y="6924"/>
                              <a:ext cx="36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BEA06" w14:textId="77777777" w:rsidR="001735F0" w:rsidRDefault="001735F0" w:rsidP="00534D69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dark1"/>
                                    <w:kern w:val="24"/>
                                  </w:rPr>
                                  <w:t>설정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105" name="직사각형 105"/>
                          <wps:cNvSpPr/>
                          <wps:spPr>
                            <a:xfrm>
                              <a:off x="2551483" y="40824"/>
                              <a:ext cx="1080000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DB7D4" w14:textId="77777777" w:rsidR="001735F0" w:rsidRDefault="001735F0" w:rsidP="00534D69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dark1"/>
                                    <w:kern w:val="24"/>
                                  </w:rPr>
                                  <w:t>행동력</w:t>
                                </w:r>
                                <w:proofErr w:type="spellEnd"/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dark1"/>
                                    <w:kern w:val="24"/>
                                  </w:rPr>
                                  <w:t xml:space="preserve"> 수치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106" name="직사각형 106"/>
                          <wps:cNvSpPr/>
                          <wps:spPr>
                            <a:xfrm>
                              <a:off x="4719310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  <wps:wsp>
                          <wps:cNvPr id="107" name="직사각형 107"/>
                          <wps:cNvSpPr/>
                          <wps:spPr>
                            <a:xfrm>
                              <a:off x="4415854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  <wps:wsp>
                          <wps:cNvPr id="108" name="직사각형 108"/>
                          <wps:cNvSpPr/>
                          <wps:spPr>
                            <a:xfrm>
                              <a:off x="4112397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  <wps:wsp>
                          <wps:cNvPr id="109" name="직사각형 109"/>
                          <wps:cNvSpPr/>
                          <wps:spPr>
                            <a:xfrm>
                              <a:off x="3808940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  <wps:wsp>
                          <wps:cNvPr id="110" name="직사각형 110"/>
                          <wps:cNvSpPr/>
                          <wps:spPr>
                            <a:xfrm>
                              <a:off x="3202026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  <wps:wsp>
                          <wps:cNvPr id="111" name="직사각형 111"/>
                          <wps:cNvSpPr/>
                          <wps:spPr>
                            <a:xfrm>
                              <a:off x="2595112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  <wps:wsp>
                          <wps:cNvPr id="112" name="직사각형 112"/>
                          <wps:cNvSpPr/>
                          <wps:spPr>
                            <a:xfrm>
                              <a:off x="1988198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  <wps:wsp>
                          <wps:cNvPr id="113" name="직사각형 113"/>
                          <wps:cNvSpPr/>
                          <wps:spPr>
                            <a:xfrm>
                              <a:off x="1684741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  <wps:wsp>
                          <wps:cNvPr id="114" name="직사각형 114"/>
                          <wps:cNvSpPr/>
                          <wps:spPr>
                            <a:xfrm>
                              <a:off x="1381284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  <wps:wsp>
                          <wps:cNvPr id="115" name="직사각형 115"/>
                          <wps:cNvSpPr/>
                          <wps:spPr>
                            <a:xfrm>
                              <a:off x="3505483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  <wps:wsp>
                          <wps:cNvPr id="116" name="직사각형 116"/>
                          <wps:cNvSpPr/>
                          <wps:spPr>
                            <a:xfrm>
                              <a:off x="2898569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  <wps:wsp>
                          <wps:cNvPr id="117" name="직사각형 117"/>
                          <wps:cNvSpPr/>
                          <wps:spPr>
                            <a:xfrm>
                              <a:off x="2291655" y="1912661"/>
                              <a:ext cx="252000" cy="54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lIns="0" rIns="0" rtlCol="0" anchor="ctr"/>
                        </wps:wsp>
                      </wpg:grpSp>
                      <wps:wsp>
                        <wps:cNvPr id="118" name="직사각형 31"/>
                        <wps:cNvSpPr/>
                        <wps:spPr>
                          <a:xfrm>
                            <a:off x="102358" y="2183642"/>
                            <a:ext cx="729018" cy="2813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21D13" w14:textId="77777777" w:rsidR="001735F0" w:rsidRDefault="001735F0" w:rsidP="00534D69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kern w:val="24"/>
                                </w:rPr>
                                <w:t>턴 종료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pic:pic xmlns:pic="http://schemas.openxmlformats.org/drawingml/2006/picture">
                        <pic:nvPicPr>
                          <pic:cNvPr id="122" name="그림 12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7893" y="470848"/>
                            <a:ext cx="2082165" cy="130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그림 12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4143" y="470848"/>
                            <a:ext cx="2082165" cy="1307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718403" id="그룹 125" o:spid="_x0000_s1028" style="position:absolute;left:0;text-align:left;margin-left:.75pt;margin-top:3.4pt;width:396.85pt;height:198.45pt;z-index:251571200;mso-position-horizontal-relative:text;mso-position-vertical-relative:text" coordsize="50400,25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">
                <v:group id="그룹 88" o:spid="_x0000_s1029" style="position:absolute;width:50400;height:25200" coordsize="50400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직사각형 100" o:spid="_x0000_s1030" style="position:absolute;width:50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" fillcolor="white [3212]" strokecolor="black [3213]" strokeweight="2pt"/>
                  <v:rect id="직사각형 101" o:spid="_x0000_s1031" style="position:absolute;left:429;top:69;width:234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" fillcolor="#d8d8d8 [2732]" strokecolor="black [3200]" strokeweight="2pt">
                    <v:textbox inset="0,0,0,0">
                      <w:txbxContent>
                        <w:p w14:paraId="6FDAC8B3" w14:textId="77777777" w:rsidR="001735F0" w:rsidRDefault="001735F0" w:rsidP="00534D69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dark1"/>
                              <w:kern w:val="24"/>
                              <w:sz w:val="28"/>
                              <w:szCs w:val="28"/>
                            </w:rPr>
                            <w:t>스테이지 내의 단계</w:t>
                          </w:r>
                        </w:p>
                      </w:txbxContent>
                    </v:textbox>
                  </v:rect>
                  <v:rect id="직사각형 102" o:spid="_x0000_s1032" style="position:absolute;left:37942;top:6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" fillcolor="#d8d8d8 [2732]" strokecolor="black [3200]" strokeweight="2pt">
                    <v:textbox inset="0,0,0,0">
                      <w:txbxContent>
                        <w:p w14:paraId="375273D0" w14:textId="77777777" w:rsidR="001735F0" w:rsidRDefault="001735F0" w:rsidP="00534D69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dark1"/>
                              <w:kern w:val="24"/>
                            </w:rPr>
                            <w:t>자동</w:t>
                          </w:r>
                        </w:p>
                      </w:txbxContent>
                    </v:textbox>
                  </v:rect>
                  <v:rect id="직사각형 103" o:spid="_x0000_s1033" style="position:absolute;left:42281;top:6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" fillcolor="#d8d8d8 [2732]" strokecolor="black [3200]" strokeweight="2pt">
                    <v:textbox inset="0,0,0,0">
                      <w:txbxContent>
                        <w:p w14:paraId="7131C4E8" w14:textId="77777777" w:rsidR="001735F0" w:rsidRDefault="001735F0" w:rsidP="00534D69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dark1"/>
                              <w:kern w:val="24"/>
                            </w:rPr>
                            <w:t>배속</w:t>
                          </w:r>
                        </w:p>
                      </w:txbxContent>
                    </v:textbox>
                  </v:rect>
                  <v:rect id="직사각형 104" o:spid="_x0000_s1034" style="position:absolute;left:46621;top:6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" fillcolor="#d8d8d8 [2732]" strokecolor="black [3200]" strokeweight="2pt">
                    <v:textbox inset="0,0,0,0">
                      <w:txbxContent>
                        <w:p w14:paraId="1D5BEA06" w14:textId="77777777" w:rsidR="001735F0" w:rsidRDefault="001735F0" w:rsidP="00534D69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dark1"/>
                              <w:kern w:val="24"/>
                            </w:rPr>
                            <w:t>설정</w:t>
                          </w:r>
                        </w:p>
                      </w:txbxContent>
                    </v:textbox>
                  </v:rect>
                  <v:rect id="직사각형 105" o:spid="_x0000_s1035" style="position:absolute;left:25514;top:408;width:108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" fillcolor="#d8d8d8 [2732]" strokecolor="black [3200]" strokeweight="2pt">
                    <v:textbox inset="0,0,0,0">
                      <w:txbxContent>
                        <w:p w14:paraId="6A2DB7D4" w14:textId="77777777" w:rsidR="001735F0" w:rsidRDefault="001735F0" w:rsidP="00534D69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Theme="minorHAnsi" w:eastAsiaTheme="minorEastAsia" w:cstheme="minorBidi" w:hint="eastAsia"/>
                              <w:color w:val="000000" w:themeColor="dark1"/>
                              <w:kern w:val="24"/>
                            </w:rPr>
                            <w:t>행동력</w:t>
                          </w:r>
                          <w:proofErr w:type="spellEnd"/>
                          <w:r>
                            <w:rPr>
                              <w:rFonts w:asciiTheme="minorHAnsi" w:eastAsiaTheme="minorEastAsia" w:cstheme="minorBidi" w:hint="eastAsia"/>
                              <w:color w:val="000000" w:themeColor="dark1"/>
                              <w:kern w:val="24"/>
                            </w:rPr>
                            <w:t xml:space="preserve"> 수치</w:t>
                          </w:r>
                        </w:p>
                      </w:txbxContent>
                    </v:textbox>
                  </v:rect>
                  <v:rect id="직사각형 106" o:spid="_x0000_s1036" style="position:absolute;left:47193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" fillcolor="white [3212]" strokecolor="black [3213]" strokeweight="2pt">
                    <v:textbox inset="0,,0"/>
                  </v:rect>
                  <v:rect id="직사각형 107" o:spid="_x0000_s1037" style="position:absolute;left:44158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" fillcolor="white [3212]" strokecolor="black [3213]" strokeweight="2pt">
                    <v:textbox inset="0,,0"/>
                  </v:rect>
                  <v:rect id="직사각형 108" o:spid="_x0000_s1038" style="position:absolute;left:41123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" fillcolor="white [3212]" strokecolor="black [3213]" strokeweight="2pt">
                    <v:textbox inset="0,,0"/>
                  </v:rect>
                  <v:rect id="직사각형 109" o:spid="_x0000_s1039" style="position:absolute;left:38089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" fillcolor="white [3212]" strokecolor="black [3213]" strokeweight="2pt">
                    <v:textbox inset="0,,0"/>
                  </v:rect>
                  <v:rect id="직사각형 110" o:spid="_x0000_s1040" style="position:absolute;left:32020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" fillcolor="white [3212]" strokecolor="black [3213]" strokeweight="2pt">
                    <v:textbox inset="0,,0"/>
                  </v:rect>
                  <v:rect id="직사각형 111" o:spid="_x0000_s1041" style="position:absolute;left:25951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" fillcolor="white [3212]" strokecolor="black [3213]" strokeweight="2pt">
                    <v:textbox inset="0,,0"/>
                  </v:rect>
                  <v:rect id="직사각형 112" o:spid="_x0000_s1042" style="position:absolute;left:19881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" fillcolor="white [3212]" strokecolor="black [3213]" strokeweight="2pt">
                    <v:textbox inset="0,,0"/>
                  </v:rect>
                  <v:rect id="직사각형 113" o:spid="_x0000_s1043" style="position:absolute;left:16847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" fillcolor="white [3212]" strokecolor="black [3213]" strokeweight="2pt">
                    <v:textbox inset="0,,0"/>
                  </v:rect>
                  <v:rect id="직사각형 114" o:spid="_x0000_s1044" style="position:absolute;left:13812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" fillcolor="white [3212]" strokecolor="black [3213]" strokeweight="2pt">
                    <v:textbox inset="0,,0"/>
                  </v:rect>
                  <v:rect id="직사각형 115" o:spid="_x0000_s1045" style="position:absolute;left:35054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" fillcolor="white [3212]" strokecolor="black [3213]" strokeweight="2pt">
                    <v:textbox inset="0,,0"/>
                  </v:rect>
                  <v:rect id="직사각형 116" o:spid="_x0000_s1046" style="position:absolute;left:28985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" fillcolor="white [3212]" strokecolor="black [3213]" strokeweight="2pt">
                    <v:textbox inset="0,,0"/>
                  </v:rect>
                  <v:rect id="직사각형 117" o:spid="_x0000_s1047" style="position:absolute;left:22916;top:19126;width:25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" fillcolor="white [3212]" strokecolor="black [3213]" strokeweight="2pt">
                    <v:textbox inset="0,,0"/>
                  </v:rect>
                </v:group>
                <v:rect id="직사각형 31" o:spid="_x0000_s1048" style="position:absolute;left:1023;top:21836;width:7290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" fillcolor="white [3212]" strokecolor="black [3200]" strokeweight="2pt">
                  <v:textbox inset="0,0,0,0">
                    <w:txbxContent>
                      <w:p w14:paraId="76F21D13" w14:textId="77777777" w:rsidR="001735F0" w:rsidRDefault="001735F0" w:rsidP="00534D69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kern w:val="24"/>
                          </w:rPr>
                          <w:t>턴 종료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22" o:spid="_x0000_s1049" type="#_x0000_t75" style="position:absolute;left:1978;top:4708;width:20822;height:13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">
                  <v:imagedata r:id="rId9" o:title=""/>
                </v:shape>
                <v:shape id="그림 123" o:spid="_x0000_s1050" type="#_x0000_t75" style="position:absolute;left:27841;top:4708;width:20822;height:13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">
                  <v:imagedata r:id="rId9" o:title=""/>
                </v:shape>
              </v:group>
            </w:pict>
          </mc:Fallback>
        </mc:AlternateContent>
      </w:r>
    </w:p>
    <w:p w14:paraId="3EDDC240" w14:textId="77777777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5C71EBFD" w14:textId="77777777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398206DA" wp14:editId="6C598CBF">
                <wp:simplePos x="0" y="0"/>
                <wp:positionH relativeFrom="column">
                  <wp:posOffset>-234950</wp:posOffset>
                </wp:positionH>
                <wp:positionV relativeFrom="paragraph">
                  <wp:posOffset>78740</wp:posOffset>
                </wp:positionV>
                <wp:extent cx="6701050" cy="0"/>
                <wp:effectExtent l="0" t="19050" r="24130" b="19050"/>
                <wp:wrapNone/>
                <wp:docPr id="581" name="직선 연결선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85375" id="직선 연결선 581" o:spid="_x0000_s1026" style="position:absolute;left:0;text-align:lef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6.2pt" to="509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" strokecolor="black [3213]" strokeweight="2.25pt">
                <v:stroke dashstyle="dash"/>
              </v:line>
            </w:pict>
          </mc:Fallback>
        </mc:AlternateContent>
      </w:r>
    </w:p>
    <w:p w14:paraId="1977217A" w14:textId="77777777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0A4C13A0" w14:textId="77777777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23998D7C" w14:textId="77777777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5A4D83C9" wp14:editId="427970CD">
                <wp:simplePos x="0" y="0"/>
                <wp:positionH relativeFrom="column">
                  <wp:posOffset>5257165</wp:posOffset>
                </wp:positionH>
                <wp:positionV relativeFrom="paragraph">
                  <wp:posOffset>57842</wp:posOffset>
                </wp:positionV>
                <wp:extent cx="914400" cy="307075"/>
                <wp:effectExtent l="0" t="0" r="6985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5252AB" w14:textId="77777777" w:rsidR="001735F0" w:rsidRDefault="001735F0" w:rsidP="00534D69">
                            <w:r>
                              <w:rPr>
                                <w:rFonts w:hint="eastAsia"/>
                              </w:rPr>
                              <w:t>캐릭터 배치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83C9" id="Text Box 127" o:spid="_x0000_s1051" type="#_x0000_t202" style="position:absolute;left:0;text-align:left;margin-left:413.95pt;margin-top:4.55pt;width:1in;height:24.2pt;z-index:251573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" fillcolor="white [3201]" stroked="f" strokeweight=".5pt">
                <v:textbox>
                  <w:txbxContent>
                    <w:p w14:paraId="415252AB" w14:textId="77777777" w:rsidR="001735F0" w:rsidRDefault="001735F0" w:rsidP="00534D69">
                      <w:r>
                        <w:rPr>
                          <w:rFonts w:hint="eastAsia"/>
                        </w:rPr>
                        <w:t>캐릭터 배치</w:t>
                      </w:r>
                    </w:p>
                  </w:txbxContent>
                </v:textbox>
              </v:shape>
            </w:pict>
          </mc:Fallback>
        </mc:AlternateContent>
      </w:r>
    </w:p>
    <w:p w14:paraId="54D595E7" w14:textId="77777777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20E4A02D" w14:textId="77777777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7DE1AF57" w14:textId="77777777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5610AA5E" w14:textId="02338258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3CD886CB" wp14:editId="47E9343A">
                <wp:simplePos x="0" y="0"/>
                <wp:positionH relativeFrom="column">
                  <wp:posOffset>-234950</wp:posOffset>
                </wp:positionH>
                <wp:positionV relativeFrom="paragraph">
                  <wp:posOffset>127000</wp:posOffset>
                </wp:positionV>
                <wp:extent cx="6701050" cy="0"/>
                <wp:effectExtent l="0" t="19050" r="24130" b="19050"/>
                <wp:wrapNone/>
                <wp:docPr id="582" name="직선 연결선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D0CEC" id="직선 연결선 582" o:spid="_x0000_s1026" style="position:absolute;left:0;text-align:lef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10pt" to="509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" strokecolor="black [3213]" strokeweight="2.25pt">
                <v:stroke dashstyle="dash"/>
              </v:line>
            </w:pict>
          </mc:Fallback>
        </mc:AlternateContent>
      </w:r>
    </w:p>
    <w:p w14:paraId="5864CB76" w14:textId="307B365E" w:rsidR="00534D69" w:rsidRPr="00D23146" w:rsidRDefault="00600868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581440" behindDoc="0" locked="0" layoutInCell="1" allowOverlap="1" wp14:anchorId="01E1823A" wp14:editId="5885610C">
                <wp:simplePos x="0" y="0"/>
                <wp:positionH relativeFrom="column">
                  <wp:posOffset>1410860</wp:posOffset>
                </wp:positionH>
                <wp:positionV relativeFrom="paragraph">
                  <wp:posOffset>125592</wp:posOffset>
                </wp:positionV>
                <wp:extent cx="3553377" cy="251460"/>
                <wp:effectExtent l="0" t="38100" r="9525" b="34290"/>
                <wp:wrapNone/>
                <wp:docPr id="586" name="그룹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3377" cy="251460"/>
                          <a:chOff x="0" y="0"/>
                          <a:chExt cx="3553377" cy="251460"/>
                        </a:xfrm>
                      </wpg:grpSpPr>
                      <wps:wsp>
                        <wps:cNvPr id="583" name="TextBox 5"/>
                        <wps:cNvSpPr txBox="1"/>
                        <wps:spPr>
                          <a:xfrm>
                            <a:off x="2329732" y="0"/>
                            <a:ext cx="1223645" cy="2514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B89FF1" w14:textId="77777777" w:rsidR="001735F0" w:rsidRDefault="001735F0" w:rsidP="00600868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행동력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 값이 크다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584" name="TextBox 73"/>
                        <wps:cNvSpPr txBox="1"/>
                        <wps:spPr>
                          <a:xfrm>
                            <a:off x="0" y="0"/>
                            <a:ext cx="1223645" cy="2514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1178FF" w14:textId="77777777" w:rsidR="001735F0" w:rsidRDefault="001735F0" w:rsidP="00600868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>행동력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 값이 작다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585" name="직선 화살표 연결선 8"/>
                        <wps:cNvCnPr>
                          <a:cxnSpLocks/>
                        </wps:cNvCnPr>
                        <wps:spPr>
                          <a:xfrm flipH="1">
                            <a:off x="1224500" y="120595"/>
                            <a:ext cx="1102360" cy="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1823A" id="그룹 586" o:spid="_x0000_s1052" style="position:absolute;left:0;text-align:left;margin-left:111.1pt;margin-top:9.9pt;width:279.8pt;height:19.8pt;z-index:251581440;mso-position-horizontal-relative:text;mso-position-vertical-relative:text" coordsize="35533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">
                <v:shape id="TextBox 5" o:spid="_x0000_s1053" type="#_x0000_t202" style="position:absolute;left:23297;width:12236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" fillcolor="#d8d8d8 [2732]" stroked="f">
                  <v:textbox inset="0,0,0,0">
                    <w:txbxContent>
                      <w:p w14:paraId="7FB89FF1" w14:textId="77777777" w:rsidR="001735F0" w:rsidRDefault="001735F0" w:rsidP="00600868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>행동력</w:t>
                        </w:r>
                        <w:proofErr w:type="spellEnd"/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 xml:space="preserve"> 값이 크다</w:t>
                        </w:r>
                      </w:p>
                    </w:txbxContent>
                  </v:textbox>
                </v:shape>
                <v:shape id="TextBox 73" o:spid="_x0000_s1054" type="#_x0000_t202" style="position:absolute;width:12236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" fillcolor="#d8d8d8 [2732]" stroked="f">
                  <v:textbox inset="0,0,0,0">
                    <w:txbxContent>
                      <w:p w14:paraId="7D1178FF" w14:textId="77777777" w:rsidR="001735F0" w:rsidRDefault="001735F0" w:rsidP="00600868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>행동력</w:t>
                        </w:r>
                        <w:proofErr w:type="spellEnd"/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Cs w:val="20"/>
                          </w:rPr>
                          <w:t xml:space="preserve"> 값이 작다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55" type="#_x0000_t32" style="position:absolute;left:12245;top:1205;width:110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" strokecolor="black [3213]" strokeweight="6pt">
                  <v:stroke dashstyle="1 1" endarrow="block"/>
                  <o:lock v:ext="edit" shapetype="f"/>
                </v:shape>
              </v:group>
            </w:pict>
          </mc:Fallback>
        </mc:AlternateContent>
      </w:r>
    </w:p>
    <w:p w14:paraId="2DDE5C9D" w14:textId="115D566D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2C8FEFE" wp14:editId="0FE8EA3F">
                <wp:simplePos x="0" y="0"/>
                <wp:positionH relativeFrom="column">
                  <wp:posOffset>5320665</wp:posOffset>
                </wp:positionH>
                <wp:positionV relativeFrom="paragraph">
                  <wp:posOffset>3810</wp:posOffset>
                </wp:positionV>
                <wp:extent cx="914400" cy="307075"/>
                <wp:effectExtent l="0" t="0" r="635" b="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A5233" w14:textId="77777777" w:rsidR="001735F0" w:rsidRDefault="001735F0" w:rsidP="00534D69">
                            <w:r>
                              <w:rPr>
                                <w:rFonts w:hint="eastAsia"/>
                              </w:rPr>
                              <w:t>조작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FEFE" id="Text Box 580" o:spid="_x0000_s1056" type="#_x0000_t202" style="position:absolute;left:0;text-align:left;margin-left:418.95pt;margin-top:.3pt;width:1in;height:24.2pt;z-index:251574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" fillcolor="white [3201]" stroked="f" strokeweight=".5pt">
                <v:textbox>
                  <w:txbxContent>
                    <w:p w14:paraId="0E3A5233" w14:textId="77777777" w:rsidR="001735F0" w:rsidRDefault="001735F0" w:rsidP="00534D69">
                      <w:r>
                        <w:rPr>
                          <w:rFonts w:hint="eastAsia"/>
                        </w:rPr>
                        <w:t>조작 버튼</w:t>
                      </w:r>
                    </w:p>
                  </w:txbxContent>
                </v:textbox>
              </v:shape>
            </w:pict>
          </mc:Fallback>
        </mc:AlternateContent>
      </w:r>
    </w:p>
    <w:p w14:paraId="4693B858" w14:textId="673313E1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2C13E27C" w14:textId="0E7A346C" w:rsidR="00534D69" w:rsidRPr="00D23146" w:rsidRDefault="00534D69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11E472B6" w14:textId="64910AE0" w:rsidR="00534D69" w:rsidRPr="00D23146" w:rsidRDefault="00534D69" w:rsidP="00D23146">
      <w:pPr>
        <w:pStyle w:val="a0"/>
        <w:spacing w:line="276" w:lineRule="auto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>화면 중앙에 캐릭터가 배치가 되어있고 하단에 조작 버튼,</w:t>
      </w:r>
      <w:r w:rsidRPr="00D23146">
        <w:rPr>
          <w:rFonts w:asciiTheme="majorHAnsi" w:eastAsiaTheme="majorHAnsi" w:hAnsiTheme="majorHAnsi"/>
        </w:rPr>
        <w:t xml:space="preserve"> </w:t>
      </w:r>
      <w:r w:rsidRPr="00D23146">
        <w:rPr>
          <w:rFonts w:asciiTheme="majorHAnsi" w:eastAsiaTheme="majorHAnsi" w:hAnsiTheme="majorHAnsi" w:hint="eastAsia"/>
        </w:rPr>
        <w:t>상단에 정보창을 배치하도록 한다.</w:t>
      </w:r>
    </w:p>
    <w:p w14:paraId="2B5B2D6F" w14:textId="663621BA" w:rsidR="00E66637" w:rsidRPr="00D23146" w:rsidRDefault="00FE4F32" w:rsidP="00D23146">
      <w:pPr>
        <w:pStyle w:val="a0"/>
        <w:spacing w:line="276" w:lineRule="auto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 xml:space="preserve">유저가 사용가능한 최대 가능한 캐릭터의 수는 </w:t>
      </w:r>
      <w:r w:rsidRPr="00D23146">
        <w:rPr>
          <w:rFonts w:asciiTheme="majorHAnsi" w:eastAsiaTheme="majorHAnsi" w:hAnsiTheme="majorHAnsi"/>
        </w:rPr>
        <w:t>6</w:t>
      </w:r>
      <w:r w:rsidRPr="00D23146">
        <w:rPr>
          <w:rFonts w:asciiTheme="majorHAnsi" w:eastAsiaTheme="majorHAnsi" w:hAnsiTheme="majorHAnsi" w:hint="eastAsia"/>
        </w:rPr>
        <w:t>개이다.</w:t>
      </w:r>
    </w:p>
    <w:p w14:paraId="3CE21D21" w14:textId="17E6E0A7" w:rsidR="00FE4F32" w:rsidRPr="00D23146" w:rsidRDefault="00FE4F32" w:rsidP="00D23146">
      <w:pPr>
        <w:pStyle w:val="a0"/>
        <w:spacing w:line="276" w:lineRule="auto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 xml:space="preserve">캐릭터의 스킬은 행동력을 기준으로 우측에서 좌측으로 배치를 </w:t>
      </w:r>
      <w:r w:rsidR="00414EF2" w:rsidRPr="00D23146">
        <w:rPr>
          <w:rFonts w:asciiTheme="majorHAnsi" w:eastAsiaTheme="majorHAnsi" w:hAnsiTheme="majorHAnsi" w:hint="eastAsia"/>
        </w:rPr>
        <w:t>한</w:t>
      </w:r>
      <w:r w:rsidRPr="00D23146">
        <w:rPr>
          <w:rFonts w:asciiTheme="majorHAnsi" w:eastAsiaTheme="majorHAnsi" w:hAnsiTheme="majorHAnsi" w:hint="eastAsia"/>
        </w:rPr>
        <w:t>다.</w:t>
      </w:r>
    </w:p>
    <w:p w14:paraId="14EEBB8A" w14:textId="77777777" w:rsidR="006642B6" w:rsidRPr="00D23146" w:rsidRDefault="006642B6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</w:rPr>
      </w:pPr>
    </w:p>
    <w:p w14:paraId="1F2A4259" w14:textId="65105F1C" w:rsidR="006642B6" w:rsidRPr="00D23146" w:rsidRDefault="00534D69" w:rsidP="00D23146">
      <w:pPr>
        <w:pStyle w:val="a2"/>
        <w:spacing w:line="276" w:lineRule="auto"/>
        <w:outlineLvl w:val="1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 xml:space="preserve"> </w:t>
      </w:r>
      <w:bookmarkStart w:id="7" w:name="_Toc24594909"/>
      <w:r w:rsidRPr="00D23146">
        <w:rPr>
          <w:rFonts w:asciiTheme="majorHAnsi" w:eastAsiaTheme="majorHAnsi" w:hAnsiTheme="majorHAnsi" w:hint="eastAsia"/>
        </w:rPr>
        <w:t>기획의도</w:t>
      </w:r>
      <w:bookmarkEnd w:id="7"/>
    </w:p>
    <w:p w14:paraId="39CDAEA6" w14:textId="189F0D5C" w:rsidR="006642B6" w:rsidRPr="00D23146" w:rsidRDefault="00534D69" w:rsidP="00D23146">
      <w:pPr>
        <w:pStyle w:val="a0"/>
        <w:tabs>
          <w:tab w:val="clear" w:pos="590"/>
          <w:tab w:val="clear" w:pos="994"/>
        </w:tabs>
        <w:spacing w:line="276" w:lineRule="auto"/>
        <w:ind w:left="284" w:hanging="426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/>
        </w:rPr>
        <w:t xml:space="preserve">기존의 전략적 게임의 경우 캐릭터에 스킬이 고정이 되어 있는 상태로 유저가 원하는 스킬을 사용하기위해 캐릭터를 수집하게 되는데 이러한 부분에서 스킬과 캐릭터를 분리시켜 스킬을 유저가 원하는 데로 구성하게 </w:t>
      </w:r>
      <w:proofErr w:type="gramStart"/>
      <w:r w:rsidRPr="00D23146">
        <w:rPr>
          <w:rFonts w:asciiTheme="majorHAnsi" w:eastAsiaTheme="majorHAnsi" w:hAnsiTheme="majorHAnsi"/>
        </w:rPr>
        <w:t>만들어</w:t>
      </w:r>
      <w:proofErr w:type="gramEnd"/>
      <w:r w:rsidRPr="00D23146">
        <w:rPr>
          <w:rFonts w:asciiTheme="majorHAnsi" w:eastAsiaTheme="majorHAnsi" w:hAnsiTheme="majorHAnsi"/>
        </w:rPr>
        <w:t xml:space="preserve"> 유저의 전략적 자유도를 높</w:t>
      </w:r>
      <w:r w:rsidRPr="00D23146">
        <w:rPr>
          <w:rFonts w:asciiTheme="majorHAnsi" w:eastAsiaTheme="majorHAnsi" w:hAnsiTheme="majorHAnsi" w:hint="eastAsia"/>
        </w:rPr>
        <w:t>이겠</w:t>
      </w:r>
      <w:r w:rsidRPr="00D23146">
        <w:rPr>
          <w:rFonts w:asciiTheme="majorHAnsi" w:eastAsiaTheme="majorHAnsi" w:hAnsiTheme="majorHAnsi"/>
        </w:rPr>
        <w:t>다</w:t>
      </w:r>
      <w:r w:rsidRPr="00D23146">
        <w:rPr>
          <w:rFonts w:asciiTheme="majorHAnsi" w:eastAsiaTheme="majorHAnsi" w:hAnsiTheme="majorHAnsi" w:hint="eastAsia"/>
        </w:rPr>
        <w:t>.</w:t>
      </w:r>
    </w:p>
    <w:p w14:paraId="74472124" w14:textId="56B0D022" w:rsidR="006642B6" w:rsidRPr="00D23146" w:rsidRDefault="006642B6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</w:rPr>
      </w:pPr>
    </w:p>
    <w:p w14:paraId="53C77588" w14:textId="1F793639" w:rsidR="00B56838" w:rsidRPr="00D23146" w:rsidRDefault="00C23092" w:rsidP="00D23146">
      <w:pPr>
        <w:pStyle w:val="a1"/>
        <w:spacing w:line="276" w:lineRule="auto"/>
        <w:rPr>
          <w:rFonts w:asciiTheme="majorHAnsi" w:eastAsiaTheme="majorHAnsi" w:hAnsiTheme="majorHAnsi"/>
        </w:rPr>
      </w:pPr>
      <w:bookmarkStart w:id="8" w:name="_Toc24594910"/>
      <w:r w:rsidRPr="00D23146">
        <w:rPr>
          <w:rFonts w:asciiTheme="majorHAnsi" w:eastAsiaTheme="majorHAnsi" w:hAnsiTheme="majorHAnsi" w:hint="eastAsia"/>
        </w:rPr>
        <w:lastRenderedPageBreak/>
        <w:t>타 게임 오토전투 분석</w:t>
      </w:r>
      <w:bookmarkEnd w:id="8"/>
    </w:p>
    <w:bookmarkEnd w:id="5"/>
    <w:p w14:paraId="25F4D161" w14:textId="63FFF05B" w:rsidR="00106D82" w:rsidRPr="00D23146" w:rsidRDefault="008479EB" w:rsidP="00D23146">
      <w:pPr>
        <w:pStyle w:val="a2"/>
        <w:spacing w:line="276" w:lineRule="auto"/>
        <w:outlineLvl w:val="1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 xml:space="preserve"> </w:t>
      </w:r>
      <w:bookmarkStart w:id="9" w:name="_Toc24594911"/>
      <w:r w:rsidR="00C23092" w:rsidRPr="00D23146">
        <w:rPr>
          <w:rFonts w:asciiTheme="majorHAnsi" w:eastAsiaTheme="majorHAnsi" w:hAnsiTheme="majorHAnsi" w:hint="eastAsia"/>
        </w:rPr>
        <w:t>간략</w:t>
      </w:r>
      <w:r w:rsidR="00C23092" w:rsidRPr="00D23146">
        <w:rPr>
          <w:rFonts w:asciiTheme="majorHAnsi" w:eastAsiaTheme="majorHAnsi" w:hAnsiTheme="majorHAnsi"/>
        </w:rPr>
        <w:t xml:space="preserve"> </w:t>
      </w:r>
      <w:r w:rsidR="00C23092" w:rsidRPr="00D23146">
        <w:rPr>
          <w:rFonts w:asciiTheme="majorHAnsi" w:eastAsiaTheme="majorHAnsi" w:hAnsiTheme="majorHAnsi" w:hint="eastAsia"/>
        </w:rPr>
        <w:t>정리</w:t>
      </w:r>
      <w:bookmarkEnd w:id="9"/>
    </w:p>
    <w:tbl>
      <w:tblPr>
        <w:tblStyle w:val="af4"/>
        <w:tblpPr w:leftFromText="142" w:rightFromText="142" w:vertAnchor="text" w:horzAnchor="margin" w:tblpXSpec="center" w:tblpY="108"/>
        <w:tblW w:w="9466" w:type="dxa"/>
        <w:tblLook w:val="04A0" w:firstRow="1" w:lastRow="0" w:firstColumn="1" w:lastColumn="0" w:noHBand="0" w:noVBand="1"/>
      </w:tblPr>
      <w:tblGrid>
        <w:gridCol w:w="1984"/>
        <w:gridCol w:w="2494"/>
        <w:gridCol w:w="2494"/>
        <w:gridCol w:w="2494"/>
      </w:tblGrid>
      <w:tr w:rsidR="008479EB" w:rsidRPr="00D23146" w14:paraId="75446736" w14:textId="77777777" w:rsidTr="008479EB">
        <w:tc>
          <w:tcPr>
            <w:tcW w:w="1984" w:type="dxa"/>
            <w:shd w:val="clear" w:color="auto" w:fill="BFBFBF" w:themeFill="background1" w:themeFillShade="BF"/>
          </w:tcPr>
          <w:p w14:paraId="0F57DE8C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0"/>
              </w:rPr>
            </w:pPr>
            <w:proofErr w:type="spellStart"/>
            <w:r w:rsidRPr="00D23146">
              <w:rPr>
                <w:rFonts w:asciiTheme="majorHAnsi" w:eastAsiaTheme="majorHAnsi" w:hAnsiTheme="majorHAnsi" w:hint="eastAsia"/>
                <w:b/>
                <w:sz w:val="20"/>
              </w:rPr>
              <w:t>게임명</w:t>
            </w:r>
            <w:proofErr w:type="spellEnd"/>
          </w:p>
        </w:tc>
        <w:tc>
          <w:tcPr>
            <w:tcW w:w="2494" w:type="dxa"/>
            <w:shd w:val="clear" w:color="auto" w:fill="BFBFBF" w:themeFill="background1" w:themeFillShade="BF"/>
          </w:tcPr>
          <w:p w14:paraId="39016844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0"/>
              </w:rPr>
            </w:pPr>
            <w:r w:rsidRPr="00D23146">
              <w:rPr>
                <w:rFonts w:asciiTheme="majorHAnsi" w:eastAsiaTheme="majorHAnsi" w:hAnsiTheme="majorHAnsi" w:hint="eastAsia"/>
                <w:b/>
                <w:sz w:val="20"/>
              </w:rPr>
              <w:t>라스트 오리진</w:t>
            </w:r>
          </w:p>
        </w:tc>
        <w:tc>
          <w:tcPr>
            <w:tcW w:w="2494" w:type="dxa"/>
            <w:shd w:val="clear" w:color="auto" w:fill="BFBFBF" w:themeFill="background1" w:themeFillShade="BF"/>
          </w:tcPr>
          <w:p w14:paraId="0609D684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0"/>
              </w:rPr>
            </w:pPr>
            <w:proofErr w:type="spellStart"/>
            <w:r w:rsidRPr="00D23146">
              <w:rPr>
                <w:rFonts w:asciiTheme="majorHAnsi" w:eastAsiaTheme="majorHAnsi" w:hAnsiTheme="majorHAnsi" w:hint="eastAsia"/>
                <w:b/>
                <w:sz w:val="20"/>
              </w:rPr>
              <w:t>세븐나이츠</w:t>
            </w:r>
            <w:proofErr w:type="spellEnd"/>
          </w:p>
        </w:tc>
        <w:tc>
          <w:tcPr>
            <w:tcW w:w="2494" w:type="dxa"/>
            <w:shd w:val="clear" w:color="auto" w:fill="BFBFBF" w:themeFill="background1" w:themeFillShade="BF"/>
          </w:tcPr>
          <w:p w14:paraId="42774950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0"/>
              </w:rPr>
            </w:pPr>
            <w:proofErr w:type="spellStart"/>
            <w:r w:rsidRPr="00D23146">
              <w:rPr>
                <w:rFonts w:asciiTheme="majorHAnsi" w:eastAsiaTheme="majorHAnsi" w:hAnsiTheme="majorHAnsi" w:hint="eastAsia"/>
                <w:b/>
                <w:sz w:val="20"/>
              </w:rPr>
              <w:t>판타지워</w:t>
            </w:r>
            <w:proofErr w:type="spellEnd"/>
            <w:r w:rsidRPr="00D23146">
              <w:rPr>
                <w:rFonts w:asciiTheme="majorHAnsi" w:eastAsiaTheme="majorHAnsi" w:hAnsiTheme="majorHAnsi" w:hint="eastAsia"/>
                <w:b/>
                <w:sz w:val="20"/>
              </w:rPr>
              <w:t xml:space="preserve"> </w:t>
            </w:r>
            <w:proofErr w:type="spellStart"/>
            <w:r w:rsidRPr="00D23146">
              <w:rPr>
                <w:rFonts w:asciiTheme="majorHAnsi" w:eastAsiaTheme="majorHAnsi" w:hAnsiTheme="majorHAnsi" w:hint="eastAsia"/>
                <w:b/>
                <w:sz w:val="20"/>
              </w:rPr>
              <w:t>택틱스</w:t>
            </w:r>
            <w:proofErr w:type="spellEnd"/>
            <w:r w:rsidRPr="00D23146">
              <w:rPr>
                <w:rFonts w:asciiTheme="majorHAnsi" w:eastAsiaTheme="majorHAnsi" w:hAnsiTheme="majorHAnsi" w:hint="eastAsia"/>
                <w:b/>
                <w:sz w:val="20"/>
              </w:rPr>
              <w:t>R</w:t>
            </w:r>
          </w:p>
        </w:tc>
      </w:tr>
      <w:tr w:rsidR="008479EB" w:rsidRPr="00D23146" w14:paraId="76C2834D" w14:textId="77777777" w:rsidTr="008479EB">
        <w:tc>
          <w:tcPr>
            <w:tcW w:w="1984" w:type="dxa"/>
          </w:tcPr>
          <w:p w14:paraId="5C388B0F" w14:textId="77777777" w:rsidR="008479EB" w:rsidRPr="00D23146" w:rsidRDefault="008479EB" w:rsidP="00D23146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D23146">
              <w:rPr>
                <w:rFonts w:asciiTheme="majorHAnsi" w:eastAsiaTheme="majorHAnsi" w:hAnsiTheme="majorHAnsi" w:hint="eastAsia"/>
                <w:b/>
                <w:sz w:val="18"/>
              </w:rPr>
              <w:t>장르(Genre)</w:t>
            </w:r>
          </w:p>
        </w:tc>
        <w:tc>
          <w:tcPr>
            <w:tcW w:w="2494" w:type="dxa"/>
          </w:tcPr>
          <w:p w14:paraId="003BB5D0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b/>
                <w:szCs w:val="18"/>
              </w:rPr>
            </w:pPr>
            <w:r w:rsidRPr="00D23146">
              <w:rPr>
                <w:rFonts w:asciiTheme="majorHAnsi" w:eastAsiaTheme="majorHAnsi" w:hAnsiTheme="majorHAnsi"/>
                <w:b/>
                <w:szCs w:val="18"/>
              </w:rPr>
              <w:t>T</w:t>
            </w:r>
            <w:r w:rsidRPr="00D23146">
              <w:rPr>
                <w:rFonts w:asciiTheme="majorHAnsi" w:eastAsiaTheme="majorHAnsi" w:hAnsiTheme="majorHAnsi" w:hint="eastAsia"/>
                <w:b/>
                <w:szCs w:val="18"/>
              </w:rPr>
              <w:t>RPG</w:t>
            </w:r>
          </w:p>
        </w:tc>
        <w:tc>
          <w:tcPr>
            <w:tcW w:w="2494" w:type="dxa"/>
          </w:tcPr>
          <w:p w14:paraId="0DBAAD9B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/>
                <w:b/>
                <w:szCs w:val="18"/>
              </w:rPr>
              <w:t>T</w:t>
            </w:r>
            <w:r w:rsidRPr="00D23146">
              <w:rPr>
                <w:rFonts w:asciiTheme="majorHAnsi" w:eastAsiaTheme="majorHAnsi" w:hAnsiTheme="majorHAnsi" w:hint="eastAsia"/>
                <w:b/>
                <w:szCs w:val="18"/>
              </w:rPr>
              <w:t>RPG</w:t>
            </w:r>
          </w:p>
        </w:tc>
        <w:tc>
          <w:tcPr>
            <w:tcW w:w="2494" w:type="dxa"/>
          </w:tcPr>
          <w:p w14:paraId="4DA2B9E6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/>
                <w:b/>
                <w:szCs w:val="18"/>
              </w:rPr>
              <w:t>T</w:t>
            </w:r>
            <w:r w:rsidRPr="00D23146">
              <w:rPr>
                <w:rFonts w:asciiTheme="majorHAnsi" w:eastAsiaTheme="majorHAnsi" w:hAnsiTheme="majorHAnsi" w:hint="eastAsia"/>
                <w:b/>
                <w:szCs w:val="18"/>
              </w:rPr>
              <w:t>RPG</w:t>
            </w:r>
          </w:p>
        </w:tc>
      </w:tr>
      <w:tr w:rsidR="008479EB" w:rsidRPr="00D23146" w14:paraId="05911ADF" w14:textId="77777777" w:rsidTr="008479EB">
        <w:tc>
          <w:tcPr>
            <w:tcW w:w="1984" w:type="dxa"/>
          </w:tcPr>
          <w:p w14:paraId="1F340FB8" w14:textId="77777777" w:rsidR="008479EB" w:rsidRPr="00D23146" w:rsidRDefault="008479EB" w:rsidP="00D23146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D23146">
              <w:rPr>
                <w:rFonts w:asciiTheme="majorHAnsi" w:eastAsiaTheme="majorHAnsi" w:hAnsiTheme="majorHAnsi" w:hint="eastAsia"/>
                <w:b/>
                <w:sz w:val="18"/>
              </w:rPr>
              <w:t>플랫폼</w:t>
            </w:r>
          </w:p>
        </w:tc>
        <w:tc>
          <w:tcPr>
            <w:tcW w:w="2494" w:type="dxa"/>
          </w:tcPr>
          <w:p w14:paraId="2B4BCB4E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모바일</w:t>
            </w:r>
          </w:p>
        </w:tc>
        <w:tc>
          <w:tcPr>
            <w:tcW w:w="2494" w:type="dxa"/>
          </w:tcPr>
          <w:p w14:paraId="15C3316D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모바일</w:t>
            </w:r>
          </w:p>
        </w:tc>
        <w:tc>
          <w:tcPr>
            <w:tcW w:w="2494" w:type="dxa"/>
          </w:tcPr>
          <w:p w14:paraId="7C4BDE03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모바일</w:t>
            </w:r>
          </w:p>
        </w:tc>
      </w:tr>
      <w:tr w:rsidR="008479EB" w:rsidRPr="00D23146" w14:paraId="3FA0F079" w14:textId="77777777" w:rsidTr="008479EB">
        <w:tc>
          <w:tcPr>
            <w:tcW w:w="1984" w:type="dxa"/>
          </w:tcPr>
          <w:p w14:paraId="2AC08134" w14:textId="77777777" w:rsidR="008479EB" w:rsidRPr="00D23146" w:rsidRDefault="008479EB" w:rsidP="00D23146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D23146">
              <w:rPr>
                <w:rFonts w:asciiTheme="majorHAnsi" w:eastAsiaTheme="majorHAnsi" w:hAnsiTheme="majorHAnsi" w:hint="eastAsia"/>
                <w:b/>
                <w:sz w:val="18"/>
              </w:rPr>
              <w:t>공간</w:t>
            </w:r>
          </w:p>
        </w:tc>
        <w:tc>
          <w:tcPr>
            <w:tcW w:w="2494" w:type="dxa"/>
          </w:tcPr>
          <w:p w14:paraId="36297777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고정(이동 가능)</w:t>
            </w:r>
          </w:p>
        </w:tc>
        <w:tc>
          <w:tcPr>
            <w:tcW w:w="2494" w:type="dxa"/>
          </w:tcPr>
          <w:p w14:paraId="6FD8E652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고정(이동 불가능)</w:t>
            </w:r>
          </w:p>
        </w:tc>
        <w:tc>
          <w:tcPr>
            <w:tcW w:w="2494" w:type="dxa"/>
          </w:tcPr>
          <w:p w14:paraId="6F08CCAD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타일(이동 가능)</w:t>
            </w:r>
          </w:p>
        </w:tc>
      </w:tr>
      <w:tr w:rsidR="008479EB" w:rsidRPr="00D23146" w14:paraId="3F880019" w14:textId="77777777" w:rsidTr="008479EB">
        <w:tc>
          <w:tcPr>
            <w:tcW w:w="1984" w:type="dxa"/>
          </w:tcPr>
          <w:p w14:paraId="1C3633E4" w14:textId="77777777" w:rsidR="008479EB" w:rsidRPr="00D23146" w:rsidRDefault="008479EB" w:rsidP="00D23146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D23146">
              <w:rPr>
                <w:rFonts w:asciiTheme="majorHAnsi" w:eastAsiaTheme="majorHAnsi" w:hAnsiTheme="majorHAnsi" w:hint="eastAsia"/>
                <w:b/>
                <w:sz w:val="18"/>
              </w:rPr>
              <w:t>전투에서 캐릭터 수</w:t>
            </w:r>
          </w:p>
        </w:tc>
        <w:tc>
          <w:tcPr>
            <w:tcW w:w="2494" w:type="dxa"/>
          </w:tcPr>
          <w:p w14:paraId="667174D0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5</w:t>
            </w:r>
          </w:p>
        </w:tc>
        <w:tc>
          <w:tcPr>
            <w:tcW w:w="2494" w:type="dxa"/>
          </w:tcPr>
          <w:p w14:paraId="299B383D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5</w:t>
            </w:r>
          </w:p>
        </w:tc>
        <w:tc>
          <w:tcPr>
            <w:tcW w:w="2494" w:type="dxa"/>
          </w:tcPr>
          <w:p w14:paraId="42C94C7C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5</w:t>
            </w:r>
          </w:p>
        </w:tc>
      </w:tr>
      <w:tr w:rsidR="008479EB" w:rsidRPr="00D23146" w14:paraId="66111AA1" w14:textId="77777777" w:rsidTr="008479EB">
        <w:tc>
          <w:tcPr>
            <w:tcW w:w="1984" w:type="dxa"/>
          </w:tcPr>
          <w:p w14:paraId="5F788AC2" w14:textId="77777777" w:rsidR="008479EB" w:rsidRPr="00D23146" w:rsidRDefault="008479EB" w:rsidP="00D23146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D23146">
              <w:rPr>
                <w:rFonts w:asciiTheme="majorHAnsi" w:eastAsiaTheme="majorHAnsi" w:hAnsiTheme="majorHAnsi" w:hint="eastAsia"/>
                <w:b/>
                <w:sz w:val="18"/>
              </w:rPr>
              <w:t>캐릭터의 순서</w:t>
            </w:r>
          </w:p>
        </w:tc>
        <w:tc>
          <w:tcPr>
            <w:tcW w:w="2494" w:type="dxa"/>
          </w:tcPr>
          <w:p w14:paraId="2E701FDA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 xml:space="preserve">캐릭터의 </w:t>
            </w:r>
            <w:proofErr w:type="spellStart"/>
            <w:r w:rsidRPr="00D23146">
              <w:rPr>
                <w:rFonts w:asciiTheme="majorHAnsi" w:eastAsiaTheme="majorHAnsi" w:hAnsiTheme="majorHAnsi" w:hint="eastAsia"/>
                <w:szCs w:val="18"/>
              </w:rPr>
              <w:t>스텟에</w:t>
            </w:r>
            <w:proofErr w:type="spellEnd"/>
            <w:r w:rsidRPr="00D23146">
              <w:rPr>
                <w:rFonts w:asciiTheme="majorHAnsi" w:eastAsiaTheme="majorHAnsi" w:hAnsiTheme="majorHAnsi" w:hint="eastAsia"/>
                <w:szCs w:val="18"/>
              </w:rPr>
              <w:t xml:space="preserve"> 따라 순차적 사용</w:t>
            </w:r>
          </w:p>
        </w:tc>
        <w:tc>
          <w:tcPr>
            <w:tcW w:w="2494" w:type="dxa"/>
          </w:tcPr>
          <w:p w14:paraId="1E82ACD6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 xml:space="preserve">캐릭터의 </w:t>
            </w:r>
            <w:proofErr w:type="spellStart"/>
            <w:r w:rsidRPr="00D23146">
              <w:rPr>
                <w:rFonts w:asciiTheme="majorHAnsi" w:eastAsiaTheme="majorHAnsi" w:hAnsiTheme="majorHAnsi" w:hint="eastAsia"/>
                <w:szCs w:val="18"/>
              </w:rPr>
              <w:t>스텟에</w:t>
            </w:r>
            <w:proofErr w:type="spellEnd"/>
            <w:r w:rsidRPr="00D23146">
              <w:rPr>
                <w:rFonts w:asciiTheme="majorHAnsi" w:eastAsiaTheme="majorHAnsi" w:hAnsiTheme="majorHAnsi" w:hint="eastAsia"/>
                <w:szCs w:val="18"/>
              </w:rPr>
              <w:t xml:space="preserve"> 따라 순차적 사용</w:t>
            </w:r>
          </w:p>
        </w:tc>
        <w:tc>
          <w:tcPr>
            <w:tcW w:w="2494" w:type="dxa"/>
          </w:tcPr>
          <w:p w14:paraId="162D61E4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 xml:space="preserve">유저가 미리 </w:t>
            </w:r>
            <w:proofErr w:type="spellStart"/>
            <w:r w:rsidRPr="00D23146">
              <w:rPr>
                <w:rFonts w:asciiTheme="majorHAnsi" w:eastAsiaTheme="majorHAnsi" w:hAnsiTheme="majorHAnsi" w:hint="eastAsia"/>
                <w:szCs w:val="18"/>
              </w:rPr>
              <w:t>정해둔</w:t>
            </w:r>
            <w:proofErr w:type="spellEnd"/>
            <w:r w:rsidRPr="00D23146">
              <w:rPr>
                <w:rFonts w:asciiTheme="majorHAnsi" w:eastAsiaTheme="majorHAnsi" w:hAnsiTheme="majorHAnsi" w:hint="eastAsia"/>
                <w:szCs w:val="18"/>
              </w:rPr>
              <w:t xml:space="preserve"> 순서에 따라 사용</w:t>
            </w:r>
          </w:p>
        </w:tc>
      </w:tr>
      <w:tr w:rsidR="008479EB" w:rsidRPr="00D23146" w14:paraId="3CAB2A0F" w14:textId="77777777" w:rsidTr="008479EB">
        <w:tc>
          <w:tcPr>
            <w:tcW w:w="1984" w:type="dxa"/>
          </w:tcPr>
          <w:p w14:paraId="3937722C" w14:textId="77777777" w:rsidR="008479EB" w:rsidRPr="00D23146" w:rsidRDefault="008479EB" w:rsidP="00D23146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D23146">
              <w:rPr>
                <w:rFonts w:asciiTheme="majorHAnsi" w:eastAsiaTheme="majorHAnsi" w:hAnsiTheme="majorHAnsi" w:hint="eastAsia"/>
                <w:b/>
                <w:sz w:val="18"/>
              </w:rPr>
              <w:t>캐릭터당 가지는 스킬 수(액티브)</w:t>
            </w:r>
          </w:p>
        </w:tc>
        <w:tc>
          <w:tcPr>
            <w:tcW w:w="2494" w:type="dxa"/>
          </w:tcPr>
          <w:p w14:paraId="1F23DA1A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2</w:t>
            </w:r>
          </w:p>
        </w:tc>
        <w:tc>
          <w:tcPr>
            <w:tcW w:w="2494" w:type="dxa"/>
          </w:tcPr>
          <w:p w14:paraId="3D72E24D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2</w:t>
            </w:r>
          </w:p>
        </w:tc>
        <w:tc>
          <w:tcPr>
            <w:tcW w:w="2494" w:type="dxa"/>
          </w:tcPr>
          <w:p w14:paraId="7B60690E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4</w:t>
            </w:r>
          </w:p>
        </w:tc>
      </w:tr>
      <w:tr w:rsidR="008479EB" w:rsidRPr="00D23146" w14:paraId="14B55526" w14:textId="77777777" w:rsidTr="008479EB">
        <w:tc>
          <w:tcPr>
            <w:tcW w:w="1984" w:type="dxa"/>
          </w:tcPr>
          <w:p w14:paraId="0D79518D" w14:textId="77777777" w:rsidR="008479EB" w:rsidRPr="00D23146" w:rsidRDefault="008479EB" w:rsidP="00D23146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D23146">
              <w:rPr>
                <w:rFonts w:asciiTheme="majorHAnsi" w:eastAsiaTheme="majorHAnsi" w:hAnsiTheme="majorHAnsi" w:hint="eastAsia"/>
                <w:b/>
                <w:sz w:val="18"/>
              </w:rPr>
              <w:t>스킬 제한 요소</w:t>
            </w:r>
          </w:p>
        </w:tc>
        <w:tc>
          <w:tcPr>
            <w:tcW w:w="2494" w:type="dxa"/>
          </w:tcPr>
          <w:p w14:paraId="1036193E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A</w:t>
            </w:r>
            <w:r w:rsidRPr="00D23146">
              <w:rPr>
                <w:rFonts w:asciiTheme="majorHAnsi" w:eastAsiaTheme="majorHAnsi" w:hAnsiTheme="majorHAnsi"/>
                <w:szCs w:val="18"/>
              </w:rPr>
              <w:t>P(</w:t>
            </w:r>
            <w:r w:rsidRPr="00D23146">
              <w:rPr>
                <w:rFonts w:asciiTheme="majorHAnsi" w:eastAsiaTheme="majorHAnsi" w:hAnsiTheme="majorHAnsi" w:hint="eastAsia"/>
                <w:szCs w:val="18"/>
              </w:rPr>
              <w:t>행동력에 따라 회복되는 양이 다르다)</w:t>
            </w:r>
          </w:p>
          <w:p w14:paraId="023A485F" w14:textId="08020731" w:rsidR="00B5271F" w:rsidRPr="00D23146" w:rsidRDefault="00B5271F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사거리</w:t>
            </w:r>
          </w:p>
        </w:tc>
        <w:tc>
          <w:tcPr>
            <w:tcW w:w="2494" w:type="dxa"/>
          </w:tcPr>
          <w:p w14:paraId="10F71631" w14:textId="77777777" w:rsidR="008479EB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proofErr w:type="spellStart"/>
            <w:r w:rsidRPr="00D23146">
              <w:rPr>
                <w:rFonts w:asciiTheme="majorHAnsi" w:eastAsiaTheme="majorHAnsi" w:hAnsiTheme="majorHAnsi" w:hint="eastAsia"/>
                <w:szCs w:val="18"/>
              </w:rPr>
              <w:t>쿨타임</w:t>
            </w:r>
            <w:proofErr w:type="spellEnd"/>
            <w:r w:rsidRPr="00D23146">
              <w:rPr>
                <w:rFonts w:asciiTheme="majorHAnsi" w:eastAsiaTheme="majorHAnsi" w:hAnsiTheme="majorHAnsi" w:hint="eastAsia"/>
                <w:szCs w:val="18"/>
              </w:rPr>
              <w:t>(스킬을 사용한 다음 다시 사용하는 시간)</w:t>
            </w:r>
          </w:p>
        </w:tc>
        <w:tc>
          <w:tcPr>
            <w:tcW w:w="2494" w:type="dxa"/>
          </w:tcPr>
          <w:p w14:paraId="60FF87FE" w14:textId="77777777" w:rsidR="00B5271F" w:rsidRPr="00D23146" w:rsidRDefault="008479EB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마나(캐릭터마다 가지고 있는 마나)</w:t>
            </w:r>
          </w:p>
          <w:p w14:paraId="721B19AF" w14:textId="065C63EC" w:rsidR="00B5271F" w:rsidRPr="00D23146" w:rsidRDefault="00B5271F" w:rsidP="00D23146">
            <w:pPr>
              <w:pStyle w:val="a0"/>
              <w:numPr>
                <w:ilvl w:val="0"/>
                <w:numId w:val="0"/>
              </w:numPr>
              <w:spacing w:line="276" w:lineRule="auto"/>
              <w:rPr>
                <w:rFonts w:asciiTheme="majorHAnsi" w:eastAsiaTheme="majorHAnsi" w:hAnsiTheme="majorHAnsi"/>
                <w:szCs w:val="18"/>
              </w:rPr>
            </w:pPr>
            <w:r w:rsidRPr="00D23146">
              <w:rPr>
                <w:rFonts w:asciiTheme="majorHAnsi" w:eastAsiaTheme="majorHAnsi" w:hAnsiTheme="majorHAnsi" w:hint="eastAsia"/>
                <w:szCs w:val="18"/>
              </w:rPr>
              <w:t>사거리</w:t>
            </w:r>
          </w:p>
        </w:tc>
      </w:tr>
      <w:tr w:rsidR="00B5271F" w:rsidRPr="00D23146" w14:paraId="42B2CDCC" w14:textId="77777777" w:rsidTr="008479EB">
        <w:tc>
          <w:tcPr>
            <w:tcW w:w="1984" w:type="dxa"/>
          </w:tcPr>
          <w:p w14:paraId="6B4D78C5" w14:textId="217648A5" w:rsidR="00B5271F" w:rsidRPr="00D23146" w:rsidRDefault="00B5271F" w:rsidP="00D23146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D23146">
              <w:rPr>
                <w:rFonts w:asciiTheme="majorHAnsi" w:eastAsiaTheme="majorHAnsi" w:hAnsiTheme="majorHAnsi" w:hint="eastAsia"/>
                <w:b/>
                <w:sz w:val="18"/>
              </w:rPr>
              <w:t>데이터</w:t>
            </w:r>
          </w:p>
        </w:tc>
        <w:tc>
          <w:tcPr>
            <w:tcW w:w="2494" w:type="dxa"/>
          </w:tcPr>
          <w:p w14:paraId="65384E84" w14:textId="77777777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kern w:val="0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캐릭터의 현재 AP값</w:t>
            </w:r>
          </w:p>
          <w:p w14:paraId="3C29122B" w14:textId="77777777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 xml:space="preserve">캐릭터의 </w:t>
            </w:r>
            <w:proofErr w:type="spellStart"/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행동력값</w:t>
            </w:r>
            <w:proofErr w:type="spellEnd"/>
          </w:p>
          <w:p w14:paraId="0EAACAE6" w14:textId="77777777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캐릭터 스킬의 AP값</w:t>
            </w:r>
          </w:p>
          <w:p w14:paraId="493693C6" w14:textId="77777777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 xml:space="preserve">캐릭터 스킬의 </w:t>
            </w:r>
            <w:proofErr w:type="spellStart"/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사거리값</w:t>
            </w:r>
            <w:proofErr w:type="spellEnd"/>
          </w:p>
          <w:p w14:paraId="4DCFF1F0" w14:textId="77777777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 xml:space="preserve">몬스터의 </w:t>
            </w:r>
            <w:proofErr w:type="spellStart"/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위치값</w:t>
            </w:r>
            <w:proofErr w:type="spellEnd"/>
          </w:p>
          <w:p w14:paraId="161F0C9D" w14:textId="0BD1EAFE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 xml:space="preserve">캐릭터의 </w:t>
            </w:r>
            <w:proofErr w:type="spellStart"/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위치값</w:t>
            </w:r>
            <w:proofErr w:type="spellEnd"/>
          </w:p>
        </w:tc>
        <w:tc>
          <w:tcPr>
            <w:tcW w:w="2494" w:type="dxa"/>
          </w:tcPr>
          <w:p w14:paraId="68AF05AB" w14:textId="3397C2EC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kern w:val="0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 xml:space="preserve">캐릭터의 </w:t>
            </w:r>
            <w:proofErr w:type="spellStart"/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스킬정보값</w:t>
            </w:r>
            <w:proofErr w:type="spellEnd"/>
          </w:p>
          <w:p w14:paraId="1D796410" w14:textId="1F449190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캐릭터의 약점 공격 확률 값</w:t>
            </w:r>
          </w:p>
          <w:p w14:paraId="550085B7" w14:textId="77777777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 xml:space="preserve">유저의 </w:t>
            </w:r>
            <w:proofErr w:type="spellStart"/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선택값</w:t>
            </w:r>
            <w:proofErr w:type="spellEnd"/>
          </w:p>
          <w:p w14:paraId="40339E01" w14:textId="2DC9FA6B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 xml:space="preserve">캐릭터의 </w:t>
            </w:r>
            <w:proofErr w:type="spellStart"/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상태값</w:t>
            </w:r>
            <w:proofErr w:type="spellEnd"/>
          </w:p>
        </w:tc>
        <w:tc>
          <w:tcPr>
            <w:tcW w:w="2494" w:type="dxa"/>
          </w:tcPr>
          <w:p w14:paraId="169A81E4" w14:textId="77777777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kern w:val="0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캐릭터의 현재 마나</w:t>
            </w:r>
          </w:p>
          <w:p w14:paraId="4075B71C" w14:textId="77777777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캐릭터의 위치 정보</w:t>
            </w:r>
          </w:p>
          <w:p w14:paraId="7EFE783F" w14:textId="77777777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 xml:space="preserve">캐릭터의 </w:t>
            </w:r>
            <w:proofErr w:type="spellStart"/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이동력</w:t>
            </w:r>
            <w:proofErr w:type="spellEnd"/>
          </w:p>
          <w:p w14:paraId="0358093E" w14:textId="77777777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스킬 정보 (소모 마나, 사정거리, 스킬 가능 여부)</w:t>
            </w:r>
          </w:p>
          <w:p w14:paraId="17416455" w14:textId="3D51BBC2" w:rsidR="00B5271F" w:rsidRPr="00D23146" w:rsidRDefault="00B5271F" w:rsidP="00D23146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23146">
              <w:rPr>
                <w:rFonts w:asciiTheme="majorHAnsi" w:eastAsiaTheme="majorHAnsi" w:hAnsiTheme="majorHAnsi" w:cstheme="minorBidi" w:hint="eastAsia"/>
                <w:color w:val="000000" w:themeColor="text1"/>
                <w:sz w:val="18"/>
                <w:szCs w:val="18"/>
              </w:rPr>
              <w:t>이전 턴 스킬 사용 정보</w:t>
            </w:r>
          </w:p>
        </w:tc>
      </w:tr>
    </w:tbl>
    <w:p w14:paraId="3C112A17" w14:textId="02287F53" w:rsidR="0020639C" w:rsidRPr="00D23146" w:rsidRDefault="0020639C" w:rsidP="00D23146">
      <w:pPr>
        <w:pStyle w:val="a0"/>
        <w:numPr>
          <w:ilvl w:val="0"/>
          <w:numId w:val="0"/>
        </w:numPr>
        <w:tabs>
          <w:tab w:val="clear" w:pos="590"/>
          <w:tab w:val="left" w:pos="426"/>
        </w:tabs>
        <w:spacing w:line="276" w:lineRule="auto"/>
        <w:ind w:left="284"/>
        <w:rPr>
          <w:rFonts w:asciiTheme="majorHAnsi" w:eastAsiaTheme="majorHAnsi" w:hAnsiTheme="majorHAnsi"/>
        </w:rPr>
      </w:pPr>
    </w:p>
    <w:p w14:paraId="19FE7FB3" w14:textId="6F1D55C8" w:rsidR="00663FFB" w:rsidRDefault="00663FFB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5370DC71" w14:textId="2BC5CA2C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5DE9BBC5" w14:textId="3173A5A2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3CA61583" w14:textId="4C54D666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6DB1DF05" w14:textId="38A792E0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0FBA6E53" w14:textId="514CAB18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054C9B87" w14:textId="25E6765D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15579186" w14:textId="17C815E9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71FD5A8B" w14:textId="1B17596C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69CE390E" w14:textId="311A25CE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532928ED" w14:textId="73261206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168E661F" w14:textId="603DE5AA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41A09B60" w14:textId="66A1983A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6059DEC8" w14:textId="35239DA8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32640322" w14:textId="56A7807C" w:rsid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/>
        </w:rPr>
      </w:pPr>
    </w:p>
    <w:p w14:paraId="72F8F806" w14:textId="77777777" w:rsidR="00D23146" w:rsidRPr="00D23146" w:rsidRDefault="00D23146" w:rsidP="00D23146">
      <w:pPr>
        <w:pStyle w:val="a0"/>
        <w:numPr>
          <w:ilvl w:val="0"/>
          <w:numId w:val="0"/>
        </w:numPr>
        <w:spacing w:line="276" w:lineRule="auto"/>
        <w:rPr>
          <w:rFonts w:asciiTheme="majorHAnsi" w:eastAsiaTheme="majorHAnsi" w:hAnsiTheme="majorHAnsi" w:hint="eastAsia"/>
        </w:rPr>
      </w:pPr>
    </w:p>
    <w:p w14:paraId="5375BC9C" w14:textId="1BD1F99D" w:rsidR="00106D82" w:rsidRPr="00D23146" w:rsidRDefault="00C23092" w:rsidP="00D23146">
      <w:pPr>
        <w:pStyle w:val="a2"/>
        <w:spacing w:line="276" w:lineRule="auto"/>
        <w:outlineLvl w:val="1"/>
        <w:rPr>
          <w:rFonts w:asciiTheme="majorHAnsi" w:eastAsiaTheme="majorHAnsi" w:hAnsiTheme="majorHAnsi"/>
        </w:rPr>
      </w:pPr>
      <w:bookmarkStart w:id="10" w:name="_Toc24594912"/>
      <w:r w:rsidRPr="00D23146">
        <w:rPr>
          <w:rFonts w:asciiTheme="majorHAnsi" w:eastAsiaTheme="majorHAnsi" w:hAnsiTheme="majorHAnsi" w:hint="eastAsia"/>
        </w:rPr>
        <w:lastRenderedPageBreak/>
        <w:t>라스트 오리진 오토 플로우 차트</w:t>
      </w:r>
      <w:bookmarkEnd w:id="10"/>
    </w:p>
    <w:p w14:paraId="0FBD5A48" w14:textId="6BFDCF62" w:rsidR="00E453F9" w:rsidRPr="00D23146" w:rsidRDefault="00373FD8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4E65DFC2" wp14:editId="0FE3D132">
                <wp:simplePos x="0" y="0"/>
                <wp:positionH relativeFrom="column">
                  <wp:posOffset>2152236</wp:posOffset>
                </wp:positionH>
                <wp:positionV relativeFrom="paragraph">
                  <wp:posOffset>40640</wp:posOffset>
                </wp:positionV>
                <wp:extent cx="1654735" cy="987552"/>
                <wp:effectExtent l="0" t="0" r="19685" b="22225"/>
                <wp:wrapNone/>
                <wp:docPr id="88" name="TextBox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13CD3E-85BD-483A-B078-9C17361828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735" cy="9875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C74EC3" w14:textId="77777777" w:rsidR="001735F0" w:rsidRPr="00373FD8" w:rsidRDefault="001735F0" w:rsidP="00373FD8">
                            <w:pPr>
                              <w:rPr>
                                <w:kern w:val="0"/>
                                <w:sz w:val="12"/>
                                <w:szCs w:val="16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캐릭터의 현재 AP값</w:t>
                            </w:r>
                          </w:p>
                          <w:p w14:paraId="03255188" w14:textId="77777777" w:rsidR="001735F0" w:rsidRPr="00373FD8" w:rsidRDefault="001735F0" w:rsidP="00373FD8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캐릭터의 </w:t>
                            </w:r>
                            <w:proofErr w:type="spellStart"/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행동력값</w:t>
                            </w:r>
                            <w:proofErr w:type="spellEnd"/>
                          </w:p>
                          <w:p w14:paraId="49B574D8" w14:textId="77777777" w:rsidR="001735F0" w:rsidRPr="00373FD8" w:rsidRDefault="001735F0" w:rsidP="00373FD8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캐릭터 스킬의 AP값</w:t>
                            </w:r>
                          </w:p>
                          <w:p w14:paraId="51506347" w14:textId="77777777" w:rsidR="001735F0" w:rsidRPr="00373FD8" w:rsidRDefault="001735F0" w:rsidP="00373FD8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캐릭터 스킬의 </w:t>
                            </w:r>
                            <w:proofErr w:type="spellStart"/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사거리값</w:t>
                            </w:r>
                            <w:proofErr w:type="spellEnd"/>
                          </w:p>
                          <w:p w14:paraId="13FD7F5A" w14:textId="77777777" w:rsidR="001735F0" w:rsidRPr="00373FD8" w:rsidRDefault="001735F0" w:rsidP="00373FD8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몬스터의 </w:t>
                            </w:r>
                            <w:proofErr w:type="spellStart"/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위치값</w:t>
                            </w:r>
                            <w:proofErr w:type="spellEnd"/>
                          </w:p>
                          <w:p w14:paraId="7F0B4A07" w14:textId="77777777" w:rsidR="001735F0" w:rsidRPr="00373FD8" w:rsidRDefault="001735F0" w:rsidP="00373FD8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캐릭터의 </w:t>
                            </w:r>
                            <w:proofErr w:type="spellStart"/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위치값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DFC2" id="TextBox 87" o:spid="_x0000_s1057" type="#_x0000_t202" style="position:absolute;left:0;text-align:left;margin-left:169.45pt;margin-top:3.2pt;width:130.3pt;height:77.75pt;z-index:251528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" fillcolor="window" strokecolor="windowText">
                <v:textbox>
                  <w:txbxContent>
                    <w:p w14:paraId="12C74EC3" w14:textId="77777777" w:rsidR="001735F0" w:rsidRPr="00373FD8" w:rsidRDefault="001735F0" w:rsidP="00373FD8">
                      <w:pPr>
                        <w:rPr>
                          <w:kern w:val="0"/>
                          <w:sz w:val="12"/>
                          <w:szCs w:val="16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캐릭터의 현재 AP값</w:t>
                      </w:r>
                    </w:p>
                    <w:p w14:paraId="03255188" w14:textId="77777777" w:rsidR="001735F0" w:rsidRPr="00373FD8" w:rsidRDefault="001735F0" w:rsidP="00373FD8">
                      <w:pPr>
                        <w:rPr>
                          <w:sz w:val="12"/>
                          <w:szCs w:val="14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캐릭터의 </w:t>
                      </w:r>
                      <w:proofErr w:type="spellStart"/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행동력값</w:t>
                      </w:r>
                      <w:proofErr w:type="spellEnd"/>
                    </w:p>
                    <w:p w14:paraId="49B574D8" w14:textId="77777777" w:rsidR="001735F0" w:rsidRPr="00373FD8" w:rsidRDefault="001735F0" w:rsidP="00373FD8">
                      <w:pPr>
                        <w:rPr>
                          <w:sz w:val="12"/>
                          <w:szCs w:val="14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캐릭터 스킬의 AP값</w:t>
                      </w:r>
                    </w:p>
                    <w:p w14:paraId="51506347" w14:textId="77777777" w:rsidR="001735F0" w:rsidRPr="00373FD8" w:rsidRDefault="001735F0" w:rsidP="00373FD8">
                      <w:pPr>
                        <w:rPr>
                          <w:sz w:val="12"/>
                          <w:szCs w:val="14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캐릭터 스킬의 </w:t>
                      </w:r>
                      <w:proofErr w:type="spellStart"/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사거리값</w:t>
                      </w:r>
                      <w:proofErr w:type="spellEnd"/>
                    </w:p>
                    <w:p w14:paraId="13FD7F5A" w14:textId="77777777" w:rsidR="001735F0" w:rsidRPr="00373FD8" w:rsidRDefault="001735F0" w:rsidP="00373FD8">
                      <w:pPr>
                        <w:rPr>
                          <w:sz w:val="12"/>
                          <w:szCs w:val="14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몬스터의 </w:t>
                      </w:r>
                      <w:proofErr w:type="spellStart"/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위치값</w:t>
                      </w:r>
                      <w:proofErr w:type="spellEnd"/>
                    </w:p>
                    <w:p w14:paraId="7F0B4A07" w14:textId="77777777" w:rsidR="001735F0" w:rsidRPr="00373FD8" w:rsidRDefault="001735F0" w:rsidP="00373FD8">
                      <w:pPr>
                        <w:rPr>
                          <w:sz w:val="12"/>
                          <w:szCs w:val="14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캐릭터의 </w:t>
                      </w:r>
                      <w:proofErr w:type="spellStart"/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위치값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C0DD9A5" w14:textId="49340703" w:rsidR="00652EA8" w:rsidRPr="00D23146" w:rsidRDefault="00652EA8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749D5C78" w14:textId="16C4148D" w:rsidR="00652EA8" w:rsidRPr="00D23146" w:rsidRDefault="00652EA8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2DACEDA1" w14:textId="06500831" w:rsidR="00FC125C" w:rsidRPr="00D23146" w:rsidRDefault="005C434E" w:rsidP="00D23146">
      <w:pPr>
        <w:widowControl/>
        <w:wordWrap/>
        <w:autoSpaceDE/>
        <w:autoSpaceDN/>
        <w:spacing w:line="276" w:lineRule="auto"/>
        <w:jc w:val="left"/>
        <w:rPr>
          <w:rFonts w:asciiTheme="majorHAnsi" w:eastAsiaTheme="majorHAnsi" w:hAnsiTheme="majorHAnsi"/>
          <w:sz w:val="18"/>
          <w:szCs w:val="24"/>
        </w:rPr>
      </w:pPr>
      <w:r w:rsidRPr="00D23146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0D9E1500" wp14:editId="3640A9A9">
                <wp:simplePos x="0" y="0"/>
                <wp:positionH relativeFrom="column">
                  <wp:posOffset>2669126</wp:posOffset>
                </wp:positionH>
                <wp:positionV relativeFrom="paragraph">
                  <wp:posOffset>434340</wp:posOffset>
                </wp:positionV>
                <wp:extent cx="6291" cy="163830"/>
                <wp:effectExtent l="19050" t="19050" r="32385" b="26670"/>
                <wp:wrapNone/>
                <wp:docPr id="577" name="직선 연결선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" cy="1638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432CB" id="직선 연결선 577" o:spid="_x0000_s1026" style="position:absolute;left:0;text-align:left;flip:x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34.2pt" to="210.6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" strokecolor="#ffc000" strokeweight="3pt">
                <v:stroke dashstyle="1 1"/>
              </v:line>
            </w:pict>
          </mc:Fallback>
        </mc:AlternateContent>
      </w:r>
      <w:r w:rsidR="002D779F" w:rsidRPr="00D23146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526144" behindDoc="0" locked="0" layoutInCell="1" allowOverlap="1" wp14:anchorId="29E4C5C6" wp14:editId="156FD03B">
                <wp:simplePos x="0" y="0"/>
                <wp:positionH relativeFrom="margin">
                  <wp:posOffset>-187353</wp:posOffset>
                </wp:positionH>
                <wp:positionV relativeFrom="paragraph">
                  <wp:posOffset>602285</wp:posOffset>
                </wp:positionV>
                <wp:extent cx="5804453" cy="3132984"/>
                <wp:effectExtent l="0" t="0" r="101600" b="10795"/>
                <wp:wrapNone/>
                <wp:docPr id="15" name="그룹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453" cy="3132984"/>
                          <a:chOff x="0" y="0"/>
                          <a:chExt cx="19281615" cy="10410815"/>
                        </a:xfrm>
                      </wpg:grpSpPr>
                      <wps:wsp>
                        <wps:cNvPr id="16" name="순서도: 수행의 시작/종료 16"/>
                        <wps:cNvSpPr/>
                        <wps:spPr>
                          <a:xfrm>
                            <a:off x="15685078" y="8552366"/>
                            <a:ext cx="3596537" cy="1858449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72DA8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종료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순서도: 수행의 시작/종료 17"/>
                        <wps:cNvSpPr/>
                        <wps:spPr>
                          <a:xfrm>
                            <a:off x="1" y="1"/>
                            <a:ext cx="3589177" cy="1858449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F6E42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순서도: 처리 18"/>
                        <wps:cNvSpPr/>
                        <wps:spPr>
                          <a:xfrm>
                            <a:off x="15685078" y="1"/>
                            <a:ext cx="3596537" cy="1858449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5A6DA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행동력에 따른 AP회복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순서도: 판단 19"/>
                        <wps:cNvSpPr/>
                        <wps:spPr>
                          <a:xfrm>
                            <a:off x="15685078" y="2848624"/>
                            <a:ext cx="3596537" cy="1858449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EE0F9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캐릭터의 현재 AP값이 10보다 큰가?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순서도: 판단 20"/>
                        <wps:cNvSpPr/>
                        <wps:spPr>
                          <a:xfrm>
                            <a:off x="9782176" y="2848624"/>
                            <a:ext cx="3589176" cy="1858449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979E2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1번 스킬의 사거리 내에 적 이 있는가?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 flipH="1">
                            <a:off x="13371352" y="3781096"/>
                            <a:ext cx="23137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순서도: 처리 22"/>
                        <wps:cNvSpPr/>
                        <wps:spPr>
                          <a:xfrm>
                            <a:off x="9782175" y="5703742"/>
                            <a:ext cx="3589176" cy="1851954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5D39B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현재AP-1번 스킬 AP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꺾인 연결선 8"/>
                        <wps:cNvCnPr/>
                        <wps:spPr>
                          <a:xfrm flipH="1">
                            <a:off x="2153507" y="3781096"/>
                            <a:ext cx="17128108" cy="4771270"/>
                          </a:xfrm>
                          <a:prstGeom prst="bentConnector4">
                            <a:avLst>
                              <a:gd name="adj1" fmla="val -1330"/>
                              <a:gd name="adj2" fmla="val 90031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순서도: 판단 27"/>
                        <wps:cNvSpPr/>
                        <wps:spPr>
                          <a:xfrm>
                            <a:off x="2764972" y="2848624"/>
                            <a:ext cx="3589177" cy="1858449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3A890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2번 스킬의 사거리 내에 적 이 있는가?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선 화살표 연결선 28"/>
                        <wps:cNvCnPr/>
                        <wps:spPr>
                          <a:xfrm flipH="1">
                            <a:off x="6354149" y="3781096"/>
                            <a:ext cx="3428027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화살표 연결선 29"/>
                        <wps:cNvCnPr/>
                        <wps:spPr>
                          <a:xfrm>
                            <a:off x="4560643" y="4707073"/>
                            <a:ext cx="0" cy="996669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직선 화살표 연결선 30"/>
                        <wps:cNvCnPr/>
                        <wps:spPr>
                          <a:xfrm flipV="1">
                            <a:off x="3589178" y="925977"/>
                            <a:ext cx="691010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순서도: 처리 31"/>
                        <wps:cNvSpPr/>
                        <wps:spPr>
                          <a:xfrm>
                            <a:off x="2764972" y="5703742"/>
                            <a:ext cx="3589177" cy="1851954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6928D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현재AP-2번 스킬 AP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 flipH="1">
                            <a:off x="11575681" y="4707073"/>
                            <a:ext cx="1" cy="996669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꺾인 연결선 10"/>
                        <wps:cNvCnPr/>
                        <wps:spPr>
                          <a:xfrm rot="5400000" flipH="1" flipV="1">
                            <a:off x="9597683" y="-329968"/>
                            <a:ext cx="2848623" cy="12922705"/>
                          </a:xfrm>
                          <a:prstGeom prst="bentConnector3">
                            <a:avLst>
                              <a:gd name="adj1" fmla="val -8270"/>
                            </a:avLst>
                          </a:prstGeom>
                          <a:ln w="9525">
                            <a:solidFill>
                              <a:sysClr val="windowText" lastClr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꺾인 연결선 10"/>
                        <wps:cNvCnPr/>
                        <wps:spPr>
                          <a:xfrm rot="5400000" flipH="1" flipV="1">
                            <a:off x="13105202" y="3177551"/>
                            <a:ext cx="2848623" cy="5907667"/>
                          </a:xfrm>
                          <a:prstGeom prst="bentConnector3">
                            <a:avLst>
                              <a:gd name="adj1" fmla="val -8270"/>
                            </a:avLst>
                          </a:prstGeom>
                          <a:ln w="9525">
                            <a:solidFill>
                              <a:sysClr val="windowText" lastClr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순서도: 데이터 36"/>
                        <wps:cNvSpPr/>
                        <wps:spPr>
                          <a:xfrm>
                            <a:off x="3922353" y="0"/>
                            <a:ext cx="3587011" cy="1858449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0F6D4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데이터 요청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순서도: 직접 액세스 저장소 37"/>
                        <wps:cNvSpPr/>
                        <wps:spPr>
                          <a:xfrm>
                            <a:off x="7842539" y="0"/>
                            <a:ext cx="3589176" cy="1858449"/>
                          </a:xfrm>
                          <a:prstGeom prst="flowChartMagneticDru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19E10E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임시 전투 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순서도: 데이터 38"/>
                        <wps:cNvSpPr/>
                        <wps:spPr>
                          <a:xfrm>
                            <a:off x="11762726" y="0"/>
                            <a:ext cx="3589175" cy="1858449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BBF37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데이터 출력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순서도: 데이터 39"/>
                        <wps:cNvSpPr/>
                        <wps:spPr>
                          <a:xfrm>
                            <a:off x="0" y="8552366"/>
                            <a:ext cx="3589177" cy="1858449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34E64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데이터 입력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순서도: 직접 액세스 저장소 40"/>
                        <wps:cNvSpPr/>
                        <wps:spPr>
                          <a:xfrm>
                            <a:off x="3922353" y="8552365"/>
                            <a:ext cx="3587011" cy="1858449"/>
                          </a:xfrm>
                          <a:prstGeom prst="flowChartMagneticDru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308A7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순서도: 데이터 41"/>
                        <wps:cNvSpPr/>
                        <wps:spPr>
                          <a:xfrm>
                            <a:off x="7842540" y="8552366"/>
                            <a:ext cx="3589176" cy="1858449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FBC97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데이터 출력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7151529" y="925977"/>
                            <a:ext cx="69101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>
                            <a:off x="11431715" y="925977"/>
                            <a:ext cx="691011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4994067" y="925977"/>
                            <a:ext cx="691011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>
                            <a:off x="17483348" y="1858450"/>
                            <a:ext cx="0" cy="99017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화살표 연결선 47"/>
                        <wps:cNvCnPr/>
                        <wps:spPr>
                          <a:xfrm flipV="1">
                            <a:off x="3231341" y="9478342"/>
                            <a:ext cx="691012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화살표 연결선 48"/>
                        <wps:cNvCnPr/>
                        <wps:spPr>
                          <a:xfrm>
                            <a:off x="7509364" y="9478342"/>
                            <a:ext cx="691011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/>
                        <wps:spPr>
                          <a:xfrm>
                            <a:off x="11071716" y="9478343"/>
                            <a:ext cx="691012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순서도: 처리 50"/>
                        <wps:cNvSpPr/>
                        <wps:spPr>
                          <a:xfrm>
                            <a:off x="11762728" y="8552366"/>
                            <a:ext cx="3589175" cy="1858449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2E977" w14:textId="77777777" w:rsidR="001735F0" w:rsidRPr="0086318E" w:rsidRDefault="001735F0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전투 플로우 차트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직선 화살표 연결선 52"/>
                        <wps:cNvCnPr/>
                        <wps:spPr>
                          <a:xfrm>
                            <a:off x="15351903" y="9478343"/>
                            <a:ext cx="33317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꺾인 연결선 8"/>
                        <wps:cNvCnPr/>
                        <wps:spPr>
                          <a:xfrm rot="10800000" flipV="1">
                            <a:off x="2153508" y="3781095"/>
                            <a:ext cx="611465" cy="4771270"/>
                          </a:xfrm>
                          <a:prstGeom prst="bentConnector2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4C5C6" id="그룹 191" o:spid="_x0000_s1058" style="position:absolute;margin-left:-14.75pt;margin-top:47.4pt;width:457.05pt;height:246.7pt;z-index:251526144;mso-position-horizontal-relative:margin;mso-position-vertical-relative:text;mso-width-relative:margin;mso-height-relative:margin" coordsize="192816,10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순서도: 수행의 시작/종료 16" o:spid="_x0000_s1059" type="#_x0000_t116" style="position:absolute;left:156850;top:85523;width:35966;height:1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" fillcolor="white [3201]" strokecolor="black [3200]">
                  <v:textbox>
                    <w:txbxContent>
                      <w:p w14:paraId="53272DA8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종료</w:t>
                        </w:r>
                      </w:p>
                    </w:txbxContent>
                  </v:textbox>
                </v:shape>
                <v:shape id="순서도: 수행의 시작/종료 17" o:spid="_x0000_s1060" type="#_x0000_t116" style="position:absolute;width:35891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" fillcolor="white [3201]" strokecolor="black [3200]">
                  <v:textbox>
                    <w:txbxContent>
                      <w:p w14:paraId="210F6E42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시작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순서도: 처리 18" o:spid="_x0000_s1061" type="#_x0000_t109" style="position:absolute;left:156850;width:35966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" fillcolor="white [3201]" strokecolor="black [3200]">
                  <v:textbox>
                    <w:txbxContent>
                      <w:p w14:paraId="6805A6DA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행동력에 따른 AP회복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순서도: 판단 19" o:spid="_x0000_s1062" type="#_x0000_t110" style="position:absolute;left:156850;top:28486;width:35966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" fillcolor="white [3201]" strokecolor="black [3200]">
                  <v:textbox>
                    <w:txbxContent>
                      <w:p w14:paraId="3BDEE0F9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캐릭터의 현재 AP값이 10보다 큰가?</w:t>
                        </w:r>
                      </w:p>
                    </w:txbxContent>
                  </v:textbox>
                </v:shape>
                <v:shape id="순서도: 판단 20" o:spid="_x0000_s1063" type="#_x0000_t110" style="position:absolute;left:97821;top:28486;width:35892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" fillcolor="white [3201]" strokecolor="black [3200]">
                  <v:textbox>
                    <w:txbxContent>
                      <w:p w14:paraId="706979E2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1번 스킬의 사거리 내에 적 이 있는가?</w:t>
                        </w:r>
                      </w:p>
                    </w:txbxContent>
                  </v:textbox>
                </v:shape>
                <v:shape id="직선 화살표 연결선 21" o:spid="_x0000_s1064" type="#_x0000_t32" style="position:absolute;left:133713;top:37810;width:231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" strokecolor="#4579b8 [3044]">
                  <v:stroke endarrow="block"/>
                </v:shape>
                <v:shape id="순서도: 처리 22" o:spid="_x0000_s1065" type="#_x0000_t109" style="position:absolute;left:97821;top:57037;width:35892;height:18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" fillcolor="white [3201]" strokecolor="black [3200]">
                  <v:textbox>
                    <w:txbxContent>
                      <w:p w14:paraId="1975D39B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현재AP-1번 스킬 AP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꺾인 연결선 8" o:spid="_x0000_s1066" type="#_x0000_t35" style="position:absolute;left:21535;top:37810;width:171281;height:477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" adj="-287,19447" strokecolor="red">
                  <v:stroke endarrow="open"/>
                </v:shape>
                <v:shape id="순서도: 판단 27" o:spid="_x0000_s1067" type="#_x0000_t110" style="position:absolute;left:27649;top:28486;width:35892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" fillcolor="white [3201]" strokecolor="black [3200]">
                  <v:textbox>
                    <w:txbxContent>
                      <w:p w14:paraId="5843A890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2번 스킬의 사거리 내에 적 이 있는가?</w:t>
                        </w:r>
                      </w:p>
                    </w:txbxContent>
                  </v:textbox>
                </v:shape>
                <v:shape id="직선 화살표 연결선 28" o:spid="_x0000_s1068" type="#_x0000_t32" style="position:absolute;left:63541;top:37810;width:342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" strokecolor="red">
                  <v:stroke endarrow="block"/>
                </v:shape>
                <v:shape id="직선 화살표 연결선 29" o:spid="_x0000_s1069" type="#_x0000_t32" style="position:absolute;left:45606;top:47070;width:0;height:99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Hd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aQTOH+JfwAOfsFAAD//wMAUEsBAi0AFAAGAAgAAAAhANvh9svuAAAAhQEAABMAAAAAAAAA&#10;AAAAAAAAAAAAAFtDb250ZW50X1R5cGVzXS54bWxQSwECLQAUAAYACAAAACEAWvQsW78AAAAVAQAA&#10;CwAAAAAAAAAAAAAAAAAfAQAAX3JlbHMvLnJlbHNQSwECLQAUAAYACAAAACEAh5/h3cYAAADbAAAA&#10;DwAAAAAAAAAAAAAAAAAHAgAAZHJzL2Rvd25yZXYueG1sUEsFBgAAAAADAAMAtwAAAPoCAAAAAA==&#10;" strokecolor="#4579b8 [3044]">
                  <v:stroke endarrow="block"/>
                </v:shape>
                <v:shape id="직선 화살표 연결선 30" o:spid="_x0000_s1070" type="#_x0000_t32" style="position:absolute;left:35891;top:9259;width:69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" strokecolor="windowText">
                  <v:stroke endarrow="block"/>
                </v:shape>
                <v:shape id="순서도: 처리 31" o:spid="_x0000_s1071" type="#_x0000_t109" style="position:absolute;left:27649;top:57037;width:35892;height:18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" fillcolor="white [3201]" strokecolor="black [3200]">
                  <v:textbox>
                    <w:txbxContent>
                      <w:p w14:paraId="36A6928D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현재AP-2번 스킬 AP</w:t>
                        </w:r>
                      </w:p>
                    </w:txbxContent>
                  </v:textbox>
                </v:shape>
                <v:shape id="직선 화살표 연결선 32" o:spid="_x0000_s1072" type="#_x0000_t32" style="position:absolute;left:115756;top:47070;width:0;height:9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sI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rmM/j7kn6AXN0BAAD//wMAUEsBAi0AFAAGAAgAAAAhANvh9svuAAAAhQEAABMAAAAAAAAAAAAA&#10;AAAAAAAAAFtDb250ZW50X1R5cGVzXS54bWxQSwECLQAUAAYACAAAACEAWvQsW78AAAAVAQAACwAA&#10;AAAAAAAAAAAAAAAfAQAAX3JlbHMvLnJlbHNQSwECLQAUAAYACAAAACEAawVbCMMAAADbAAAADwAA&#10;AAAAAAAAAAAAAAAHAgAAZHJzL2Rvd25yZXYueG1sUEsFBgAAAAADAAMAtwAAAPcCAAAAAA=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0" o:spid="_x0000_s1073" type="#_x0000_t34" style="position:absolute;left:95977;top:-3301;width:28486;height:1292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" adj="-1786" strokecolor="windowText">
                  <v:stroke endarrow="open"/>
                </v:shape>
                <v:shape id="꺾인 연결선 10" o:spid="_x0000_s1074" type="#_x0000_t34" style="position:absolute;left:131052;top:31774;width:28486;height:590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" adj="-1786" strokecolor="windowText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순서도: 데이터 36" o:spid="_x0000_s1075" type="#_x0000_t111" style="position:absolute;left:39223;width:35870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" fillcolor="white [3201]" strokecolor="black [3200]">
                  <v:textbox>
                    <w:txbxContent>
                      <w:p w14:paraId="2F50F6D4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데이터 요청</w:t>
                        </w: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순서도: 직접 액세스 저장소 37" o:spid="_x0000_s1076" type="#_x0000_t133" style="position:absolute;left:78425;width:35892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" fillcolor="white [3201]" strokecolor="black [3200]">
                  <v:textbox>
                    <w:txbxContent>
                      <w:p w14:paraId="5019E10E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임시 전투 DB</w:t>
                        </w:r>
                      </w:p>
                    </w:txbxContent>
                  </v:textbox>
                </v:shape>
                <v:shape id="순서도: 데이터 38" o:spid="_x0000_s1077" type="#_x0000_t111" style="position:absolute;left:117627;width:35892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" fillcolor="white [3201]" strokecolor="black [3200]">
                  <v:textbox>
                    <w:txbxContent>
                      <w:p w14:paraId="0BDBBF37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데이터 출력</w:t>
                        </w:r>
                      </w:p>
                    </w:txbxContent>
                  </v:textbox>
                </v:shape>
                <v:shape id="순서도: 데이터 39" o:spid="_x0000_s1078" type="#_x0000_t111" style="position:absolute;top:85523;width:35891;height:1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" fillcolor="white [3201]" strokecolor="black [3200]">
                  <v:textbox>
                    <w:txbxContent>
                      <w:p w14:paraId="08434E64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데이터 입력</w:t>
                        </w:r>
                      </w:p>
                    </w:txbxContent>
                  </v:textbox>
                </v:shape>
                <v:shape id="순서도: 직접 액세스 저장소 40" o:spid="_x0000_s1079" type="#_x0000_t133" style="position:absolute;left:39223;top:85523;width:35870;height:1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" fillcolor="white [3201]" strokecolor="black [3200]">
                  <v:textbox>
                    <w:txbxContent>
                      <w:p w14:paraId="192308A7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DB</w:t>
                        </w:r>
                      </w:p>
                    </w:txbxContent>
                  </v:textbox>
                </v:shape>
                <v:shape id="순서도: 데이터 41" o:spid="_x0000_s1080" type="#_x0000_t111" style="position:absolute;left:78425;top:85523;width:35892;height:1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" fillcolor="white [3201]" strokecolor="black [3200]">
                  <v:textbox>
                    <w:txbxContent>
                      <w:p w14:paraId="700FBC97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데이터 출력</w:t>
                        </w:r>
                      </w:p>
                    </w:txbxContent>
                  </v:textbox>
                </v:shape>
                <v:shape id="직선 화살표 연결선 42" o:spid="_x0000_s1081" type="#_x0000_t32" style="position:absolute;left:71515;top:9259;width:6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" strokecolor="windowText">
                  <v:stroke endarrow="block"/>
                </v:shape>
                <v:shape id="직선 화살표 연결선 44" o:spid="_x0000_s1082" type="#_x0000_t32" style="position:absolute;left:114317;top:9259;width:6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" strokecolor="windowText">
                  <v:stroke endarrow="block"/>
                </v:shape>
                <v:shape id="직선 화살표 연결선 45" o:spid="_x0000_s1083" type="#_x0000_t32" style="position:absolute;left:149940;top:9259;width:6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" strokecolor="windowText">
                  <v:stroke endarrow="block"/>
                </v:shape>
                <v:shape id="직선 화살표 연결선 46" o:spid="_x0000_s1084" type="#_x0000_t32" style="position:absolute;left:174833;top:18584;width:0;height:9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" strokecolor="windowText">
                  <v:stroke endarrow="block"/>
                </v:shape>
                <v:shape id="직선 화살표 연결선 47" o:spid="_x0000_s1085" type="#_x0000_t32" style="position:absolute;left:32313;top:94783;width:69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" strokecolor="windowText">
                  <v:stroke endarrow="block"/>
                </v:shape>
                <v:shape id="직선 화살표 연결선 48" o:spid="_x0000_s1086" type="#_x0000_t32" style="position:absolute;left:75093;top:94783;width:6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" strokecolor="windowText">
                  <v:stroke endarrow="block"/>
                </v:shape>
                <v:shape id="직선 화살표 연결선 49" o:spid="_x0000_s1087" type="#_x0000_t32" style="position:absolute;left:110717;top:94783;width:6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" strokecolor="windowText">
                  <v:stroke endarrow="block"/>
                </v:shape>
                <v:shape id="순서도: 처리 50" o:spid="_x0000_s1088" type="#_x0000_t109" style="position:absolute;left:117627;top:85523;width:35892;height:1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" fillcolor="white [3201]" strokecolor="black [3200]">
                  <v:textbox>
                    <w:txbxContent>
                      <w:p w14:paraId="26C2E977" w14:textId="77777777" w:rsidR="001735F0" w:rsidRPr="0086318E" w:rsidRDefault="001735F0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전투 플로우 차트</w:t>
                        </w:r>
                      </w:p>
                    </w:txbxContent>
                  </v:textbox>
                </v:shape>
                <v:shape id="직선 화살표 연결선 52" o:spid="_x0000_s1089" type="#_x0000_t32" style="position:absolute;left:153519;top:94783;width:33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" strokecolor="windowTex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꺾인 연결선 8" o:spid="_x0000_s1090" type="#_x0000_t33" style="position:absolute;left:21535;top:37810;width:6114;height:4771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" strokecolor="red">
                  <v:stroke endarrow="open"/>
                </v:shape>
                <w10:wrap anchorx="margin"/>
              </v:group>
            </w:pict>
          </mc:Fallback>
        </mc:AlternateContent>
      </w:r>
      <w:r w:rsidR="00652EA8" w:rsidRPr="00D23146">
        <w:rPr>
          <w:rFonts w:asciiTheme="majorHAnsi" w:eastAsiaTheme="majorHAnsi" w:hAnsiTheme="majorHAnsi"/>
        </w:rPr>
        <w:br w:type="page"/>
      </w:r>
    </w:p>
    <w:p w14:paraId="61BF8CF8" w14:textId="01FAFB6B" w:rsidR="00B20E57" w:rsidRPr="00D23146" w:rsidRDefault="00D23146" w:rsidP="00D23146">
      <w:pPr>
        <w:pStyle w:val="a2"/>
        <w:spacing w:line="276" w:lineRule="auto"/>
        <w:outlineLvl w:val="1"/>
        <w:rPr>
          <w:rFonts w:asciiTheme="majorHAnsi" w:eastAsiaTheme="majorHAnsi" w:hAnsiTheme="majorHAnsi"/>
        </w:rPr>
      </w:pPr>
      <w:bookmarkStart w:id="11" w:name="_Toc24594913"/>
      <w:r w:rsidRPr="00D23146">
        <w:rPr>
          <w:rFonts w:asciiTheme="majorHAnsi" w:eastAsia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EF5F02F" wp14:editId="2DA7F79A">
                <wp:simplePos x="0" y="0"/>
                <wp:positionH relativeFrom="column">
                  <wp:posOffset>5513070</wp:posOffset>
                </wp:positionH>
                <wp:positionV relativeFrom="paragraph">
                  <wp:posOffset>25400</wp:posOffset>
                </wp:positionV>
                <wp:extent cx="1722779" cy="1067985"/>
                <wp:effectExtent l="0" t="0" r="26670" b="18415"/>
                <wp:wrapNone/>
                <wp:docPr id="576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79" cy="1067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A4F0533" w14:textId="77777777" w:rsidR="001735F0" w:rsidRPr="00FF35B6" w:rsidRDefault="001735F0" w:rsidP="00D603B6">
                            <w:pPr>
                              <w:rPr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FF35B6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영웅의 </w:t>
                            </w:r>
                            <w:proofErr w:type="spellStart"/>
                            <w:r w:rsidRPr="00FF35B6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스킬정보값</w:t>
                            </w:r>
                            <w:proofErr w:type="spellEnd"/>
                          </w:p>
                          <w:p w14:paraId="34874939" w14:textId="77777777" w:rsidR="001735F0" w:rsidRPr="00FF35B6" w:rsidRDefault="001735F0" w:rsidP="00D603B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F35B6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영웅의 약점 공격 확률 값</w:t>
                            </w:r>
                          </w:p>
                          <w:p w14:paraId="4510E56D" w14:textId="77777777" w:rsidR="001735F0" w:rsidRPr="00FF35B6" w:rsidRDefault="001735F0" w:rsidP="00D603B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F35B6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유저의 </w:t>
                            </w:r>
                            <w:proofErr w:type="spellStart"/>
                            <w:r w:rsidRPr="00FF35B6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선택값</w:t>
                            </w:r>
                            <w:proofErr w:type="spellEnd"/>
                          </w:p>
                          <w:p w14:paraId="343E58A5" w14:textId="77777777" w:rsidR="001735F0" w:rsidRPr="00FF35B6" w:rsidRDefault="001735F0" w:rsidP="00D603B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F35B6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캐릭터의 </w:t>
                            </w:r>
                            <w:proofErr w:type="spellStart"/>
                            <w:r w:rsidRPr="00FF35B6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상태값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F02F" id="TextBox 43" o:spid="_x0000_s1091" type="#_x0000_t202" style="position:absolute;left:0;text-align:left;margin-left:434.1pt;margin-top:2pt;width:135.65pt;height:84.1pt;z-index:251532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" fillcolor="window" strokecolor="windowText">
                <v:textbox style="mso-fit-shape-to-text:t">
                  <w:txbxContent>
                    <w:p w14:paraId="2A4F0533" w14:textId="77777777" w:rsidR="001735F0" w:rsidRPr="00FF35B6" w:rsidRDefault="001735F0" w:rsidP="00D603B6">
                      <w:pPr>
                        <w:rPr>
                          <w:kern w:val="0"/>
                          <w:sz w:val="14"/>
                          <w:szCs w:val="14"/>
                        </w:rPr>
                      </w:pPr>
                      <w:r w:rsidRPr="00FF35B6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영웅의 </w:t>
                      </w:r>
                      <w:proofErr w:type="spellStart"/>
                      <w:r w:rsidRPr="00FF35B6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스킬정보값</w:t>
                      </w:r>
                      <w:proofErr w:type="spellEnd"/>
                    </w:p>
                    <w:p w14:paraId="34874939" w14:textId="77777777" w:rsidR="001735F0" w:rsidRPr="00FF35B6" w:rsidRDefault="001735F0" w:rsidP="00D603B6">
                      <w:pPr>
                        <w:rPr>
                          <w:sz w:val="14"/>
                          <w:szCs w:val="14"/>
                        </w:rPr>
                      </w:pPr>
                      <w:r w:rsidRPr="00FF35B6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영웅의 약점 공격 확률 값</w:t>
                      </w:r>
                    </w:p>
                    <w:p w14:paraId="4510E56D" w14:textId="77777777" w:rsidR="001735F0" w:rsidRPr="00FF35B6" w:rsidRDefault="001735F0" w:rsidP="00D603B6">
                      <w:pPr>
                        <w:rPr>
                          <w:sz w:val="14"/>
                          <w:szCs w:val="14"/>
                        </w:rPr>
                      </w:pPr>
                      <w:r w:rsidRPr="00FF35B6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유저의 </w:t>
                      </w:r>
                      <w:proofErr w:type="spellStart"/>
                      <w:r w:rsidRPr="00FF35B6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선택값</w:t>
                      </w:r>
                      <w:proofErr w:type="spellEnd"/>
                    </w:p>
                    <w:p w14:paraId="343E58A5" w14:textId="77777777" w:rsidR="001735F0" w:rsidRPr="00FF35B6" w:rsidRDefault="001735F0" w:rsidP="00D603B6">
                      <w:pPr>
                        <w:rPr>
                          <w:sz w:val="14"/>
                          <w:szCs w:val="14"/>
                        </w:rPr>
                      </w:pPr>
                      <w:r w:rsidRPr="00FF35B6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캐릭터의 </w:t>
                      </w:r>
                      <w:proofErr w:type="spellStart"/>
                      <w:r w:rsidRPr="00FF35B6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상태값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C23092" w:rsidRPr="00D23146">
        <w:rPr>
          <w:rFonts w:asciiTheme="majorHAnsi" w:eastAsiaTheme="majorHAnsi" w:hAnsiTheme="majorHAnsi" w:hint="eastAsia"/>
        </w:rPr>
        <w:t>세븐나이츠</w:t>
      </w:r>
      <w:proofErr w:type="spellEnd"/>
      <w:r w:rsidR="00C23092" w:rsidRPr="00D23146">
        <w:rPr>
          <w:rFonts w:asciiTheme="majorHAnsi" w:eastAsiaTheme="majorHAnsi" w:hAnsiTheme="majorHAnsi" w:hint="eastAsia"/>
        </w:rPr>
        <w:t xml:space="preserve"> 오토 플로우 차트</w:t>
      </w:r>
      <w:bookmarkEnd w:id="11"/>
    </w:p>
    <w:p w14:paraId="0A09BD69" w14:textId="7803E655" w:rsidR="00896A5E" w:rsidRPr="00D23146" w:rsidRDefault="00896A5E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tbl>
      <w:tblPr>
        <w:tblW w:w="9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5"/>
        <w:gridCol w:w="730"/>
        <w:gridCol w:w="1078"/>
        <w:gridCol w:w="7087"/>
      </w:tblGrid>
      <w:tr w:rsidR="00DF6ACE" w:rsidRPr="00D23146" w14:paraId="60F4E511" w14:textId="77777777" w:rsidTr="00615AD4">
        <w:trPr>
          <w:trHeight w:val="330"/>
        </w:trPr>
        <w:tc>
          <w:tcPr>
            <w:tcW w:w="815" w:type="dxa"/>
            <w:shd w:val="clear" w:color="auto" w:fill="auto"/>
            <w:noWrap/>
            <w:vAlign w:val="center"/>
          </w:tcPr>
          <w:p w14:paraId="7CE10A18" w14:textId="3DEF9964" w:rsidR="00DF6ACE" w:rsidRPr="00D23146" w:rsidRDefault="00DF6ACE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기준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604D41E3" w14:textId="33E6D134" w:rsidR="00DF6ACE" w:rsidRPr="00D23146" w:rsidRDefault="00DF6ACE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순위</w:t>
            </w:r>
          </w:p>
        </w:tc>
        <w:tc>
          <w:tcPr>
            <w:tcW w:w="1078" w:type="dxa"/>
            <w:shd w:val="clear" w:color="auto" w:fill="auto"/>
            <w:noWrap/>
            <w:vAlign w:val="center"/>
          </w:tcPr>
          <w:p w14:paraId="0EE59562" w14:textId="3E23D315" w:rsidR="00DF6ACE" w:rsidRPr="00D23146" w:rsidRDefault="00DF6ACE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종류</w:t>
            </w:r>
          </w:p>
        </w:tc>
        <w:tc>
          <w:tcPr>
            <w:tcW w:w="7087" w:type="dxa"/>
            <w:shd w:val="clear" w:color="auto" w:fill="auto"/>
            <w:noWrap/>
            <w:vAlign w:val="center"/>
          </w:tcPr>
          <w:p w14:paraId="18A08401" w14:textId="62C72FF0" w:rsidR="00DF6ACE" w:rsidRPr="00D23146" w:rsidRDefault="00DF6ACE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상세 내용</w:t>
            </w:r>
          </w:p>
        </w:tc>
      </w:tr>
      <w:tr w:rsidR="00F10DF5" w:rsidRPr="00D23146" w14:paraId="7633DEB1" w14:textId="77777777" w:rsidTr="00615AD4">
        <w:trPr>
          <w:trHeight w:val="330"/>
        </w:trPr>
        <w:tc>
          <w:tcPr>
            <w:tcW w:w="815" w:type="dxa"/>
            <w:vMerge w:val="restart"/>
            <w:shd w:val="clear" w:color="auto" w:fill="auto"/>
            <w:noWrap/>
            <w:vAlign w:val="center"/>
            <w:hideMark/>
          </w:tcPr>
          <w:p w14:paraId="36DED7B0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1기준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1E054A24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14:paraId="4BF9FA54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부활</w:t>
            </w:r>
          </w:p>
        </w:tc>
        <w:tc>
          <w:tcPr>
            <w:tcW w:w="7087" w:type="dxa"/>
            <w:shd w:val="clear" w:color="auto" w:fill="auto"/>
            <w:noWrap/>
            <w:vAlign w:val="center"/>
            <w:hideMark/>
          </w:tcPr>
          <w:p w14:paraId="50054BA5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죽은 영웅이 있을 경우 발동 부활 스킬이 2개일 경우 사망한 영웅이 1명이면 단일 2명 이상이면 광역 부활을 먼저 시전한다.</w:t>
            </w:r>
          </w:p>
        </w:tc>
      </w:tr>
      <w:tr w:rsidR="00F10DF5" w:rsidRPr="00D23146" w14:paraId="60E0D67C" w14:textId="77777777" w:rsidTr="00615AD4">
        <w:trPr>
          <w:trHeight w:val="330"/>
        </w:trPr>
        <w:tc>
          <w:tcPr>
            <w:tcW w:w="815" w:type="dxa"/>
            <w:vMerge/>
            <w:vAlign w:val="center"/>
            <w:hideMark/>
          </w:tcPr>
          <w:p w14:paraId="3EF31FC4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10167899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14:paraId="491D499E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회복</w:t>
            </w:r>
          </w:p>
        </w:tc>
        <w:tc>
          <w:tcPr>
            <w:tcW w:w="7087" w:type="dxa"/>
            <w:shd w:val="clear" w:color="auto" w:fill="auto"/>
            <w:noWrap/>
            <w:vAlign w:val="center"/>
            <w:hideMark/>
          </w:tcPr>
          <w:p w14:paraId="039E098B" w14:textId="530EF82B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AI의 판단으로 체력이 낮은 영웅이 있으면 발동 기준은 아직 알 수 없음</w:t>
            </w:r>
          </w:p>
        </w:tc>
      </w:tr>
      <w:tr w:rsidR="00F10DF5" w:rsidRPr="00D23146" w14:paraId="18F9C4A5" w14:textId="77777777" w:rsidTr="00615AD4">
        <w:trPr>
          <w:trHeight w:val="330"/>
        </w:trPr>
        <w:tc>
          <w:tcPr>
            <w:tcW w:w="815" w:type="dxa"/>
            <w:vMerge/>
            <w:vAlign w:val="center"/>
            <w:hideMark/>
          </w:tcPr>
          <w:p w14:paraId="2C914DB5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D5ED97E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14:paraId="1ACA8E38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해제</w:t>
            </w:r>
          </w:p>
        </w:tc>
        <w:tc>
          <w:tcPr>
            <w:tcW w:w="7087" w:type="dxa"/>
            <w:shd w:val="clear" w:color="auto" w:fill="auto"/>
            <w:noWrap/>
            <w:vAlign w:val="center"/>
            <w:hideMark/>
          </w:tcPr>
          <w:p w14:paraId="67BEACD8" w14:textId="5EB14E20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아군이 </w:t>
            </w:r>
            <w:proofErr w:type="spellStart"/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디버프를</w:t>
            </w:r>
            <w:proofErr w:type="spellEnd"/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받은 경우/적군이 버프를 받은 경우 발동 2가지중 어느 것이 우선순위인지 확인불가</w:t>
            </w:r>
          </w:p>
        </w:tc>
      </w:tr>
      <w:tr w:rsidR="00F10DF5" w:rsidRPr="00D23146" w14:paraId="20B8DFBF" w14:textId="77777777" w:rsidTr="00615AD4">
        <w:trPr>
          <w:trHeight w:val="330"/>
        </w:trPr>
        <w:tc>
          <w:tcPr>
            <w:tcW w:w="815" w:type="dxa"/>
            <w:vMerge/>
            <w:vAlign w:val="center"/>
            <w:hideMark/>
          </w:tcPr>
          <w:p w14:paraId="40F9B02E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5E89E11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14:paraId="0804C55A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버프</w:t>
            </w:r>
          </w:p>
        </w:tc>
        <w:tc>
          <w:tcPr>
            <w:tcW w:w="7087" w:type="dxa"/>
            <w:shd w:val="clear" w:color="auto" w:fill="auto"/>
            <w:noWrap/>
            <w:vAlign w:val="center"/>
            <w:hideMark/>
          </w:tcPr>
          <w:p w14:paraId="3A13B2A3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60% 확률로 발동</w:t>
            </w:r>
          </w:p>
        </w:tc>
      </w:tr>
      <w:tr w:rsidR="00F10DF5" w:rsidRPr="00D23146" w14:paraId="6763DB5B" w14:textId="77777777" w:rsidTr="00615AD4">
        <w:trPr>
          <w:trHeight w:val="330"/>
        </w:trPr>
        <w:tc>
          <w:tcPr>
            <w:tcW w:w="815" w:type="dxa"/>
            <w:vMerge/>
            <w:vAlign w:val="center"/>
            <w:hideMark/>
          </w:tcPr>
          <w:p w14:paraId="6F6C75A1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EE99A20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14:paraId="52CA822F" w14:textId="78E3A610" w:rsidR="00F10DF5" w:rsidRPr="00D23146" w:rsidRDefault="00DF6ACE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나머지</w:t>
            </w:r>
          </w:p>
        </w:tc>
        <w:tc>
          <w:tcPr>
            <w:tcW w:w="7087" w:type="dxa"/>
            <w:shd w:val="clear" w:color="auto" w:fill="auto"/>
            <w:noWrap/>
            <w:vAlign w:val="center"/>
            <w:hideMark/>
          </w:tcPr>
          <w:p w14:paraId="3DF126A2" w14:textId="77777777" w:rsidR="00F10DF5" w:rsidRPr="00D23146" w:rsidRDefault="00F10DF5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40% 확률로 발동</w:t>
            </w:r>
          </w:p>
        </w:tc>
      </w:tr>
      <w:tr w:rsidR="00615AD4" w:rsidRPr="00D23146" w14:paraId="17E097AB" w14:textId="77777777" w:rsidTr="00615AD4">
        <w:trPr>
          <w:trHeight w:val="247"/>
        </w:trPr>
        <w:tc>
          <w:tcPr>
            <w:tcW w:w="815" w:type="dxa"/>
            <w:vMerge w:val="restart"/>
            <w:shd w:val="clear" w:color="auto" w:fill="auto"/>
            <w:noWrap/>
            <w:vAlign w:val="center"/>
            <w:hideMark/>
          </w:tcPr>
          <w:p w14:paraId="7CDCCFE1" w14:textId="77777777" w:rsidR="00615AD4" w:rsidRPr="00D23146" w:rsidRDefault="00615AD4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2기준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E1FF222" w14:textId="77777777" w:rsidR="00615AD4" w:rsidRPr="00D23146" w:rsidRDefault="00615AD4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14:paraId="6A98E4E1" w14:textId="77777777" w:rsidR="00615AD4" w:rsidRPr="00D23146" w:rsidRDefault="00615AD4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각성기</w:t>
            </w:r>
            <w:proofErr w:type="spellEnd"/>
          </w:p>
        </w:tc>
        <w:tc>
          <w:tcPr>
            <w:tcW w:w="7087" w:type="dxa"/>
            <w:vMerge w:val="restart"/>
            <w:shd w:val="clear" w:color="auto" w:fill="auto"/>
            <w:noWrap/>
            <w:vAlign w:val="center"/>
            <w:hideMark/>
          </w:tcPr>
          <w:p w14:paraId="0691867A" w14:textId="0E86FD48" w:rsidR="00615AD4" w:rsidRPr="00D23146" w:rsidRDefault="00615AD4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1기준으로 처리하되 각성 스킬이 있을 경우 각성 스킬을 먼저 사용한다.</w:t>
            </w:r>
          </w:p>
        </w:tc>
      </w:tr>
      <w:tr w:rsidR="00615AD4" w:rsidRPr="00D23146" w14:paraId="3907B782" w14:textId="77777777" w:rsidTr="00615AD4">
        <w:trPr>
          <w:trHeight w:val="330"/>
        </w:trPr>
        <w:tc>
          <w:tcPr>
            <w:tcW w:w="815" w:type="dxa"/>
            <w:vMerge/>
            <w:vAlign w:val="center"/>
            <w:hideMark/>
          </w:tcPr>
          <w:p w14:paraId="1E272815" w14:textId="77777777" w:rsidR="00615AD4" w:rsidRPr="00D23146" w:rsidRDefault="00615AD4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F396081" w14:textId="77777777" w:rsidR="00615AD4" w:rsidRPr="00D23146" w:rsidRDefault="00615AD4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14:paraId="37381B84" w14:textId="77777777" w:rsidR="00615AD4" w:rsidRPr="00D23146" w:rsidRDefault="00615AD4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일반스킬</w:t>
            </w:r>
            <w:proofErr w:type="spellEnd"/>
          </w:p>
        </w:tc>
        <w:tc>
          <w:tcPr>
            <w:tcW w:w="7087" w:type="dxa"/>
            <w:vMerge/>
            <w:shd w:val="clear" w:color="auto" w:fill="auto"/>
            <w:noWrap/>
            <w:vAlign w:val="center"/>
            <w:hideMark/>
          </w:tcPr>
          <w:p w14:paraId="7E846AF2" w14:textId="77777777" w:rsidR="00615AD4" w:rsidRPr="00D23146" w:rsidRDefault="00615AD4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22C79527" w14:textId="14259CBF" w:rsidR="003023BF" w:rsidRPr="00D23146" w:rsidRDefault="003023BF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1533CC88" w14:textId="1CF7B542" w:rsidR="003023BF" w:rsidRPr="00D23146" w:rsidRDefault="003023BF" w:rsidP="00D23146">
      <w:pPr>
        <w:widowControl/>
        <w:wordWrap/>
        <w:autoSpaceDE/>
        <w:autoSpaceDN/>
        <w:spacing w:line="276" w:lineRule="auto"/>
        <w:jc w:val="left"/>
        <w:rPr>
          <w:rFonts w:asciiTheme="majorHAnsi" w:eastAsiaTheme="majorHAnsi" w:hAnsiTheme="majorHAnsi"/>
          <w:sz w:val="18"/>
          <w:szCs w:val="24"/>
        </w:rPr>
      </w:pPr>
      <w:r w:rsidRPr="00D23146">
        <w:rPr>
          <w:rFonts w:asciiTheme="majorHAnsi" w:eastAsiaTheme="majorHAnsi" w:hAnsiTheme="majorHAnsi"/>
        </w:rPr>
        <w:br w:type="page"/>
      </w:r>
    </w:p>
    <w:p w14:paraId="40557220" w14:textId="1B0CF6E4" w:rsidR="0020639C" w:rsidRPr="00D23146" w:rsidRDefault="00C23092" w:rsidP="00D23146">
      <w:pPr>
        <w:pStyle w:val="a2"/>
        <w:spacing w:line="276" w:lineRule="auto"/>
        <w:outlineLvl w:val="1"/>
        <w:rPr>
          <w:rFonts w:asciiTheme="majorHAnsi" w:eastAsiaTheme="majorHAnsi" w:hAnsiTheme="majorHAnsi"/>
        </w:rPr>
      </w:pPr>
      <w:bookmarkStart w:id="12" w:name="_Toc24594914"/>
      <w:proofErr w:type="spellStart"/>
      <w:r w:rsidRPr="00D23146">
        <w:rPr>
          <w:rFonts w:asciiTheme="majorHAnsi" w:eastAsiaTheme="majorHAnsi" w:hAnsiTheme="majorHAnsi" w:hint="eastAsia"/>
        </w:rPr>
        <w:lastRenderedPageBreak/>
        <w:t>판타지워</w:t>
      </w:r>
      <w:proofErr w:type="spellEnd"/>
      <w:r w:rsidRPr="00D23146">
        <w:rPr>
          <w:rFonts w:asciiTheme="majorHAnsi" w:eastAsiaTheme="majorHAnsi" w:hAnsiTheme="majorHAnsi" w:hint="eastAsia"/>
        </w:rPr>
        <w:t xml:space="preserve"> </w:t>
      </w:r>
      <w:proofErr w:type="spellStart"/>
      <w:r w:rsidRPr="00D23146">
        <w:rPr>
          <w:rFonts w:asciiTheme="majorHAnsi" w:eastAsiaTheme="majorHAnsi" w:hAnsiTheme="majorHAnsi" w:hint="eastAsia"/>
        </w:rPr>
        <w:t>택틱스</w:t>
      </w:r>
      <w:proofErr w:type="spellEnd"/>
      <w:r w:rsidRPr="00D23146">
        <w:rPr>
          <w:rFonts w:asciiTheme="majorHAnsi" w:eastAsiaTheme="majorHAnsi" w:hAnsiTheme="majorHAnsi" w:hint="eastAsia"/>
        </w:rPr>
        <w:t>R</w:t>
      </w:r>
      <w:r w:rsidRPr="00D23146">
        <w:rPr>
          <w:rFonts w:asciiTheme="majorHAnsi" w:eastAsiaTheme="majorHAnsi" w:hAnsiTheme="majorHAnsi"/>
        </w:rPr>
        <w:t xml:space="preserve"> </w:t>
      </w:r>
      <w:r w:rsidRPr="00D23146">
        <w:rPr>
          <w:rFonts w:asciiTheme="majorHAnsi" w:eastAsiaTheme="majorHAnsi" w:hAnsiTheme="majorHAnsi" w:hint="eastAsia"/>
        </w:rPr>
        <w:t>플로우 차트</w:t>
      </w:r>
      <w:bookmarkEnd w:id="12"/>
    </w:p>
    <w:p w14:paraId="3648CE44" w14:textId="57BDB543" w:rsidR="0020639C" w:rsidRPr="00D23146" w:rsidRDefault="0020639C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7DEA3902" w14:textId="72F29E82" w:rsidR="00652EA8" w:rsidRPr="00D23146" w:rsidRDefault="00430E0B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41C5E8CC" wp14:editId="68A5E857">
                <wp:simplePos x="0" y="0"/>
                <wp:positionH relativeFrom="margin">
                  <wp:posOffset>1608305</wp:posOffset>
                </wp:positionH>
                <wp:positionV relativeFrom="paragraph">
                  <wp:posOffset>11430</wp:posOffset>
                </wp:positionV>
                <wp:extent cx="2147454" cy="1555811"/>
                <wp:effectExtent l="0" t="0" r="24765" b="20955"/>
                <wp:wrapNone/>
                <wp:docPr id="635" name="TextBox 6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5ED4B8-E2AC-43B9-9725-B56DCBCD91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454" cy="15558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88630A8" w14:textId="77777777" w:rsidR="001735F0" w:rsidRPr="00430E0B" w:rsidRDefault="001735F0" w:rsidP="003023BF">
                            <w:pPr>
                              <w:rPr>
                                <w:kern w:val="0"/>
                                <w:sz w:val="12"/>
                                <w:szCs w:val="16"/>
                              </w:rPr>
                            </w:pPr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캐릭터의 현재 마나</w:t>
                            </w:r>
                          </w:p>
                          <w:p w14:paraId="3F056A95" w14:textId="77777777" w:rsidR="001735F0" w:rsidRPr="00430E0B" w:rsidRDefault="001735F0" w:rsidP="003023BF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캐릭터의 위치 정보</w:t>
                            </w:r>
                          </w:p>
                          <w:p w14:paraId="4DD6AFE4" w14:textId="77777777" w:rsidR="001735F0" w:rsidRPr="00430E0B" w:rsidRDefault="001735F0" w:rsidP="003023BF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캐릭터의 </w:t>
                            </w:r>
                            <w:proofErr w:type="spellStart"/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이동력</w:t>
                            </w:r>
                            <w:proofErr w:type="spellEnd"/>
                          </w:p>
                          <w:p w14:paraId="4026AEE5" w14:textId="77777777" w:rsidR="001735F0" w:rsidRPr="00430E0B" w:rsidRDefault="001735F0" w:rsidP="003023BF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스킬 정보 (소모 마나, 사정거리, 스킬 가능 여부)</w:t>
                            </w:r>
                          </w:p>
                          <w:p w14:paraId="271064B4" w14:textId="77777777" w:rsidR="001735F0" w:rsidRPr="00430E0B" w:rsidRDefault="001735F0" w:rsidP="003023BF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이전 턴 스킬 사용 정보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5E8CC" id="TextBox 634" o:spid="_x0000_s1092" type="#_x0000_t202" style="position:absolute;left:0;text-align:left;margin-left:126.65pt;margin-top:.9pt;width:169.1pt;height:122.5pt;z-index:251530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" fillcolor="window" strokecolor="windowText">
                <v:textbox style="mso-fit-shape-to-text:t">
                  <w:txbxContent>
                    <w:p w14:paraId="288630A8" w14:textId="77777777" w:rsidR="001735F0" w:rsidRPr="00430E0B" w:rsidRDefault="001735F0" w:rsidP="003023BF">
                      <w:pPr>
                        <w:rPr>
                          <w:kern w:val="0"/>
                          <w:sz w:val="12"/>
                          <w:szCs w:val="16"/>
                        </w:rPr>
                      </w:pPr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캐릭터의 현재 마나</w:t>
                      </w:r>
                    </w:p>
                    <w:p w14:paraId="3F056A95" w14:textId="77777777" w:rsidR="001735F0" w:rsidRPr="00430E0B" w:rsidRDefault="001735F0" w:rsidP="003023BF">
                      <w:pPr>
                        <w:rPr>
                          <w:sz w:val="12"/>
                          <w:szCs w:val="14"/>
                        </w:rPr>
                      </w:pPr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캐릭터의 위치 정보</w:t>
                      </w:r>
                    </w:p>
                    <w:p w14:paraId="4DD6AFE4" w14:textId="77777777" w:rsidR="001735F0" w:rsidRPr="00430E0B" w:rsidRDefault="001735F0" w:rsidP="003023BF">
                      <w:pPr>
                        <w:rPr>
                          <w:sz w:val="12"/>
                          <w:szCs w:val="14"/>
                        </w:rPr>
                      </w:pPr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캐릭터의 </w:t>
                      </w:r>
                      <w:proofErr w:type="spellStart"/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이동력</w:t>
                      </w:r>
                      <w:proofErr w:type="spellEnd"/>
                    </w:p>
                    <w:p w14:paraId="4026AEE5" w14:textId="77777777" w:rsidR="001735F0" w:rsidRPr="00430E0B" w:rsidRDefault="001735F0" w:rsidP="003023BF">
                      <w:pPr>
                        <w:rPr>
                          <w:sz w:val="12"/>
                          <w:szCs w:val="14"/>
                        </w:rPr>
                      </w:pPr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스킬 정보 (소모 마나, 사정거리, 스킬 가능 여부)</w:t>
                      </w:r>
                    </w:p>
                    <w:p w14:paraId="271064B4" w14:textId="77777777" w:rsidR="001735F0" w:rsidRPr="00430E0B" w:rsidRDefault="001735F0" w:rsidP="003023BF">
                      <w:pPr>
                        <w:rPr>
                          <w:sz w:val="12"/>
                          <w:szCs w:val="14"/>
                        </w:rPr>
                      </w:pPr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이전 턴 스킬 사용 정보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2DAFB7" w14:textId="374F5A93" w:rsidR="003023BF" w:rsidRPr="00D23146" w:rsidRDefault="003023BF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4CD71945" w14:textId="179E9170" w:rsidR="003023BF" w:rsidRPr="00D23146" w:rsidRDefault="009C065B" w:rsidP="00D23146">
      <w:pPr>
        <w:widowControl/>
        <w:wordWrap/>
        <w:autoSpaceDE/>
        <w:autoSpaceDN/>
        <w:spacing w:line="276" w:lineRule="auto"/>
        <w:jc w:val="left"/>
        <w:rPr>
          <w:rFonts w:asciiTheme="majorHAnsi" w:eastAsiaTheme="majorHAnsi" w:hAnsiTheme="majorHAnsi"/>
          <w:sz w:val="18"/>
          <w:szCs w:val="24"/>
        </w:rPr>
      </w:pPr>
      <w:r w:rsidRPr="00D23146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4D92B126" wp14:editId="188FB7CB">
            <wp:simplePos x="0" y="0"/>
            <wp:positionH relativeFrom="margin">
              <wp:align>left</wp:align>
            </wp:positionH>
            <wp:positionV relativeFrom="paragraph">
              <wp:posOffset>781768</wp:posOffset>
            </wp:positionV>
            <wp:extent cx="5760000" cy="6249186"/>
            <wp:effectExtent l="0" t="0" r="0" b="0"/>
            <wp:wrapNone/>
            <wp:docPr id="718" name="그림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249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7D0" w:rsidRPr="00D23146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6794C0B" wp14:editId="08DB40CA">
                <wp:simplePos x="0" y="0"/>
                <wp:positionH relativeFrom="column">
                  <wp:posOffset>2560320</wp:posOffset>
                </wp:positionH>
                <wp:positionV relativeFrom="paragraph">
                  <wp:posOffset>633569</wp:posOffset>
                </wp:positionV>
                <wp:extent cx="0" cy="233311"/>
                <wp:effectExtent l="19050" t="0" r="19050" b="33655"/>
                <wp:wrapNone/>
                <wp:docPr id="98" name="직선 연결선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31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73A20" id="직선 연결선 98" o:spid="_x0000_s1026" style="position:absolute;left:0;text-align:left;flip:x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49.9pt" to="201.6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" strokecolor="#ffc000" strokeweight="3pt">
                <v:stroke dashstyle="1 1"/>
              </v:line>
            </w:pict>
          </mc:Fallback>
        </mc:AlternateContent>
      </w:r>
      <w:r w:rsidR="003023BF" w:rsidRPr="00D23146">
        <w:rPr>
          <w:rFonts w:asciiTheme="majorHAnsi" w:eastAsiaTheme="majorHAnsi" w:hAnsiTheme="majorHAnsi"/>
        </w:rPr>
        <w:br w:type="page"/>
      </w:r>
    </w:p>
    <w:p w14:paraId="221DC678" w14:textId="6B4FDB51" w:rsidR="00BF72B4" w:rsidRPr="00D23146" w:rsidRDefault="00534D69" w:rsidP="00D23146">
      <w:pPr>
        <w:pStyle w:val="a1"/>
        <w:spacing w:line="276" w:lineRule="auto"/>
        <w:rPr>
          <w:rFonts w:asciiTheme="majorHAnsi" w:eastAsiaTheme="majorHAnsi" w:hAnsiTheme="majorHAnsi"/>
        </w:rPr>
      </w:pPr>
      <w:bookmarkStart w:id="13" w:name="_Toc24594915"/>
      <w:r w:rsidRPr="00D23146">
        <w:rPr>
          <w:rFonts w:asciiTheme="majorHAnsi" w:eastAsiaTheme="majorHAnsi" w:hAnsiTheme="majorHAnsi" w:hint="eastAsia"/>
        </w:rPr>
        <w:lastRenderedPageBreak/>
        <w:t>제안</w:t>
      </w:r>
      <w:bookmarkEnd w:id="13"/>
    </w:p>
    <w:p w14:paraId="6B53B32C" w14:textId="1D3EB9B4" w:rsidR="00BF72B4" w:rsidRPr="00D23146" w:rsidRDefault="00E25E8C" w:rsidP="00D23146">
      <w:pPr>
        <w:pStyle w:val="a2"/>
        <w:spacing w:line="276" w:lineRule="auto"/>
        <w:outlineLvl w:val="1"/>
        <w:rPr>
          <w:rFonts w:asciiTheme="majorHAnsi" w:eastAsiaTheme="majorHAnsi" w:hAnsiTheme="majorHAnsi"/>
        </w:rPr>
      </w:pPr>
      <w:bookmarkStart w:id="14" w:name="_Toc24594916"/>
      <w:r w:rsidRPr="00D23146">
        <w:rPr>
          <w:rFonts w:asciiTheme="majorHAnsi" w:eastAsiaTheme="majorHAnsi" w:hAnsiTheme="majorHAnsi" w:hint="eastAsia"/>
        </w:rPr>
        <w:t>오토전투 플로우 차트 기획의도</w:t>
      </w:r>
      <w:bookmarkEnd w:id="14"/>
    </w:p>
    <w:p w14:paraId="58D2BF23" w14:textId="779BBD4E" w:rsidR="00E25E8C" w:rsidRPr="00D23146" w:rsidRDefault="00E25E8C" w:rsidP="00D23146">
      <w:pPr>
        <w:pStyle w:val="a0"/>
        <w:spacing w:line="276" w:lineRule="auto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>전략적</w:t>
      </w:r>
      <w:r w:rsidRPr="00D23146">
        <w:rPr>
          <w:rFonts w:asciiTheme="majorHAnsi" w:eastAsiaTheme="majorHAnsi" w:hAnsiTheme="majorHAnsi"/>
        </w:rPr>
        <w:t xml:space="preserve"> </w:t>
      </w:r>
      <w:r w:rsidRPr="00D23146">
        <w:rPr>
          <w:rFonts w:asciiTheme="majorHAnsi" w:eastAsiaTheme="majorHAnsi" w:hAnsiTheme="majorHAnsi" w:hint="eastAsia"/>
        </w:rPr>
        <w:t>구성을 통해 자신만의 캐릭터를 만들고 직접 컨트롤이 주된 재미로 주지만 유저가 육성의 피로도를 낮</w:t>
      </w:r>
      <w:r w:rsidR="00445329" w:rsidRPr="00D23146">
        <w:rPr>
          <w:rFonts w:asciiTheme="majorHAnsi" w:eastAsiaTheme="majorHAnsi" w:hAnsiTheme="majorHAnsi" w:hint="eastAsia"/>
        </w:rPr>
        <w:t>추고 플레이의 편의성을</w:t>
      </w:r>
      <w:r w:rsidR="00445329" w:rsidRPr="00D23146">
        <w:rPr>
          <w:rFonts w:asciiTheme="majorHAnsi" w:eastAsiaTheme="majorHAnsi" w:hAnsiTheme="majorHAnsi"/>
        </w:rPr>
        <w:t xml:space="preserve"> </w:t>
      </w:r>
      <w:r w:rsidR="00445329" w:rsidRPr="00D23146">
        <w:rPr>
          <w:rFonts w:asciiTheme="majorHAnsi" w:eastAsiaTheme="majorHAnsi" w:hAnsiTheme="majorHAnsi" w:hint="eastAsia"/>
        </w:rPr>
        <w:t>제공하려 한다.</w:t>
      </w:r>
    </w:p>
    <w:p w14:paraId="4F3CFD20" w14:textId="325BE302" w:rsidR="00445329" w:rsidRPr="00D23146" w:rsidRDefault="00445329" w:rsidP="00D23146">
      <w:pPr>
        <w:pStyle w:val="a0"/>
        <w:spacing w:line="276" w:lineRule="auto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>적</w:t>
      </w:r>
      <w:r w:rsidRPr="00D23146">
        <w:rPr>
          <w:rFonts w:asciiTheme="majorHAnsi" w:eastAsiaTheme="majorHAnsi" w:hAnsiTheme="majorHAnsi"/>
        </w:rPr>
        <w:t xml:space="preserve"> </w:t>
      </w:r>
      <w:r w:rsidRPr="00D23146">
        <w:rPr>
          <w:rFonts w:asciiTheme="majorHAnsi" w:eastAsiaTheme="majorHAnsi" w:hAnsiTheme="majorHAnsi" w:hint="eastAsia"/>
        </w:rPr>
        <w:t>캐릭터의 A</w:t>
      </w:r>
      <w:r w:rsidRPr="00D23146">
        <w:rPr>
          <w:rFonts w:asciiTheme="majorHAnsi" w:eastAsiaTheme="majorHAnsi" w:hAnsiTheme="majorHAnsi"/>
        </w:rPr>
        <w:t>I</w:t>
      </w:r>
      <w:r w:rsidRPr="00D23146">
        <w:rPr>
          <w:rFonts w:asciiTheme="majorHAnsi" w:eastAsiaTheme="majorHAnsi" w:hAnsiTheme="majorHAnsi" w:hint="eastAsia"/>
        </w:rPr>
        <w:t>로 사용하여</w:t>
      </w:r>
      <w:r w:rsidRPr="00D23146">
        <w:rPr>
          <w:rFonts w:asciiTheme="majorHAnsi" w:eastAsiaTheme="majorHAnsi" w:hAnsiTheme="majorHAnsi"/>
        </w:rPr>
        <w:t xml:space="preserve"> </w:t>
      </w:r>
      <w:r w:rsidRPr="00D23146">
        <w:rPr>
          <w:rFonts w:asciiTheme="majorHAnsi" w:eastAsiaTheme="majorHAnsi" w:hAnsiTheme="majorHAnsi" w:hint="eastAsia"/>
        </w:rPr>
        <w:t>작업량이 줄이겠다.</w:t>
      </w:r>
    </w:p>
    <w:p w14:paraId="6C8B3C31" w14:textId="349119BD" w:rsidR="00CE551F" w:rsidRPr="00D23146" w:rsidRDefault="00CE551F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3D953DE7" w14:textId="5788CAB8" w:rsidR="00CE551F" w:rsidRPr="00D23146" w:rsidRDefault="00CE551F" w:rsidP="00D23146">
      <w:pPr>
        <w:pStyle w:val="a2"/>
        <w:spacing w:line="276" w:lineRule="auto"/>
        <w:outlineLvl w:val="1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 xml:space="preserve"> </w:t>
      </w:r>
      <w:bookmarkStart w:id="15" w:name="_Toc24594917"/>
      <w:r w:rsidRPr="00D23146">
        <w:rPr>
          <w:rFonts w:asciiTheme="majorHAnsi" w:eastAsiaTheme="majorHAnsi" w:hAnsiTheme="majorHAnsi" w:hint="eastAsia"/>
        </w:rPr>
        <w:t>오토 전투 플로우 차트</w:t>
      </w:r>
      <w:r w:rsidR="00D93945" w:rsidRPr="00D23146">
        <w:rPr>
          <w:rFonts w:asciiTheme="majorHAnsi" w:eastAsiaTheme="majorHAnsi" w:hAnsiTheme="majorHAnsi" w:hint="eastAsia"/>
        </w:rPr>
        <w:t>에 사용되는 데이터와 우선 순위</w:t>
      </w:r>
      <w:r w:rsidR="0093555E" w:rsidRPr="00D23146">
        <w:rPr>
          <w:rFonts w:asciiTheme="majorHAnsi" w:eastAsiaTheme="majorHAnsi" w:hAnsiTheme="majorHAnsi" w:hint="eastAsia"/>
        </w:rPr>
        <w:t xml:space="preserve"> 조건</w:t>
      </w:r>
      <w:bookmarkEnd w:id="15"/>
    </w:p>
    <w:p w14:paraId="5DB12289" w14:textId="7E2DE209" w:rsidR="00C91195" w:rsidRPr="00D23146" w:rsidRDefault="00C91195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1D18E0FD" w14:textId="77777777" w:rsidR="00B639A2" w:rsidRPr="00D23146" w:rsidRDefault="00575E9C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</w:rPr>
      </w:pPr>
      <w:hyperlink r:id="rId11" w:history="1">
        <w:r w:rsidR="00B639A2" w:rsidRPr="00D23146">
          <w:rPr>
            <w:rStyle w:val="ad"/>
            <w:rFonts w:asciiTheme="majorHAnsi" w:eastAsiaTheme="majorHAnsi" w:hAnsiTheme="majorHAnsi" w:hint="eastAsia"/>
          </w:rPr>
          <w:t>사용되는 데이터</w:t>
        </w:r>
      </w:hyperlink>
    </w:p>
    <w:p w14:paraId="5E7BFC1C" w14:textId="77777777" w:rsidR="00B639A2" w:rsidRPr="00D23146" w:rsidRDefault="00B639A2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  <w:kern w:val="0"/>
        </w:rPr>
      </w:pPr>
      <w:r w:rsidRPr="00D23146">
        <w:rPr>
          <w:rFonts w:asciiTheme="majorHAnsi" w:eastAsiaTheme="majorHAnsi" w:hAnsiTheme="majorHAnsi" w:hint="eastAsia"/>
        </w:rPr>
        <w:t xml:space="preserve">캐릭터의 스킬 </w:t>
      </w:r>
      <w:proofErr w:type="spellStart"/>
      <w:r w:rsidRPr="00D23146">
        <w:rPr>
          <w:rFonts w:asciiTheme="majorHAnsi" w:eastAsiaTheme="majorHAnsi" w:hAnsiTheme="majorHAnsi" w:hint="eastAsia"/>
        </w:rPr>
        <w:t>행동력</w:t>
      </w:r>
      <w:proofErr w:type="spellEnd"/>
      <w:r w:rsidRPr="00D23146">
        <w:rPr>
          <w:rFonts w:asciiTheme="majorHAnsi" w:eastAsiaTheme="majorHAnsi" w:hAnsiTheme="majorHAnsi" w:hint="eastAsia"/>
        </w:rPr>
        <w:t xml:space="preserve"> 소모 값</w:t>
      </w:r>
    </w:p>
    <w:p w14:paraId="51163316" w14:textId="2E46E15C" w:rsidR="00B639A2" w:rsidRPr="00D23146" w:rsidRDefault="00B639A2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>캐릭터의 위치 정보 값</w:t>
      </w:r>
    </w:p>
    <w:p w14:paraId="5BB2B43F" w14:textId="77777777" w:rsidR="00B639A2" w:rsidRPr="00D23146" w:rsidRDefault="00B639A2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>캐릭터의 스킬 타입</w:t>
      </w:r>
    </w:p>
    <w:p w14:paraId="71B9CC3F" w14:textId="77777777" w:rsidR="00B639A2" w:rsidRPr="00D23146" w:rsidRDefault="00B639A2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>캐릭터의 스킬 공격력 값</w:t>
      </w:r>
    </w:p>
    <w:p w14:paraId="7040535F" w14:textId="169C51DA" w:rsidR="008428AF" w:rsidRPr="00D23146" w:rsidRDefault="00B639A2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>캐릭터의 상태 값</w:t>
      </w:r>
      <w:r w:rsidR="008428AF" w:rsidRPr="00D23146">
        <w:rPr>
          <w:rFonts w:asciiTheme="majorHAnsi" w:eastAsiaTheme="majorHAnsi" w:hAnsiTheme="majorHAnsi"/>
        </w:rPr>
        <w:t xml:space="preserve"> </w:t>
      </w:r>
    </w:p>
    <w:p w14:paraId="6ECB5241" w14:textId="77777777" w:rsidR="008428AF" w:rsidRPr="00D23146" w:rsidRDefault="008428AF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>이전 턴 스킬 사용 정보 값</w:t>
      </w:r>
    </w:p>
    <w:p w14:paraId="091F7370" w14:textId="77777777" w:rsidR="008428AF" w:rsidRPr="00D23146" w:rsidRDefault="008428AF" w:rsidP="00D23146">
      <w:pPr>
        <w:pStyle w:val="a0"/>
        <w:numPr>
          <w:ilvl w:val="0"/>
          <w:numId w:val="0"/>
        </w:numPr>
        <w:spacing w:line="276" w:lineRule="auto"/>
        <w:ind w:left="284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 xml:space="preserve">현재 </w:t>
      </w:r>
      <w:proofErr w:type="spellStart"/>
      <w:r w:rsidRPr="00D23146">
        <w:rPr>
          <w:rFonts w:asciiTheme="majorHAnsi" w:eastAsiaTheme="majorHAnsi" w:hAnsiTheme="majorHAnsi" w:hint="eastAsia"/>
        </w:rPr>
        <w:t>행동력</w:t>
      </w:r>
      <w:proofErr w:type="spellEnd"/>
      <w:r w:rsidRPr="00D23146">
        <w:rPr>
          <w:rFonts w:asciiTheme="majorHAnsi" w:eastAsiaTheme="majorHAnsi" w:hAnsiTheme="majorHAnsi" w:hint="eastAsia"/>
        </w:rPr>
        <w:t xml:space="preserve"> 값</w:t>
      </w:r>
    </w:p>
    <w:p w14:paraId="70E0E13D" w14:textId="726BDE66" w:rsidR="00B639A2" w:rsidRPr="00D23146" w:rsidRDefault="00B639A2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2F3FD123" w14:textId="71AA6AFC" w:rsidR="00B93978" w:rsidRPr="00D23146" w:rsidRDefault="00B93978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  <w:r w:rsidRPr="00D23146">
        <w:rPr>
          <w:rFonts w:asciiTheme="majorHAnsi" w:eastAsiaTheme="majorHAnsi" w:hAnsiTheme="majorHAnsi" w:hint="eastAsia"/>
          <w:b/>
          <w:bCs/>
        </w:rPr>
        <w:t>우선 순위 조건</w:t>
      </w:r>
    </w:p>
    <w:p w14:paraId="6F86B802" w14:textId="2C43E37E" w:rsidR="00C91195" w:rsidRPr="00D23146" w:rsidRDefault="00C91195" w:rsidP="00D23146">
      <w:pPr>
        <w:pStyle w:val="a0"/>
        <w:numPr>
          <w:ilvl w:val="0"/>
          <w:numId w:val="41"/>
        </w:numPr>
        <w:spacing w:line="276" w:lineRule="auto"/>
        <w:rPr>
          <w:rFonts w:asciiTheme="majorHAnsi" w:eastAsiaTheme="majorHAnsi" w:hAnsiTheme="majorHAnsi"/>
          <w:b/>
          <w:bCs/>
        </w:rPr>
      </w:pPr>
      <w:r w:rsidRPr="00D23146">
        <w:rPr>
          <w:rFonts w:asciiTheme="majorHAnsi" w:eastAsiaTheme="majorHAnsi" w:hAnsiTheme="majorHAnsi" w:hint="eastAsia"/>
          <w:b/>
          <w:bCs/>
        </w:rPr>
        <w:t>이전 턴에 사용한 스킬은</w:t>
      </w:r>
      <w:r w:rsidR="0093555E" w:rsidRPr="00D23146">
        <w:rPr>
          <w:rFonts w:asciiTheme="majorHAnsi" w:eastAsiaTheme="majorHAnsi" w:hAnsiTheme="majorHAnsi"/>
          <w:b/>
          <w:bCs/>
        </w:rPr>
        <w:t xml:space="preserve"> </w:t>
      </w:r>
      <w:r w:rsidR="0093555E" w:rsidRPr="00D23146">
        <w:rPr>
          <w:rFonts w:asciiTheme="majorHAnsi" w:eastAsiaTheme="majorHAnsi" w:hAnsiTheme="majorHAnsi" w:hint="eastAsia"/>
          <w:b/>
          <w:bCs/>
        </w:rPr>
        <w:t>사용이 안되도록 설정한다.</w:t>
      </w:r>
    </w:p>
    <w:p w14:paraId="1E4E278E" w14:textId="14BB62E6" w:rsidR="00C91195" w:rsidRPr="00D23146" w:rsidRDefault="005565D2" w:rsidP="00D23146">
      <w:pPr>
        <w:pStyle w:val="a0"/>
        <w:numPr>
          <w:ilvl w:val="0"/>
          <w:numId w:val="41"/>
        </w:numPr>
        <w:spacing w:line="276" w:lineRule="auto"/>
        <w:rPr>
          <w:rFonts w:asciiTheme="majorHAnsi" w:eastAsiaTheme="majorHAnsi" w:hAnsiTheme="majorHAnsi"/>
          <w:b/>
          <w:bCs/>
        </w:rPr>
      </w:pPr>
      <w:r w:rsidRPr="00D23146">
        <w:rPr>
          <w:rFonts w:asciiTheme="majorHAnsi" w:eastAsiaTheme="majorHAnsi" w:hAnsiTheme="majorHAnsi" w:hint="eastAsia"/>
          <w:b/>
          <w:bCs/>
        </w:rPr>
        <w:t xml:space="preserve">캐릭터 중에 </w:t>
      </w:r>
      <w:r w:rsidRPr="00D23146">
        <w:rPr>
          <w:rFonts w:asciiTheme="majorHAnsi" w:eastAsiaTheme="majorHAnsi" w:hAnsiTheme="majorHAnsi"/>
          <w:b/>
          <w:bCs/>
        </w:rPr>
        <w:t>HP</w:t>
      </w:r>
      <w:r w:rsidRPr="00D23146">
        <w:rPr>
          <w:rFonts w:asciiTheme="majorHAnsi" w:eastAsiaTheme="majorHAnsi" w:hAnsiTheme="majorHAnsi" w:hint="eastAsia"/>
          <w:b/>
          <w:bCs/>
        </w:rPr>
        <w:t>가 3</w:t>
      </w:r>
      <w:r w:rsidRPr="00D23146">
        <w:rPr>
          <w:rFonts w:asciiTheme="majorHAnsi" w:eastAsiaTheme="majorHAnsi" w:hAnsiTheme="majorHAnsi"/>
          <w:b/>
          <w:bCs/>
        </w:rPr>
        <w:t>0%</w:t>
      </w:r>
      <w:r w:rsidRPr="00D23146">
        <w:rPr>
          <w:rFonts w:asciiTheme="majorHAnsi" w:eastAsiaTheme="majorHAnsi" w:hAnsiTheme="majorHAnsi" w:hint="eastAsia"/>
          <w:b/>
          <w:bCs/>
        </w:rPr>
        <w:t>미만인 캐릭터가 존재하면 회복 스킬을 사용합니다</w:t>
      </w:r>
      <w:r w:rsidR="00C91195" w:rsidRPr="00D23146">
        <w:rPr>
          <w:rFonts w:asciiTheme="majorHAnsi" w:eastAsiaTheme="majorHAnsi" w:hAnsiTheme="majorHAnsi" w:hint="eastAsia"/>
          <w:b/>
          <w:bCs/>
        </w:rPr>
        <w:t>.</w:t>
      </w:r>
    </w:p>
    <w:p w14:paraId="37502BC2" w14:textId="28D4D508" w:rsidR="00C91195" w:rsidRPr="00D23146" w:rsidRDefault="00C91195" w:rsidP="00D23146">
      <w:pPr>
        <w:pStyle w:val="a0"/>
        <w:numPr>
          <w:ilvl w:val="0"/>
          <w:numId w:val="41"/>
        </w:numPr>
        <w:spacing w:line="276" w:lineRule="auto"/>
        <w:rPr>
          <w:rFonts w:asciiTheme="majorHAnsi" w:eastAsiaTheme="majorHAnsi" w:hAnsiTheme="majorHAnsi"/>
          <w:b/>
          <w:bCs/>
        </w:rPr>
      </w:pPr>
      <w:r w:rsidRPr="00D23146">
        <w:rPr>
          <w:rFonts w:asciiTheme="majorHAnsi" w:eastAsiaTheme="majorHAnsi" w:hAnsiTheme="majorHAnsi" w:hint="eastAsia"/>
          <w:b/>
          <w:bCs/>
        </w:rPr>
        <w:t>행동력이 낮은 스킬을 우선적 사용</w:t>
      </w:r>
      <w:r w:rsidR="00CB695C" w:rsidRPr="00D23146">
        <w:rPr>
          <w:rFonts w:asciiTheme="majorHAnsi" w:eastAsiaTheme="majorHAnsi" w:hAnsiTheme="majorHAnsi" w:hint="eastAsia"/>
          <w:b/>
          <w:bCs/>
        </w:rPr>
        <w:t xml:space="preserve"> 설정</w:t>
      </w:r>
    </w:p>
    <w:p w14:paraId="19AB7BA9" w14:textId="199D483C" w:rsidR="00C91195" w:rsidRPr="00D23146" w:rsidRDefault="00C91195" w:rsidP="00D23146">
      <w:pPr>
        <w:pStyle w:val="a0"/>
        <w:numPr>
          <w:ilvl w:val="0"/>
          <w:numId w:val="41"/>
        </w:numPr>
        <w:spacing w:line="276" w:lineRule="auto"/>
        <w:rPr>
          <w:rFonts w:asciiTheme="majorHAnsi" w:eastAsiaTheme="majorHAnsi" w:hAnsiTheme="majorHAnsi"/>
          <w:b/>
          <w:bCs/>
        </w:rPr>
      </w:pPr>
      <w:r w:rsidRPr="00D23146">
        <w:rPr>
          <w:rFonts w:asciiTheme="majorHAnsi" w:eastAsiaTheme="majorHAnsi" w:hAnsiTheme="majorHAnsi" w:hint="eastAsia"/>
          <w:b/>
          <w:bCs/>
        </w:rPr>
        <w:t>각 행에서 캐릭터(아군,</w:t>
      </w:r>
      <w:r w:rsidRPr="00D23146">
        <w:rPr>
          <w:rFonts w:asciiTheme="majorHAnsi" w:eastAsiaTheme="majorHAnsi" w:hAnsiTheme="majorHAnsi"/>
          <w:b/>
          <w:bCs/>
        </w:rPr>
        <w:t xml:space="preserve"> </w:t>
      </w:r>
      <w:r w:rsidRPr="00D23146">
        <w:rPr>
          <w:rFonts w:asciiTheme="majorHAnsi" w:eastAsiaTheme="majorHAnsi" w:hAnsiTheme="majorHAnsi" w:hint="eastAsia"/>
          <w:b/>
          <w:bCs/>
        </w:rPr>
        <w:t>적군</w:t>
      </w:r>
      <w:r w:rsidRPr="00D23146">
        <w:rPr>
          <w:rFonts w:asciiTheme="majorHAnsi" w:eastAsiaTheme="majorHAnsi" w:hAnsiTheme="majorHAnsi"/>
          <w:b/>
          <w:bCs/>
        </w:rPr>
        <w:t>)</w:t>
      </w:r>
      <w:r w:rsidRPr="00D23146">
        <w:rPr>
          <w:rFonts w:asciiTheme="majorHAnsi" w:eastAsiaTheme="majorHAnsi" w:hAnsiTheme="majorHAnsi" w:hint="eastAsia"/>
          <w:b/>
          <w:bCs/>
        </w:rPr>
        <w:t>의 수가 가장 많은 행에 있는 캐릭터의 스킬을 사용합니다.</w:t>
      </w:r>
    </w:p>
    <w:p w14:paraId="49D3C1CE" w14:textId="55AE25FB" w:rsidR="00C91195" w:rsidRPr="00D23146" w:rsidRDefault="00C91195" w:rsidP="00D23146">
      <w:pPr>
        <w:pStyle w:val="a0"/>
        <w:numPr>
          <w:ilvl w:val="0"/>
          <w:numId w:val="41"/>
        </w:numPr>
        <w:spacing w:line="276" w:lineRule="auto"/>
        <w:rPr>
          <w:rFonts w:asciiTheme="majorHAnsi" w:eastAsiaTheme="majorHAnsi" w:hAnsiTheme="majorHAnsi"/>
          <w:b/>
          <w:bCs/>
        </w:rPr>
      </w:pPr>
      <w:r w:rsidRPr="00D23146">
        <w:rPr>
          <w:rFonts w:asciiTheme="majorHAnsi" w:eastAsiaTheme="majorHAnsi" w:hAnsiTheme="majorHAnsi" w:hint="eastAsia"/>
          <w:b/>
          <w:bCs/>
        </w:rPr>
        <w:t>공격력이 높은 스킬을 사용합니다.</w:t>
      </w:r>
      <w:r w:rsidRPr="00D23146">
        <w:rPr>
          <w:rFonts w:asciiTheme="majorHAnsi" w:eastAsiaTheme="majorHAnsi" w:hAnsiTheme="majorHAnsi"/>
          <w:b/>
          <w:bCs/>
        </w:rPr>
        <w:t xml:space="preserve"> </w:t>
      </w:r>
    </w:p>
    <w:p w14:paraId="2BCDCD84" w14:textId="5138D75B" w:rsidR="00C63504" w:rsidRDefault="00C63504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0CAAAAB5" w14:textId="129285FD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1A2B0518" w14:textId="6A2D28F8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6189AB53" w14:textId="2313F43B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4F8D356D" w14:textId="658F6FCA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4AC08B06" w14:textId="39D2B1D4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62FCF55E" w14:textId="29BDB8A1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6E60D15A" w14:textId="42C1C47A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1E9B4B5F" w14:textId="5F63D533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13F7000A" w14:textId="38F3A0D8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756E4952" w14:textId="3FD6C455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2D36C22D" w14:textId="444B3A14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14FFEEDB" w14:textId="5F029544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01252D32" w14:textId="77777777" w:rsidR="00D23146" w:rsidRP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 w:hint="eastAsia"/>
          <w:b/>
          <w:bCs/>
        </w:rPr>
      </w:pPr>
    </w:p>
    <w:p w14:paraId="2469FC9A" w14:textId="0F5A5FF4" w:rsidR="00C63504" w:rsidRPr="00D23146" w:rsidRDefault="00EE11E0" w:rsidP="00D23146">
      <w:pPr>
        <w:pStyle w:val="a2"/>
        <w:spacing w:line="276" w:lineRule="auto"/>
        <w:rPr>
          <w:rFonts w:asciiTheme="majorHAnsi" w:eastAsiaTheme="majorHAnsi" w:hAnsiTheme="majorHAnsi"/>
        </w:rPr>
      </w:pPr>
      <w:bookmarkStart w:id="16" w:name="_Toc24594918"/>
      <w:r w:rsidRPr="00D23146">
        <w:rPr>
          <w:rFonts w:asciiTheme="majorHAnsi" w:eastAsiaTheme="majorHAnsi" w:hAnsiTheme="majorHAnsi" w:hint="eastAsia"/>
        </w:rPr>
        <w:lastRenderedPageBreak/>
        <w:t xml:space="preserve">스킬 </w:t>
      </w:r>
      <w:r w:rsidR="00ED778C" w:rsidRPr="00D23146">
        <w:rPr>
          <w:rFonts w:asciiTheme="majorHAnsi" w:eastAsiaTheme="majorHAnsi" w:hAnsiTheme="majorHAnsi" w:hint="eastAsia"/>
        </w:rPr>
        <w:t xml:space="preserve">점수 </w:t>
      </w:r>
      <w:r w:rsidRPr="00D23146">
        <w:rPr>
          <w:rFonts w:asciiTheme="majorHAnsi" w:eastAsiaTheme="majorHAnsi" w:hAnsiTheme="majorHAnsi" w:hint="eastAsia"/>
        </w:rPr>
        <w:t>플로우 차트</w:t>
      </w:r>
      <w:bookmarkEnd w:id="16"/>
    </w:p>
    <w:p w14:paraId="6BA3C875" w14:textId="7BEB4AC1" w:rsidR="00746FF2" w:rsidRPr="00D23146" w:rsidRDefault="00847A07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  <w:r w:rsidRPr="00D23146">
        <w:rPr>
          <w:rFonts w:asciiTheme="majorHAnsi" w:eastAsiaTheme="majorHAnsi" w:hAnsiTheme="majorHAnsi" w:hint="eastAsia"/>
          <w:b/>
          <w:bCs/>
        </w:rPr>
        <w:t>점수 선정 기준</w:t>
      </w:r>
    </w:p>
    <w:tbl>
      <w:tblPr>
        <w:tblW w:w="913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85"/>
        <w:gridCol w:w="2268"/>
        <w:gridCol w:w="737"/>
        <w:gridCol w:w="937"/>
        <w:gridCol w:w="737"/>
        <w:gridCol w:w="937"/>
        <w:gridCol w:w="737"/>
      </w:tblGrid>
      <w:tr w:rsidR="002B0BBA" w:rsidRPr="00D23146" w14:paraId="0C489341" w14:textId="77777777" w:rsidTr="00650AF1">
        <w:trPr>
          <w:trHeight w:val="3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A855C" w14:textId="00526D2E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AF47C" w14:textId="79959AAA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21FA0" w14:textId="7105CAA2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점수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40A27" w14:textId="4E796950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64985" w14:textId="22CA1382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점수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F3481" w14:textId="7D14D459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13C0" w14:textId="232366D3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점수</w:t>
            </w:r>
          </w:p>
        </w:tc>
      </w:tr>
      <w:tr w:rsidR="002B0BBA" w:rsidRPr="00D23146" w14:paraId="727577EA" w14:textId="77777777" w:rsidTr="00650AF1">
        <w:trPr>
          <w:trHeight w:val="3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CD42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이전 턴에 사용한 스킬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3F5B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미사용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72DA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0B81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사용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4CCB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0E8B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BBA5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B0BBA" w:rsidRPr="00D23146" w14:paraId="6E495BAC" w14:textId="77777777" w:rsidTr="00650AF1">
        <w:trPr>
          <w:trHeight w:val="33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3715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회복스킬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E9D5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HP30%캐릭터가 존재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7BFA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F95F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52EE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4EBF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F0DF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B0BBA" w:rsidRPr="00D23146" w14:paraId="46DB15C4" w14:textId="77777777" w:rsidTr="00650AF1">
        <w:trPr>
          <w:trHeight w:val="33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CC53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행동력</w:t>
            </w:r>
            <w:proofErr w:type="spellEnd"/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순위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42EC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1~4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4F79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9279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5~8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0AAB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0C61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9~12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98F0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2B0BBA" w:rsidRPr="00D23146" w14:paraId="4298A061" w14:textId="77777777" w:rsidTr="00650AF1">
        <w:trPr>
          <w:trHeight w:val="33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CD4E" w14:textId="01CDDC48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같은 행에 있는 캐릭터 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FFA7" w14:textId="54788078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8D19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D358" w14:textId="55724DCF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B9F3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7718" w14:textId="7C3FA278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2이하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A910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2B0BBA" w:rsidRPr="00D23146" w14:paraId="139D78DE" w14:textId="77777777" w:rsidTr="00650AF1">
        <w:trPr>
          <w:trHeight w:val="33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93B5" w14:textId="01C977F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공격력 순위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8B3A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1~4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0F4E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F800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5~8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21F1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03D3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9~12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975C" w14:textId="77777777" w:rsidR="002B0BBA" w:rsidRPr="00D23146" w:rsidRDefault="002B0BBA" w:rsidP="00D23146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31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14:paraId="0072E7A9" w14:textId="1903F6DA" w:rsidR="00591590" w:rsidRPr="00D23146" w:rsidRDefault="00591590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4821CB0F" w14:textId="7E86E4BC" w:rsidR="00225DAD" w:rsidRPr="00D23146" w:rsidRDefault="00052C6B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  <w:r w:rsidRPr="00D23146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3A6B2956" wp14:editId="27C4BEB4">
            <wp:extent cx="5760000" cy="5637458"/>
            <wp:effectExtent l="0" t="0" r="0" b="1905"/>
            <wp:docPr id="588" name="그림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637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05DC4" w14:textId="160B9D48" w:rsidR="00225DAD" w:rsidRDefault="00225DAD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569D8668" w14:textId="1E107C4F" w:rsid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  <w:b/>
          <w:bCs/>
        </w:rPr>
      </w:pPr>
    </w:p>
    <w:p w14:paraId="797DA0A9" w14:textId="77777777" w:rsidR="00D23146" w:rsidRPr="00D23146" w:rsidRDefault="00D23146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 w:hint="eastAsia"/>
          <w:b/>
          <w:bCs/>
        </w:rPr>
      </w:pPr>
    </w:p>
    <w:p w14:paraId="3BDAEFF1" w14:textId="0396E1E8" w:rsidR="00787327" w:rsidRPr="00D23146" w:rsidRDefault="00AB778B" w:rsidP="00D23146">
      <w:pPr>
        <w:pStyle w:val="a2"/>
        <w:spacing w:line="276" w:lineRule="auto"/>
        <w:rPr>
          <w:rFonts w:asciiTheme="majorHAnsi" w:eastAsiaTheme="majorHAnsi" w:hAnsiTheme="majorHAnsi"/>
        </w:rPr>
      </w:pPr>
      <w:bookmarkStart w:id="17" w:name="_Toc24594919"/>
      <w:r w:rsidRPr="00D23146">
        <w:rPr>
          <w:rFonts w:asciiTheme="majorHAnsi" w:eastAsiaTheme="majorHAnsi" w:hAnsiTheme="majorHAnsi" w:hint="eastAsia"/>
        </w:rPr>
        <w:lastRenderedPageBreak/>
        <w:t>스킬 시행 플로우 차트</w:t>
      </w:r>
      <w:bookmarkEnd w:id="17"/>
    </w:p>
    <w:p w14:paraId="26A2A08C" w14:textId="61EF71A1" w:rsidR="00AB778B" w:rsidRPr="00D23146" w:rsidRDefault="00A707D6" w:rsidP="00D23146">
      <w:pPr>
        <w:pStyle w:val="a0"/>
        <w:spacing w:line="276" w:lineRule="auto"/>
        <w:rPr>
          <w:rFonts w:asciiTheme="majorHAnsi" w:eastAsiaTheme="majorHAnsi" w:hAnsiTheme="majorHAnsi"/>
        </w:rPr>
      </w:pPr>
      <w:r w:rsidRPr="00D23146">
        <w:rPr>
          <w:rFonts w:asciiTheme="majorHAnsi" w:eastAsiaTheme="majorHAnsi" w:hAnsiTheme="majorHAnsi" w:hint="eastAsia"/>
        </w:rPr>
        <w:t>점수</w:t>
      </w:r>
      <w:r w:rsidR="00ED778C" w:rsidRPr="00D23146">
        <w:rPr>
          <w:rFonts w:asciiTheme="majorHAnsi" w:eastAsiaTheme="majorHAnsi" w:hAnsiTheme="majorHAnsi" w:hint="eastAsia"/>
        </w:rPr>
        <w:t xml:space="preserve"> 플로우 차트에 따라</w:t>
      </w:r>
      <w:r w:rsidRPr="00D23146">
        <w:rPr>
          <w:rFonts w:asciiTheme="majorHAnsi" w:eastAsiaTheme="majorHAnsi" w:hAnsiTheme="majorHAnsi" w:hint="eastAsia"/>
        </w:rPr>
        <w:t xml:space="preserve"> 점수</w:t>
      </w:r>
      <w:r w:rsidR="00EF4F31" w:rsidRPr="00D23146">
        <w:rPr>
          <w:rFonts w:asciiTheme="majorHAnsi" w:eastAsiaTheme="majorHAnsi" w:hAnsiTheme="majorHAnsi" w:hint="eastAsia"/>
        </w:rPr>
        <w:t xml:space="preserve">를 선정하고 </w:t>
      </w:r>
      <w:r w:rsidR="00853E10" w:rsidRPr="00D23146">
        <w:rPr>
          <w:rFonts w:asciiTheme="majorHAnsi" w:eastAsiaTheme="majorHAnsi" w:hAnsiTheme="majorHAnsi" w:hint="eastAsia"/>
        </w:rPr>
        <w:t>점수</w:t>
      </w:r>
      <w:r w:rsidR="00FF3988" w:rsidRPr="00D23146">
        <w:rPr>
          <w:rFonts w:asciiTheme="majorHAnsi" w:eastAsiaTheme="majorHAnsi" w:hAnsiTheme="majorHAnsi" w:hint="eastAsia"/>
        </w:rPr>
        <w:t>가 높을수록 먼저 사용하도록 구성한다.</w:t>
      </w:r>
    </w:p>
    <w:p w14:paraId="67E4FC19" w14:textId="56A82C90" w:rsidR="00982EA4" w:rsidRPr="00D23146" w:rsidRDefault="00982EA4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/>
        </w:rPr>
      </w:pPr>
    </w:p>
    <w:p w14:paraId="1CE202D4" w14:textId="03CCEE9D" w:rsidR="00982EA4" w:rsidRPr="00D23146" w:rsidRDefault="00982EA4" w:rsidP="00D23146">
      <w:pPr>
        <w:pStyle w:val="a0"/>
        <w:numPr>
          <w:ilvl w:val="0"/>
          <w:numId w:val="0"/>
        </w:numPr>
        <w:spacing w:line="276" w:lineRule="auto"/>
        <w:ind w:left="687" w:hanging="403"/>
        <w:rPr>
          <w:rFonts w:asciiTheme="majorHAnsi" w:eastAsiaTheme="majorHAnsi" w:hAnsiTheme="majorHAnsi" w:hint="eastAsia"/>
        </w:rPr>
      </w:pPr>
      <w:r w:rsidRPr="00D23146">
        <w:rPr>
          <w:rFonts w:asciiTheme="majorHAnsi" w:eastAsiaTheme="majorHAnsi" w:hAnsiTheme="majorHAnsi"/>
          <w:noProof/>
        </w:rPr>
        <w:drawing>
          <wp:inline distT="0" distB="0" distL="0" distR="0" wp14:anchorId="42994C16" wp14:editId="58858F22">
            <wp:extent cx="5760000" cy="8137157"/>
            <wp:effectExtent l="0" t="0" r="0" b="0"/>
            <wp:docPr id="716" name="그림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8137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8" w:name="_GoBack"/>
      <w:bookmarkEnd w:id="18"/>
    </w:p>
    <w:sectPr w:rsidR="00982EA4" w:rsidRPr="00D23146" w:rsidSect="00B56838">
      <w:headerReference w:type="default" r:id="rId14"/>
      <w:footerReference w:type="default" r:id="rId15"/>
      <w:pgSz w:w="11906" w:h="16838"/>
      <w:pgMar w:top="1701" w:right="1134" w:bottom="992" w:left="1134" w:header="1418" w:footer="36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91D2E" w14:textId="77777777" w:rsidR="00575E9C" w:rsidRDefault="00575E9C" w:rsidP="00E8393F">
      <w:pPr>
        <w:ind w:left="284"/>
      </w:pPr>
      <w:r>
        <w:separator/>
      </w:r>
    </w:p>
  </w:endnote>
  <w:endnote w:type="continuationSeparator" w:id="0">
    <w:p w14:paraId="1653C54F" w14:textId="77777777" w:rsidR="00575E9C" w:rsidRDefault="00575E9C" w:rsidP="00E8393F">
      <w:pPr>
        <w:ind w:left="28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C64BE" w14:textId="6BE87D12" w:rsidR="001735F0" w:rsidRPr="00FD3830" w:rsidRDefault="001735F0" w:rsidP="00B20E57">
    <w:pPr>
      <w:pStyle w:val="af3"/>
      <w:ind w:leftChars="142" w:left="284" w:firstLineChars="900" w:firstLine="1620"/>
      <w:jc w:val="left"/>
      <w:rPr>
        <w:b/>
        <w:kern w:val="0"/>
        <w:sz w:val="18"/>
        <w:szCs w:val="18"/>
      </w:rPr>
    </w:pPr>
    <w:r>
      <w:rPr>
        <w:b/>
        <w:noProof/>
        <w:kern w:val="0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2D1920" wp14:editId="1896CAA3">
              <wp:simplePos x="0" y="0"/>
              <wp:positionH relativeFrom="column">
                <wp:posOffset>-85725</wp:posOffset>
              </wp:positionH>
              <wp:positionV relativeFrom="paragraph">
                <wp:posOffset>9525</wp:posOffset>
              </wp:positionV>
              <wp:extent cx="6290945" cy="0"/>
              <wp:effectExtent l="15240" t="15240" r="18415" b="2286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094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C564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left:0;text-align:left;margin-left:-6.75pt;margin-top:.75pt;width:495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" strokeweight="2.25pt"/>
          </w:pict>
        </mc:Fallback>
      </mc:AlternateContent>
    </w:r>
    <w:r>
      <w:rPr>
        <w:rFonts w:hint="eastAsia"/>
        <w:b/>
        <w:kern w:val="0"/>
        <w:sz w:val="18"/>
        <w:szCs w:val="18"/>
      </w:rPr>
      <w:t xml:space="preserve">                                                                            </w:t>
    </w:r>
    <w:r w:rsidRPr="00DA4FA8">
      <w:rPr>
        <w:b/>
        <w:kern w:val="0"/>
        <w:sz w:val="18"/>
        <w:szCs w:val="18"/>
      </w:rPr>
      <w:fldChar w:fldCharType="begin"/>
    </w:r>
    <w:r w:rsidRPr="00DA4FA8">
      <w:rPr>
        <w:b/>
        <w:kern w:val="0"/>
        <w:sz w:val="18"/>
        <w:szCs w:val="18"/>
      </w:rPr>
      <w:instrText xml:space="preserve"> PAGE   \* MERGEFORMAT </w:instrText>
    </w:r>
    <w:r w:rsidRPr="00DA4FA8">
      <w:rPr>
        <w:b/>
        <w:kern w:val="0"/>
        <w:sz w:val="18"/>
        <w:szCs w:val="18"/>
      </w:rPr>
      <w:fldChar w:fldCharType="separate"/>
    </w:r>
    <w:r w:rsidRPr="003B4B79">
      <w:rPr>
        <w:b/>
        <w:noProof/>
        <w:kern w:val="0"/>
        <w:sz w:val="18"/>
        <w:szCs w:val="18"/>
        <w:lang w:val="ko-KR"/>
      </w:rPr>
      <w:t>4</w:t>
    </w:r>
    <w:r w:rsidRPr="00DA4FA8">
      <w:rPr>
        <w:b/>
        <w:kern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BF29E" w14:textId="77777777" w:rsidR="00575E9C" w:rsidRDefault="00575E9C" w:rsidP="00E8393F">
      <w:pPr>
        <w:ind w:left="284"/>
      </w:pPr>
      <w:r>
        <w:separator/>
      </w:r>
    </w:p>
  </w:footnote>
  <w:footnote w:type="continuationSeparator" w:id="0">
    <w:p w14:paraId="6ADA57E5" w14:textId="77777777" w:rsidR="00575E9C" w:rsidRDefault="00575E9C" w:rsidP="00E8393F">
      <w:pPr>
        <w:ind w:left="28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5612" w14:textId="751AC80B" w:rsidR="001735F0" w:rsidRPr="003056B8" w:rsidRDefault="001735F0" w:rsidP="00E8393F">
    <w:pPr>
      <w:pStyle w:val="af3"/>
      <w:ind w:left="284"/>
      <w:jc w:val="left"/>
      <w:rPr>
        <w:b/>
        <w:kern w:val="0"/>
        <w:sz w:val="18"/>
        <w:szCs w:val="18"/>
      </w:rPr>
    </w:pPr>
    <w:r>
      <w:rPr>
        <w:b/>
        <w:noProof/>
        <w:kern w:val="0"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48713E" wp14:editId="0983896C">
              <wp:simplePos x="0" y="0"/>
              <wp:positionH relativeFrom="column">
                <wp:posOffset>-85725</wp:posOffset>
              </wp:positionH>
              <wp:positionV relativeFrom="paragraph">
                <wp:posOffset>191135</wp:posOffset>
              </wp:positionV>
              <wp:extent cx="6330950" cy="0"/>
              <wp:effectExtent l="15240" t="15240" r="16510" b="1333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09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2FDB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-6.75pt;margin-top:15.05pt;width:498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" strokeweight="1.5pt"/>
          </w:pict>
        </mc:Fallback>
      </mc:AlternateContent>
    </w:r>
    <w:r>
      <w:rPr>
        <w:rFonts w:hint="eastAsia"/>
        <w:b/>
        <w:kern w:val="0"/>
        <w:sz w:val="18"/>
        <w:szCs w:val="18"/>
      </w:rPr>
      <w:t>게임 기획</w:t>
    </w:r>
    <w:r>
      <w:rPr>
        <w:rFonts w:hint="eastAsia"/>
        <w:b/>
        <w:kern w:val="0"/>
        <w:sz w:val="18"/>
        <w:szCs w:val="18"/>
      </w:rPr>
      <w:tab/>
    </w:r>
    <w:r>
      <w:rPr>
        <w:rFonts w:hint="eastAsia"/>
        <w:b/>
        <w:kern w:val="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74D"/>
    <w:multiLevelType w:val="hybridMultilevel"/>
    <w:tmpl w:val="AB50C47E"/>
    <w:lvl w:ilvl="0" w:tplc="8C16D276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02360B34"/>
    <w:multiLevelType w:val="hybridMultilevel"/>
    <w:tmpl w:val="F894D874"/>
    <w:lvl w:ilvl="0" w:tplc="63DC4C92">
      <w:start w:val="1"/>
      <w:numFmt w:val="bullet"/>
      <w:pStyle w:val="a"/>
      <w:lvlText w:val="–"/>
      <w:lvlJc w:val="left"/>
      <w:pPr>
        <w:ind w:left="1084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" w15:restartNumberingAfterBreak="0">
    <w:nsid w:val="04B25A3C"/>
    <w:multiLevelType w:val="hybridMultilevel"/>
    <w:tmpl w:val="10E2F9FA"/>
    <w:lvl w:ilvl="0" w:tplc="3BACC048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 w15:restartNumberingAfterBreak="0">
    <w:nsid w:val="06F75AAF"/>
    <w:multiLevelType w:val="hybridMultilevel"/>
    <w:tmpl w:val="8F843D02"/>
    <w:lvl w:ilvl="0" w:tplc="F1807B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9D64A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944E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FD4EF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262BE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F60EA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16A8B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DE677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FC2C5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084D1DC2"/>
    <w:multiLevelType w:val="hybridMultilevel"/>
    <w:tmpl w:val="75EC5E3E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5" w15:restartNumberingAfterBreak="0">
    <w:nsid w:val="086B3411"/>
    <w:multiLevelType w:val="hybridMultilevel"/>
    <w:tmpl w:val="632E51B6"/>
    <w:lvl w:ilvl="0" w:tplc="0958E89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9512844"/>
    <w:multiLevelType w:val="hybridMultilevel"/>
    <w:tmpl w:val="A01E3EC0"/>
    <w:lvl w:ilvl="0" w:tplc="CC22D5D4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0A952E7D"/>
    <w:multiLevelType w:val="hybridMultilevel"/>
    <w:tmpl w:val="A0347C86"/>
    <w:lvl w:ilvl="0" w:tplc="9A58B0A8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0E3B2706"/>
    <w:multiLevelType w:val="hybridMultilevel"/>
    <w:tmpl w:val="545CAC4E"/>
    <w:lvl w:ilvl="0" w:tplc="1C82F164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128B1310"/>
    <w:multiLevelType w:val="hybridMultilevel"/>
    <w:tmpl w:val="0F6AB9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1453C2"/>
    <w:multiLevelType w:val="hybridMultilevel"/>
    <w:tmpl w:val="D138CDEE"/>
    <w:lvl w:ilvl="0" w:tplc="CA00D8B2">
      <w:start w:val="1"/>
      <w:numFmt w:val="bullet"/>
      <w:pStyle w:val="a0"/>
      <w:lvlText w:val="▪"/>
      <w:lvlJc w:val="left"/>
      <w:pPr>
        <w:ind w:left="1084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1" w15:restartNumberingAfterBreak="0">
    <w:nsid w:val="1A1D784A"/>
    <w:multiLevelType w:val="hybridMultilevel"/>
    <w:tmpl w:val="FFE6D64A"/>
    <w:lvl w:ilvl="0" w:tplc="D57ECCA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C023842"/>
    <w:multiLevelType w:val="hybridMultilevel"/>
    <w:tmpl w:val="EE1A016E"/>
    <w:lvl w:ilvl="0" w:tplc="0409000D">
      <w:start w:val="1"/>
      <w:numFmt w:val="bullet"/>
      <w:lvlText w:val="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1C1E6D53"/>
    <w:multiLevelType w:val="hybridMultilevel"/>
    <w:tmpl w:val="83C0BEE0"/>
    <w:lvl w:ilvl="0" w:tplc="8A20763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4" w15:restartNumberingAfterBreak="0">
    <w:nsid w:val="1F845054"/>
    <w:multiLevelType w:val="hybridMultilevel"/>
    <w:tmpl w:val="35F8D640"/>
    <w:lvl w:ilvl="0" w:tplc="E44E0AD0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 w15:restartNumberingAfterBreak="0">
    <w:nsid w:val="20E817FF"/>
    <w:multiLevelType w:val="hybridMultilevel"/>
    <w:tmpl w:val="7A5EEEA4"/>
    <w:lvl w:ilvl="0" w:tplc="2390B9C6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21D945F6"/>
    <w:multiLevelType w:val="hybridMultilevel"/>
    <w:tmpl w:val="E8DE0FF0"/>
    <w:lvl w:ilvl="0" w:tplc="EEA0F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3727AA1"/>
    <w:multiLevelType w:val="hybridMultilevel"/>
    <w:tmpl w:val="3E4EB4BC"/>
    <w:lvl w:ilvl="0" w:tplc="EB4C5BF6">
      <w:start w:val="1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8904D70"/>
    <w:multiLevelType w:val="multilevel"/>
    <w:tmpl w:val="A13E4BB8"/>
    <w:lvl w:ilvl="0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pStyle w:val="a3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293627E2"/>
    <w:multiLevelType w:val="hybridMultilevel"/>
    <w:tmpl w:val="B91873D8"/>
    <w:lvl w:ilvl="0" w:tplc="018A6712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2F341847"/>
    <w:multiLevelType w:val="hybridMultilevel"/>
    <w:tmpl w:val="1B62F52A"/>
    <w:lvl w:ilvl="0" w:tplc="0CFA2704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1" w15:restartNumberingAfterBreak="0">
    <w:nsid w:val="30F021C0"/>
    <w:multiLevelType w:val="hybridMultilevel"/>
    <w:tmpl w:val="3B3CBAB4"/>
    <w:lvl w:ilvl="0" w:tplc="C8527E82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1D6292B"/>
    <w:multiLevelType w:val="hybridMultilevel"/>
    <w:tmpl w:val="1ACC867A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37B973AF"/>
    <w:multiLevelType w:val="hybridMultilevel"/>
    <w:tmpl w:val="AB88186C"/>
    <w:lvl w:ilvl="0" w:tplc="52389034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385266D0"/>
    <w:multiLevelType w:val="hybridMultilevel"/>
    <w:tmpl w:val="FB50D874"/>
    <w:lvl w:ilvl="0" w:tplc="D0AE60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3E243807"/>
    <w:multiLevelType w:val="hybridMultilevel"/>
    <w:tmpl w:val="9EEC55E6"/>
    <w:lvl w:ilvl="0" w:tplc="5CC089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6" w15:restartNumberingAfterBreak="0">
    <w:nsid w:val="3E7379E5"/>
    <w:multiLevelType w:val="hybridMultilevel"/>
    <w:tmpl w:val="4E3237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6BA1A2E"/>
    <w:multiLevelType w:val="hybridMultilevel"/>
    <w:tmpl w:val="9FBA1364"/>
    <w:lvl w:ilvl="0" w:tplc="9982B7E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 w15:restartNumberingAfterBreak="0">
    <w:nsid w:val="495D2E93"/>
    <w:multiLevelType w:val="hybridMultilevel"/>
    <w:tmpl w:val="EEB6659C"/>
    <w:lvl w:ilvl="0" w:tplc="745436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9" w15:restartNumberingAfterBreak="0">
    <w:nsid w:val="4E7F204F"/>
    <w:multiLevelType w:val="hybridMultilevel"/>
    <w:tmpl w:val="179E7D0C"/>
    <w:lvl w:ilvl="0" w:tplc="0D5862A0">
      <w:start w:val="2009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0" w15:restartNumberingAfterBreak="0">
    <w:nsid w:val="531465B5"/>
    <w:multiLevelType w:val="hybridMultilevel"/>
    <w:tmpl w:val="2F4011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3D26E5C"/>
    <w:multiLevelType w:val="hybridMultilevel"/>
    <w:tmpl w:val="0AB40424"/>
    <w:lvl w:ilvl="0" w:tplc="FBDA9F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2" w15:restartNumberingAfterBreak="0">
    <w:nsid w:val="557F3C12"/>
    <w:multiLevelType w:val="hybridMultilevel"/>
    <w:tmpl w:val="4D1C8250"/>
    <w:lvl w:ilvl="0" w:tplc="BFE67C04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58A337A5"/>
    <w:multiLevelType w:val="hybridMultilevel"/>
    <w:tmpl w:val="2DEAE636"/>
    <w:lvl w:ilvl="0" w:tplc="01E874B8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4" w15:restartNumberingAfterBreak="0">
    <w:nsid w:val="595902B0"/>
    <w:multiLevelType w:val="hybridMultilevel"/>
    <w:tmpl w:val="1A047664"/>
    <w:lvl w:ilvl="0" w:tplc="D57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AA95578"/>
    <w:multiLevelType w:val="hybridMultilevel"/>
    <w:tmpl w:val="D6B0D24C"/>
    <w:lvl w:ilvl="0" w:tplc="4400290A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6" w15:restartNumberingAfterBreak="0">
    <w:nsid w:val="5F5F1421"/>
    <w:multiLevelType w:val="hybridMultilevel"/>
    <w:tmpl w:val="BBE61C4E"/>
    <w:lvl w:ilvl="0" w:tplc="650ABA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238CD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15462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2986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69445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B0C4A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6620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B6A1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074F9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7" w15:restartNumberingAfterBreak="0">
    <w:nsid w:val="67491F1E"/>
    <w:multiLevelType w:val="hybridMultilevel"/>
    <w:tmpl w:val="D310B4BC"/>
    <w:lvl w:ilvl="0" w:tplc="4ED80C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9656515"/>
    <w:multiLevelType w:val="hybridMultilevel"/>
    <w:tmpl w:val="22EE6CE6"/>
    <w:lvl w:ilvl="0" w:tplc="0409000D">
      <w:start w:val="1"/>
      <w:numFmt w:val="bullet"/>
      <w:lvlText w:val="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9" w15:restartNumberingAfterBreak="0">
    <w:nsid w:val="7C023F2E"/>
    <w:multiLevelType w:val="hybridMultilevel"/>
    <w:tmpl w:val="6442AE50"/>
    <w:lvl w:ilvl="0" w:tplc="D7A2010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09A9FE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E22A34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57844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FE902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97AF7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D0C75A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15EF0E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3926C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4"/>
  </w:num>
  <w:num w:numId="3">
    <w:abstractNumId w:val="39"/>
  </w:num>
  <w:num w:numId="4">
    <w:abstractNumId w:val="23"/>
  </w:num>
  <w:num w:numId="5">
    <w:abstractNumId w:val="15"/>
  </w:num>
  <w:num w:numId="6">
    <w:abstractNumId w:val="32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38"/>
  </w:num>
  <w:num w:numId="11">
    <w:abstractNumId w:val="6"/>
  </w:num>
  <w:num w:numId="12">
    <w:abstractNumId w:val="35"/>
  </w:num>
  <w:num w:numId="13">
    <w:abstractNumId w:val="21"/>
  </w:num>
  <w:num w:numId="14">
    <w:abstractNumId w:val="2"/>
  </w:num>
  <w:num w:numId="15">
    <w:abstractNumId w:val="31"/>
  </w:num>
  <w:num w:numId="16">
    <w:abstractNumId w:val="33"/>
  </w:num>
  <w:num w:numId="17">
    <w:abstractNumId w:val="20"/>
  </w:num>
  <w:num w:numId="18">
    <w:abstractNumId w:val="0"/>
  </w:num>
  <w:num w:numId="19">
    <w:abstractNumId w:val="27"/>
  </w:num>
  <w:num w:numId="20">
    <w:abstractNumId w:val="7"/>
  </w:num>
  <w:num w:numId="21">
    <w:abstractNumId w:val="8"/>
  </w:num>
  <w:num w:numId="22">
    <w:abstractNumId w:val="13"/>
  </w:num>
  <w:num w:numId="23">
    <w:abstractNumId w:val="34"/>
  </w:num>
  <w:num w:numId="24">
    <w:abstractNumId w:val="37"/>
  </w:num>
  <w:num w:numId="25">
    <w:abstractNumId w:val="5"/>
  </w:num>
  <w:num w:numId="26">
    <w:abstractNumId w:val="11"/>
  </w:num>
  <w:num w:numId="27">
    <w:abstractNumId w:val="29"/>
  </w:num>
  <w:num w:numId="28">
    <w:abstractNumId w:val="14"/>
  </w:num>
  <w:num w:numId="29">
    <w:abstractNumId w:val="19"/>
  </w:num>
  <w:num w:numId="30">
    <w:abstractNumId w:val="10"/>
  </w:num>
  <w:num w:numId="31">
    <w:abstractNumId w:val="1"/>
  </w:num>
  <w:num w:numId="32">
    <w:abstractNumId w:val="36"/>
  </w:num>
  <w:num w:numId="33">
    <w:abstractNumId w:val="3"/>
  </w:num>
  <w:num w:numId="34">
    <w:abstractNumId w:val="30"/>
  </w:num>
  <w:num w:numId="35">
    <w:abstractNumId w:val="28"/>
  </w:num>
  <w:num w:numId="36">
    <w:abstractNumId w:val="26"/>
  </w:num>
  <w:num w:numId="37">
    <w:abstractNumId w:val="4"/>
  </w:num>
  <w:num w:numId="38">
    <w:abstractNumId w:val="9"/>
  </w:num>
  <w:num w:numId="39">
    <w:abstractNumId w:val="16"/>
  </w:num>
  <w:num w:numId="40">
    <w:abstractNumId w:val="2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36"/>
    <w:rsid w:val="00001146"/>
    <w:rsid w:val="000023A9"/>
    <w:rsid w:val="00006780"/>
    <w:rsid w:val="00006B06"/>
    <w:rsid w:val="000074AB"/>
    <w:rsid w:val="00007767"/>
    <w:rsid w:val="00013040"/>
    <w:rsid w:val="0001308B"/>
    <w:rsid w:val="0001773F"/>
    <w:rsid w:val="00017E42"/>
    <w:rsid w:val="0002436E"/>
    <w:rsid w:val="0002450D"/>
    <w:rsid w:val="00025762"/>
    <w:rsid w:val="00025F7A"/>
    <w:rsid w:val="000272DE"/>
    <w:rsid w:val="0002792E"/>
    <w:rsid w:val="00030B41"/>
    <w:rsid w:val="000334BD"/>
    <w:rsid w:val="00033CED"/>
    <w:rsid w:val="00035C91"/>
    <w:rsid w:val="000368EB"/>
    <w:rsid w:val="00037066"/>
    <w:rsid w:val="00043FF8"/>
    <w:rsid w:val="00044868"/>
    <w:rsid w:val="00045B0D"/>
    <w:rsid w:val="00050C62"/>
    <w:rsid w:val="00052BF3"/>
    <w:rsid w:val="00052C6B"/>
    <w:rsid w:val="000534DE"/>
    <w:rsid w:val="00054112"/>
    <w:rsid w:val="00057233"/>
    <w:rsid w:val="00057785"/>
    <w:rsid w:val="00057C1C"/>
    <w:rsid w:val="00057C8D"/>
    <w:rsid w:val="00061801"/>
    <w:rsid w:val="00061990"/>
    <w:rsid w:val="00062CC0"/>
    <w:rsid w:val="00067051"/>
    <w:rsid w:val="00085D0A"/>
    <w:rsid w:val="00090BB6"/>
    <w:rsid w:val="00090FF9"/>
    <w:rsid w:val="000918DE"/>
    <w:rsid w:val="000923CE"/>
    <w:rsid w:val="000949B8"/>
    <w:rsid w:val="00094C99"/>
    <w:rsid w:val="00095B24"/>
    <w:rsid w:val="00096AC7"/>
    <w:rsid w:val="000A0904"/>
    <w:rsid w:val="000A29E9"/>
    <w:rsid w:val="000A316A"/>
    <w:rsid w:val="000A338B"/>
    <w:rsid w:val="000A5FB3"/>
    <w:rsid w:val="000B2025"/>
    <w:rsid w:val="000C073D"/>
    <w:rsid w:val="000C1B7B"/>
    <w:rsid w:val="000C2510"/>
    <w:rsid w:val="000C357B"/>
    <w:rsid w:val="000C60E4"/>
    <w:rsid w:val="000C69BB"/>
    <w:rsid w:val="000C7FA7"/>
    <w:rsid w:val="000D2BF9"/>
    <w:rsid w:val="000D3A56"/>
    <w:rsid w:val="000D5BA9"/>
    <w:rsid w:val="000D5D3E"/>
    <w:rsid w:val="000E317A"/>
    <w:rsid w:val="000F2387"/>
    <w:rsid w:val="000F480D"/>
    <w:rsid w:val="000F553E"/>
    <w:rsid w:val="000F6409"/>
    <w:rsid w:val="001002C1"/>
    <w:rsid w:val="00100EA5"/>
    <w:rsid w:val="00101F6F"/>
    <w:rsid w:val="00102DB7"/>
    <w:rsid w:val="001032B3"/>
    <w:rsid w:val="00103ECC"/>
    <w:rsid w:val="00106A89"/>
    <w:rsid w:val="00106D82"/>
    <w:rsid w:val="00107015"/>
    <w:rsid w:val="00110182"/>
    <w:rsid w:val="00113D6C"/>
    <w:rsid w:val="0011454D"/>
    <w:rsid w:val="00125064"/>
    <w:rsid w:val="00127CEB"/>
    <w:rsid w:val="00130B17"/>
    <w:rsid w:val="00130CDE"/>
    <w:rsid w:val="00131AFE"/>
    <w:rsid w:val="00133181"/>
    <w:rsid w:val="00134070"/>
    <w:rsid w:val="00135A18"/>
    <w:rsid w:val="00137AA8"/>
    <w:rsid w:val="00143E4F"/>
    <w:rsid w:val="0014444D"/>
    <w:rsid w:val="001461C0"/>
    <w:rsid w:val="00153017"/>
    <w:rsid w:val="001530EE"/>
    <w:rsid w:val="001538DB"/>
    <w:rsid w:val="00153D09"/>
    <w:rsid w:val="00156D4B"/>
    <w:rsid w:val="00157E6C"/>
    <w:rsid w:val="00166B97"/>
    <w:rsid w:val="00170799"/>
    <w:rsid w:val="001708EE"/>
    <w:rsid w:val="001710CA"/>
    <w:rsid w:val="0017213B"/>
    <w:rsid w:val="001735F0"/>
    <w:rsid w:val="001739F1"/>
    <w:rsid w:val="00176F63"/>
    <w:rsid w:val="00180A1F"/>
    <w:rsid w:val="00181368"/>
    <w:rsid w:val="0018394C"/>
    <w:rsid w:val="0019004F"/>
    <w:rsid w:val="00190C7F"/>
    <w:rsid w:val="00193057"/>
    <w:rsid w:val="00193ABD"/>
    <w:rsid w:val="00194830"/>
    <w:rsid w:val="001958D9"/>
    <w:rsid w:val="00195C72"/>
    <w:rsid w:val="001972E4"/>
    <w:rsid w:val="00197699"/>
    <w:rsid w:val="0019775B"/>
    <w:rsid w:val="00197C67"/>
    <w:rsid w:val="001A2B89"/>
    <w:rsid w:val="001A62C3"/>
    <w:rsid w:val="001C0932"/>
    <w:rsid w:val="001C254C"/>
    <w:rsid w:val="001C334B"/>
    <w:rsid w:val="001C3F65"/>
    <w:rsid w:val="001C523E"/>
    <w:rsid w:val="001C5578"/>
    <w:rsid w:val="001D11FE"/>
    <w:rsid w:val="001D35F7"/>
    <w:rsid w:val="001D3C7F"/>
    <w:rsid w:val="001D62C4"/>
    <w:rsid w:val="001E1D01"/>
    <w:rsid w:val="001E3041"/>
    <w:rsid w:val="001E3CCF"/>
    <w:rsid w:val="001E3DEC"/>
    <w:rsid w:val="001E5FE7"/>
    <w:rsid w:val="00203E83"/>
    <w:rsid w:val="002040D3"/>
    <w:rsid w:val="00205AE8"/>
    <w:rsid w:val="0020639C"/>
    <w:rsid w:val="0020649C"/>
    <w:rsid w:val="00207C61"/>
    <w:rsid w:val="00211D4C"/>
    <w:rsid w:val="00224670"/>
    <w:rsid w:val="00225DAD"/>
    <w:rsid w:val="00227675"/>
    <w:rsid w:val="002309D5"/>
    <w:rsid w:val="00230D8F"/>
    <w:rsid w:val="00232975"/>
    <w:rsid w:val="0023401C"/>
    <w:rsid w:val="00235AAD"/>
    <w:rsid w:val="00237A1D"/>
    <w:rsid w:val="00242801"/>
    <w:rsid w:val="002429C8"/>
    <w:rsid w:val="00252C29"/>
    <w:rsid w:val="00252FE8"/>
    <w:rsid w:val="002539B8"/>
    <w:rsid w:val="00261379"/>
    <w:rsid w:val="00266B17"/>
    <w:rsid w:val="00267102"/>
    <w:rsid w:val="002677DA"/>
    <w:rsid w:val="00271EFF"/>
    <w:rsid w:val="002729F6"/>
    <w:rsid w:val="00273613"/>
    <w:rsid w:val="002749A6"/>
    <w:rsid w:val="00276575"/>
    <w:rsid w:val="002779C6"/>
    <w:rsid w:val="002800C5"/>
    <w:rsid w:val="0028151D"/>
    <w:rsid w:val="00284F8C"/>
    <w:rsid w:val="00285521"/>
    <w:rsid w:val="00291F5F"/>
    <w:rsid w:val="00292B77"/>
    <w:rsid w:val="002937CC"/>
    <w:rsid w:val="00293F22"/>
    <w:rsid w:val="00293FC1"/>
    <w:rsid w:val="00295891"/>
    <w:rsid w:val="0029770C"/>
    <w:rsid w:val="00297747"/>
    <w:rsid w:val="002A22DE"/>
    <w:rsid w:val="002A4057"/>
    <w:rsid w:val="002A466B"/>
    <w:rsid w:val="002A614A"/>
    <w:rsid w:val="002A7649"/>
    <w:rsid w:val="002B0205"/>
    <w:rsid w:val="002B0BBA"/>
    <w:rsid w:val="002B211F"/>
    <w:rsid w:val="002C2694"/>
    <w:rsid w:val="002C2C38"/>
    <w:rsid w:val="002C414F"/>
    <w:rsid w:val="002C6C3C"/>
    <w:rsid w:val="002C6CBD"/>
    <w:rsid w:val="002D0C27"/>
    <w:rsid w:val="002D1BE1"/>
    <w:rsid w:val="002D1F20"/>
    <w:rsid w:val="002D299C"/>
    <w:rsid w:val="002D4914"/>
    <w:rsid w:val="002D4CAD"/>
    <w:rsid w:val="002D57A7"/>
    <w:rsid w:val="002D779F"/>
    <w:rsid w:val="002E05D9"/>
    <w:rsid w:val="002E3C94"/>
    <w:rsid w:val="002F1497"/>
    <w:rsid w:val="002F2DA1"/>
    <w:rsid w:val="002F31A3"/>
    <w:rsid w:val="002F3F12"/>
    <w:rsid w:val="002F4867"/>
    <w:rsid w:val="002F4AC1"/>
    <w:rsid w:val="003023BF"/>
    <w:rsid w:val="003056B8"/>
    <w:rsid w:val="003076CF"/>
    <w:rsid w:val="00307718"/>
    <w:rsid w:val="00307FD5"/>
    <w:rsid w:val="00312D8D"/>
    <w:rsid w:val="0031304E"/>
    <w:rsid w:val="00317D9B"/>
    <w:rsid w:val="00317FD4"/>
    <w:rsid w:val="00320562"/>
    <w:rsid w:val="00323004"/>
    <w:rsid w:val="00326F8A"/>
    <w:rsid w:val="0032782A"/>
    <w:rsid w:val="00327E96"/>
    <w:rsid w:val="00331AD5"/>
    <w:rsid w:val="0033333B"/>
    <w:rsid w:val="00335A92"/>
    <w:rsid w:val="0034059E"/>
    <w:rsid w:val="003409DE"/>
    <w:rsid w:val="00341828"/>
    <w:rsid w:val="00341E81"/>
    <w:rsid w:val="00345FF2"/>
    <w:rsid w:val="00351BB9"/>
    <w:rsid w:val="00354EEF"/>
    <w:rsid w:val="003557CA"/>
    <w:rsid w:val="0035679B"/>
    <w:rsid w:val="003575E7"/>
    <w:rsid w:val="003625CB"/>
    <w:rsid w:val="003625D0"/>
    <w:rsid w:val="00362C7B"/>
    <w:rsid w:val="00370D28"/>
    <w:rsid w:val="00373FD8"/>
    <w:rsid w:val="00376AFE"/>
    <w:rsid w:val="00377DBF"/>
    <w:rsid w:val="00380568"/>
    <w:rsid w:val="00380B84"/>
    <w:rsid w:val="0038300D"/>
    <w:rsid w:val="00386B1A"/>
    <w:rsid w:val="003907EE"/>
    <w:rsid w:val="00395BFB"/>
    <w:rsid w:val="00396EA0"/>
    <w:rsid w:val="003A0B1D"/>
    <w:rsid w:val="003A45B5"/>
    <w:rsid w:val="003A52B8"/>
    <w:rsid w:val="003A79AC"/>
    <w:rsid w:val="003B0340"/>
    <w:rsid w:val="003B34A4"/>
    <w:rsid w:val="003B4ACC"/>
    <w:rsid w:val="003B4B4B"/>
    <w:rsid w:val="003B4B79"/>
    <w:rsid w:val="003B4D67"/>
    <w:rsid w:val="003B70ED"/>
    <w:rsid w:val="003C173F"/>
    <w:rsid w:val="003C4006"/>
    <w:rsid w:val="003C6F68"/>
    <w:rsid w:val="003D1561"/>
    <w:rsid w:val="003D1A29"/>
    <w:rsid w:val="003D4B37"/>
    <w:rsid w:val="003D5B79"/>
    <w:rsid w:val="003D6EC0"/>
    <w:rsid w:val="003E14DB"/>
    <w:rsid w:val="003E3514"/>
    <w:rsid w:val="003E4AF8"/>
    <w:rsid w:val="003E7169"/>
    <w:rsid w:val="003F0948"/>
    <w:rsid w:val="003F15C1"/>
    <w:rsid w:val="003F189E"/>
    <w:rsid w:val="003F1A63"/>
    <w:rsid w:val="003F5D2B"/>
    <w:rsid w:val="003F63E8"/>
    <w:rsid w:val="00400E4C"/>
    <w:rsid w:val="00402794"/>
    <w:rsid w:val="00411292"/>
    <w:rsid w:val="0041209B"/>
    <w:rsid w:val="00414547"/>
    <w:rsid w:val="00414EF2"/>
    <w:rsid w:val="004174F5"/>
    <w:rsid w:val="0041766B"/>
    <w:rsid w:val="0041768D"/>
    <w:rsid w:val="0042268C"/>
    <w:rsid w:val="00426CD8"/>
    <w:rsid w:val="00427062"/>
    <w:rsid w:val="00430E0B"/>
    <w:rsid w:val="004310EA"/>
    <w:rsid w:val="004336DE"/>
    <w:rsid w:val="004407BD"/>
    <w:rsid w:val="00445329"/>
    <w:rsid w:val="004509A3"/>
    <w:rsid w:val="0045446D"/>
    <w:rsid w:val="00456295"/>
    <w:rsid w:val="0046009C"/>
    <w:rsid w:val="0046028B"/>
    <w:rsid w:val="00460C67"/>
    <w:rsid w:val="0046185E"/>
    <w:rsid w:val="004628C9"/>
    <w:rsid w:val="00462EA2"/>
    <w:rsid w:val="00464996"/>
    <w:rsid w:val="00471A84"/>
    <w:rsid w:val="00471D09"/>
    <w:rsid w:val="0047245C"/>
    <w:rsid w:val="004727A1"/>
    <w:rsid w:val="00476449"/>
    <w:rsid w:val="00476C0D"/>
    <w:rsid w:val="00477A69"/>
    <w:rsid w:val="00484000"/>
    <w:rsid w:val="004856BA"/>
    <w:rsid w:val="00485B0B"/>
    <w:rsid w:val="00487064"/>
    <w:rsid w:val="004928C1"/>
    <w:rsid w:val="00495D94"/>
    <w:rsid w:val="004964AB"/>
    <w:rsid w:val="00496D79"/>
    <w:rsid w:val="00497D5A"/>
    <w:rsid w:val="004A083C"/>
    <w:rsid w:val="004A0A73"/>
    <w:rsid w:val="004A1AD8"/>
    <w:rsid w:val="004A47D0"/>
    <w:rsid w:val="004A6E7E"/>
    <w:rsid w:val="004B1DD0"/>
    <w:rsid w:val="004B3C6A"/>
    <w:rsid w:val="004B61A4"/>
    <w:rsid w:val="004B74D7"/>
    <w:rsid w:val="004C1105"/>
    <w:rsid w:val="004C331B"/>
    <w:rsid w:val="004C64B9"/>
    <w:rsid w:val="004C706F"/>
    <w:rsid w:val="004C79F4"/>
    <w:rsid w:val="004D43F7"/>
    <w:rsid w:val="004D749C"/>
    <w:rsid w:val="004E1C5F"/>
    <w:rsid w:val="004E399D"/>
    <w:rsid w:val="004E39CA"/>
    <w:rsid w:val="004E41B4"/>
    <w:rsid w:val="004F1667"/>
    <w:rsid w:val="004F189D"/>
    <w:rsid w:val="004F20AB"/>
    <w:rsid w:val="004F4630"/>
    <w:rsid w:val="004F5B88"/>
    <w:rsid w:val="00500FF1"/>
    <w:rsid w:val="005036E2"/>
    <w:rsid w:val="00505572"/>
    <w:rsid w:val="005055EC"/>
    <w:rsid w:val="00506FB9"/>
    <w:rsid w:val="00507A45"/>
    <w:rsid w:val="00513275"/>
    <w:rsid w:val="00515920"/>
    <w:rsid w:val="00517666"/>
    <w:rsid w:val="005205F6"/>
    <w:rsid w:val="00520C8A"/>
    <w:rsid w:val="0052225A"/>
    <w:rsid w:val="005249BF"/>
    <w:rsid w:val="00525385"/>
    <w:rsid w:val="0052731E"/>
    <w:rsid w:val="0052787F"/>
    <w:rsid w:val="005327B8"/>
    <w:rsid w:val="005328A7"/>
    <w:rsid w:val="00532E8B"/>
    <w:rsid w:val="00534893"/>
    <w:rsid w:val="00534C7F"/>
    <w:rsid w:val="00534D69"/>
    <w:rsid w:val="00536293"/>
    <w:rsid w:val="005370E6"/>
    <w:rsid w:val="00547B14"/>
    <w:rsid w:val="00547FDF"/>
    <w:rsid w:val="00553556"/>
    <w:rsid w:val="005565D2"/>
    <w:rsid w:val="005576C1"/>
    <w:rsid w:val="00562579"/>
    <w:rsid w:val="00564590"/>
    <w:rsid w:val="005647E8"/>
    <w:rsid w:val="005658D7"/>
    <w:rsid w:val="00570D1C"/>
    <w:rsid w:val="00570F66"/>
    <w:rsid w:val="00574161"/>
    <w:rsid w:val="00574597"/>
    <w:rsid w:val="005750BD"/>
    <w:rsid w:val="00575763"/>
    <w:rsid w:val="00575E9C"/>
    <w:rsid w:val="00580E30"/>
    <w:rsid w:val="00581A07"/>
    <w:rsid w:val="00583EDF"/>
    <w:rsid w:val="00584B07"/>
    <w:rsid w:val="00584E5D"/>
    <w:rsid w:val="005863BD"/>
    <w:rsid w:val="00586759"/>
    <w:rsid w:val="0058770C"/>
    <w:rsid w:val="00587F9F"/>
    <w:rsid w:val="00590D7D"/>
    <w:rsid w:val="00591590"/>
    <w:rsid w:val="00592C1A"/>
    <w:rsid w:val="005961B5"/>
    <w:rsid w:val="005A211E"/>
    <w:rsid w:val="005A2E7F"/>
    <w:rsid w:val="005A4D4C"/>
    <w:rsid w:val="005B1AD0"/>
    <w:rsid w:val="005B2DF6"/>
    <w:rsid w:val="005B30F8"/>
    <w:rsid w:val="005C3FD5"/>
    <w:rsid w:val="005C434E"/>
    <w:rsid w:val="005C53A6"/>
    <w:rsid w:val="005C5FFA"/>
    <w:rsid w:val="005C74D3"/>
    <w:rsid w:val="005E1BB1"/>
    <w:rsid w:val="005E2474"/>
    <w:rsid w:val="005E3835"/>
    <w:rsid w:val="005E51B4"/>
    <w:rsid w:val="005E6C82"/>
    <w:rsid w:val="005F12B1"/>
    <w:rsid w:val="005F37B4"/>
    <w:rsid w:val="00600868"/>
    <w:rsid w:val="006039DA"/>
    <w:rsid w:val="00606E67"/>
    <w:rsid w:val="006150E7"/>
    <w:rsid w:val="00615AD4"/>
    <w:rsid w:val="00617981"/>
    <w:rsid w:val="00617B67"/>
    <w:rsid w:val="00617FC6"/>
    <w:rsid w:val="0062177C"/>
    <w:rsid w:val="006221AE"/>
    <w:rsid w:val="00623B54"/>
    <w:rsid w:val="006307A7"/>
    <w:rsid w:val="0063167D"/>
    <w:rsid w:val="00633CF0"/>
    <w:rsid w:val="00633E94"/>
    <w:rsid w:val="00640178"/>
    <w:rsid w:val="0064034D"/>
    <w:rsid w:val="0064465B"/>
    <w:rsid w:val="006455C8"/>
    <w:rsid w:val="00647772"/>
    <w:rsid w:val="006508BD"/>
    <w:rsid w:val="00650AF1"/>
    <w:rsid w:val="00652EA8"/>
    <w:rsid w:val="00653CF6"/>
    <w:rsid w:val="0065555B"/>
    <w:rsid w:val="0065788B"/>
    <w:rsid w:val="00657E00"/>
    <w:rsid w:val="006603C5"/>
    <w:rsid w:val="00660716"/>
    <w:rsid w:val="00661070"/>
    <w:rsid w:val="006627EE"/>
    <w:rsid w:val="00663FFB"/>
    <w:rsid w:val="006642B6"/>
    <w:rsid w:val="006651F7"/>
    <w:rsid w:val="006703D4"/>
    <w:rsid w:val="00671851"/>
    <w:rsid w:val="00671BB5"/>
    <w:rsid w:val="00671EE5"/>
    <w:rsid w:val="00673447"/>
    <w:rsid w:val="00673810"/>
    <w:rsid w:val="00673EB6"/>
    <w:rsid w:val="00675C74"/>
    <w:rsid w:val="00676EA8"/>
    <w:rsid w:val="006813CE"/>
    <w:rsid w:val="00681C48"/>
    <w:rsid w:val="006832D3"/>
    <w:rsid w:val="00684266"/>
    <w:rsid w:val="006866ED"/>
    <w:rsid w:val="00687B2C"/>
    <w:rsid w:val="00695BD8"/>
    <w:rsid w:val="006A09D0"/>
    <w:rsid w:val="006A14BF"/>
    <w:rsid w:val="006A1C18"/>
    <w:rsid w:val="006A29A2"/>
    <w:rsid w:val="006A38ED"/>
    <w:rsid w:val="006A395F"/>
    <w:rsid w:val="006A449A"/>
    <w:rsid w:val="006A62A3"/>
    <w:rsid w:val="006A7CB5"/>
    <w:rsid w:val="006B73F1"/>
    <w:rsid w:val="006C0D16"/>
    <w:rsid w:val="006C2576"/>
    <w:rsid w:val="006C379D"/>
    <w:rsid w:val="006C402D"/>
    <w:rsid w:val="006C7023"/>
    <w:rsid w:val="006C7424"/>
    <w:rsid w:val="006C791F"/>
    <w:rsid w:val="006C79C9"/>
    <w:rsid w:val="006C7D76"/>
    <w:rsid w:val="006D1A76"/>
    <w:rsid w:val="006D2E6F"/>
    <w:rsid w:val="006D4AB7"/>
    <w:rsid w:val="006D5A38"/>
    <w:rsid w:val="006E0BAB"/>
    <w:rsid w:val="006E77B9"/>
    <w:rsid w:val="006F34AD"/>
    <w:rsid w:val="006F56DE"/>
    <w:rsid w:val="006F6434"/>
    <w:rsid w:val="00701C16"/>
    <w:rsid w:val="00704A9E"/>
    <w:rsid w:val="007077E5"/>
    <w:rsid w:val="007078C5"/>
    <w:rsid w:val="00707A01"/>
    <w:rsid w:val="007119A0"/>
    <w:rsid w:val="00712F5B"/>
    <w:rsid w:val="0072084D"/>
    <w:rsid w:val="00721FEB"/>
    <w:rsid w:val="0072600F"/>
    <w:rsid w:val="00726B20"/>
    <w:rsid w:val="0073062A"/>
    <w:rsid w:val="00733575"/>
    <w:rsid w:val="007337BE"/>
    <w:rsid w:val="00737DB5"/>
    <w:rsid w:val="007431DF"/>
    <w:rsid w:val="007443D5"/>
    <w:rsid w:val="0074518B"/>
    <w:rsid w:val="00746FF2"/>
    <w:rsid w:val="0075041B"/>
    <w:rsid w:val="007510C2"/>
    <w:rsid w:val="00754B2A"/>
    <w:rsid w:val="00754D50"/>
    <w:rsid w:val="00756215"/>
    <w:rsid w:val="00756466"/>
    <w:rsid w:val="007568E1"/>
    <w:rsid w:val="00756D05"/>
    <w:rsid w:val="00761E8B"/>
    <w:rsid w:val="007634B0"/>
    <w:rsid w:val="00764160"/>
    <w:rsid w:val="007642FB"/>
    <w:rsid w:val="007663EF"/>
    <w:rsid w:val="0076730B"/>
    <w:rsid w:val="00772966"/>
    <w:rsid w:val="00775B15"/>
    <w:rsid w:val="00777F4B"/>
    <w:rsid w:val="00781AE4"/>
    <w:rsid w:val="00783216"/>
    <w:rsid w:val="007839F5"/>
    <w:rsid w:val="00783CAF"/>
    <w:rsid w:val="007844B6"/>
    <w:rsid w:val="0078556B"/>
    <w:rsid w:val="00786FC8"/>
    <w:rsid w:val="00787327"/>
    <w:rsid w:val="007907A5"/>
    <w:rsid w:val="0079495D"/>
    <w:rsid w:val="00795278"/>
    <w:rsid w:val="007977B6"/>
    <w:rsid w:val="00797DDC"/>
    <w:rsid w:val="007A1268"/>
    <w:rsid w:val="007A1761"/>
    <w:rsid w:val="007A1E7F"/>
    <w:rsid w:val="007A30D8"/>
    <w:rsid w:val="007A37E7"/>
    <w:rsid w:val="007A6865"/>
    <w:rsid w:val="007B125C"/>
    <w:rsid w:val="007B48BB"/>
    <w:rsid w:val="007C1DCB"/>
    <w:rsid w:val="007C1E45"/>
    <w:rsid w:val="007C2DBB"/>
    <w:rsid w:val="007C32EC"/>
    <w:rsid w:val="007C6B32"/>
    <w:rsid w:val="007D042E"/>
    <w:rsid w:val="007D0F1B"/>
    <w:rsid w:val="007D17AB"/>
    <w:rsid w:val="007D6CBD"/>
    <w:rsid w:val="007D6CCD"/>
    <w:rsid w:val="007D73C9"/>
    <w:rsid w:val="007E0F11"/>
    <w:rsid w:val="007E2360"/>
    <w:rsid w:val="007E2C4D"/>
    <w:rsid w:val="007E2C4E"/>
    <w:rsid w:val="007E4057"/>
    <w:rsid w:val="007E457E"/>
    <w:rsid w:val="007E4944"/>
    <w:rsid w:val="007E63E7"/>
    <w:rsid w:val="007F0645"/>
    <w:rsid w:val="007F12E0"/>
    <w:rsid w:val="007F14D4"/>
    <w:rsid w:val="007F3ECD"/>
    <w:rsid w:val="007F6D65"/>
    <w:rsid w:val="007F7ACC"/>
    <w:rsid w:val="0080469D"/>
    <w:rsid w:val="00812AEE"/>
    <w:rsid w:val="008135FC"/>
    <w:rsid w:val="00813BFF"/>
    <w:rsid w:val="00814ED6"/>
    <w:rsid w:val="00825B0C"/>
    <w:rsid w:val="00826309"/>
    <w:rsid w:val="008345FC"/>
    <w:rsid w:val="00837172"/>
    <w:rsid w:val="00837A80"/>
    <w:rsid w:val="0084125C"/>
    <w:rsid w:val="008428AF"/>
    <w:rsid w:val="00842FA2"/>
    <w:rsid w:val="00845714"/>
    <w:rsid w:val="00845AF9"/>
    <w:rsid w:val="00846652"/>
    <w:rsid w:val="00847227"/>
    <w:rsid w:val="008479EB"/>
    <w:rsid w:val="00847A07"/>
    <w:rsid w:val="00853E10"/>
    <w:rsid w:val="00854AAB"/>
    <w:rsid w:val="008550E3"/>
    <w:rsid w:val="00855726"/>
    <w:rsid w:val="008564BC"/>
    <w:rsid w:val="00861395"/>
    <w:rsid w:val="0086318E"/>
    <w:rsid w:val="0086361A"/>
    <w:rsid w:val="00865FB9"/>
    <w:rsid w:val="00866698"/>
    <w:rsid w:val="00866A7F"/>
    <w:rsid w:val="0086754D"/>
    <w:rsid w:val="00867FC4"/>
    <w:rsid w:val="00871C76"/>
    <w:rsid w:val="008726C6"/>
    <w:rsid w:val="00875268"/>
    <w:rsid w:val="00875942"/>
    <w:rsid w:val="00875DB5"/>
    <w:rsid w:val="00881721"/>
    <w:rsid w:val="00883A2D"/>
    <w:rsid w:val="00883B08"/>
    <w:rsid w:val="008841D3"/>
    <w:rsid w:val="00884BCF"/>
    <w:rsid w:val="008868C1"/>
    <w:rsid w:val="008935E1"/>
    <w:rsid w:val="00896A5E"/>
    <w:rsid w:val="00897C71"/>
    <w:rsid w:val="008A2007"/>
    <w:rsid w:val="008A45C7"/>
    <w:rsid w:val="008A6437"/>
    <w:rsid w:val="008A7A70"/>
    <w:rsid w:val="008B0F75"/>
    <w:rsid w:val="008B224E"/>
    <w:rsid w:val="008B3239"/>
    <w:rsid w:val="008B3B82"/>
    <w:rsid w:val="008B52AF"/>
    <w:rsid w:val="008C02A8"/>
    <w:rsid w:val="008C21AD"/>
    <w:rsid w:val="008C37B0"/>
    <w:rsid w:val="008C49CE"/>
    <w:rsid w:val="008C5388"/>
    <w:rsid w:val="008C68CA"/>
    <w:rsid w:val="008C7581"/>
    <w:rsid w:val="008D0D81"/>
    <w:rsid w:val="008D1585"/>
    <w:rsid w:val="008D2374"/>
    <w:rsid w:val="008D42BA"/>
    <w:rsid w:val="008D4956"/>
    <w:rsid w:val="008D499D"/>
    <w:rsid w:val="008D5C2E"/>
    <w:rsid w:val="008D6A31"/>
    <w:rsid w:val="008E006F"/>
    <w:rsid w:val="008E3970"/>
    <w:rsid w:val="008E70AE"/>
    <w:rsid w:val="008E7ABB"/>
    <w:rsid w:val="008F0987"/>
    <w:rsid w:val="008F2F82"/>
    <w:rsid w:val="008F3F20"/>
    <w:rsid w:val="008F4502"/>
    <w:rsid w:val="008F4B65"/>
    <w:rsid w:val="008F78AF"/>
    <w:rsid w:val="008F7BE4"/>
    <w:rsid w:val="0090178D"/>
    <w:rsid w:val="009072F9"/>
    <w:rsid w:val="00907FFA"/>
    <w:rsid w:val="00912106"/>
    <w:rsid w:val="009141B8"/>
    <w:rsid w:val="00914380"/>
    <w:rsid w:val="00915922"/>
    <w:rsid w:val="00916F23"/>
    <w:rsid w:val="0091798D"/>
    <w:rsid w:val="0092063E"/>
    <w:rsid w:val="0092163B"/>
    <w:rsid w:val="00925CD3"/>
    <w:rsid w:val="00932F2E"/>
    <w:rsid w:val="0093555E"/>
    <w:rsid w:val="009360D0"/>
    <w:rsid w:val="00937199"/>
    <w:rsid w:val="00940395"/>
    <w:rsid w:val="00940919"/>
    <w:rsid w:val="009503E2"/>
    <w:rsid w:val="00955062"/>
    <w:rsid w:val="00960BA7"/>
    <w:rsid w:val="00964701"/>
    <w:rsid w:val="00964900"/>
    <w:rsid w:val="00966C3C"/>
    <w:rsid w:val="00966EDE"/>
    <w:rsid w:val="009702FC"/>
    <w:rsid w:val="00970947"/>
    <w:rsid w:val="00972C0F"/>
    <w:rsid w:val="00973F4B"/>
    <w:rsid w:val="00976A4E"/>
    <w:rsid w:val="009816A9"/>
    <w:rsid w:val="00982C77"/>
    <w:rsid w:val="00982EA4"/>
    <w:rsid w:val="00984980"/>
    <w:rsid w:val="00984C0C"/>
    <w:rsid w:val="00984C5D"/>
    <w:rsid w:val="009855D6"/>
    <w:rsid w:val="00990145"/>
    <w:rsid w:val="00990B82"/>
    <w:rsid w:val="0099435B"/>
    <w:rsid w:val="009969E2"/>
    <w:rsid w:val="009A2864"/>
    <w:rsid w:val="009A341A"/>
    <w:rsid w:val="009A5D84"/>
    <w:rsid w:val="009A60D4"/>
    <w:rsid w:val="009A6297"/>
    <w:rsid w:val="009A6BA9"/>
    <w:rsid w:val="009A7AB2"/>
    <w:rsid w:val="009B14AB"/>
    <w:rsid w:val="009C0507"/>
    <w:rsid w:val="009C065B"/>
    <w:rsid w:val="009C17DC"/>
    <w:rsid w:val="009C29F0"/>
    <w:rsid w:val="009C416B"/>
    <w:rsid w:val="009C4837"/>
    <w:rsid w:val="009C6FC7"/>
    <w:rsid w:val="009D0039"/>
    <w:rsid w:val="009D00CD"/>
    <w:rsid w:val="009D03CD"/>
    <w:rsid w:val="009D22DB"/>
    <w:rsid w:val="009D4F5A"/>
    <w:rsid w:val="009D5245"/>
    <w:rsid w:val="009E0A0B"/>
    <w:rsid w:val="009E22C2"/>
    <w:rsid w:val="009E2595"/>
    <w:rsid w:val="009E3A45"/>
    <w:rsid w:val="009E3BE4"/>
    <w:rsid w:val="009E44EB"/>
    <w:rsid w:val="009E6526"/>
    <w:rsid w:val="009E702C"/>
    <w:rsid w:val="009E7537"/>
    <w:rsid w:val="009F15D5"/>
    <w:rsid w:val="009F1AC0"/>
    <w:rsid w:val="009F3A16"/>
    <w:rsid w:val="00A00D24"/>
    <w:rsid w:val="00A01996"/>
    <w:rsid w:val="00A0258E"/>
    <w:rsid w:val="00A1018B"/>
    <w:rsid w:val="00A112AD"/>
    <w:rsid w:val="00A143E8"/>
    <w:rsid w:val="00A17DA4"/>
    <w:rsid w:val="00A22F40"/>
    <w:rsid w:val="00A24BFB"/>
    <w:rsid w:val="00A277E8"/>
    <w:rsid w:val="00A311D4"/>
    <w:rsid w:val="00A31460"/>
    <w:rsid w:val="00A36D99"/>
    <w:rsid w:val="00A42874"/>
    <w:rsid w:val="00A43059"/>
    <w:rsid w:val="00A43262"/>
    <w:rsid w:val="00A43CA4"/>
    <w:rsid w:val="00A448A8"/>
    <w:rsid w:val="00A45D0F"/>
    <w:rsid w:val="00A46077"/>
    <w:rsid w:val="00A51DCC"/>
    <w:rsid w:val="00A52408"/>
    <w:rsid w:val="00A52A1A"/>
    <w:rsid w:val="00A55DD2"/>
    <w:rsid w:val="00A56847"/>
    <w:rsid w:val="00A5796B"/>
    <w:rsid w:val="00A57EBA"/>
    <w:rsid w:val="00A66995"/>
    <w:rsid w:val="00A66EA6"/>
    <w:rsid w:val="00A67917"/>
    <w:rsid w:val="00A707D6"/>
    <w:rsid w:val="00A7086B"/>
    <w:rsid w:val="00A75AA3"/>
    <w:rsid w:val="00A760B8"/>
    <w:rsid w:val="00A84CA6"/>
    <w:rsid w:val="00A9131A"/>
    <w:rsid w:val="00A91A3B"/>
    <w:rsid w:val="00A97B82"/>
    <w:rsid w:val="00A97DB0"/>
    <w:rsid w:val="00AA2F2E"/>
    <w:rsid w:val="00AA2FA6"/>
    <w:rsid w:val="00AA4F3A"/>
    <w:rsid w:val="00AA5044"/>
    <w:rsid w:val="00AA5C87"/>
    <w:rsid w:val="00AB2E9B"/>
    <w:rsid w:val="00AB663F"/>
    <w:rsid w:val="00AB778B"/>
    <w:rsid w:val="00AC0B11"/>
    <w:rsid w:val="00AC640F"/>
    <w:rsid w:val="00AD0E27"/>
    <w:rsid w:val="00AD1725"/>
    <w:rsid w:val="00AD1C62"/>
    <w:rsid w:val="00AD55A6"/>
    <w:rsid w:val="00AD7A1E"/>
    <w:rsid w:val="00AE00FA"/>
    <w:rsid w:val="00B0010A"/>
    <w:rsid w:val="00B00D26"/>
    <w:rsid w:val="00B02297"/>
    <w:rsid w:val="00B0241D"/>
    <w:rsid w:val="00B033FE"/>
    <w:rsid w:val="00B03F16"/>
    <w:rsid w:val="00B05410"/>
    <w:rsid w:val="00B067B2"/>
    <w:rsid w:val="00B0790E"/>
    <w:rsid w:val="00B07E9E"/>
    <w:rsid w:val="00B10102"/>
    <w:rsid w:val="00B11189"/>
    <w:rsid w:val="00B11A2A"/>
    <w:rsid w:val="00B14612"/>
    <w:rsid w:val="00B20302"/>
    <w:rsid w:val="00B20E57"/>
    <w:rsid w:val="00B23200"/>
    <w:rsid w:val="00B23380"/>
    <w:rsid w:val="00B26686"/>
    <w:rsid w:val="00B27A04"/>
    <w:rsid w:val="00B30179"/>
    <w:rsid w:val="00B30D3D"/>
    <w:rsid w:val="00B3292B"/>
    <w:rsid w:val="00B32C6C"/>
    <w:rsid w:val="00B3598B"/>
    <w:rsid w:val="00B431BC"/>
    <w:rsid w:val="00B4518D"/>
    <w:rsid w:val="00B47E0D"/>
    <w:rsid w:val="00B51539"/>
    <w:rsid w:val="00B5271F"/>
    <w:rsid w:val="00B547A2"/>
    <w:rsid w:val="00B55321"/>
    <w:rsid w:val="00B56806"/>
    <w:rsid w:val="00B56838"/>
    <w:rsid w:val="00B579BF"/>
    <w:rsid w:val="00B600F2"/>
    <w:rsid w:val="00B639A2"/>
    <w:rsid w:val="00B653E7"/>
    <w:rsid w:val="00B70E01"/>
    <w:rsid w:val="00B7231E"/>
    <w:rsid w:val="00B74ADF"/>
    <w:rsid w:val="00B76ED2"/>
    <w:rsid w:val="00B874E9"/>
    <w:rsid w:val="00B91008"/>
    <w:rsid w:val="00B93286"/>
    <w:rsid w:val="00B934F5"/>
    <w:rsid w:val="00B93978"/>
    <w:rsid w:val="00B93B11"/>
    <w:rsid w:val="00B96104"/>
    <w:rsid w:val="00BA2FAB"/>
    <w:rsid w:val="00BA4369"/>
    <w:rsid w:val="00BA6036"/>
    <w:rsid w:val="00BB104A"/>
    <w:rsid w:val="00BB190F"/>
    <w:rsid w:val="00BB2B62"/>
    <w:rsid w:val="00BB597D"/>
    <w:rsid w:val="00BB5C83"/>
    <w:rsid w:val="00BB5C8C"/>
    <w:rsid w:val="00BB67C0"/>
    <w:rsid w:val="00BC0426"/>
    <w:rsid w:val="00BC1290"/>
    <w:rsid w:val="00BC45D3"/>
    <w:rsid w:val="00BC47C0"/>
    <w:rsid w:val="00BC47DB"/>
    <w:rsid w:val="00BC4B50"/>
    <w:rsid w:val="00BC5938"/>
    <w:rsid w:val="00BC7657"/>
    <w:rsid w:val="00BC7676"/>
    <w:rsid w:val="00BC7ECC"/>
    <w:rsid w:val="00BD1C17"/>
    <w:rsid w:val="00BD2E76"/>
    <w:rsid w:val="00BD2E79"/>
    <w:rsid w:val="00BD6F3E"/>
    <w:rsid w:val="00BD7E97"/>
    <w:rsid w:val="00BF2095"/>
    <w:rsid w:val="00BF31B3"/>
    <w:rsid w:val="00BF39B1"/>
    <w:rsid w:val="00BF54F2"/>
    <w:rsid w:val="00BF6B4C"/>
    <w:rsid w:val="00BF72B4"/>
    <w:rsid w:val="00C01029"/>
    <w:rsid w:val="00C02805"/>
    <w:rsid w:val="00C0440F"/>
    <w:rsid w:val="00C110B7"/>
    <w:rsid w:val="00C144F2"/>
    <w:rsid w:val="00C15565"/>
    <w:rsid w:val="00C20E84"/>
    <w:rsid w:val="00C21AF7"/>
    <w:rsid w:val="00C21C50"/>
    <w:rsid w:val="00C22F83"/>
    <w:rsid w:val="00C23092"/>
    <w:rsid w:val="00C25F06"/>
    <w:rsid w:val="00C30267"/>
    <w:rsid w:val="00C32D50"/>
    <w:rsid w:val="00C342B8"/>
    <w:rsid w:val="00C345E5"/>
    <w:rsid w:val="00C35093"/>
    <w:rsid w:val="00C3682E"/>
    <w:rsid w:val="00C4052D"/>
    <w:rsid w:val="00C42265"/>
    <w:rsid w:val="00C43151"/>
    <w:rsid w:val="00C52CED"/>
    <w:rsid w:val="00C57A7F"/>
    <w:rsid w:val="00C60450"/>
    <w:rsid w:val="00C61534"/>
    <w:rsid w:val="00C63504"/>
    <w:rsid w:val="00C63A22"/>
    <w:rsid w:val="00C646F4"/>
    <w:rsid w:val="00C6477D"/>
    <w:rsid w:val="00C6550D"/>
    <w:rsid w:val="00C70358"/>
    <w:rsid w:val="00C71F5D"/>
    <w:rsid w:val="00C72D70"/>
    <w:rsid w:val="00C80009"/>
    <w:rsid w:val="00C81467"/>
    <w:rsid w:val="00C819BC"/>
    <w:rsid w:val="00C8477B"/>
    <w:rsid w:val="00C862DB"/>
    <w:rsid w:val="00C87C65"/>
    <w:rsid w:val="00C91195"/>
    <w:rsid w:val="00C91D1B"/>
    <w:rsid w:val="00C91D54"/>
    <w:rsid w:val="00C92934"/>
    <w:rsid w:val="00C96A66"/>
    <w:rsid w:val="00CA168D"/>
    <w:rsid w:val="00CA1E04"/>
    <w:rsid w:val="00CA2A3E"/>
    <w:rsid w:val="00CA363A"/>
    <w:rsid w:val="00CA4CD7"/>
    <w:rsid w:val="00CA4EAB"/>
    <w:rsid w:val="00CA5761"/>
    <w:rsid w:val="00CA675F"/>
    <w:rsid w:val="00CB21B0"/>
    <w:rsid w:val="00CB3FAA"/>
    <w:rsid w:val="00CB3FB7"/>
    <w:rsid w:val="00CB6464"/>
    <w:rsid w:val="00CB695C"/>
    <w:rsid w:val="00CC1E0D"/>
    <w:rsid w:val="00CC1EAE"/>
    <w:rsid w:val="00CC2F91"/>
    <w:rsid w:val="00CC3D6C"/>
    <w:rsid w:val="00CC7E08"/>
    <w:rsid w:val="00CD1498"/>
    <w:rsid w:val="00CE4E4C"/>
    <w:rsid w:val="00CE551F"/>
    <w:rsid w:val="00CE608E"/>
    <w:rsid w:val="00CE72E1"/>
    <w:rsid w:val="00CF0B53"/>
    <w:rsid w:val="00CF53FE"/>
    <w:rsid w:val="00CF562E"/>
    <w:rsid w:val="00CF5877"/>
    <w:rsid w:val="00CF5FA9"/>
    <w:rsid w:val="00CF6DDF"/>
    <w:rsid w:val="00D01AED"/>
    <w:rsid w:val="00D02C1E"/>
    <w:rsid w:val="00D0347B"/>
    <w:rsid w:val="00D035D7"/>
    <w:rsid w:val="00D04BC7"/>
    <w:rsid w:val="00D06A16"/>
    <w:rsid w:val="00D10812"/>
    <w:rsid w:val="00D1183E"/>
    <w:rsid w:val="00D11FAE"/>
    <w:rsid w:val="00D121F8"/>
    <w:rsid w:val="00D15843"/>
    <w:rsid w:val="00D16085"/>
    <w:rsid w:val="00D1774D"/>
    <w:rsid w:val="00D20EEB"/>
    <w:rsid w:val="00D23146"/>
    <w:rsid w:val="00D23515"/>
    <w:rsid w:val="00D24962"/>
    <w:rsid w:val="00D26CC4"/>
    <w:rsid w:val="00D3049A"/>
    <w:rsid w:val="00D32BFE"/>
    <w:rsid w:val="00D32D42"/>
    <w:rsid w:val="00D33733"/>
    <w:rsid w:val="00D42020"/>
    <w:rsid w:val="00D43359"/>
    <w:rsid w:val="00D44343"/>
    <w:rsid w:val="00D446B4"/>
    <w:rsid w:val="00D4718C"/>
    <w:rsid w:val="00D54E0E"/>
    <w:rsid w:val="00D55A40"/>
    <w:rsid w:val="00D600ED"/>
    <w:rsid w:val="00D603B6"/>
    <w:rsid w:val="00D61AD9"/>
    <w:rsid w:val="00D63395"/>
    <w:rsid w:val="00D6456C"/>
    <w:rsid w:val="00D6473A"/>
    <w:rsid w:val="00D66778"/>
    <w:rsid w:val="00D669E2"/>
    <w:rsid w:val="00D67F16"/>
    <w:rsid w:val="00D726CD"/>
    <w:rsid w:val="00D72738"/>
    <w:rsid w:val="00D7290C"/>
    <w:rsid w:val="00D731FB"/>
    <w:rsid w:val="00D7408E"/>
    <w:rsid w:val="00D76AC7"/>
    <w:rsid w:val="00D8260D"/>
    <w:rsid w:val="00D826CB"/>
    <w:rsid w:val="00D84029"/>
    <w:rsid w:val="00D85424"/>
    <w:rsid w:val="00D85AFC"/>
    <w:rsid w:val="00D90E4E"/>
    <w:rsid w:val="00D918F1"/>
    <w:rsid w:val="00D93945"/>
    <w:rsid w:val="00DA000A"/>
    <w:rsid w:val="00DA0906"/>
    <w:rsid w:val="00DA177B"/>
    <w:rsid w:val="00DA265B"/>
    <w:rsid w:val="00DA274B"/>
    <w:rsid w:val="00DA4FA8"/>
    <w:rsid w:val="00DA5C81"/>
    <w:rsid w:val="00DA6736"/>
    <w:rsid w:val="00DB0D3E"/>
    <w:rsid w:val="00DB56AB"/>
    <w:rsid w:val="00DB79CE"/>
    <w:rsid w:val="00DC04BD"/>
    <w:rsid w:val="00DC4281"/>
    <w:rsid w:val="00DD0D9E"/>
    <w:rsid w:val="00DE33B0"/>
    <w:rsid w:val="00DE3AC2"/>
    <w:rsid w:val="00DE49A9"/>
    <w:rsid w:val="00DE4A98"/>
    <w:rsid w:val="00DE666E"/>
    <w:rsid w:val="00DE6E36"/>
    <w:rsid w:val="00DF496B"/>
    <w:rsid w:val="00DF6ACE"/>
    <w:rsid w:val="00DF787F"/>
    <w:rsid w:val="00E03293"/>
    <w:rsid w:val="00E05066"/>
    <w:rsid w:val="00E05AFF"/>
    <w:rsid w:val="00E05F2F"/>
    <w:rsid w:val="00E06A08"/>
    <w:rsid w:val="00E07690"/>
    <w:rsid w:val="00E077E4"/>
    <w:rsid w:val="00E10A34"/>
    <w:rsid w:val="00E1343C"/>
    <w:rsid w:val="00E14369"/>
    <w:rsid w:val="00E14D3B"/>
    <w:rsid w:val="00E15C1B"/>
    <w:rsid w:val="00E15DF6"/>
    <w:rsid w:val="00E20E9F"/>
    <w:rsid w:val="00E21833"/>
    <w:rsid w:val="00E2204A"/>
    <w:rsid w:val="00E22621"/>
    <w:rsid w:val="00E231B7"/>
    <w:rsid w:val="00E24EEB"/>
    <w:rsid w:val="00E2557B"/>
    <w:rsid w:val="00E25E8C"/>
    <w:rsid w:val="00E26FDD"/>
    <w:rsid w:val="00E277DE"/>
    <w:rsid w:val="00E3121A"/>
    <w:rsid w:val="00E320EA"/>
    <w:rsid w:val="00E40BC9"/>
    <w:rsid w:val="00E42996"/>
    <w:rsid w:val="00E453F9"/>
    <w:rsid w:val="00E4580F"/>
    <w:rsid w:val="00E45944"/>
    <w:rsid w:val="00E461D3"/>
    <w:rsid w:val="00E500C8"/>
    <w:rsid w:val="00E52731"/>
    <w:rsid w:val="00E53DE9"/>
    <w:rsid w:val="00E61465"/>
    <w:rsid w:val="00E61A4E"/>
    <w:rsid w:val="00E631FA"/>
    <w:rsid w:val="00E63FD8"/>
    <w:rsid w:val="00E660D6"/>
    <w:rsid w:val="00E66637"/>
    <w:rsid w:val="00E66DC5"/>
    <w:rsid w:val="00E70347"/>
    <w:rsid w:val="00E7046A"/>
    <w:rsid w:val="00E724C2"/>
    <w:rsid w:val="00E73CA7"/>
    <w:rsid w:val="00E754DD"/>
    <w:rsid w:val="00E7574B"/>
    <w:rsid w:val="00E81164"/>
    <w:rsid w:val="00E81666"/>
    <w:rsid w:val="00E81CCB"/>
    <w:rsid w:val="00E81D9F"/>
    <w:rsid w:val="00E826B7"/>
    <w:rsid w:val="00E8393F"/>
    <w:rsid w:val="00E84086"/>
    <w:rsid w:val="00E84116"/>
    <w:rsid w:val="00E84B00"/>
    <w:rsid w:val="00E85135"/>
    <w:rsid w:val="00E86F8B"/>
    <w:rsid w:val="00E918DE"/>
    <w:rsid w:val="00E922A9"/>
    <w:rsid w:val="00E934DF"/>
    <w:rsid w:val="00E93678"/>
    <w:rsid w:val="00E949B3"/>
    <w:rsid w:val="00E94D73"/>
    <w:rsid w:val="00EA37BE"/>
    <w:rsid w:val="00EA44EF"/>
    <w:rsid w:val="00EA453C"/>
    <w:rsid w:val="00EA5135"/>
    <w:rsid w:val="00EA5C11"/>
    <w:rsid w:val="00EA6BC6"/>
    <w:rsid w:val="00EB13A8"/>
    <w:rsid w:val="00EB33DA"/>
    <w:rsid w:val="00EB479E"/>
    <w:rsid w:val="00EB7323"/>
    <w:rsid w:val="00EB79D5"/>
    <w:rsid w:val="00EB7DB4"/>
    <w:rsid w:val="00EC0B83"/>
    <w:rsid w:val="00EC1263"/>
    <w:rsid w:val="00EC38D3"/>
    <w:rsid w:val="00EC3B96"/>
    <w:rsid w:val="00EC6010"/>
    <w:rsid w:val="00EC71EA"/>
    <w:rsid w:val="00ED0EDE"/>
    <w:rsid w:val="00ED123A"/>
    <w:rsid w:val="00ED1C8D"/>
    <w:rsid w:val="00ED3CC2"/>
    <w:rsid w:val="00ED740B"/>
    <w:rsid w:val="00ED778C"/>
    <w:rsid w:val="00EE07EE"/>
    <w:rsid w:val="00EE11E0"/>
    <w:rsid w:val="00EE136D"/>
    <w:rsid w:val="00EE23AA"/>
    <w:rsid w:val="00EE7E7D"/>
    <w:rsid w:val="00EF027A"/>
    <w:rsid w:val="00EF4891"/>
    <w:rsid w:val="00EF4E5A"/>
    <w:rsid w:val="00EF4F31"/>
    <w:rsid w:val="00EF4FD1"/>
    <w:rsid w:val="00EF5ED3"/>
    <w:rsid w:val="00F003EC"/>
    <w:rsid w:val="00F00E47"/>
    <w:rsid w:val="00F02370"/>
    <w:rsid w:val="00F028EA"/>
    <w:rsid w:val="00F030E4"/>
    <w:rsid w:val="00F03DA3"/>
    <w:rsid w:val="00F05151"/>
    <w:rsid w:val="00F05CF2"/>
    <w:rsid w:val="00F06890"/>
    <w:rsid w:val="00F10DF5"/>
    <w:rsid w:val="00F11837"/>
    <w:rsid w:val="00F13FDA"/>
    <w:rsid w:val="00F146D3"/>
    <w:rsid w:val="00F148E1"/>
    <w:rsid w:val="00F14B03"/>
    <w:rsid w:val="00F158E9"/>
    <w:rsid w:val="00F15D30"/>
    <w:rsid w:val="00F20082"/>
    <w:rsid w:val="00F20827"/>
    <w:rsid w:val="00F229E3"/>
    <w:rsid w:val="00F32A12"/>
    <w:rsid w:val="00F42090"/>
    <w:rsid w:val="00F5135E"/>
    <w:rsid w:val="00F53273"/>
    <w:rsid w:val="00F6229E"/>
    <w:rsid w:val="00F633F2"/>
    <w:rsid w:val="00F636C5"/>
    <w:rsid w:val="00F6413F"/>
    <w:rsid w:val="00F643E4"/>
    <w:rsid w:val="00F65856"/>
    <w:rsid w:val="00F65874"/>
    <w:rsid w:val="00F7043F"/>
    <w:rsid w:val="00F70EBA"/>
    <w:rsid w:val="00F72232"/>
    <w:rsid w:val="00F7608F"/>
    <w:rsid w:val="00F7657F"/>
    <w:rsid w:val="00F76ECE"/>
    <w:rsid w:val="00F82422"/>
    <w:rsid w:val="00F83820"/>
    <w:rsid w:val="00F8500A"/>
    <w:rsid w:val="00F8596A"/>
    <w:rsid w:val="00F85DC2"/>
    <w:rsid w:val="00F8708B"/>
    <w:rsid w:val="00FA0665"/>
    <w:rsid w:val="00FA088F"/>
    <w:rsid w:val="00FA117F"/>
    <w:rsid w:val="00FA39F2"/>
    <w:rsid w:val="00FA3F27"/>
    <w:rsid w:val="00FA798B"/>
    <w:rsid w:val="00FB0D83"/>
    <w:rsid w:val="00FB368F"/>
    <w:rsid w:val="00FB463E"/>
    <w:rsid w:val="00FC125C"/>
    <w:rsid w:val="00FC4E9E"/>
    <w:rsid w:val="00FC56E2"/>
    <w:rsid w:val="00FD11C9"/>
    <w:rsid w:val="00FD3077"/>
    <w:rsid w:val="00FD3830"/>
    <w:rsid w:val="00FD5592"/>
    <w:rsid w:val="00FD641E"/>
    <w:rsid w:val="00FD7473"/>
    <w:rsid w:val="00FE0EB1"/>
    <w:rsid w:val="00FE0F47"/>
    <w:rsid w:val="00FE2746"/>
    <w:rsid w:val="00FE4F32"/>
    <w:rsid w:val="00FE51F8"/>
    <w:rsid w:val="00FE667B"/>
    <w:rsid w:val="00FE679D"/>
    <w:rsid w:val="00FE6985"/>
    <w:rsid w:val="00FE6B11"/>
    <w:rsid w:val="00FF1675"/>
    <w:rsid w:val="00FF19CF"/>
    <w:rsid w:val="00FF2B9A"/>
    <w:rsid w:val="00FF35B6"/>
    <w:rsid w:val="00FF3988"/>
    <w:rsid w:val="00FF4E2D"/>
    <w:rsid w:val="00FF65F1"/>
    <w:rsid w:val="00FF6B01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57CC2"/>
  <w15:docId w15:val="{C0B28964-F129-45E0-9975-68A1F9CA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AA504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4"/>
    <w:next w:val="a4"/>
    <w:link w:val="1Char"/>
    <w:uiPriority w:val="9"/>
    <w:qFormat/>
    <w:rsid w:val="00F8708B"/>
    <w:pPr>
      <w:keepNext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Char"/>
    <w:uiPriority w:val="9"/>
    <w:semiHidden/>
    <w:unhideWhenUsed/>
    <w:qFormat/>
    <w:rsid w:val="00507A45"/>
    <w:pPr>
      <w:keepNext/>
      <w:outlineLvl w:val="1"/>
    </w:p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507A45"/>
    <w:pPr>
      <w:keepNext/>
      <w:ind w:leftChars="300" w:left="300" w:hangingChars="200" w:hanging="2000"/>
      <w:outlineLvl w:val="2"/>
    </w:pPr>
  </w:style>
  <w:style w:type="paragraph" w:styleId="4">
    <w:name w:val="heading 4"/>
    <w:basedOn w:val="a4"/>
    <w:next w:val="a4"/>
    <w:link w:val="4Char"/>
    <w:uiPriority w:val="9"/>
    <w:semiHidden/>
    <w:unhideWhenUsed/>
    <w:qFormat/>
    <w:rsid w:val="0040279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402794"/>
    <w:pPr>
      <w:keepNext/>
      <w:ind w:leftChars="500" w:left="500" w:hangingChars="200" w:hanging="2000"/>
      <w:outlineLvl w:val="4"/>
    </w:pPr>
  </w:style>
  <w:style w:type="paragraph" w:styleId="6">
    <w:name w:val="heading 6"/>
    <w:basedOn w:val="a4"/>
    <w:next w:val="a4"/>
    <w:link w:val="6Char"/>
    <w:uiPriority w:val="9"/>
    <w:semiHidden/>
    <w:unhideWhenUsed/>
    <w:qFormat/>
    <w:rsid w:val="00402794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4"/>
    <w:next w:val="a4"/>
    <w:link w:val="7Char"/>
    <w:uiPriority w:val="9"/>
    <w:semiHidden/>
    <w:unhideWhenUsed/>
    <w:qFormat/>
    <w:rsid w:val="00402794"/>
    <w:pPr>
      <w:keepNext/>
      <w:ind w:leftChars="700" w:left="700" w:hangingChars="200" w:hanging="2000"/>
      <w:outlineLvl w:val="6"/>
    </w:pPr>
  </w:style>
  <w:style w:type="paragraph" w:styleId="8">
    <w:name w:val="heading 8"/>
    <w:basedOn w:val="a4"/>
    <w:next w:val="a4"/>
    <w:link w:val="8Char"/>
    <w:uiPriority w:val="9"/>
    <w:semiHidden/>
    <w:unhideWhenUsed/>
    <w:qFormat/>
    <w:rsid w:val="00402794"/>
    <w:pPr>
      <w:keepNext/>
      <w:ind w:leftChars="800" w:left="800" w:hangingChars="200" w:hanging="2000"/>
      <w:outlineLvl w:val="7"/>
    </w:pPr>
  </w:style>
  <w:style w:type="paragraph" w:styleId="9">
    <w:name w:val="heading 9"/>
    <w:basedOn w:val="a4"/>
    <w:next w:val="a4"/>
    <w:link w:val="9Char"/>
    <w:uiPriority w:val="9"/>
    <w:semiHidden/>
    <w:unhideWhenUsed/>
    <w:qFormat/>
    <w:rsid w:val="00402794"/>
    <w:pPr>
      <w:keepNext/>
      <w:ind w:leftChars="900" w:left="900" w:hangingChars="200" w:hanging="2000"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Char"/>
    <w:uiPriority w:val="10"/>
    <w:qFormat/>
    <w:rsid w:val="00F8708B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basedOn w:val="a5"/>
    <w:link w:val="a8"/>
    <w:uiPriority w:val="10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1Char">
    <w:name w:val="제목 1 Char"/>
    <w:basedOn w:val="a5"/>
    <w:link w:val="1"/>
    <w:uiPriority w:val="9"/>
    <w:rsid w:val="00F8708B"/>
    <w:rPr>
      <w:rFonts w:ascii="맑은 고딕" w:eastAsia="맑은 고딕" w:hAnsi="맑은 고딕" w:cs="Times New Roman"/>
      <w:sz w:val="28"/>
      <w:szCs w:val="28"/>
    </w:rPr>
  </w:style>
  <w:style w:type="paragraph" w:customStyle="1" w:styleId="a1">
    <w:name w:val="대분류"/>
    <w:basedOn w:val="1"/>
    <w:link w:val="Char0"/>
    <w:qFormat/>
    <w:rsid w:val="00F8708B"/>
    <w:pPr>
      <w:numPr>
        <w:numId w:val="1"/>
      </w:numPr>
      <w:tabs>
        <w:tab w:val="left" w:pos="426"/>
      </w:tabs>
    </w:pPr>
    <w:rPr>
      <w:b/>
    </w:rPr>
  </w:style>
  <w:style w:type="paragraph" w:styleId="a9">
    <w:name w:val="List Paragraph"/>
    <w:basedOn w:val="a4"/>
    <w:link w:val="Char1"/>
    <w:uiPriority w:val="34"/>
    <w:qFormat/>
    <w:rsid w:val="00F8708B"/>
    <w:pPr>
      <w:ind w:leftChars="400" w:left="800"/>
    </w:pPr>
  </w:style>
  <w:style w:type="character" w:customStyle="1" w:styleId="Char0">
    <w:name w:val="대분류 Char"/>
    <w:basedOn w:val="1Char"/>
    <w:link w:val="a1"/>
    <w:rsid w:val="00F8708B"/>
    <w:rPr>
      <w:rFonts w:ascii="맑은 고딕" w:eastAsia="맑은 고딕" w:hAnsi="맑은 고딕" w:cs="Times New Roman"/>
      <w:b/>
      <w:sz w:val="28"/>
      <w:szCs w:val="28"/>
    </w:rPr>
  </w:style>
  <w:style w:type="paragraph" w:customStyle="1" w:styleId="a2">
    <w:name w:val="중분류"/>
    <w:basedOn w:val="a9"/>
    <w:link w:val="Char2"/>
    <w:qFormat/>
    <w:rsid w:val="00F8708B"/>
    <w:pPr>
      <w:numPr>
        <w:ilvl w:val="1"/>
        <w:numId w:val="1"/>
      </w:numPr>
      <w:pBdr>
        <w:bottom w:val="single" w:sz="6" w:space="1" w:color="auto"/>
      </w:pBdr>
      <w:tabs>
        <w:tab w:val="left" w:pos="567"/>
      </w:tabs>
      <w:ind w:leftChars="0" w:left="0"/>
    </w:pPr>
    <w:rPr>
      <w:b/>
      <w:sz w:val="24"/>
      <w:szCs w:val="24"/>
    </w:rPr>
  </w:style>
  <w:style w:type="paragraph" w:customStyle="1" w:styleId="aa">
    <w:name w:val="소분류"/>
    <w:basedOn w:val="a9"/>
    <w:link w:val="Char3"/>
    <w:autoRedefine/>
    <w:qFormat/>
    <w:rsid w:val="006C791F"/>
    <w:pPr>
      <w:pBdr>
        <w:bottom w:val="single" w:sz="6" w:space="1" w:color="auto"/>
      </w:pBdr>
      <w:tabs>
        <w:tab w:val="left" w:pos="851"/>
      </w:tabs>
      <w:ind w:leftChars="0" w:left="284"/>
    </w:pPr>
    <w:rPr>
      <w:b/>
    </w:rPr>
  </w:style>
  <w:style w:type="character" w:customStyle="1" w:styleId="Char1">
    <w:name w:val="목록 단락 Char"/>
    <w:basedOn w:val="a5"/>
    <w:link w:val="a9"/>
    <w:uiPriority w:val="34"/>
    <w:rsid w:val="00F8708B"/>
  </w:style>
  <w:style w:type="character" w:customStyle="1" w:styleId="Char2">
    <w:name w:val="중분류 Char"/>
    <w:basedOn w:val="Char1"/>
    <w:link w:val="a2"/>
    <w:rsid w:val="00F8708B"/>
    <w:rPr>
      <w:b/>
      <w:sz w:val="24"/>
      <w:szCs w:val="24"/>
    </w:rPr>
  </w:style>
  <w:style w:type="paragraph" w:customStyle="1" w:styleId="a3">
    <w:name w:val="소소분류"/>
    <w:basedOn w:val="a9"/>
    <w:link w:val="Char4"/>
    <w:qFormat/>
    <w:rsid w:val="00F8708B"/>
    <w:pPr>
      <w:numPr>
        <w:ilvl w:val="3"/>
        <w:numId w:val="1"/>
      </w:numPr>
      <w:tabs>
        <w:tab w:val="left" w:pos="993"/>
      </w:tabs>
      <w:ind w:leftChars="0" w:left="0"/>
    </w:pPr>
    <w:rPr>
      <w:b/>
      <w:sz w:val="18"/>
      <w:szCs w:val="18"/>
    </w:rPr>
  </w:style>
  <w:style w:type="character" w:customStyle="1" w:styleId="Char3">
    <w:name w:val="소분류 Char"/>
    <w:basedOn w:val="Char1"/>
    <w:link w:val="aa"/>
    <w:rsid w:val="006C791F"/>
    <w:rPr>
      <w:b/>
      <w:kern w:val="2"/>
      <w:szCs w:val="22"/>
    </w:rPr>
  </w:style>
  <w:style w:type="paragraph" w:customStyle="1" w:styleId="ab">
    <w:name w:val="소소분류 내용"/>
    <w:basedOn w:val="a3"/>
    <w:link w:val="Char5"/>
    <w:qFormat/>
    <w:rsid w:val="00EA44EF"/>
    <w:pPr>
      <w:numPr>
        <w:ilvl w:val="0"/>
        <w:numId w:val="0"/>
      </w:numPr>
      <w:ind w:left="284"/>
    </w:pPr>
    <w:rPr>
      <w:b w:val="0"/>
    </w:rPr>
  </w:style>
  <w:style w:type="character" w:customStyle="1" w:styleId="Char4">
    <w:name w:val="소소분류 Char"/>
    <w:basedOn w:val="Char1"/>
    <w:link w:val="a3"/>
    <w:rsid w:val="00F8708B"/>
    <w:rPr>
      <w:b/>
      <w:sz w:val="18"/>
      <w:szCs w:val="18"/>
    </w:rPr>
  </w:style>
  <w:style w:type="paragraph" w:customStyle="1" w:styleId="ac">
    <w:name w:val="목차제목"/>
    <w:basedOn w:val="a8"/>
    <w:link w:val="Char6"/>
    <w:qFormat/>
    <w:rsid w:val="00F8708B"/>
    <w:pPr>
      <w:pBdr>
        <w:bottom w:val="single" w:sz="6" w:space="1" w:color="auto"/>
      </w:pBdr>
      <w:jc w:val="left"/>
    </w:pPr>
  </w:style>
  <w:style w:type="character" w:customStyle="1" w:styleId="Char5">
    <w:name w:val="소소분류 내용 Char"/>
    <w:basedOn w:val="Char4"/>
    <w:link w:val="ab"/>
    <w:rsid w:val="00EA44EF"/>
    <w:rPr>
      <w:b/>
      <w:kern w:val="2"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507A45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  <w:lang w:val="ko-KR"/>
    </w:rPr>
  </w:style>
  <w:style w:type="character" w:customStyle="1" w:styleId="Char6">
    <w:name w:val="목차제목 Char"/>
    <w:basedOn w:val="Char"/>
    <w:link w:val="ac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paragraph" w:styleId="10">
    <w:name w:val="toc 1"/>
    <w:basedOn w:val="a4"/>
    <w:next w:val="a4"/>
    <w:autoRedefine/>
    <w:uiPriority w:val="39"/>
    <w:unhideWhenUsed/>
    <w:qFormat/>
    <w:rsid w:val="00335A92"/>
    <w:pPr>
      <w:tabs>
        <w:tab w:val="left" w:pos="440"/>
        <w:tab w:val="right" w:leader="dot" w:pos="9016"/>
      </w:tabs>
    </w:pPr>
    <w:rPr>
      <w:sz w:val="18"/>
    </w:rPr>
  </w:style>
  <w:style w:type="character" w:styleId="ad">
    <w:name w:val="Hyperlink"/>
    <w:basedOn w:val="a5"/>
    <w:uiPriority w:val="99"/>
    <w:unhideWhenUsed/>
    <w:rsid w:val="00F8708B"/>
    <w:rPr>
      <w:color w:val="0000FF"/>
      <w:u w:val="single"/>
    </w:rPr>
  </w:style>
  <w:style w:type="paragraph" w:styleId="ae">
    <w:name w:val="Balloon Text"/>
    <w:basedOn w:val="a4"/>
    <w:link w:val="Char7"/>
    <w:uiPriority w:val="99"/>
    <w:semiHidden/>
    <w:unhideWhenUsed/>
    <w:rsid w:val="00F8708B"/>
    <w:rPr>
      <w:sz w:val="18"/>
      <w:szCs w:val="18"/>
    </w:rPr>
  </w:style>
  <w:style w:type="character" w:customStyle="1" w:styleId="Char7">
    <w:name w:val="풍선 도움말 텍스트 Char"/>
    <w:basedOn w:val="a5"/>
    <w:link w:val="ae"/>
    <w:uiPriority w:val="99"/>
    <w:semiHidden/>
    <w:rsid w:val="00F8708B"/>
    <w:rPr>
      <w:rFonts w:ascii="맑은 고딕" w:eastAsia="맑은 고딕" w:hAnsi="맑은 고딕" w:cs="Times New Roman"/>
      <w:sz w:val="18"/>
      <w:szCs w:val="18"/>
    </w:rPr>
  </w:style>
  <w:style w:type="paragraph" w:styleId="20">
    <w:name w:val="toc 2"/>
    <w:basedOn w:val="a4"/>
    <w:next w:val="a4"/>
    <w:autoRedefine/>
    <w:uiPriority w:val="39"/>
    <w:unhideWhenUsed/>
    <w:qFormat/>
    <w:rsid w:val="00335A92"/>
    <w:pPr>
      <w:widowControl/>
      <w:tabs>
        <w:tab w:val="left" w:pos="800"/>
        <w:tab w:val="right" w:leader="dot" w:pos="9016"/>
      </w:tabs>
      <w:wordWrap/>
      <w:autoSpaceDE/>
      <w:autoSpaceDN/>
      <w:ind w:left="221"/>
      <w:jc w:val="left"/>
    </w:pPr>
    <w:rPr>
      <w:kern w:val="0"/>
      <w:sz w:val="18"/>
    </w:rPr>
  </w:style>
  <w:style w:type="paragraph" w:styleId="30">
    <w:name w:val="toc 3"/>
    <w:basedOn w:val="a4"/>
    <w:next w:val="a4"/>
    <w:autoRedefine/>
    <w:uiPriority w:val="39"/>
    <w:unhideWhenUsed/>
    <w:qFormat/>
    <w:rsid w:val="00335A92"/>
    <w:pPr>
      <w:widowControl/>
      <w:tabs>
        <w:tab w:val="left" w:pos="1200"/>
        <w:tab w:val="right" w:leader="dot" w:pos="9016"/>
      </w:tabs>
      <w:wordWrap/>
      <w:autoSpaceDE/>
      <w:autoSpaceDN/>
      <w:ind w:left="442"/>
      <w:jc w:val="left"/>
    </w:pPr>
    <w:rPr>
      <w:kern w:val="0"/>
      <w:sz w:val="18"/>
    </w:rPr>
  </w:style>
  <w:style w:type="character" w:customStyle="1" w:styleId="3Char">
    <w:name w:val="제목 3 Char"/>
    <w:basedOn w:val="a5"/>
    <w:link w:val="3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2Char">
    <w:name w:val="제목 2 Char"/>
    <w:basedOn w:val="a5"/>
    <w:link w:val="2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4Char">
    <w:name w:val="제목 4 Char"/>
    <w:basedOn w:val="a5"/>
    <w:link w:val="4"/>
    <w:uiPriority w:val="9"/>
    <w:semiHidden/>
    <w:rsid w:val="00402794"/>
    <w:rPr>
      <w:b/>
      <w:bCs/>
    </w:rPr>
  </w:style>
  <w:style w:type="character" w:customStyle="1" w:styleId="5Char">
    <w:name w:val="제목 5 Char"/>
    <w:basedOn w:val="a5"/>
    <w:link w:val="5"/>
    <w:uiPriority w:val="9"/>
    <w:semiHidden/>
    <w:rsid w:val="00402794"/>
    <w:rPr>
      <w:rFonts w:ascii="맑은 고딕" w:eastAsia="맑은 고딕" w:hAnsi="맑은 고딕" w:cs="Times New Roman"/>
    </w:rPr>
  </w:style>
  <w:style w:type="character" w:customStyle="1" w:styleId="6Char">
    <w:name w:val="제목 6 Char"/>
    <w:basedOn w:val="a5"/>
    <w:link w:val="6"/>
    <w:uiPriority w:val="9"/>
    <w:semiHidden/>
    <w:rsid w:val="00402794"/>
    <w:rPr>
      <w:b/>
      <w:bCs/>
    </w:rPr>
  </w:style>
  <w:style w:type="character" w:customStyle="1" w:styleId="7Char">
    <w:name w:val="제목 7 Char"/>
    <w:basedOn w:val="a5"/>
    <w:link w:val="7"/>
    <w:uiPriority w:val="9"/>
    <w:semiHidden/>
    <w:rsid w:val="00402794"/>
  </w:style>
  <w:style w:type="character" w:customStyle="1" w:styleId="8Char">
    <w:name w:val="제목 8 Char"/>
    <w:basedOn w:val="a5"/>
    <w:link w:val="8"/>
    <w:uiPriority w:val="9"/>
    <w:semiHidden/>
    <w:rsid w:val="00402794"/>
  </w:style>
  <w:style w:type="character" w:customStyle="1" w:styleId="9Char">
    <w:name w:val="제목 9 Char"/>
    <w:basedOn w:val="a5"/>
    <w:link w:val="9"/>
    <w:uiPriority w:val="9"/>
    <w:semiHidden/>
    <w:rsid w:val="00402794"/>
  </w:style>
  <w:style w:type="paragraph" w:styleId="af">
    <w:name w:val="footer"/>
    <w:basedOn w:val="a4"/>
    <w:link w:val="Char8"/>
    <w:rsid w:val="00402794"/>
    <w:pPr>
      <w:tabs>
        <w:tab w:val="center" w:pos="4252"/>
        <w:tab w:val="right" w:pos="8504"/>
      </w:tabs>
      <w:snapToGrid w:val="0"/>
    </w:pPr>
    <w:rPr>
      <w:rFonts w:ascii="돋움" w:eastAsia="돋움" w:hAnsi="돋움"/>
      <w:szCs w:val="24"/>
    </w:rPr>
  </w:style>
  <w:style w:type="character" w:customStyle="1" w:styleId="Char8">
    <w:name w:val="바닥글 Char"/>
    <w:basedOn w:val="a5"/>
    <w:link w:val="af"/>
    <w:rsid w:val="00402794"/>
    <w:rPr>
      <w:rFonts w:ascii="돋움" w:eastAsia="돋움" w:hAnsi="돋움" w:cs="Times New Roman"/>
      <w:szCs w:val="24"/>
    </w:rPr>
  </w:style>
  <w:style w:type="paragraph" w:customStyle="1" w:styleId="af0">
    <w:name w:val="버전정보"/>
    <w:basedOn w:val="a4"/>
    <w:rsid w:val="00402794"/>
    <w:pPr>
      <w:snapToGrid w:val="0"/>
      <w:jc w:val="center"/>
    </w:pPr>
    <w:rPr>
      <w:rFonts w:ascii="돋움" w:eastAsia="돋움" w:hAnsi="돋움" w:cs="바탕"/>
      <w:b/>
      <w:sz w:val="22"/>
      <w:szCs w:val="20"/>
    </w:rPr>
  </w:style>
  <w:style w:type="paragraph" w:customStyle="1" w:styleId="11">
    <w:name w:val="&lt;표&gt;내용 스타일1+중정렬"/>
    <w:basedOn w:val="a4"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szCs w:val="18"/>
    </w:rPr>
  </w:style>
  <w:style w:type="paragraph" w:customStyle="1" w:styleId="12">
    <w:name w:val="&lt;표&gt;캡션 스타일1"/>
    <w:basedOn w:val="a4"/>
    <w:autoRedefine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color w:val="FFFFFF"/>
      <w:sz w:val="22"/>
      <w:szCs w:val="18"/>
    </w:rPr>
  </w:style>
  <w:style w:type="paragraph" w:customStyle="1" w:styleId="13">
    <w:name w:val="&lt;표&gt;내용 스타일1+좌정렬"/>
    <w:basedOn w:val="11"/>
    <w:rsid w:val="00402794"/>
    <w:pPr>
      <w:jc w:val="both"/>
    </w:pPr>
    <w:rPr>
      <w:szCs w:val="20"/>
    </w:rPr>
  </w:style>
  <w:style w:type="paragraph" w:customStyle="1" w:styleId="af1">
    <w:name w:val="문서제목"/>
    <w:basedOn w:val="a4"/>
    <w:autoRedefine/>
    <w:rsid w:val="004C1105"/>
    <w:pPr>
      <w:snapToGrid w:val="0"/>
      <w:ind w:left="284"/>
      <w:jc w:val="center"/>
    </w:pPr>
    <w:rPr>
      <w:rFonts w:cs="바탕"/>
      <w:b/>
      <w:sz w:val="48"/>
      <w:szCs w:val="48"/>
    </w:rPr>
  </w:style>
  <w:style w:type="character" w:styleId="af2">
    <w:name w:val="Book Title"/>
    <w:uiPriority w:val="33"/>
    <w:qFormat/>
    <w:rsid w:val="00402794"/>
  </w:style>
  <w:style w:type="paragraph" w:styleId="af3">
    <w:name w:val="header"/>
    <w:basedOn w:val="a4"/>
    <w:link w:val="Char9"/>
    <w:unhideWhenUsed/>
    <w:rsid w:val="00FE679D"/>
    <w:pPr>
      <w:tabs>
        <w:tab w:val="center" w:pos="4513"/>
        <w:tab w:val="right" w:pos="9026"/>
      </w:tabs>
      <w:snapToGrid w:val="0"/>
    </w:pPr>
  </w:style>
  <w:style w:type="character" w:customStyle="1" w:styleId="Char9">
    <w:name w:val="머리글 Char"/>
    <w:basedOn w:val="a5"/>
    <w:link w:val="af3"/>
    <w:uiPriority w:val="99"/>
    <w:semiHidden/>
    <w:rsid w:val="00FE679D"/>
  </w:style>
  <w:style w:type="table" w:styleId="af4">
    <w:name w:val="Table Grid"/>
    <w:basedOn w:val="a6"/>
    <w:rsid w:val="00FE679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표준 2탭"/>
    <w:basedOn w:val="a4"/>
    <w:link w:val="2Char0"/>
    <w:autoRedefine/>
    <w:rsid w:val="00F20827"/>
    <w:pPr>
      <w:jc w:val="center"/>
    </w:pPr>
    <w:rPr>
      <w:rFonts w:cs="바탕"/>
      <w:b/>
      <w:bCs/>
      <w:sz w:val="18"/>
      <w:szCs w:val="18"/>
    </w:rPr>
  </w:style>
  <w:style w:type="character" w:customStyle="1" w:styleId="2Char0">
    <w:name w:val="표준 2탭 Char"/>
    <w:basedOn w:val="a5"/>
    <w:link w:val="21"/>
    <w:rsid w:val="00F20827"/>
    <w:rPr>
      <w:rFonts w:cs="바탕"/>
      <w:b/>
      <w:bCs/>
      <w:kern w:val="2"/>
      <w:sz w:val="18"/>
      <w:szCs w:val="18"/>
    </w:rPr>
  </w:style>
  <w:style w:type="paragraph" w:customStyle="1" w:styleId="af5">
    <w:name w:val="분류(내용)"/>
    <w:basedOn w:val="a4"/>
    <w:link w:val="Chara"/>
    <w:autoRedefine/>
    <w:rsid w:val="00F20827"/>
    <w:pPr>
      <w:widowControl/>
      <w:wordWrap/>
      <w:autoSpaceDE/>
      <w:autoSpaceDN/>
      <w:jc w:val="left"/>
      <w:outlineLvl w:val="4"/>
    </w:pPr>
    <w:rPr>
      <w:rFonts w:ascii="돋움" w:eastAsia="돋움" w:hAnsi="돋움"/>
      <w:sz w:val="18"/>
      <w:szCs w:val="18"/>
    </w:rPr>
  </w:style>
  <w:style w:type="character" w:customStyle="1" w:styleId="Chara">
    <w:name w:val="분류(내용) Char"/>
    <w:basedOn w:val="a5"/>
    <w:link w:val="af5"/>
    <w:rsid w:val="00F20827"/>
    <w:rPr>
      <w:rFonts w:ascii="돋움" w:eastAsia="돋움" w:hAnsi="돋움"/>
      <w:kern w:val="2"/>
      <w:sz w:val="18"/>
      <w:szCs w:val="18"/>
    </w:rPr>
  </w:style>
  <w:style w:type="table" w:styleId="2-4">
    <w:name w:val="Medium Grid 2 Accent 4"/>
    <w:basedOn w:val="a6"/>
    <w:uiPriority w:val="68"/>
    <w:rsid w:val="00A1018B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6"/>
    <w:uiPriority w:val="68"/>
    <w:rsid w:val="001D3C7F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-3">
    <w:name w:val="Colorful Grid Accent 3"/>
    <w:basedOn w:val="a6"/>
    <w:uiPriority w:val="73"/>
    <w:rsid w:val="001D3C7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Light List Accent 4"/>
    <w:basedOn w:val="a6"/>
    <w:uiPriority w:val="61"/>
    <w:rsid w:val="0005411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2-5">
    <w:name w:val="Medium Grid 2 Accent 5"/>
    <w:basedOn w:val="a6"/>
    <w:uiPriority w:val="68"/>
    <w:rsid w:val="00054112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14">
    <w:name w:val="밝은 목록1"/>
    <w:basedOn w:val="a6"/>
    <w:uiPriority w:val="61"/>
    <w:rsid w:val="00C6477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6">
    <w:name w:val="No Spacing"/>
    <w:uiPriority w:val="1"/>
    <w:qFormat/>
    <w:rsid w:val="00DF496B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table" w:styleId="1-6">
    <w:name w:val="Medium Grid 1 Accent 6"/>
    <w:basedOn w:val="a6"/>
    <w:uiPriority w:val="67"/>
    <w:rsid w:val="00E2204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f7">
    <w:name w:val="caption"/>
    <w:basedOn w:val="a4"/>
    <w:next w:val="a4"/>
    <w:uiPriority w:val="35"/>
    <w:unhideWhenUsed/>
    <w:qFormat/>
    <w:rsid w:val="007E2360"/>
    <w:rPr>
      <w:b/>
      <w:bCs/>
      <w:szCs w:val="20"/>
    </w:rPr>
  </w:style>
  <w:style w:type="paragraph" w:customStyle="1" w:styleId="a0">
    <w:name w:val="중분류 내용"/>
    <w:basedOn w:val="a2"/>
    <w:link w:val="Charb"/>
    <w:qFormat/>
    <w:rsid w:val="00EA44EF"/>
    <w:pPr>
      <w:numPr>
        <w:ilvl w:val="0"/>
        <w:numId w:val="30"/>
      </w:numPr>
      <w:pBdr>
        <w:bottom w:val="none" w:sz="0" w:space="0" w:color="auto"/>
      </w:pBdr>
      <w:tabs>
        <w:tab w:val="clear" w:pos="567"/>
        <w:tab w:val="left" w:pos="590"/>
        <w:tab w:val="left" w:pos="994"/>
      </w:tabs>
      <w:ind w:left="687" w:hanging="403"/>
    </w:pPr>
    <w:rPr>
      <w:rFonts w:ascii="굴림" w:eastAsiaTheme="minorEastAsia" w:hAnsi="굴림"/>
      <w:b w:val="0"/>
      <w:sz w:val="18"/>
    </w:rPr>
  </w:style>
  <w:style w:type="paragraph" w:customStyle="1" w:styleId="a">
    <w:name w:val="소분류 내용"/>
    <w:basedOn w:val="aa"/>
    <w:link w:val="Charc"/>
    <w:qFormat/>
    <w:rsid w:val="00EA44EF"/>
    <w:pPr>
      <w:numPr>
        <w:numId w:val="31"/>
      </w:numPr>
      <w:pBdr>
        <w:bottom w:val="none" w:sz="0" w:space="0" w:color="auto"/>
      </w:pBdr>
      <w:tabs>
        <w:tab w:val="left" w:pos="590"/>
      </w:tabs>
      <w:ind w:left="687" w:hanging="403"/>
    </w:pPr>
    <w:rPr>
      <w:b w:val="0"/>
      <w:sz w:val="18"/>
    </w:rPr>
  </w:style>
  <w:style w:type="character" w:customStyle="1" w:styleId="Charb">
    <w:name w:val="중분류 내용 Char"/>
    <w:basedOn w:val="Char2"/>
    <w:link w:val="a0"/>
    <w:rsid w:val="00EA44EF"/>
    <w:rPr>
      <w:rFonts w:ascii="굴림" w:eastAsiaTheme="minorEastAsia" w:hAnsi="굴림"/>
      <w:b/>
      <w:kern w:val="2"/>
      <w:sz w:val="18"/>
      <w:szCs w:val="24"/>
    </w:rPr>
  </w:style>
  <w:style w:type="character" w:customStyle="1" w:styleId="Charc">
    <w:name w:val="소분류 내용 Char"/>
    <w:basedOn w:val="Char3"/>
    <w:link w:val="a"/>
    <w:rsid w:val="00EA44EF"/>
    <w:rPr>
      <w:b/>
      <w:kern w:val="2"/>
      <w:sz w:val="18"/>
      <w:szCs w:val="22"/>
    </w:rPr>
  </w:style>
  <w:style w:type="character" w:styleId="af8">
    <w:name w:val="Unresolved Mention"/>
    <w:basedOn w:val="a5"/>
    <w:uiPriority w:val="99"/>
    <w:semiHidden/>
    <w:unhideWhenUsed/>
    <w:rsid w:val="0092063E"/>
    <w:rPr>
      <w:color w:val="605E5C"/>
      <w:shd w:val="clear" w:color="auto" w:fill="E1DFDD"/>
    </w:rPr>
  </w:style>
  <w:style w:type="character" w:styleId="af9">
    <w:name w:val="FollowedHyperlink"/>
    <w:basedOn w:val="a5"/>
    <w:uiPriority w:val="99"/>
    <w:semiHidden/>
    <w:unhideWhenUsed/>
    <w:rsid w:val="00D231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231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587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836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drv.ms/x/s!AoSSH1TTGcaUhJsTsUSDCwVOgd5LRA?e=i2m6L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RK\&#47928;&#49436;&#5426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6704A-138A-4B0E-B851-A30AABEEC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문서폼.dotx</Template>
  <TotalTime>866</TotalTime>
  <Pages>10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Sonnori</Company>
  <LinksUpToDate>false</LinksUpToDate>
  <CharactersWithSpaces>3373</CharactersWithSpaces>
  <SharedDoc>false</SharedDoc>
  <HLinks>
    <vt:vector size="18" baseType="variant">
      <vt:variant>
        <vt:i4>1245236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_Toc261942392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_Toc261942391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_Toc261942390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박성현</dc:creator>
  <cp:keywords/>
  <dc:description/>
  <cp:lastModifiedBy>정 재호</cp:lastModifiedBy>
  <cp:revision>118</cp:revision>
  <cp:lastPrinted>2009-09-14T02:31:00Z</cp:lastPrinted>
  <dcterms:created xsi:type="dcterms:W3CDTF">2019-11-07T00:47:00Z</dcterms:created>
  <dcterms:modified xsi:type="dcterms:W3CDTF">2019-11-14T01:31:00Z</dcterms:modified>
</cp:coreProperties>
</file>