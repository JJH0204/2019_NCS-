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67582A" w14:textId="0FA051D1" w:rsidR="00402794" w:rsidRPr="00E91BEE" w:rsidRDefault="00402794" w:rsidP="00E8393F">
      <w:pPr>
        <w:ind w:left="284"/>
        <w:rPr>
          <w:rFonts w:asciiTheme="minorHAnsi" w:eastAsiaTheme="minorHAnsi" w:hAnsiTheme="minorHAnsi"/>
          <w:sz w:val="22"/>
          <w:szCs w:val="24"/>
        </w:rPr>
      </w:pPr>
      <w:bookmarkStart w:id="0" w:name="_Toc204427384"/>
      <w:bookmarkStart w:id="1" w:name="_Toc204427400"/>
      <w:bookmarkStart w:id="2" w:name="_Toc204427872"/>
      <w:bookmarkStart w:id="3" w:name="_Toc204425828"/>
    </w:p>
    <w:p w14:paraId="20AE15C2" w14:textId="77777777" w:rsidR="00402794" w:rsidRPr="00E91BEE" w:rsidRDefault="00402794" w:rsidP="00E8393F">
      <w:pPr>
        <w:ind w:left="284"/>
        <w:rPr>
          <w:rFonts w:asciiTheme="minorHAnsi" w:eastAsiaTheme="minorHAnsi" w:hAnsiTheme="minorHAnsi"/>
          <w:sz w:val="22"/>
          <w:szCs w:val="24"/>
        </w:rPr>
      </w:pPr>
    </w:p>
    <w:p w14:paraId="5185666D" w14:textId="77777777" w:rsidR="00402794" w:rsidRPr="00E91BEE" w:rsidRDefault="00402794" w:rsidP="00E8393F">
      <w:pPr>
        <w:ind w:left="284"/>
        <w:rPr>
          <w:rFonts w:asciiTheme="minorHAnsi" w:eastAsiaTheme="minorHAnsi" w:hAnsiTheme="minorHAnsi"/>
          <w:sz w:val="22"/>
          <w:szCs w:val="24"/>
        </w:rPr>
      </w:pPr>
    </w:p>
    <w:p w14:paraId="05B75139" w14:textId="77777777" w:rsidR="00402794" w:rsidRPr="00E91BEE" w:rsidRDefault="00402794" w:rsidP="00E8393F">
      <w:pPr>
        <w:ind w:left="284"/>
        <w:rPr>
          <w:rFonts w:asciiTheme="minorHAnsi" w:eastAsiaTheme="minorHAnsi" w:hAnsiTheme="minorHAnsi"/>
          <w:sz w:val="22"/>
          <w:szCs w:val="24"/>
        </w:rPr>
      </w:pPr>
    </w:p>
    <w:p w14:paraId="64B3A137" w14:textId="77777777" w:rsidR="00402794" w:rsidRPr="00E91BEE" w:rsidRDefault="00402794" w:rsidP="00E8393F">
      <w:pPr>
        <w:ind w:left="284"/>
        <w:rPr>
          <w:rFonts w:asciiTheme="minorHAnsi" w:eastAsiaTheme="minorHAnsi" w:hAnsiTheme="minorHAnsi"/>
          <w:sz w:val="22"/>
          <w:szCs w:val="24"/>
        </w:rPr>
      </w:pPr>
    </w:p>
    <w:p w14:paraId="5A3CACF2" w14:textId="77777777" w:rsidR="00402794" w:rsidRPr="00E91BEE" w:rsidRDefault="00402794" w:rsidP="00E8393F">
      <w:pPr>
        <w:ind w:left="284"/>
        <w:rPr>
          <w:rFonts w:asciiTheme="minorHAnsi" w:eastAsiaTheme="minorHAnsi" w:hAnsiTheme="minorHAnsi"/>
          <w:sz w:val="22"/>
          <w:szCs w:val="24"/>
        </w:rPr>
      </w:pPr>
    </w:p>
    <w:p w14:paraId="64C3A451" w14:textId="77777777" w:rsidR="00402794" w:rsidRPr="00E91BEE" w:rsidRDefault="00402794" w:rsidP="00E8393F">
      <w:pPr>
        <w:ind w:left="284"/>
        <w:rPr>
          <w:rFonts w:asciiTheme="minorHAnsi" w:eastAsiaTheme="minorHAnsi" w:hAnsiTheme="minorHAnsi"/>
          <w:sz w:val="22"/>
          <w:szCs w:val="24"/>
        </w:rPr>
      </w:pPr>
    </w:p>
    <w:p w14:paraId="4083A08D" w14:textId="77777777" w:rsidR="00402794" w:rsidRPr="00E91BEE" w:rsidRDefault="00402794" w:rsidP="00E8393F">
      <w:pPr>
        <w:ind w:left="284"/>
        <w:rPr>
          <w:rFonts w:asciiTheme="minorHAnsi" w:eastAsiaTheme="minorHAnsi" w:hAnsiTheme="minorHAnsi"/>
          <w:sz w:val="22"/>
          <w:szCs w:val="24"/>
        </w:rPr>
      </w:pPr>
    </w:p>
    <w:p w14:paraId="14B314FF" w14:textId="77777777" w:rsidR="00402794" w:rsidRPr="00E91BEE" w:rsidRDefault="00402794" w:rsidP="00E8393F">
      <w:pPr>
        <w:ind w:left="284"/>
        <w:rPr>
          <w:rFonts w:asciiTheme="minorHAnsi" w:eastAsiaTheme="minorHAnsi" w:hAnsiTheme="minorHAnsi"/>
          <w:sz w:val="22"/>
          <w:szCs w:val="24"/>
        </w:rPr>
      </w:pPr>
    </w:p>
    <w:p w14:paraId="7ABC33BA" w14:textId="20BA7628" w:rsidR="00B1312A" w:rsidRPr="00B1312A" w:rsidRDefault="009109A7" w:rsidP="00B1312A">
      <w:pPr>
        <w:pStyle w:val="af1"/>
        <w:rPr>
          <w:rStyle w:val="af2"/>
          <w:rFonts w:asciiTheme="minorHAnsi" w:eastAsiaTheme="minorHAnsi" w:hAnsiTheme="minorHAnsi"/>
          <w:b w:val="0"/>
        </w:rPr>
      </w:pPr>
      <w:r w:rsidRPr="00E91BEE">
        <w:rPr>
          <w:rFonts w:asciiTheme="minorHAnsi" w:eastAsiaTheme="minorHAnsi" w:hAnsiTheme="minorHAnsi" w:hint="eastAsia"/>
          <w:sz w:val="52"/>
          <w:szCs w:val="52"/>
        </w:rPr>
        <w:t>게임 시스템</w:t>
      </w:r>
    </w:p>
    <w:p w14:paraId="33FD9DA9" w14:textId="77777777" w:rsidR="00B1312A" w:rsidRPr="00E91BEE" w:rsidRDefault="00B1312A" w:rsidP="00B1312A">
      <w:pPr>
        <w:ind w:left="284"/>
        <w:jc w:val="center"/>
        <w:rPr>
          <w:rFonts w:asciiTheme="minorHAnsi" w:eastAsiaTheme="minorHAnsi" w:hAnsiTheme="minorHAnsi"/>
          <w:b/>
          <w:sz w:val="22"/>
          <w:szCs w:val="24"/>
        </w:rPr>
      </w:pPr>
      <w:r>
        <w:rPr>
          <w:rFonts w:asciiTheme="minorHAnsi" w:eastAsiaTheme="minorHAnsi" w:hAnsiTheme="minorHAnsi" w:hint="eastAsia"/>
          <w:b/>
          <w:sz w:val="22"/>
          <w:szCs w:val="24"/>
        </w:rPr>
        <w:t xml:space="preserve">작성자 </w:t>
      </w:r>
      <w:r>
        <w:rPr>
          <w:rFonts w:asciiTheme="minorHAnsi" w:eastAsiaTheme="minorHAnsi" w:hAnsiTheme="minorHAnsi"/>
          <w:b/>
          <w:sz w:val="22"/>
          <w:szCs w:val="24"/>
        </w:rPr>
        <w:t xml:space="preserve">: </w:t>
      </w:r>
      <w:proofErr w:type="spellStart"/>
      <w:r>
        <w:rPr>
          <w:rFonts w:asciiTheme="minorHAnsi" w:eastAsiaTheme="minorHAnsi" w:hAnsiTheme="minorHAnsi" w:hint="eastAsia"/>
          <w:b/>
          <w:sz w:val="22"/>
          <w:szCs w:val="24"/>
        </w:rPr>
        <w:t>이해솔</w:t>
      </w:r>
      <w:proofErr w:type="spellEnd"/>
    </w:p>
    <w:p w14:paraId="6E181B4A" w14:textId="23963E1A" w:rsidR="00402794" w:rsidRPr="00E91BEE" w:rsidRDefault="001D3C7F" w:rsidP="00B1312A">
      <w:pPr>
        <w:ind w:left="284"/>
        <w:jc w:val="center"/>
        <w:rPr>
          <w:rFonts w:asciiTheme="minorHAnsi" w:eastAsiaTheme="minorHAnsi" w:hAnsiTheme="minorHAnsi"/>
          <w:b/>
          <w:sz w:val="22"/>
          <w:szCs w:val="24"/>
        </w:rPr>
      </w:pPr>
      <w:r w:rsidRPr="00E91BEE">
        <w:rPr>
          <w:rFonts w:asciiTheme="minorHAnsi" w:eastAsiaTheme="minorHAnsi" w:hAnsiTheme="minorHAnsi"/>
          <w:b/>
          <w:sz w:val="22"/>
          <w:szCs w:val="24"/>
        </w:rPr>
        <w:t>Ver.</w:t>
      </w:r>
      <w:r w:rsidR="00402794" w:rsidRPr="00E91BEE">
        <w:rPr>
          <w:rFonts w:asciiTheme="minorHAnsi" w:eastAsiaTheme="minorHAnsi" w:hAnsiTheme="minorHAnsi" w:hint="eastAsia"/>
          <w:b/>
          <w:sz w:val="22"/>
          <w:szCs w:val="24"/>
        </w:rPr>
        <w:t xml:space="preserve"> </w:t>
      </w:r>
      <w:r w:rsidRPr="00E91BEE">
        <w:rPr>
          <w:rFonts w:asciiTheme="minorHAnsi" w:eastAsiaTheme="minorHAnsi" w:hAnsiTheme="minorHAnsi" w:hint="eastAsia"/>
          <w:b/>
          <w:sz w:val="22"/>
          <w:szCs w:val="24"/>
        </w:rPr>
        <w:t>0</w:t>
      </w:r>
      <w:r w:rsidR="00402794" w:rsidRPr="00E91BEE">
        <w:rPr>
          <w:rFonts w:asciiTheme="minorHAnsi" w:eastAsiaTheme="minorHAnsi" w:hAnsiTheme="minorHAnsi" w:hint="eastAsia"/>
          <w:b/>
          <w:sz w:val="22"/>
          <w:szCs w:val="24"/>
        </w:rPr>
        <w:t>.</w:t>
      </w:r>
      <w:r w:rsidR="009E6526" w:rsidRPr="00E91BEE">
        <w:rPr>
          <w:rFonts w:asciiTheme="minorHAnsi" w:eastAsiaTheme="minorHAnsi" w:hAnsiTheme="minorHAnsi" w:hint="eastAsia"/>
          <w:b/>
          <w:sz w:val="22"/>
          <w:szCs w:val="24"/>
        </w:rPr>
        <w:t>1</w:t>
      </w:r>
      <w:r w:rsidR="008A6437" w:rsidRPr="00E91BEE">
        <w:rPr>
          <w:rFonts w:asciiTheme="minorHAnsi" w:eastAsiaTheme="minorHAnsi" w:hAnsiTheme="minorHAnsi" w:hint="eastAsia"/>
          <w:b/>
          <w:sz w:val="22"/>
          <w:szCs w:val="24"/>
        </w:rPr>
        <w:t>.</w:t>
      </w:r>
      <w:r w:rsidR="00721B50">
        <w:rPr>
          <w:rFonts w:asciiTheme="minorHAnsi" w:eastAsiaTheme="minorHAnsi" w:hAnsiTheme="minorHAnsi"/>
          <w:b/>
          <w:sz w:val="22"/>
          <w:szCs w:val="24"/>
        </w:rPr>
        <w:t>2</w:t>
      </w:r>
      <w:r w:rsidR="00B1312A">
        <w:rPr>
          <w:rFonts w:asciiTheme="minorHAnsi" w:eastAsiaTheme="minorHAnsi" w:hAnsiTheme="minorHAnsi"/>
          <w:b/>
          <w:sz w:val="22"/>
          <w:szCs w:val="24"/>
        </w:rPr>
        <w:t xml:space="preserve"> </w:t>
      </w:r>
    </w:p>
    <w:p w14:paraId="2DDBE27D" w14:textId="77777777" w:rsidR="00402794" w:rsidRPr="00E91BEE" w:rsidRDefault="00402794" w:rsidP="00E8393F">
      <w:pPr>
        <w:ind w:left="284"/>
        <w:rPr>
          <w:rFonts w:asciiTheme="minorHAnsi" w:eastAsiaTheme="minorHAnsi" w:hAnsiTheme="minorHAnsi"/>
          <w:sz w:val="22"/>
          <w:szCs w:val="24"/>
        </w:rPr>
      </w:pPr>
    </w:p>
    <w:p w14:paraId="678CB1F2" w14:textId="77777777" w:rsidR="00914380" w:rsidRPr="00E91BEE" w:rsidRDefault="00914380" w:rsidP="00E8393F">
      <w:pPr>
        <w:ind w:left="284"/>
        <w:rPr>
          <w:rFonts w:asciiTheme="minorHAnsi" w:eastAsiaTheme="minorHAnsi" w:hAnsiTheme="minorHAnsi"/>
          <w:sz w:val="22"/>
          <w:szCs w:val="24"/>
        </w:rPr>
      </w:pPr>
    </w:p>
    <w:p w14:paraId="1B937745" w14:textId="77777777" w:rsidR="00914380" w:rsidRPr="00E91BEE" w:rsidRDefault="00914380" w:rsidP="00E8393F">
      <w:pPr>
        <w:ind w:left="284"/>
        <w:rPr>
          <w:rFonts w:asciiTheme="minorHAnsi" w:eastAsiaTheme="minorHAnsi" w:hAnsiTheme="minorHAnsi"/>
          <w:sz w:val="22"/>
          <w:szCs w:val="24"/>
        </w:rPr>
      </w:pPr>
    </w:p>
    <w:p w14:paraId="03534A31" w14:textId="77777777" w:rsidR="00914380" w:rsidRPr="00E91BEE" w:rsidRDefault="00914380" w:rsidP="00E8393F">
      <w:pPr>
        <w:ind w:left="284"/>
        <w:rPr>
          <w:rFonts w:asciiTheme="minorHAnsi" w:eastAsiaTheme="minorHAnsi" w:hAnsiTheme="minorHAnsi"/>
          <w:sz w:val="22"/>
          <w:szCs w:val="24"/>
        </w:rPr>
      </w:pPr>
    </w:p>
    <w:p w14:paraId="2D51EF27" w14:textId="77777777" w:rsidR="00402794" w:rsidRPr="00E91BEE" w:rsidRDefault="00402794" w:rsidP="00E8393F">
      <w:pPr>
        <w:ind w:left="284"/>
        <w:rPr>
          <w:rFonts w:asciiTheme="minorHAnsi" w:eastAsiaTheme="minorHAnsi" w:hAnsiTheme="minorHAnsi"/>
          <w:sz w:val="22"/>
          <w:szCs w:val="24"/>
        </w:rPr>
      </w:pPr>
    </w:p>
    <w:p w14:paraId="3B506B3C" w14:textId="77777777" w:rsidR="00402794" w:rsidRPr="00E91BEE" w:rsidRDefault="00402794" w:rsidP="00E8393F">
      <w:pPr>
        <w:ind w:left="284"/>
        <w:rPr>
          <w:rFonts w:asciiTheme="minorHAnsi" w:eastAsiaTheme="minorHAnsi" w:hAnsiTheme="minorHAnsi"/>
          <w:sz w:val="22"/>
          <w:szCs w:val="24"/>
        </w:rPr>
      </w:pPr>
    </w:p>
    <w:p w14:paraId="172EB2E4" w14:textId="77777777" w:rsidR="00402794" w:rsidRPr="00E91BEE" w:rsidRDefault="00402794" w:rsidP="00E8393F">
      <w:pPr>
        <w:ind w:left="284"/>
        <w:rPr>
          <w:rFonts w:asciiTheme="minorHAnsi" w:eastAsiaTheme="minorHAnsi" w:hAnsiTheme="minorHAnsi"/>
          <w:sz w:val="22"/>
          <w:szCs w:val="24"/>
        </w:rPr>
      </w:pPr>
    </w:p>
    <w:p w14:paraId="7591A35A" w14:textId="77777777" w:rsidR="00402794" w:rsidRPr="00E91BEE" w:rsidRDefault="00402794" w:rsidP="00E8393F">
      <w:pPr>
        <w:ind w:left="284"/>
        <w:rPr>
          <w:rFonts w:asciiTheme="minorHAnsi" w:eastAsiaTheme="minorHAnsi" w:hAnsiTheme="minorHAnsi"/>
          <w:sz w:val="22"/>
          <w:szCs w:val="24"/>
        </w:rPr>
      </w:pPr>
    </w:p>
    <w:p w14:paraId="6F349B52" w14:textId="77777777" w:rsidR="00402794" w:rsidRPr="00E91BEE" w:rsidRDefault="00402794" w:rsidP="00E8393F">
      <w:pPr>
        <w:ind w:left="284"/>
        <w:rPr>
          <w:rFonts w:asciiTheme="minorHAnsi" w:eastAsiaTheme="minorHAnsi" w:hAnsiTheme="minorHAnsi"/>
          <w:sz w:val="22"/>
          <w:szCs w:val="24"/>
        </w:rPr>
      </w:pPr>
    </w:p>
    <w:p w14:paraId="78849702" w14:textId="77777777" w:rsidR="00FE679D" w:rsidRPr="00E91BEE" w:rsidRDefault="00FE679D" w:rsidP="003503A4">
      <w:pPr>
        <w:rPr>
          <w:rFonts w:asciiTheme="minorHAnsi" w:eastAsiaTheme="minorHAnsi" w:hAnsiTheme="minorHAnsi"/>
          <w:sz w:val="22"/>
          <w:szCs w:val="24"/>
        </w:rPr>
      </w:pPr>
    </w:p>
    <w:p w14:paraId="11A214FA" w14:textId="77777777" w:rsidR="00FE679D" w:rsidRPr="00E91BEE" w:rsidRDefault="00FE679D" w:rsidP="00E8393F">
      <w:pPr>
        <w:ind w:left="284"/>
        <w:rPr>
          <w:rFonts w:asciiTheme="minorHAnsi" w:eastAsiaTheme="minorHAnsi" w:hAnsiTheme="minorHAnsi"/>
          <w:sz w:val="22"/>
          <w:szCs w:val="24"/>
        </w:rPr>
      </w:pPr>
    </w:p>
    <w:p w14:paraId="0395857B" w14:textId="77777777" w:rsidR="00A9181F" w:rsidRPr="002E7D01" w:rsidRDefault="00A9181F" w:rsidP="00A9181F">
      <w:pPr>
        <w:jc w:val="center"/>
        <w:rPr>
          <w:rFonts w:asciiTheme="minorHAnsi" w:eastAsiaTheme="minorHAnsi" w:hAnsiTheme="minorHAnsi"/>
          <w:b/>
          <w:bCs/>
          <w:sz w:val="28"/>
          <w:szCs w:val="28"/>
        </w:rPr>
      </w:pPr>
      <w:r w:rsidRPr="002E7D01">
        <w:rPr>
          <w:rFonts w:asciiTheme="minorHAnsi" w:eastAsiaTheme="minorHAnsi" w:hAnsiTheme="minorHAnsi" w:hint="eastAsia"/>
          <w:b/>
          <w:bCs/>
          <w:sz w:val="28"/>
          <w:szCs w:val="28"/>
        </w:rPr>
        <w:t>문서 버전 기록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41"/>
        <w:gridCol w:w="1621"/>
        <w:gridCol w:w="1733"/>
        <w:gridCol w:w="5351"/>
      </w:tblGrid>
      <w:tr w:rsidR="00A9181F" w:rsidRPr="00E91BEE" w14:paraId="440D8776" w14:textId="77777777" w:rsidTr="00340F70">
        <w:trPr>
          <w:trHeight w:val="289"/>
        </w:trPr>
        <w:tc>
          <w:tcPr>
            <w:tcW w:w="1041" w:type="dxa"/>
            <w:shd w:val="clear" w:color="auto" w:fill="D9D9D9"/>
            <w:vAlign w:val="center"/>
          </w:tcPr>
          <w:p w14:paraId="1A2E6F91" w14:textId="77777777" w:rsidR="00A9181F" w:rsidRPr="00E91BEE" w:rsidRDefault="00A9181F" w:rsidP="00340F70">
            <w:pPr>
              <w:pStyle w:val="12"/>
              <w:rPr>
                <w:rFonts w:asciiTheme="minorHAnsi" w:eastAsiaTheme="minorHAnsi" w:hAnsiTheme="minorHAnsi"/>
                <w:color w:val="auto"/>
                <w:szCs w:val="22"/>
              </w:rPr>
            </w:pPr>
            <w:r w:rsidRPr="00E91BEE">
              <w:rPr>
                <w:rFonts w:asciiTheme="minorHAnsi" w:eastAsiaTheme="minorHAnsi" w:hAnsiTheme="minorHAnsi" w:hint="eastAsia"/>
                <w:color w:val="auto"/>
                <w:szCs w:val="22"/>
              </w:rPr>
              <w:t>버전</w:t>
            </w:r>
          </w:p>
        </w:tc>
        <w:tc>
          <w:tcPr>
            <w:tcW w:w="1621" w:type="dxa"/>
            <w:shd w:val="clear" w:color="auto" w:fill="D9D9D9"/>
            <w:vAlign w:val="center"/>
          </w:tcPr>
          <w:p w14:paraId="027AC3C7" w14:textId="77777777" w:rsidR="00A9181F" w:rsidRPr="00E91BEE" w:rsidRDefault="00A9181F" w:rsidP="00340F70">
            <w:pPr>
              <w:pStyle w:val="12"/>
              <w:rPr>
                <w:rFonts w:asciiTheme="minorHAnsi" w:eastAsiaTheme="minorHAnsi" w:hAnsiTheme="minorHAnsi"/>
                <w:color w:val="auto"/>
                <w:szCs w:val="22"/>
              </w:rPr>
            </w:pPr>
            <w:r w:rsidRPr="00E91BEE">
              <w:rPr>
                <w:rFonts w:asciiTheme="minorHAnsi" w:eastAsiaTheme="minorHAnsi" w:hAnsiTheme="minorHAnsi" w:hint="eastAsia"/>
                <w:color w:val="auto"/>
                <w:szCs w:val="22"/>
              </w:rPr>
              <w:t>날짜</w:t>
            </w:r>
          </w:p>
        </w:tc>
        <w:tc>
          <w:tcPr>
            <w:tcW w:w="1733" w:type="dxa"/>
            <w:shd w:val="clear" w:color="auto" w:fill="D9D9D9"/>
          </w:tcPr>
          <w:p w14:paraId="3AB56250" w14:textId="77777777" w:rsidR="00A9181F" w:rsidRPr="00E91BEE" w:rsidRDefault="00A9181F" w:rsidP="00340F70">
            <w:pPr>
              <w:pStyle w:val="12"/>
              <w:rPr>
                <w:rFonts w:asciiTheme="minorHAnsi" w:eastAsiaTheme="minorHAnsi" w:hAnsiTheme="minorHAnsi"/>
                <w:color w:val="auto"/>
                <w:szCs w:val="22"/>
              </w:rPr>
            </w:pPr>
            <w:r w:rsidRPr="00E91BEE">
              <w:rPr>
                <w:rFonts w:asciiTheme="minorHAnsi" w:eastAsiaTheme="minorHAnsi" w:hAnsiTheme="minorHAnsi" w:hint="eastAsia"/>
                <w:color w:val="auto"/>
                <w:szCs w:val="22"/>
              </w:rPr>
              <w:t>소요시간</w:t>
            </w:r>
          </w:p>
        </w:tc>
        <w:tc>
          <w:tcPr>
            <w:tcW w:w="5351" w:type="dxa"/>
            <w:shd w:val="clear" w:color="auto" w:fill="D9D9D9"/>
            <w:vAlign w:val="center"/>
          </w:tcPr>
          <w:p w14:paraId="5B8979AB" w14:textId="77777777" w:rsidR="00A9181F" w:rsidRPr="00E91BEE" w:rsidRDefault="00A9181F" w:rsidP="00340F70">
            <w:pPr>
              <w:pStyle w:val="12"/>
              <w:rPr>
                <w:rFonts w:asciiTheme="minorHAnsi" w:eastAsiaTheme="minorHAnsi" w:hAnsiTheme="minorHAnsi"/>
                <w:color w:val="auto"/>
                <w:szCs w:val="22"/>
              </w:rPr>
            </w:pPr>
            <w:r w:rsidRPr="00E91BEE">
              <w:rPr>
                <w:rFonts w:asciiTheme="minorHAnsi" w:eastAsiaTheme="minorHAnsi" w:hAnsiTheme="minorHAnsi" w:hint="eastAsia"/>
                <w:color w:val="auto"/>
                <w:szCs w:val="22"/>
              </w:rPr>
              <w:t>설명</w:t>
            </w:r>
          </w:p>
        </w:tc>
      </w:tr>
      <w:tr w:rsidR="00A9181F" w:rsidRPr="00E91BEE" w14:paraId="171BCD28" w14:textId="77777777" w:rsidTr="00340F70">
        <w:tc>
          <w:tcPr>
            <w:tcW w:w="1041" w:type="dxa"/>
          </w:tcPr>
          <w:p w14:paraId="56129AC0" w14:textId="77777777" w:rsidR="00A9181F" w:rsidRPr="00E91BEE" w:rsidRDefault="00A9181F" w:rsidP="00340F70">
            <w:pPr>
              <w:pStyle w:val="11"/>
              <w:rPr>
                <w:rFonts w:asciiTheme="minorHAnsi" w:eastAsiaTheme="minorHAnsi" w:hAnsiTheme="minorHAnsi"/>
                <w:b w:val="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 w:val="0"/>
                <w:szCs w:val="20"/>
              </w:rPr>
              <w:t>0.1.0</w:t>
            </w:r>
          </w:p>
        </w:tc>
        <w:tc>
          <w:tcPr>
            <w:tcW w:w="1621" w:type="dxa"/>
          </w:tcPr>
          <w:p w14:paraId="22C78C45" w14:textId="77777777" w:rsidR="00A9181F" w:rsidRPr="00E91BEE" w:rsidRDefault="00A9181F" w:rsidP="00340F70">
            <w:pPr>
              <w:pStyle w:val="11"/>
              <w:rPr>
                <w:rFonts w:asciiTheme="minorHAnsi" w:eastAsiaTheme="minorHAnsi" w:hAnsiTheme="minorHAnsi"/>
                <w:b w:val="0"/>
                <w:szCs w:val="20"/>
              </w:rPr>
            </w:pPr>
            <w:r w:rsidRPr="00E91BEE">
              <w:rPr>
                <w:rFonts w:asciiTheme="minorHAnsi" w:eastAsiaTheme="minorHAnsi" w:hAnsiTheme="minorHAnsi"/>
                <w:b w:val="0"/>
                <w:szCs w:val="20"/>
              </w:rPr>
              <w:t>20</w:t>
            </w:r>
            <w:r w:rsidRPr="00E91BEE">
              <w:rPr>
                <w:rFonts w:asciiTheme="minorHAnsi" w:eastAsiaTheme="minorHAnsi" w:hAnsiTheme="minorHAnsi" w:hint="eastAsia"/>
                <w:b w:val="0"/>
                <w:szCs w:val="20"/>
              </w:rPr>
              <w:t>1</w:t>
            </w:r>
            <w:r>
              <w:rPr>
                <w:rFonts w:asciiTheme="minorHAnsi" w:eastAsiaTheme="minorHAnsi" w:hAnsiTheme="minorHAnsi"/>
                <w:b w:val="0"/>
                <w:szCs w:val="20"/>
              </w:rPr>
              <w:t>9.11.07</w:t>
            </w:r>
          </w:p>
        </w:tc>
        <w:tc>
          <w:tcPr>
            <w:tcW w:w="1733" w:type="dxa"/>
          </w:tcPr>
          <w:p w14:paraId="5C5D08B5" w14:textId="77777777" w:rsidR="00A9181F" w:rsidRPr="00E91BEE" w:rsidRDefault="00A9181F" w:rsidP="00340F70">
            <w:pPr>
              <w:pStyle w:val="13"/>
              <w:ind w:left="284"/>
              <w:jc w:val="center"/>
              <w:rPr>
                <w:rFonts w:asciiTheme="minorHAnsi" w:eastAsiaTheme="minorHAnsi" w:hAnsiTheme="minorHAnsi"/>
                <w:b w:val="0"/>
              </w:rPr>
            </w:pPr>
            <w:r>
              <w:rPr>
                <w:rFonts w:asciiTheme="minorHAnsi" w:eastAsiaTheme="minorHAnsi" w:hAnsiTheme="minorHAnsi" w:hint="eastAsia"/>
                <w:b w:val="0"/>
              </w:rPr>
              <w:t>H</w:t>
            </w:r>
          </w:p>
        </w:tc>
        <w:tc>
          <w:tcPr>
            <w:tcW w:w="5351" w:type="dxa"/>
          </w:tcPr>
          <w:p w14:paraId="7823F931" w14:textId="77777777" w:rsidR="00A9181F" w:rsidRPr="00E91BEE" w:rsidRDefault="00A9181F" w:rsidP="00340F70">
            <w:pPr>
              <w:pStyle w:val="13"/>
              <w:ind w:leftChars="18" w:left="36"/>
              <w:jc w:val="center"/>
              <w:rPr>
                <w:rFonts w:asciiTheme="minorHAnsi" w:eastAsiaTheme="minorHAnsi" w:hAnsiTheme="minorHAnsi"/>
                <w:b w:val="0"/>
              </w:rPr>
            </w:pPr>
            <w:r>
              <w:rPr>
                <w:rFonts w:asciiTheme="minorHAnsi" w:eastAsiaTheme="minorHAnsi" w:hAnsiTheme="minorHAnsi" w:hint="eastAsia"/>
                <w:b w:val="0"/>
              </w:rPr>
              <w:t>1차 평가</w:t>
            </w:r>
          </w:p>
        </w:tc>
      </w:tr>
      <w:tr w:rsidR="00A9181F" w:rsidRPr="00E91BEE" w14:paraId="5BC0D843" w14:textId="77777777" w:rsidTr="00340F70">
        <w:tc>
          <w:tcPr>
            <w:tcW w:w="1041" w:type="dxa"/>
          </w:tcPr>
          <w:p w14:paraId="209A30DB" w14:textId="77777777" w:rsidR="00A9181F" w:rsidRPr="00E91BEE" w:rsidRDefault="00A9181F" w:rsidP="00340F70">
            <w:pPr>
              <w:pStyle w:val="11"/>
              <w:rPr>
                <w:rFonts w:asciiTheme="minorHAnsi" w:eastAsiaTheme="minorHAnsi" w:hAnsiTheme="minorHAnsi"/>
                <w:b w:val="0"/>
                <w:szCs w:val="20"/>
              </w:rPr>
            </w:pPr>
            <w:r>
              <w:rPr>
                <w:rFonts w:asciiTheme="minorHAnsi" w:eastAsiaTheme="minorHAnsi" w:hAnsiTheme="minorHAnsi" w:hint="eastAsia"/>
                <w:b w:val="0"/>
                <w:szCs w:val="20"/>
              </w:rPr>
              <w:t>0</w:t>
            </w:r>
            <w:r>
              <w:rPr>
                <w:rFonts w:asciiTheme="minorHAnsi" w:eastAsiaTheme="minorHAnsi" w:hAnsiTheme="minorHAnsi"/>
                <w:b w:val="0"/>
                <w:szCs w:val="20"/>
              </w:rPr>
              <w:t>.1.1</w:t>
            </w:r>
          </w:p>
        </w:tc>
        <w:tc>
          <w:tcPr>
            <w:tcW w:w="1621" w:type="dxa"/>
          </w:tcPr>
          <w:p w14:paraId="5650F34F" w14:textId="77777777" w:rsidR="00A9181F" w:rsidRPr="00E91BEE" w:rsidRDefault="00A9181F" w:rsidP="00340F70">
            <w:pPr>
              <w:pStyle w:val="11"/>
              <w:rPr>
                <w:rFonts w:asciiTheme="minorHAnsi" w:eastAsiaTheme="minorHAnsi" w:hAnsiTheme="minorHAnsi"/>
                <w:b w:val="0"/>
                <w:szCs w:val="20"/>
              </w:rPr>
            </w:pPr>
            <w:r>
              <w:rPr>
                <w:rFonts w:asciiTheme="minorHAnsi" w:eastAsiaTheme="minorHAnsi" w:hAnsiTheme="minorHAnsi" w:hint="eastAsia"/>
                <w:b w:val="0"/>
                <w:szCs w:val="20"/>
              </w:rPr>
              <w:t>2</w:t>
            </w:r>
            <w:r>
              <w:rPr>
                <w:rFonts w:asciiTheme="minorHAnsi" w:eastAsiaTheme="minorHAnsi" w:hAnsiTheme="minorHAnsi"/>
                <w:b w:val="0"/>
                <w:szCs w:val="20"/>
              </w:rPr>
              <w:t>019.11.11</w:t>
            </w:r>
          </w:p>
        </w:tc>
        <w:tc>
          <w:tcPr>
            <w:tcW w:w="1733" w:type="dxa"/>
          </w:tcPr>
          <w:p w14:paraId="7A930EEA" w14:textId="77777777" w:rsidR="00A9181F" w:rsidRPr="00E91BEE" w:rsidRDefault="00A9181F" w:rsidP="00340F70">
            <w:pPr>
              <w:pStyle w:val="13"/>
              <w:ind w:left="284"/>
              <w:jc w:val="center"/>
              <w:rPr>
                <w:rFonts w:asciiTheme="minorHAnsi" w:eastAsiaTheme="minorHAnsi" w:hAnsiTheme="minorHAnsi"/>
                <w:b w:val="0"/>
              </w:rPr>
            </w:pPr>
            <w:r>
              <w:rPr>
                <w:rFonts w:asciiTheme="minorHAnsi" w:eastAsiaTheme="minorHAnsi" w:hAnsiTheme="minorHAnsi" w:hint="eastAsia"/>
                <w:b w:val="0"/>
              </w:rPr>
              <w:t>H</w:t>
            </w:r>
          </w:p>
        </w:tc>
        <w:tc>
          <w:tcPr>
            <w:tcW w:w="5351" w:type="dxa"/>
          </w:tcPr>
          <w:p w14:paraId="76B01274" w14:textId="77777777" w:rsidR="00A9181F" w:rsidRPr="00E91BEE" w:rsidRDefault="00A9181F" w:rsidP="00340F70">
            <w:pPr>
              <w:pStyle w:val="13"/>
              <w:ind w:leftChars="18" w:left="36"/>
              <w:jc w:val="center"/>
              <w:rPr>
                <w:rFonts w:asciiTheme="minorHAnsi" w:eastAsiaTheme="minorHAnsi" w:hAnsiTheme="minorHAnsi"/>
                <w:b w:val="0"/>
              </w:rPr>
            </w:pPr>
            <w:r>
              <w:rPr>
                <w:rFonts w:asciiTheme="minorHAnsi" w:eastAsiaTheme="minorHAnsi" w:hAnsiTheme="minorHAnsi" w:hint="eastAsia"/>
                <w:b w:val="0"/>
              </w:rPr>
              <w:t>2차 평가</w:t>
            </w:r>
          </w:p>
        </w:tc>
      </w:tr>
      <w:tr w:rsidR="00A9181F" w:rsidRPr="00E91BEE" w14:paraId="33EA2EEB" w14:textId="77777777" w:rsidTr="00340F70">
        <w:tc>
          <w:tcPr>
            <w:tcW w:w="1041" w:type="dxa"/>
            <w:vAlign w:val="center"/>
          </w:tcPr>
          <w:p w14:paraId="10356061" w14:textId="77777777" w:rsidR="00A9181F" w:rsidRPr="00E91BEE" w:rsidRDefault="00A9181F" w:rsidP="00340F70">
            <w:pPr>
              <w:pStyle w:val="11"/>
              <w:rPr>
                <w:rFonts w:asciiTheme="minorHAnsi" w:eastAsiaTheme="minorHAnsi" w:hAnsiTheme="minorHAnsi"/>
                <w:b w:val="0"/>
                <w:szCs w:val="20"/>
              </w:rPr>
            </w:pPr>
            <w:r>
              <w:rPr>
                <w:rFonts w:asciiTheme="minorHAnsi" w:eastAsiaTheme="minorHAnsi" w:hAnsiTheme="minorHAnsi" w:hint="eastAsia"/>
                <w:b w:val="0"/>
                <w:szCs w:val="20"/>
              </w:rPr>
              <w:t>0</w:t>
            </w:r>
            <w:r>
              <w:rPr>
                <w:rFonts w:asciiTheme="minorHAnsi" w:eastAsiaTheme="minorHAnsi" w:hAnsiTheme="minorHAnsi"/>
                <w:b w:val="0"/>
                <w:szCs w:val="20"/>
              </w:rPr>
              <w:t>.1.2</w:t>
            </w:r>
          </w:p>
        </w:tc>
        <w:tc>
          <w:tcPr>
            <w:tcW w:w="1621" w:type="dxa"/>
            <w:vAlign w:val="center"/>
          </w:tcPr>
          <w:p w14:paraId="6ABF1B23" w14:textId="77777777" w:rsidR="00A9181F" w:rsidRPr="00E91BEE" w:rsidRDefault="00A9181F" w:rsidP="00340F70">
            <w:pPr>
              <w:pStyle w:val="11"/>
              <w:rPr>
                <w:rFonts w:asciiTheme="minorHAnsi" w:eastAsiaTheme="minorHAnsi" w:hAnsiTheme="minorHAnsi"/>
                <w:b w:val="0"/>
                <w:szCs w:val="20"/>
              </w:rPr>
            </w:pPr>
            <w:r>
              <w:rPr>
                <w:rFonts w:asciiTheme="minorHAnsi" w:eastAsiaTheme="minorHAnsi" w:hAnsiTheme="minorHAnsi" w:hint="eastAsia"/>
                <w:b w:val="0"/>
                <w:szCs w:val="20"/>
              </w:rPr>
              <w:t>2</w:t>
            </w:r>
            <w:r>
              <w:rPr>
                <w:rFonts w:asciiTheme="minorHAnsi" w:eastAsiaTheme="minorHAnsi" w:hAnsiTheme="minorHAnsi"/>
                <w:b w:val="0"/>
                <w:szCs w:val="20"/>
              </w:rPr>
              <w:t>019.11.14</w:t>
            </w:r>
          </w:p>
        </w:tc>
        <w:tc>
          <w:tcPr>
            <w:tcW w:w="1733" w:type="dxa"/>
          </w:tcPr>
          <w:p w14:paraId="40810CDE" w14:textId="77777777" w:rsidR="00A9181F" w:rsidRPr="00E91BEE" w:rsidRDefault="00A9181F" w:rsidP="00340F70">
            <w:pPr>
              <w:pStyle w:val="13"/>
              <w:ind w:left="284"/>
              <w:jc w:val="center"/>
              <w:rPr>
                <w:rFonts w:asciiTheme="minorHAnsi" w:eastAsiaTheme="minorHAnsi" w:hAnsiTheme="minorHAnsi"/>
                <w:b w:val="0"/>
              </w:rPr>
            </w:pPr>
            <w:r>
              <w:rPr>
                <w:rFonts w:asciiTheme="minorHAnsi" w:eastAsiaTheme="minorHAnsi" w:hAnsiTheme="minorHAnsi"/>
                <w:b w:val="0"/>
              </w:rPr>
              <w:t>5.5</w:t>
            </w:r>
            <w:r>
              <w:rPr>
                <w:rFonts w:asciiTheme="minorHAnsi" w:eastAsiaTheme="minorHAnsi" w:hAnsiTheme="minorHAnsi" w:hint="eastAsia"/>
                <w:b w:val="0"/>
              </w:rPr>
              <w:t>H</w:t>
            </w:r>
          </w:p>
        </w:tc>
        <w:tc>
          <w:tcPr>
            <w:tcW w:w="5351" w:type="dxa"/>
          </w:tcPr>
          <w:p w14:paraId="31D783DB" w14:textId="77777777" w:rsidR="00A9181F" w:rsidRPr="00E91BEE" w:rsidRDefault="00A9181F" w:rsidP="00340F70">
            <w:pPr>
              <w:pStyle w:val="13"/>
              <w:ind w:leftChars="18" w:left="36"/>
              <w:jc w:val="center"/>
              <w:rPr>
                <w:rFonts w:asciiTheme="minorHAnsi" w:eastAsiaTheme="minorHAnsi" w:hAnsiTheme="minorHAnsi"/>
                <w:b w:val="0"/>
              </w:rPr>
            </w:pPr>
            <w:r>
              <w:rPr>
                <w:rFonts w:asciiTheme="minorHAnsi" w:eastAsiaTheme="minorHAnsi" w:hAnsiTheme="minorHAnsi" w:hint="eastAsia"/>
                <w:b w:val="0"/>
              </w:rPr>
              <w:t>형성 평가</w:t>
            </w:r>
          </w:p>
        </w:tc>
      </w:tr>
    </w:tbl>
    <w:p w14:paraId="120B6801" w14:textId="77777777" w:rsidR="00FE679D" w:rsidRPr="00E91BEE" w:rsidRDefault="00FE679D" w:rsidP="00E8393F">
      <w:pPr>
        <w:ind w:left="284"/>
        <w:rPr>
          <w:rFonts w:asciiTheme="minorHAnsi" w:eastAsiaTheme="minorHAnsi" w:hAnsiTheme="minorHAnsi"/>
          <w:sz w:val="22"/>
          <w:szCs w:val="24"/>
        </w:rPr>
      </w:pPr>
    </w:p>
    <w:p w14:paraId="5AA1B625" w14:textId="77777777" w:rsidR="007D17AB" w:rsidRPr="00E91BEE" w:rsidRDefault="007D17AB" w:rsidP="00E8393F">
      <w:pPr>
        <w:ind w:left="284"/>
        <w:rPr>
          <w:rFonts w:asciiTheme="minorHAnsi" w:eastAsiaTheme="minorHAnsi" w:hAnsiTheme="minorHAnsi"/>
          <w:sz w:val="22"/>
          <w:szCs w:val="24"/>
        </w:rPr>
      </w:pPr>
    </w:p>
    <w:p w14:paraId="08D583BC" w14:textId="609AB50C" w:rsidR="003503A4" w:rsidRDefault="003503A4">
      <w:pPr>
        <w:widowControl/>
        <w:wordWrap/>
        <w:autoSpaceDE/>
        <w:autoSpaceDN/>
        <w:jc w:val="left"/>
        <w:rPr>
          <w:rFonts w:asciiTheme="minorHAnsi" w:eastAsiaTheme="minorHAnsi" w:hAnsiTheme="minorHAnsi"/>
          <w:sz w:val="22"/>
          <w:szCs w:val="24"/>
        </w:rPr>
      </w:pPr>
      <w:r>
        <w:rPr>
          <w:rFonts w:asciiTheme="minorHAnsi" w:eastAsiaTheme="minorHAnsi" w:hAnsiTheme="minorHAnsi"/>
          <w:sz w:val="22"/>
          <w:szCs w:val="24"/>
        </w:rPr>
        <w:br w:type="page"/>
      </w:r>
    </w:p>
    <w:p w14:paraId="42379EE1" w14:textId="77777777" w:rsidR="007E70FC" w:rsidRDefault="00FF2B9A" w:rsidP="00E8393F">
      <w:pPr>
        <w:pStyle w:val="ac"/>
        <w:ind w:left="284"/>
        <w:rPr>
          <w:noProof/>
        </w:rPr>
      </w:pPr>
      <w:r w:rsidRPr="00E91BEE">
        <w:rPr>
          <w:rFonts w:asciiTheme="minorHAnsi" w:eastAsiaTheme="minorHAnsi" w:hAnsiTheme="minorHAnsi" w:hint="eastAsia"/>
          <w:sz w:val="36"/>
          <w:szCs w:val="36"/>
        </w:rPr>
        <w:lastRenderedPageBreak/>
        <w:t>목차</w:t>
      </w:r>
      <w:bookmarkEnd w:id="0"/>
      <w:bookmarkEnd w:id="1"/>
      <w:bookmarkEnd w:id="2"/>
      <w:r w:rsidR="001A2B89" w:rsidRPr="00E91BEE">
        <w:rPr>
          <w:rFonts w:asciiTheme="minorHAnsi" w:eastAsiaTheme="minorHAnsi" w:hAnsiTheme="minorHAnsi"/>
          <w:sz w:val="36"/>
          <w:szCs w:val="36"/>
        </w:rPr>
        <w:fldChar w:fldCharType="begin"/>
      </w:r>
      <w:r w:rsidR="00335A92" w:rsidRPr="00E91BEE">
        <w:rPr>
          <w:rFonts w:asciiTheme="minorHAnsi" w:eastAsiaTheme="minorHAnsi" w:hAnsiTheme="minorHAnsi"/>
          <w:sz w:val="36"/>
          <w:szCs w:val="36"/>
        </w:rPr>
        <w:instrText xml:space="preserve"> TOC \h \z \t "대분류,1,중분류,2,소분류,3" </w:instrText>
      </w:r>
      <w:r w:rsidR="001A2B89" w:rsidRPr="00E91BEE">
        <w:rPr>
          <w:rFonts w:asciiTheme="minorHAnsi" w:eastAsiaTheme="minorHAnsi" w:hAnsiTheme="minorHAnsi"/>
          <w:sz w:val="36"/>
          <w:szCs w:val="36"/>
        </w:rPr>
        <w:fldChar w:fldCharType="separate"/>
      </w:r>
    </w:p>
    <w:p w14:paraId="6AD6F7E0" w14:textId="6CA7265C" w:rsidR="007E70FC" w:rsidRDefault="007E70FC">
      <w:pPr>
        <w:pStyle w:val="10"/>
        <w:rPr>
          <w:rFonts w:asciiTheme="minorHAnsi" w:eastAsiaTheme="minorEastAsia" w:hAnsiTheme="minorHAnsi" w:cstheme="minorBidi"/>
          <w:sz w:val="20"/>
          <w:szCs w:val="22"/>
        </w:rPr>
      </w:pPr>
      <w:hyperlink w:anchor="_Toc24633980" w:history="1">
        <w:r w:rsidRPr="00D40591">
          <w:rPr>
            <w:rStyle w:val="ad"/>
          </w:rPr>
          <w:t>1.</w:t>
        </w:r>
        <w:r>
          <w:rPr>
            <w:rFonts w:asciiTheme="minorHAnsi" w:eastAsiaTheme="minorEastAsia" w:hAnsiTheme="minorHAnsi" w:cstheme="minorBidi"/>
            <w:sz w:val="20"/>
            <w:szCs w:val="22"/>
          </w:rPr>
          <w:tab/>
        </w:r>
        <w:r w:rsidRPr="00D40591">
          <w:rPr>
            <w:rStyle w:val="ad"/>
          </w:rPr>
          <w:t>액션 RPG 게임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_Toc24633980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53F039EB" w14:textId="18919301" w:rsidR="007E70FC" w:rsidRDefault="007E70FC">
      <w:pPr>
        <w:pStyle w:val="2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24633981" w:history="1">
        <w:r w:rsidRPr="00D40591">
          <w:rPr>
            <w:rStyle w:val="ad"/>
            <w:rFonts w:eastAsiaTheme="minorHAnsi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kern w:val="2"/>
            <w:sz w:val="20"/>
          </w:rPr>
          <w:tab/>
        </w:r>
        <w:r w:rsidRPr="00D40591">
          <w:rPr>
            <w:rStyle w:val="ad"/>
            <w:rFonts w:eastAsiaTheme="minorHAnsi"/>
            <w:noProof/>
          </w:rPr>
          <w:t>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_Toc24633981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1EADBCA" w14:textId="108BA30F" w:rsidR="007E70FC" w:rsidRDefault="007E70FC">
      <w:pPr>
        <w:pStyle w:val="10"/>
        <w:rPr>
          <w:rFonts w:asciiTheme="minorHAnsi" w:eastAsiaTheme="minorEastAsia" w:hAnsiTheme="minorHAnsi" w:cstheme="minorBidi"/>
          <w:sz w:val="20"/>
          <w:szCs w:val="22"/>
        </w:rPr>
      </w:pPr>
      <w:hyperlink w:anchor="_Toc24633982" w:history="1">
        <w:r w:rsidRPr="00D40591">
          <w:rPr>
            <w:rStyle w:val="ad"/>
          </w:rPr>
          <w:t>2.</w:t>
        </w:r>
        <w:r>
          <w:rPr>
            <w:rFonts w:asciiTheme="minorHAnsi" w:eastAsiaTheme="minorEastAsia" w:hAnsiTheme="minorHAnsi" w:cstheme="minorBidi"/>
            <w:sz w:val="20"/>
            <w:szCs w:val="22"/>
          </w:rPr>
          <w:tab/>
        </w:r>
        <w:r w:rsidRPr="00D40591">
          <w:rPr>
            <w:rStyle w:val="ad"/>
          </w:rPr>
          <w:t>몬스터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_Toc24633982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69FEB20A" w14:textId="0032664F" w:rsidR="007E70FC" w:rsidRDefault="007E70FC">
      <w:pPr>
        <w:pStyle w:val="2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24633983" w:history="1">
        <w:r w:rsidRPr="00D40591">
          <w:rPr>
            <w:rStyle w:val="ad"/>
            <w:rFonts w:eastAsiaTheme="minorHAnsi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kern w:val="2"/>
            <w:sz w:val="20"/>
          </w:rPr>
          <w:tab/>
        </w:r>
        <w:r w:rsidRPr="00D40591">
          <w:rPr>
            <w:rStyle w:val="ad"/>
            <w:rFonts w:eastAsiaTheme="minorHAnsi"/>
            <w:noProof/>
          </w:rPr>
          <w:t>몬스터 종족과 등급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_Toc24633983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B012BC8" w14:textId="124882F1" w:rsidR="007E70FC" w:rsidRDefault="007E70FC">
      <w:pPr>
        <w:pStyle w:val="2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24633984" w:history="1">
        <w:r w:rsidRPr="00D40591">
          <w:rPr>
            <w:rStyle w:val="ad"/>
            <w:rFonts w:eastAsiaTheme="minorHAnsi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kern w:val="2"/>
            <w:sz w:val="20"/>
          </w:rPr>
          <w:tab/>
        </w:r>
        <w:r w:rsidRPr="00D40591">
          <w:rPr>
            <w:rStyle w:val="ad"/>
            <w:rFonts w:eastAsiaTheme="minorHAnsi"/>
            <w:noProof/>
          </w:rPr>
          <w:t>몬스터 데이터 테이블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_Toc24633984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6F9850E" w14:textId="65CA17D3" w:rsidR="007E70FC" w:rsidRDefault="007E70FC">
      <w:pPr>
        <w:pStyle w:val="2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24633985" w:history="1">
        <w:r w:rsidRPr="00D40591">
          <w:rPr>
            <w:rStyle w:val="ad"/>
            <w:rFonts w:eastAsiaTheme="minorHAnsi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kern w:val="2"/>
            <w:sz w:val="20"/>
          </w:rPr>
          <w:tab/>
        </w:r>
        <w:r w:rsidRPr="00D40591">
          <w:rPr>
            <w:rStyle w:val="ad"/>
            <w:rFonts w:eastAsiaTheme="minorHAnsi"/>
            <w:noProof/>
          </w:rPr>
          <w:t>몬스터 AI 종류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_Toc24633985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D72250E" w14:textId="683455CF" w:rsidR="007E70FC" w:rsidRDefault="007E70FC">
      <w:pPr>
        <w:pStyle w:val="2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24633986" w:history="1">
        <w:r w:rsidRPr="00D40591">
          <w:rPr>
            <w:rStyle w:val="ad"/>
            <w:rFonts w:eastAsiaTheme="minorHAnsi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kern w:val="2"/>
            <w:sz w:val="20"/>
          </w:rPr>
          <w:tab/>
        </w:r>
        <w:r w:rsidRPr="00D40591">
          <w:rPr>
            <w:rStyle w:val="ad"/>
            <w:rFonts w:eastAsiaTheme="minorHAnsi"/>
            <w:noProof/>
          </w:rPr>
          <w:t>대기 상태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_Toc24633986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F04620E" w14:textId="5112BCDE" w:rsidR="007E70FC" w:rsidRDefault="007E70FC">
      <w:pPr>
        <w:pStyle w:val="3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24633987" w:history="1">
        <w:r w:rsidRPr="00D40591">
          <w:rPr>
            <w:rStyle w:val="ad"/>
            <w:rFonts w:eastAsiaTheme="minorHAnsi"/>
            <w:noProof/>
          </w:rPr>
          <w:t>2.4.1</w:t>
        </w:r>
        <w:r>
          <w:rPr>
            <w:rFonts w:asciiTheme="minorHAnsi" w:eastAsiaTheme="minorEastAsia" w:hAnsiTheme="minorHAnsi" w:cstheme="minorBidi"/>
            <w:noProof/>
            <w:kern w:val="2"/>
            <w:sz w:val="20"/>
          </w:rPr>
          <w:tab/>
        </w:r>
        <w:r w:rsidRPr="00D40591">
          <w:rPr>
            <w:rStyle w:val="ad"/>
            <w:rFonts w:eastAsiaTheme="minorHAnsi"/>
            <w:noProof/>
          </w:rPr>
          <w:t>PC 인식 방법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_Toc24633987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6327000" w14:textId="58BBB2A0" w:rsidR="007E70FC" w:rsidRDefault="007E70FC">
      <w:pPr>
        <w:pStyle w:val="3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24633988" w:history="1">
        <w:r w:rsidRPr="00D40591">
          <w:rPr>
            <w:rStyle w:val="ad"/>
            <w:rFonts w:eastAsiaTheme="minorHAnsi"/>
            <w:noProof/>
          </w:rPr>
          <w:t>2.4.1</w:t>
        </w:r>
        <w:r>
          <w:rPr>
            <w:rFonts w:asciiTheme="minorHAnsi" w:eastAsiaTheme="minorEastAsia" w:hAnsiTheme="minorHAnsi" w:cstheme="minorBidi"/>
            <w:noProof/>
            <w:kern w:val="2"/>
            <w:sz w:val="20"/>
          </w:rPr>
          <w:tab/>
        </w:r>
        <w:r w:rsidRPr="00D40591">
          <w:rPr>
            <w:rStyle w:val="ad"/>
            <w:rFonts w:eastAsiaTheme="minorHAnsi"/>
            <w:noProof/>
          </w:rPr>
          <w:t>대기 상태 플로우 차트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_Toc24633988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7FFA3B0" w14:textId="3040D0EE" w:rsidR="007E70FC" w:rsidRDefault="007E70FC">
      <w:pPr>
        <w:pStyle w:val="2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24633989" w:history="1">
        <w:r w:rsidRPr="00D40591">
          <w:rPr>
            <w:rStyle w:val="ad"/>
            <w:rFonts w:eastAsiaTheme="minorHAnsi"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  <w:kern w:val="2"/>
            <w:sz w:val="20"/>
          </w:rPr>
          <w:tab/>
        </w:r>
        <w:r w:rsidRPr="00D40591">
          <w:rPr>
            <w:rStyle w:val="ad"/>
            <w:rFonts w:eastAsiaTheme="minorHAnsi"/>
            <w:noProof/>
          </w:rPr>
          <w:t>공격 패턴 상태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_Toc24633989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5378229" w14:textId="51762CD6" w:rsidR="007E70FC" w:rsidRDefault="007E70FC">
      <w:pPr>
        <w:pStyle w:val="3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24633990" w:history="1">
        <w:r w:rsidRPr="00D40591">
          <w:rPr>
            <w:rStyle w:val="ad"/>
            <w:rFonts w:eastAsiaTheme="minorHAnsi"/>
            <w:noProof/>
          </w:rPr>
          <w:t>2.5.1</w:t>
        </w:r>
        <w:r>
          <w:rPr>
            <w:rFonts w:asciiTheme="minorHAnsi" w:eastAsiaTheme="minorEastAsia" w:hAnsiTheme="minorHAnsi" w:cstheme="minorBidi"/>
            <w:noProof/>
            <w:kern w:val="2"/>
            <w:sz w:val="20"/>
          </w:rPr>
          <w:tab/>
        </w:r>
        <w:r w:rsidRPr="00D40591">
          <w:rPr>
            <w:rStyle w:val="ad"/>
            <w:rFonts w:eastAsiaTheme="minorHAnsi"/>
            <w:noProof/>
          </w:rPr>
          <w:t>어그로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_Toc24633990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D8935F6" w14:textId="0D5C1586" w:rsidR="007E70FC" w:rsidRDefault="007E70FC">
      <w:pPr>
        <w:pStyle w:val="3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24633991" w:history="1">
        <w:r w:rsidRPr="00D40591">
          <w:rPr>
            <w:rStyle w:val="ad"/>
            <w:rFonts w:eastAsiaTheme="minorHAnsi"/>
            <w:noProof/>
          </w:rPr>
          <w:t>2.5.2</w:t>
        </w:r>
        <w:r>
          <w:rPr>
            <w:rFonts w:asciiTheme="minorHAnsi" w:eastAsiaTheme="minorEastAsia" w:hAnsiTheme="minorHAnsi" w:cstheme="minorBidi"/>
            <w:noProof/>
            <w:kern w:val="2"/>
            <w:sz w:val="20"/>
          </w:rPr>
          <w:tab/>
        </w:r>
        <w:r w:rsidRPr="00D40591">
          <w:rPr>
            <w:rStyle w:val="ad"/>
            <w:rFonts w:eastAsiaTheme="minorHAnsi"/>
            <w:noProof/>
          </w:rPr>
          <w:t>거리 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_Toc24633991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3E7FAC1" w14:textId="6FA91BFD" w:rsidR="007E70FC" w:rsidRDefault="007E70FC">
      <w:pPr>
        <w:pStyle w:val="3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24633992" w:history="1">
        <w:r w:rsidRPr="00D40591">
          <w:rPr>
            <w:rStyle w:val="ad"/>
            <w:rFonts w:eastAsiaTheme="minorHAnsi"/>
            <w:noProof/>
          </w:rPr>
          <w:t>2.5.3</w:t>
        </w:r>
        <w:r>
          <w:rPr>
            <w:rFonts w:asciiTheme="minorHAnsi" w:eastAsiaTheme="minorEastAsia" w:hAnsiTheme="minorHAnsi" w:cstheme="minorBidi"/>
            <w:noProof/>
            <w:kern w:val="2"/>
            <w:sz w:val="20"/>
          </w:rPr>
          <w:tab/>
        </w:r>
        <w:r w:rsidRPr="00D40591">
          <w:rPr>
            <w:rStyle w:val="ad"/>
            <w:rFonts w:eastAsiaTheme="minorHAnsi"/>
            <w:noProof/>
          </w:rPr>
          <w:t>전투 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_Toc24633992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58B9688" w14:textId="292BEF35" w:rsidR="007E70FC" w:rsidRDefault="007E70FC">
      <w:pPr>
        <w:pStyle w:val="3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24633993" w:history="1">
        <w:r w:rsidRPr="00D40591">
          <w:rPr>
            <w:rStyle w:val="ad"/>
            <w:rFonts w:eastAsiaTheme="minorHAnsi"/>
            <w:noProof/>
          </w:rPr>
          <w:t>2.5.4</w:t>
        </w:r>
        <w:r>
          <w:rPr>
            <w:rFonts w:asciiTheme="minorHAnsi" w:eastAsiaTheme="minorEastAsia" w:hAnsiTheme="minorHAnsi" w:cstheme="minorBidi"/>
            <w:noProof/>
            <w:kern w:val="2"/>
            <w:sz w:val="20"/>
          </w:rPr>
          <w:tab/>
        </w:r>
        <w:r w:rsidRPr="00D40591">
          <w:rPr>
            <w:rStyle w:val="ad"/>
            <w:rFonts w:eastAsiaTheme="minorHAnsi"/>
            <w:noProof/>
          </w:rPr>
          <w:t>데미지 상수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_Toc24633993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71A9FC6" w14:textId="2A3458D1" w:rsidR="007E70FC" w:rsidRDefault="007E70FC">
      <w:pPr>
        <w:pStyle w:val="3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24633994" w:history="1">
        <w:r w:rsidRPr="00D40591">
          <w:rPr>
            <w:rStyle w:val="ad"/>
            <w:rFonts w:eastAsiaTheme="minorHAnsi"/>
            <w:noProof/>
          </w:rPr>
          <w:t>2.5.5</w:t>
        </w:r>
        <w:r>
          <w:rPr>
            <w:rFonts w:asciiTheme="minorHAnsi" w:eastAsiaTheme="minorEastAsia" w:hAnsiTheme="minorHAnsi" w:cstheme="minorBidi"/>
            <w:noProof/>
            <w:kern w:val="2"/>
            <w:sz w:val="20"/>
          </w:rPr>
          <w:tab/>
        </w:r>
        <w:r w:rsidRPr="00D40591">
          <w:rPr>
            <w:rStyle w:val="ad"/>
            <w:rFonts w:eastAsiaTheme="minorHAnsi"/>
            <w:noProof/>
          </w:rPr>
          <w:t>타겟 선정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_Toc24633994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3702388" w14:textId="61CB1789" w:rsidR="007E70FC" w:rsidRDefault="007E70FC">
      <w:pPr>
        <w:pStyle w:val="3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24633995" w:history="1">
        <w:r w:rsidRPr="00D40591">
          <w:rPr>
            <w:rStyle w:val="ad"/>
            <w:rFonts w:eastAsiaTheme="minorHAnsi"/>
            <w:noProof/>
          </w:rPr>
          <w:t>2.5.6</w:t>
        </w:r>
        <w:r>
          <w:rPr>
            <w:rFonts w:asciiTheme="minorHAnsi" w:eastAsiaTheme="minorEastAsia" w:hAnsiTheme="minorHAnsi" w:cstheme="minorBidi"/>
            <w:noProof/>
            <w:kern w:val="2"/>
            <w:sz w:val="20"/>
          </w:rPr>
          <w:tab/>
        </w:r>
        <w:r w:rsidRPr="00D40591">
          <w:rPr>
            <w:rStyle w:val="ad"/>
            <w:rFonts w:eastAsiaTheme="minorHAnsi"/>
            <w:noProof/>
          </w:rPr>
          <w:t>공격 패턴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_Toc24633995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00FDF83" w14:textId="0F92E22E" w:rsidR="007E70FC" w:rsidRDefault="007E70FC">
      <w:pPr>
        <w:pStyle w:val="2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24633996" w:history="1">
        <w:r w:rsidRPr="00D40591">
          <w:rPr>
            <w:rStyle w:val="ad"/>
            <w:rFonts w:eastAsiaTheme="minorHAnsi"/>
            <w:noProof/>
          </w:rPr>
          <w:t>2.6</w:t>
        </w:r>
        <w:r>
          <w:rPr>
            <w:rFonts w:asciiTheme="minorHAnsi" w:eastAsiaTheme="minorEastAsia" w:hAnsiTheme="minorHAnsi" w:cstheme="minorBidi"/>
            <w:noProof/>
            <w:kern w:val="2"/>
            <w:sz w:val="20"/>
          </w:rPr>
          <w:tab/>
        </w:r>
        <w:r w:rsidRPr="00D40591">
          <w:rPr>
            <w:rStyle w:val="ad"/>
            <w:rFonts w:eastAsiaTheme="minorHAnsi"/>
            <w:noProof/>
          </w:rPr>
          <w:t>피격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_Toc24633996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BFE8CE4" w14:textId="33A6FC36" w:rsidR="007E70FC" w:rsidRDefault="007E70FC">
      <w:pPr>
        <w:pStyle w:val="2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24633997" w:history="1">
        <w:r w:rsidRPr="00D40591">
          <w:rPr>
            <w:rStyle w:val="ad"/>
            <w:rFonts w:eastAsiaTheme="minorHAnsi"/>
            <w:noProof/>
          </w:rPr>
          <w:t>2.7</w:t>
        </w:r>
        <w:r>
          <w:rPr>
            <w:rFonts w:asciiTheme="minorHAnsi" w:eastAsiaTheme="minorEastAsia" w:hAnsiTheme="minorHAnsi" w:cstheme="minorBidi"/>
            <w:noProof/>
            <w:kern w:val="2"/>
            <w:sz w:val="20"/>
          </w:rPr>
          <w:tab/>
        </w:r>
        <w:r w:rsidRPr="00D40591">
          <w:rPr>
            <w:rStyle w:val="ad"/>
            <w:rFonts w:eastAsiaTheme="minorHAnsi"/>
            <w:noProof/>
          </w:rPr>
          <w:t>이동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_Toc24633997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F6FDAAD" w14:textId="61CA3AA9" w:rsidR="007E70FC" w:rsidRDefault="007E70FC">
      <w:pPr>
        <w:pStyle w:val="10"/>
        <w:rPr>
          <w:rFonts w:asciiTheme="minorHAnsi" w:eastAsiaTheme="minorEastAsia" w:hAnsiTheme="minorHAnsi" w:cstheme="minorBidi"/>
          <w:sz w:val="20"/>
          <w:szCs w:val="22"/>
        </w:rPr>
      </w:pPr>
      <w:hyperlink w:anchor="_Toc24633998" w:history="1">
        <w:r w:rsidRPr="00D40591">
          <w:rPr>
            <w:rStyle w:val="ad"/>
          </w:rPr>
          <w:t>3.</w:t>
        </w:r>
        <w:r>
          <w:rPr>
            <w:rFonts w:asciiTheme="minorHAnsi" w:eastAsiaTheme="minorEastAsia" w:hAnsiTheme="minorHAnsi" w:cstheme="minorBidi"/>
            <w:sz w:val="20"/>
            <w:szCs w:val="22"/>
          </w:rPr>
          <w:tab/>
        </w:r>
        <w:r w:rsidRPr="00D40591">
          <w:rPr>
            <w:rStyle w:val="ad"/>
          </w:rPr>
          <w:t>퀘스트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_Toc24633998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7124DC23" w14:textId="49FF5063" w:rsidR="007E70FC" w:rsidRDefault="007E70FC">
      <w:pPr>
        <w:pStyle w:val="2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24633999" w:history="1">
        <w:r w:rsidRPr="00D40591">
          <w:rPr>
            <w:rStyle w:val="ad"/>
            <w:rFonts w:eastAsiaTheme="minorHAnsi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kern w:val="2"/>
            <w:sz w:val="20"/>
          </w:rPr>
          <w:tab/>
        </w:r>
        <w:r w:rsidRPr="00D40591">
          <w:rPr>
            <w:rStyle w:val="ad"/>
            <w:rFonts w:eastAsiaTheme="minorHAnsi"/>
            <w:noProof/>
          </w:rPr>
          <w:t>퀘스트 진행 방식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_Toc24633999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E1E1AE2" w14:textId="282C1CA3" w:rsidR="007E70FC" w:rsidRDefault="007E70FC">
      <w:pPr>
        <w:pStyle w:val="2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24634000" w:history="1">
        <w:r w:rsidRPr="00D40591">
          <w:rPr>
            <w:rStyle w:val="ad"/>
            <w:rFonts w:eastAsiaTheme="minorHAnsi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kern w:val="2"/>
            <w:sz w:val="20"/>
          </w:rPr>
          <w:tab/>
        </w:r>
        <w:r w:rsidRPr="00D40591">
          <w:rPr>
            <w:rStyle w:val="ad"/>
            <w:rFonts w:eastAsiaTheme="minorHAnsi"/>
            <w:noProof/>
          </w:rPr>
          <w:t>퀘스트 분류와 타입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_Toc24634000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3FA26CB" w14:textId="3CD3C23F" w:rsidR="007E70FC" w:rsidRDefault="007E70FC">
      <w:pPr>
        <w:pStyle w:val="2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24634001" w:history="1">
        <w:r w:rsidRPr="00D40591">
          <w:rPr>
            <w:rStyle w:val="ad"/>
            <w:rFonts w:eastAsiaTheme="minorHAnsi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kern w:val="2"/>
            <w:sz w:val="20"/>
          </w:rPr>
          <w:tab/>
        </w:r>
        <w:r w:rsidRPr="00D40591">
          <w:rPr>
            <w:rStyle w:val="ad"/>
            <w:rFonts w:eastAsiaTheme="minorHAnsi"/>
            <w:noProof/>
          </w:rPr>
          <w:t>퀘스트 데이터 테이블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_Toc24634001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EAF19A8" w14:textId="58C66FC8" w:rsidR="007E70FC" w:rsidRDefault="007E70FC">
      <w:pPr>
        <w:pStyle w:val="2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24634002" w:history="1">
        <w:r w:rsidRPr="00D40591">
          <w:rPr>
            <w:rStyle w:val="ad"/>
            <w:rFonts w:eastAsiaTheme="minorHAnsi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kern w:val="2"/>
            <w:sz w:val="20"/>
          </w:rPr>
          <w:tab/>
        </w:r>
        <w:r w:rsidRPr="00D40591">
          <w:rPr>
            <w:rStyle w:val="ad"/>
            <w:rFonts w:eastAsiaTheme="minorHAnsi"/>
            <w:noProof/>
          </w:rPr>
          <w:t>퀘스트 플로우 차트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_Toc24634002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E7808B0" w14:textId="61C41059" w:rsidR="007E70FC" w:rsidRDefault="007E70FC">
      <w:pPr>
        <w:pStyle w:val="10"/>
        <w:rPr>
          <w:rFonts w:asciiTheme="minorHAnsi" w:eastAsiaTheme="minorEastAsia" w:hAnsiTheme="minorHAnsi" w:cstheme="minorBidi"/>
          <w:sz w:val="20"/>
          <w:szCs w:val="22"/>
        </w:rPr>
      </w:pPr>
      <w:hyperlink w:anchor="_Toc24634003" w:history="1">
        <w:r w:rsidRPr="00D40591">
          <w:rPr>
            <w:rStyle w:val="ad"/>
          </w:rPr>
          <w:t>4.</w:t>
        </w:r>
        <w:r>
          <w:rPr>
            <w:rFonts w:asciiTheme="minorHAnsi" w:eastAsiaTheme="minorEastAsia" w:hAnsiTheme="minorHAnsi" w:cstheme="minorBidi"/>
            <w:sz w:val="20"/>
            <w:szCs w:val="22"/>
          </w:rPr>
          <w:tab/>
        </w:r>
        <w:r w:rsidRPr="00D40591">
          <w:rPr>
            <w:rStyle w:val="ad"/>
          </w:rPr>
          <w:t>아이템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_Toc24634003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3DF22CCB" w14:textId="37A83C1F" w:rsidR="007E70FC" w:rsidRDefault="007E70FC">
      <w:pPr>
        <w:pStyle w:val="2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24634004" w:history="1">
        <w:r w:rsidRPr="00D40591">
          <w:rPr>
            <w:rStyle w:val="ad"/>
            <w:rFonts w:eastAsiaTheme="minorHAnsi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kern w:val="2"/>
            <w:sz w:val="20"/>
          </w:rPr>
          <w:tab/>
        </w:r>
        <w:r w:rsidRPr="00D40591">
          <w:rPr>
            <w:rStyle w:val="ad"/>
            <w:rFonts w:eastAsiaTheme="minorHAnsi"/>
            <w:noProof/>
          </w:rPr>
          <w:t>아이템 분류와 타입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_Toc24634004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EAD2DF5" w14:textId="1D02AEFB" w:rsidR="007E70FC" w:rsidRDefault="007E70FC">
      <w:pPr>
        <w:pStyle w:val="2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24634005" w:history="1">
        <w:r w:rsidRPr="00D40591">
          <w:rPr>
            <w:rStyle w:val="ad"/>
            <w:rFonts w:eastAsiaTheme="minorHAnsi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kern w:val="2"/>
            <w:sz w:val="20"/>
          </w:rPr>
          <w:tab/>
        </w:r>
        <w:r w:rsidRPr="00D40591">
          <w:rPr>
            <w:rStyle w:val="ad"/>
            <w:rFonts w:eastAsiaTheme="minorHAnsi"/>
            <w:noProof/>
          </w:rPr>
          <w:t>아이템 데이터 테이블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_Toc24634005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4C8CB0D" w14:textId="2556CC01" w:rsidR="007E70FC" w:rsidRDefault="007E70FC">
      <w:pPr>
        <w:pStyle w:val="2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24634006" w:history="1">
        <w:r w:rsidRPr="00D40591">
          <w:rPr>
            <w:rStyle w:val="ad"/>
            <w:rFonts w:eastAsiaTheme="minorHAnsi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kern w:val="2"/>
            <w:sz w:val="20"/>
          </w:rPr>
          <w:tab/>
        </w:r>
        <w:r w:rsidRPr="00D40591">
          <w:rPr>
            <w:rStyle w:val="ad"/>
            <w:rFonts w:eastAsiaTheme="minorHAnsi"/>
            <w:noProof/>
          </w:rPr>
          <w:t>아이템 플로우 차트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_Toc24634006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6226A4B" w14:textId="208881C0" w:rsidR="007E70FC" w:rsidRDefault="007E70FC">
      <w:pPr>
        <w:pStyle w:val="2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24634007" w:history="1">
        <w:r w:rsidRPr="00D40591">
          <w:rPr>
            <w:rStyle w:val="ad"/>
            <w:rFonts w:eastAsiaTheme="minorHAnsi"/>
            <w:noProof/>
          </w:rPr>
          <w:t>4.4</w:t>
        </w:r>
        <w:r>
          <w:rPr>
            <w:rFonts w:asciiTheme="minorHAnsi" w:eastAsiaTheme="minorEastAsia" w:hAnsiTheme="minorHAnsi" w:cstheme="minorBidi"/>
            <w:noProof/>
            <w:kern w:val="2"/>
            <w:sz w:val="20"/>
          </w:rPr>
          <w:tab/>
        </w:r>
        <w:r w:rsidRPr="00D40591">
          <w:rPr>
            <w:rStyle w:val="ad"/>
            <w:rFonts w:eastAsiaTheme="minorHAnsi"/>
            <w:noProof/>
          </w:rPr>
          <w:t>루트박스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_Toc24634007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1549E68" w14:textId="14FDC93D" w:rsidR="007E70FC" w:rsidRDefault="007E70FC">
      <w:pPr>
        <w:pStyle w:val="2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24634008" w:history="1">
        <w:r w:rsidRPr="00D40591">
          <w:rPr>
            <w:rStyle w:val="ad"/>
            <w:rFonts w:eastAsiaTheme="minorHAnsi"/>
            <w:noProof/>
          </w:rPr>
          <w:t>4.5</w:t>
        </w:r>
        <w:r>
          <w:rPr>
            <w:rFonts w:asciiTheme="minorHAnsi" w:eastAsiaTheme="minorEastAsia" w:hAnsiTheme="minorHAnsi" w:cstheme="minorBidi"/>
            <w:noProof/>
            <w:kern w:val="2"/>
            <w:sz w:val="20"/>
          </w:rPr>
          <w:tab/>
        </w:r>
        <w:r w:rsidRPr="00D40591">
          <w:rPr>
            <w:rStyle w:val="ad"/>
            <w:rFonts w:eastAsiaTheme="minorHAnsi"/>
            <w:noProof/>
          </w:rPr>
          <w:t>루트박스 데이터 테이블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_Toc24634008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64DC97C" w14:textId="676C67B8" w:rsidR="007E70FC" w:rsidRDefault="007E70FC">
      <w:pPr>
        <w:pStyle w:val="20"/>
        <w:rPr>
          <w:rFonts w:asciiTheme="minorHAnsi" w:eastAsiaTheme="minorEastAsia" w:hAnsiTheme="minorHAnsi" w:cstheme="minorBidi"/>
          <w:noProof/>
          <w:kern w:val="2"/>
          <w:sz w:val="20"/>
        </w:rPr>
      </w:pPr>
      <w:hyperlink w:anchor="_Toc24634009" w:history="1">
        <w:r w:rsidRPr="00D40591">
          <w:rPr>
            <w:rStyle w:val="ad"/>
            <w:rFonts w:eastAsiaTheme="minorHAnsi"/>
            <w:noProof/>
          </w:rPr>
          <w:t>4.6</w:t>
        </w:r>
        <w:r>
          <w:rPr>
            <w:rFonts w:asciiTheme="minorHAnsi" w:eastAsiaTheme="minorEastAsia" w:hAnsiTheme="minorHAnsi" w:cstheme="minorBidi"/>
            <w:noProof/>
            <w:kern w:val="2"/>
            <w:sz w:val="20"/>
          </w:rPr>
          <w:tab/>
        </w:r>
        <w:r w:rsidRPr="00D40591">
          <w:rPr>
            <w:rStyle w:val="ad"/>
            <w:rFonts w:eastAsiaTheme="minorHAnsi"/>
            <w:noProof/>
          </w:rPr>
          <w:t>루트박스 플로우 차트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_Toc24634009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67D6348" w14:textId="78A84E6C" w:rsidR="00402794" w:rsidRDefault="001A2B89" w:rsidP="00A9181F">
      <w:pPr>
        <w:rPr>
          <w:rFonts w:asciiTheme="minorHAnsi" w:eastAsiaTheme="minorHAnsi" w:hAnsiTheme="minorHAnsi"/>
          <w:sz w:val="22"/>
          <w:szCs w:val="24"/>
        </w:rPr>
      </w:pPr>
      <w:r w:rsidRPr="00E91BEE">
        <w:rPr>
          <w:rFonts w:asciiTheme="minorHAnsi" w:eastAsiaTheme="minorHAnsi" w:hAnsiTheme="minorHAnsi"/>
          <w:sz w:val="22"/>
          <w:szCs w:val="24"/>
        </w:rPr>
        <w:fldChar w:fldCharType="end"/>
      </w:r>
    </w:p>
    <w:p w14:paraId="6BD56E48" w14:textId="6D144448" w:rsidR="009E6A7D" w:rsidRDefault="009E6A7D">
      <w:pPr>
        <w:widowControl/>
        <w:wordWrap/>
        <w:autoSpaceDE/>
        <w:autoSpaceDN/>
        <w:jc w:val="left"/>
        <w:rPr>
          <w:rFonts w:asciiTheme="minorHAnsi" w:eastAsiaTheme="minorHAnsi" w:hAnsiTheme="minorHAnsi"/>
          <w:sz w:val="22"/>
          <w:szCs w:val="24"/>
        </w:rPr>
      </w:pPr>
      <w:r>
        <w:rPr>
          <w:rFonts w:asciiTheme="minorHAnsi" w:eastAsiaTheme="minorHAnsi" w:hAnsiTheme="minorHAnsi"/>
          <w:sz w:val="22"/>
          <w:szCs w:val="24"/>
        </w:rPr>
        <w:br w:type="page"/>
      </w:r>
    </w:p>
    <w:p w14:paraId="29C3267C" w14:textId="5AA30D0B" w:rsidR="007F12B3" w:rsidRPr="00E91BEE" w:rsidRDefault="007F12B3" w:rsidP="007F12B3">
      <w:pPr>
        <w:pStyle w:val="a1"/>
        <w:rPr>
          <w:rFonts w:asciiTheme="minorHAnsi" w:eastAsiaTheme="minorHAnsi" w:hAnsiTheme="minorHAnsi"/>
          <w:sz w:val="32"/>
          <w:szCs w:val="32"/>
        </w:rPr>
      </w:pPr>
      <w:bookmarkStart w:id="4" w:name="_Toc335148617"/>
      <w:bookmarkStart w:id="5" w:name="_Toc24633980"/>
      <w:bookmarkEnd w:id="3"/>
      <w:r w:rsidRPr="00E91BEE">
        <w:rPr>
          <w:rFonts w:asciiTheme="minorHAnsi" w:eastAsiaTheme="minorHAnsi" w:hAnsiTheme="minorHAnsi" w:hint="eastAsia"/>
          <w:sz w:val="32"/>
          <w:szCs w:val="32"/>
        </w:rPr>
        <w:lastRenderedPageBreak/>
        <w:t xml:space="preserve">액션 </w:t>
      </w:r>
      <w:r w:rsidRPr="00E91BEE">
        <w:rPr>
          <w:rFonts w:asciiTheme="minorHAnsi" w:eastAsiaTheme="minorHAnsi" w:hAnsiTheme="minorHAnsi"/>
          <w:sz w:val="32"/>
          <w:szCs w:val="32"/>
        </w:rPr>
        <w:t xml:space="preserve">RPG </w:t>
      </w:r>
      <w:r w:rsidRPr="00E91BEE">
        <w:rPr>
          <w:rFonts w:asciiTheme="minorHAnsi" w:eastAsiaTheme="minorHAnsi" w:hAnsiTheme="minorHAnsi" w:hint="eastAsia"/>
          <w:sz w:val="32"/>
          <w:szCs w:val="32"/>
        </w:rPr>
        <w:t>게임</w:t>
      </w:r>
      <w:bookmarkEnd w:id="5"/>
    </w:p>
    <w:p w14:paraId="3EA832FF" w14:textId="138547C3" w:rsidR="007F12B3" w:rsidRPr="00E91BEE" w:rsidRDefault="003B2378" w:rsidP="007F12B3">
      <w:pPr>
        <w:pStyle w:val="a2"/>
        <w:outlineLvl w:val="0"/>
        <w:rPr>
          <w:rFonts w:asciiTheme="minorHAnsi" w:eastAsiaTheme="minorHAnsi" w:hAnsiTheme="minorHAnsi"/>
          <w:sz w:val="28"/>
          <w:szCs w:val="28"/>
        </w:rPr>
      </w:pPr>
      <w:bookmarkStart w:id="6" w:name="_Toc24633981"/>
      <w:r w:rsidRPr="00E91BEE">
        <w:rPr>
          <w:rFonts w:asciiTheme="minorHAnsi" w:eastAsiaTheme="minorHAnsi" w:hAnsiTheme="minorHAnsi" w:hint="eastAsia"/>
          <w:sz w:val="28"/>
          <w:szCs w:val="28"/>
        </w:rPr>
        <w:t>개요</w:t>
      </w:r>
      <w:bookmarkEnd w:id="6"/>
    </w:p>
    <w:p w14:paraId="26A217DC" w14:textId="3A8CAC39" w:rsidR="00A820D4" w:rsidRPr="00E91BEE" w:rsidRDefault="00A820D4" w:rsidP="00A820D4">
      <w:pPr>
        <w:pStyle w:val="a0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>유저는 던전과 필드를 나눠서 활동 가능하다.</w:t>
      </w:r>
    </w:p>
    <w:p w14:paraId="4F3CCE00" w14:textId="399AA79D" w:rsidR="00A820D4" w:rsidRPr="00E91BEE" w:rsidRDefault="00A820D4" w:rsidP="00222731">
      <w:pPr>
        <w:pStyle w:val="a0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 xml:space="preserve">유저는 던전안에서 최대 </w:t>
      </w:r>
      <w:r w:rsidRPr="00E91BEE">
        <w:rPr>
          <w:rFonts w:asciiTheme="minorHAnsi" w:eastAsiaTheme="minorHAnsi" w:hAnsiTheme="minorHAnsi"/>
        </w:rPr>
        <w:t>4</w:t>
      </w:r>
      <w:r w:rsidR="009C46BC" w:rsidRPr="00E91BEE">
        <w:rPr>
          <w:rFonts w:asciiTheme="minorHAnsi" w:eastAsiaTheme="minorHAnsi" w:hAnsiTheme="minorHAnsi" w:hint="eastAsia"/>
        </w:rPr>
        <w:t>인</w:t>
      </w:r>
      <w:r w:rsidRPr="00E91BEE">
        <w:rPr>
          <w:rFonts w:asciiTheme="minorHAnsi" w:eastAsiaTheme="minorHAnsi" w:hAnsiTheme="minorHAnsi" w:hint="eastAsia"/>
        </w:rPr>
        <w:t>의 멀티 플레이가 가능하다.</w:t>
      </w:r>
    </w:p>
    <w:p w14:paraId="0D2FEA31" w14:textId="71098CA6" w:rsidR="0080285D" w:rsidRPr="00E91BEE" w:rsidRDefault="0080285D" w:rsidP="007F12B3">
      <w:pPr>
        <w:pStyle w:val="a0"/>
        <w:numPr>
          <w:ilvl w:val="0"/>
          <w:numId w:val="0"/>
        </w:numPr>
        <w:ind w:left="687"/>
        <w:rPr>
          <w:rFonts w:asciiTheme="minorHAnsi" w:eastAsiaTheme="minorHAnsi" w:hAnsiTheme="minorHAnsi"/>
          <w:sz w:val="20"/>
          <w:szCs w:val="28"/>
        </w:rPr>
      </w:pPr>
      <w:r w:rsidRPr="00E91BEE">
        <w:rPr>
          <w:rFonts w:asciiTheme="minorHAnsi" w:eastAsiaTheme="minorHAnsi" w:hAnsiTheme="minorHAnsi" w:hint="eastAsia"/>
          <w:noProof/>
          <w:sz w:val="20"/>
          <w:szCs w:val="28"/>
        </w:rPr>
        <w:drawing>
          <wp:inline distT="0" distB="0" distL="0" distR="0" wp14:anchorId="4D4365A8" wp14:editId="5CE0B795">
            <wp:extent cx="2432050" cy="1498600"/>
            <wp:effectExtent l="0" t="0" r="635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05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1BEE">
        <w:rPr>
          <w:rFonts w:asciiTheme="minorHAnsi" w:eastAsiaTheme="minorHAnsi" w:hAnsiTheme="minorHAnsi" w:hint="eastAsia"/>
          <w:sz w:val="20"/>
          <w:szCs w:val="28"/>
        </w:rPr>
        <w:t xml:space="preserve"> </w:t>
      </w:r>
      <w:r w:rsidR="00A820D4" w:rsidRPr="00E91BEE">
        <w:rPr>
          <w:rFonts w:asciiTheme="minorHAnsi" w:eastAsiaTheme="minorHAnsi" w:hAnsiTheme="minorHAnsi" w:hint="eastAsia"/>
          <w:noProof/>
          <w:sz w:val="20"/>
          <w:szCs w:val="28"/>
        </w:rPr>
        <w:drawing>
          <wp:inline distT="0" distB="0" distL="0" distR="0" wp14:anchorId="00649F0B" wp14:editId="41953C0F">
            <wp:extent cx="2768600" cy="1502112"/>
            <wp:effectExtent l="0" t="0" r="0" b="317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992" cy="1510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5AD13" w14:textId="77777777" w:rsidR="00001EBF" w:rsidRPr="00E91BEE" w:rsidRDefault="00001EBF" w:rsidP="007F12B3">
      <w:pPr>
        <w:pStyle w:val="a0"/>
        <w:numPr>
          <w:ilvl w:val="0"/>
          <w:numId w:val="0"/>
        </w:numPr>
        <w:ind w:left="687"/>
        <w:rPr>
          <w:rFonts w:asciiTheme="minorHAnsi" w:eastAsiaTheme="minorHAnsi" w:hAnsiTheme="minorHAnsi"/>
          <w:sz w:val="20"/>
          <w:szCs w:val="28"/>
        </w:rPr>
      </w:pPr>
    </w:p>
    <w:p w14:paraId="0D72ED95" w14:textId="571FE398" w:rsidR="007B1D73" w:rsidRDefault="0052455D" w:rsidP="0052455D">
      <w:pPr>
        <w:pStyle w:val="a0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>유저는 구르기</w:t>
      </w:r>
      <w:r w:rsidR="007B1D73">
        <w:rPr>
          <w:rFonts w:asciiTheme="minorHAnsi" w:eastAsiaTheme="minorHAnsi" w:hAnsiTheme="minorHAnsi" w:hint="eastAsia"/>
        </w:rPr>
        <w:t>로 몬스터의 공격을 회피한다.</w:t>
      </w:r>
    </w:p>
    <w:p w14:paraId="2F47D739" w14:textId="302F81CF" w:rsidR="0052455D" w:rsidRPr="00E91BEE" w:rsidRDefault="007B1D73" w:rsidP="0052455D">
      <w:pPr>
        <w:pStyle w:val="a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유저는</w:t>
      </w:r>
      <w:r w:rsidR="0052455D" w:rsidRPr="00E91BEE">
        <w:rPr>
          <w:rFonts w:asciiTheme="minorHAnsi" w:eastAsiaTheme="minorHAnsi" w:hAnsiTheme="minorHAnsi" w:hint="eastAsia"/>
        </w:rPr>
        <w:t xml:space="preserve"> 연속 공격,</w:t>
      </w:r>
      <w:r w:rsidR="0052455D" w:rsidRPr="00E91BEE">
        <w:rPr>
          <w:rFonts w:asciiTheme="minorHAnsi" w:eastAsiaTheme="minorHAnsi" w:hAnsiTheme="minorHAnsi"/>
        </w:rPr>
        <w:t xml:space="preserve"> </w:t>
      </w:r>
      <w:r w:rsidR="0052455D" w:rsidRPr="00E91BEE">
        <w:rPr>
          <w:rFonts w:asciiTheme="minorHAnsi" w:eastAsiaTheme="minorHAnsi" w:hAnsiTheme="minorHAnsi" w:hint="eastAsia"/>
        </w:rPr>
        <w:t>스킬을 사용해 몬스터를 제거한다.</w:t>
      </w:r>
    </w:p>
    <w:p w14:paraId="47E163AF" w14:textId="1EB275E8" w:rsidR="0052455D" w:rsidRPr="00E91BEE" w:rsidRDefault="0052455D" w:rsidP="0052455D">
      <w:pPr>
        <w:pStyle w:val="a0"/>
        <w:numPr>
          <w:ilvl w:val="0"/>
          <w:numId w:val="0"/>
        </w:numPr>
        <w:ind w:left="687" w:hanging="403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/>
        </w:rPr>
        <w:tab/>
      </w:r>
      <w:r w:rsidRPr="00E91BEE">
        <w:rPr>
          <w:rFonts w:asciiTheme="minorHAnsi" w:eastAsiaTheme="minorHAnsi" w:hAnsiTheme="minorHAnsi"/>
          <w:noProof/>
        </w:rPr>
        <w:drawing>
          <wp:inline distT="0" distB="0" distL="0" distR="0" wp14:anchorId="1181C291" wp14:editId="3A11FB1C">
            <wp:extent cx="2432050" cy="1504950"/>
            <wp:effectExtent l="0" t="0" r="635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0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  <w:noProof/>
          <w:sz w:val="20"/>
          <w:szCs w:val="28"/>
        </w:rPr>
        <w:drawing>
          <wp:inline distT="0" distB="0" distL="0" distR="0" wp14:anchorId="118CC7CE" wp14:editId="60D9EBFF">
            <wp:extent cx="2603500" cy="1511928"/>
            <wp:effectExtent l="0" t="0" r="635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005" cy="1518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DDFB7" w14:textId="77777777" w:rsidR="007F215B" w:rsidRPr="00E91BEE" w:rsidRDefault="007F215B" w:rsidP="007F215B">
      <w:pPr>
        <w:pStyle w:val="a0"/>
        <w:numPr>
          <w:ilvl w:val="0"/>
          <w:numId w:val="0"/>
        </w:numPr>
        <w:ind w:left="687" w:hanging="403"/>
        <w:rPr>
          <w:rFonts w:asciiTheme="minorHAnsi" w:eastAsiaTheme="minorHAnsi" w:hAnsiTheme="minorHAnsi"/>
        </w:rPr>
      </w:pPr>
    </w:p>
    <w:p w14:paraId="6EAC1EC2" w14:textId="295E6489" w:rsidR="007F215B" w:rsidRPr="00E91BEE" w:rsidRDefault="007F215B" w:rsidP="007F215B">
      <w:pPr>
        <w:pStyle w:val="a0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>유저</w:t>
      </w:r>
      <w:r w:rsidR="00425738" w:rsidRPr="00E91BEE">
        <w:rPr>
          <w:rFonts w:asciiTheme="minorHAnsi" w:eastAsiaTheme="minorHAnsi" w:hAnsiTheme="minorHAnsi" w:hint="eastAsia"/>
        </w:rPr>
        <w:t>가</w:t>
      </w:r>
      <w:r w:rsidRPr="00E91BEE">
        <w:rPr>
          <w:rFonts w:asciiTheme="minorHAnsi" w:eastAsiaTheme="minorHAnsi" w:hAnsiTheme="minorHAnsi" w:hint="eastAsia"/>
        </w:rPr>
        <w:t xml:space="preserve"> 사용 가능한 기능들이다.</w:t>
      </w:r>
    </w:p>
    <w:tbl>
      <w:tblPr>
        <w:tblStyle w:val="af4"/>
        <w:tblW w:w="8778" w:type="dxa"/>
        <w:tblInd w:w="687" w:type="dxa"/>
        <w:tblLook w:val="04A0" w:firstRow="1" w:lastRow="0" w:firstColumn="1" w:lastColumn="0" w:noHBand="0" w:noVBand="1"/>
      </w:tblPr>
      <w:tblGrid>
        <w:gridCol w:w="868"/>
        <w:gridCol w:w="7910"/>
      </w:tblGrid>
      <w:tr w:rsidR="0052455D" w:rsidRPr="00E91BEE" w14:paraId="2ED8F1B7" w14:textId="77777777" w:rsidTr="004F4CCB">
        <w:tc>
          <w:tcPr>
            <w:tcW w:w="868" w:type="dxa"/>
            <w:shd w:val="clear" w:color="auto" w:fill="BFBFBF" w:themeFill="background1" w:themeFillShade="BF"/>
          </w:tcPr>
          <w:p w14:paraId="6CB667DD" w14:textId="295A6F5E" w:rsidR="0052455D" w:rsidRPr="00E91BEE" w:rsidRDefault="005E21FC" w:rsidP="004F4CCB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Cs w:val="28"/>
              </w:rPr>
              <w:t>기능</w:t>
            </w:r>
          </w:p>
        </w:tc>
        <w:tc>
          <w:tcPr>
            <w:tcW w:w="7910" w:type="dxa"/>
            <w:shd w:val="clear" w:color="auto" w:fill="BFBFBF" w:themeFill="background1" w:themeFillShade="BF"/>
          </w:tcPr>
          <w:p w14:paraId="2CBB7735" w14:textId="77777777" w:rsidR="0052455D" w:rsidRPr="00E91BEE" w:rsidRDefault="0052455D" w:rsidP="004F4CCB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Cs w:val="28"/>
              </w:rPr>
              <w:t>설명</w:t>
            </w:r>
          </w:p>
        </w:tc>
      </w:tr>
      <w:tr w:rsidR="0052455D" w:rsidRPr="00E91BEE" w14:paraId="71DFE2EA" w14:textId="77777777" w:rsidTr="004F4CCB">
        <w:tc>
          <w:tcPr>
            <w:tcW w:w="868" w:type="dxa"/>
            <w:vAlign w:val="center"/>
          </w:tcPr>
          <w:p w14:paraId="53BDBB91" w14:textId="59B4D500" w:rsidR="0052455D" w:rsidRPr="00E91BEE" w:rsidRDefault="005E21FC" w:rsidP="004F4CCB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구르기</w:t>
            </w:r>
          </w:p>
        </w:tc>
        <w:tc>
          <w:tcPr>
            <w:tcW w:w="7910" w:type="dxa"/>
          </w:tcPr>
          <w:p w14:paraId="30D18B75" w14:textId="0A4CF06C" w:rsidR="0052455D" w:rsidRPr="00E91BEE" w:rsidRDefault="00201696" w:rsidP="004F4CCB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몬스터의 공격을 회피할 수 있다.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구르기는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Vital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과 관련되어 있다.</w:t>
            </w:r>
          </w:p>
        </w:tc>
      </w:tr>
      <w:tr w:rsidR="0052455D" w:rsidRPr="00E91BEE" w14:paraId="1866D673" w14:textId="77777777" w:rsidTr="004F4CCB">
        <w:tc>
          <w:tcPr>
            <w:tcW w:w="868" w:type="dxa"/>
            <w:vAlign w:val="center"/>
          </w:tcPr>
          <w:p w14:paraId="35111BED" w14:textId="07F3D0AC" w:rsidR="0052455D" w:rsidRPr="00E91BEE" w:rsidRDefault="005E21FC" w:rsidP="004F4CCB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일반 공격</w:t>
            </w:r>
          </w:p>
        </w:tc>
        <w:tc>
          <w:tcPr>
            <w:tcW w:w="7910" w:type="dxa"/>
          </w:tcPr>
          <w:p w14:paraId="6C6922BE" w14:textId="3F25EA22" w:rsidR="0052455D" w:rsidRPr="00E91BEE" w:rsidRDefault="00201696" w:rsidP="004F4CCB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유저가 공격 버튼을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회 누른다면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회 공격을 한다.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공격은 플레이어가 바라보고 있는 방향으로 공격한다.</w:t>
            </w:r>
          </w:p>
        </w:tc>
      </w:tr>
      <w:tr w:rsidR="0052455D" w:rsidRPr="00E91BEE" w14:paraId="6060F83B" w14:textId="77777777" w:rsidTr="004F4CCB">
        <w:tc>
          <w:tcPr>
            <w:tcW w:w="868" w:type="dxa"/>
            <w:vAlign w:val="center"/>
          </w:tcPr>
          <w:p w14:paraId="3C3DC455" w14:textId="49566ED8" w:rsidR="0052455D" w:rsidRPr="00E91BEE" w:rsidRDefault="005E21FC" w:rsidP="004F4CCB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연속 공격</w:t>
            </w:r>
          </w:p>
        </w:tc>
        <w:tc>
          <w:tcPr>
            <w:tcW w:w="7910" w:type="dxa"/>
          </w:tcPr>
          <w:p w14:paraId="28A1C074" w14:textId="4C4555D1" w:rsidR="0052455D" w:rsidRPr="00E91BEE" w:rsidRDefault="00201696" w:rsidP="004F4CCB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유저가 공격 버튼을 연속적으로 누른다면 최대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3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회 연속 공격을 한다.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공격은 플레이어가 바라보고 있는 방향으로 공격한다.</w:t>
            </w:r>
          </w:p>
        </w:tc>
      </w:tr>
      <w:tr w:rsidR="0052455D" w:rsidRPr="00E91BEE" w14:paraId="4BE7955E" w14:textId="77777777" w:rsidTr="004F4CCB">
        <w:tc>
          <w:tcPr>
            <w:tcW w:w="868" w:type="dxa"/>
            <w:vAlign w:val="center"/>
          </w:tcPr>
          <w:p w14:paraId="031FE453" w14:textId="5487B64B" w:rsidR="0052455D" w:rsidRPr="00E91BEE" w:rsidRDefault="005E21FC" w:rsidP="004F4CCB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스킬</w:t>
            </w:r>
          </w:p>
        </w:tc>
        <w:tc>
          <w:tcPr>
            <w:tcW w:w="7910" w:type="dxa"/>
          </w:tcPr>
          <w:p w14:paraId="79870569" w14:textId="3428B944" w:rsidR="0052455D" w:rsidRPr="00E91BEE" w:rsidRDefault="00201696" w:rsidP="004F4CCB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공격이나 방어,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버프나 </w:t>
            </w:r>
            <w:proofErr w:type="spellStart"/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디버프</w:t>
            </w:r>
            <w:proofErr w:type="spellEnd"/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스킬이 존재한다.</w:t>
            </w:r>
          </w:p>
        </w:tc>
      </w:tr>
    </w:tbl>
    <w:p w14:paraId="46BF9067" w14:textId="77777777" w:rsidR="00001EBF" w:rsidRPr="00E91BEE" w:rsidRDefault="00001EBF" w:rsidP="00001EBF">
      <w:pPr>
        <w:pStyle w:val="a0"/>
        <w:numPr>
          <w:ilvl w:val="0"/>
          <w:numId w:val="0"/>
        </w:numPr>
        <w:rPr>
          <w:rFonts w:asciiTheme="minorHAnsi" w:eastAsiaTheme="minorHAnsi" w:hAnsiTheme="minorHAnsi"/>
        </w:rPr>
      </w:pPr>
    </w:p>
    <w:p w14:paraId="3E139E81" w14:textId="3D59CE54" w:rsidR="00001EBF" w:rsidRPr="00E91BEE" w:rsidRDefault="00001EBF" w:rsidP="00001EBF">
      <w:pPr>
        <w:pStyle w:val="a0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>유저는 던전에서 상호 작용 오브젝트를 사용해</w:t>
      </w:r>
      <w:r w:rsidRPr="00E91BEE">
        <w:rPr>
          <w:rFonts w:asciiTheme="minorHAnsi" w:eastAsiaTheme="minorHAnsi" w:hAnsiTheme="minorHAnsi"/>
        </w:rPr>
        <w:t xml:space="preserve">, </w:t>
      </w:r>
      <w:r w:rsidRPr="00E91BEE">
        <w:rPr>
          <w:rFonts w:asciiTheme="minorHAnsi" w:eastAsiaTheme="minorHAnsi" w:hAnsiTheme="minorHAnsi" w:hint="eastAsia"/>
        </w:rPr>
        <w:t>더욱 쉽게 공략 가능하다.</w:t>
      </w:r>
    </w:p>
    <w:p w14:paraId="4BB83F37" w14:textId="170EC9E5" w:rsidR="0080285D" w:rsidRDefault="00001EBF" w:rsidP="007F1A98">
      <w:pPr>
        <w:pStyle w:val="a0"/>
        <w:numPr>
          <w:ilvl w:val="0"/>
          <w:numId w:val="0"/>
        </w:numPr>
        <w:ind w:left="687"/>
        <w:rPr>
          <w:rFonts w:asciiTheme="minorHAnsi" w:eastAsiaTheme="minorHAnsi" w:hAnsiTheme="minorHAnsi"/>
          <w:sz w:val="20"/>
          <w:szCs w:val="28"/>
        </w:rPr>
      </w:pPr>
      <w:r w:rsidRPr="00E91BEE">
        <w:rPr>
          <w:rFonts w:asciiTheme="minorHAnsi" w:eastAsiaTheme="minorHAnsi" w:hAnsiTheme="minorHAnsi"/>
          <w:noProof/>
          <w:sz w:val="20"/>
          <w:szCs w:val="28"/>
        </w:rPr>
        <w:drawing>
          <wp:inline distT="0" distB="0" distL="0" distR="0" wp14:anchorId="54DC900A" wp14:editId="2C8EB816">
            <wp:extent cx="2438400" cy="130175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1BEE">
        <w:rPr>
          <w:rFonts w:asciiTheme="minorHAnsi" w:eastAsiaTheme="minorHAnsi" w:hAnsiTheme="minorHAnsi" w:hint="eastAsia"/>
          <w:sz w:val="20"/>
          <w:szCs w:val="28"/>
        </w:rPr>
        <w:t xml:space="preserve"> </w:t>
      </w:r>
      <w:r w:rsidRPr="00E91BEE">
        <w:rPr>
          <w:rFonts w:asciiTheme="minorHAnsi" w:eastAsiaTheme="minorHAnsi" w:hAnsiTheme="minorHAnsi" w:hint="eastAsia"/>
          <w:noProof/>
          <w:sz w:val="20"/>
          <w:szCs w:val="28"/>
        </w:rPr>
        <w:drawing>
          <wp:inline distT="0" distB="0" distL="0" distR="0" wp14:anchorId="7A38DF68" wp14:editId="72DF9A8E">
            <wp:extent cx="2425700" cy="1289050"/>
            <wp:effectExtent l="0" t="0" r="0" b="635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1BEE">
        <w:rPr>
          <w:rFonts w:asciiTheme="minorHAnsi" w:eastAsiaTheme="minorHAnsi" w:hAnsiTheme="minorHAnsi"/>
          <w:sz w:val="20"/>
          <w:szCs w:val="28"/>
        </w:rPr>
        <w:t xml:space="preserve"> </w:t>
      </w:r>
    </w:p>
    <w:p w14:paraId="34CE81A3" w14:textId="09A2CD90" w:rsidR="00511156" w:rsidRPr="00E91BEE" w:rsidRDefault="0073095F" w:rsidP="00511156">
      <w:pPr>
        <w:pStyle w:val="a1"/>
        <w:rPr>
          <w:rFonts w:asciiTheme="minorHAnsi" w:eastAsiaTheme="minorHAnsi" w:hAnsiTheme="minorHAnsi"/>
          <w:sz w:val="32"/>
          <w:szCs w:val="32"/>
        </w:rPr>
      </w:pPr>
      <w:bookmarkStart w:id="7" w:name="_Toc24633982"/>
      <w:bookmarkEnd w:id="4"/>
      <w:r w:rsidRPr="00E91BEE">
        <w:rPr>
          <w:rFonts w:asciiTheme="minorHAnsi" w:eastAsiaTheme="minorHAnsi" w:hAnsiTheme="minorHAnsi" w:hint="eastAsia"/>
          <w:sz w:val="32"/>
          <w:szCs w:val="32"/>
        </w:rPr>
        <w:lastRenderedPageBreak/>
        <w:t>몬스터</w:t>
      </w:r>
      <w:bookmarkEnd w:id="7"/>
    </w:p>
    <w:p w14:paraId="7B8F114B" w14:textId="48725CF3" w:rsidR="0037127E" w:rsidRPr="00E91BEE" w:rsidRDefault="0037127E" w:rsidP="0037127E">
      <w:pPr>
        <w:pStyle w:val="a2"/>
        <w:outlineLvl w:val="0"/>
        <w:rPr>
          <w:rFonts w:asciiTheme="minorHAnsi" w:eastAsiaTheme="minorHAnsi" w:hAnsiTheme="minorHAnsi"/>
          <w:sz w:val="28"/>
          <w:szCs w:val="28"/>
        </w:rPr>
      </w:pPr>
      <w:bookmarkStart w:id="8" w:name="_Toc24633983"/>
      <w:r w:rsidRPr="00E91BEE">
        <w:rPr>
          <w:rFonts w:asciiTheme="minorHAnsi" w:eastAsiaTheme="minorHAnsi" w:hAnsiTheme="minorHAnsi" w:hint="eastAsia"/>
          <w:sz w:val="28"/>
          <w:szCs w:val="28"/>
        </w:rPr>
        <w:t>몬스터</w:t>
      </w:r>
      <w:r w:rsidR="000657C4" w:rsidRPr="00E91BEE">
        <w:rPr>
          <w:rFonts w:asciiTheme="minorHAnsi" w:eastAsiaTheme="minorHAnsi" w:hAnsiTheme="minorHAnsi" w:hint="eastAsia"/>
          <w:sz w:val="28"/>
          <w:szCs w:val="28"/>
        </w:rPr>
        <w:t xml:space="preserve"> </w:t>
      </w:r>
      <w:r w:rsidR="00EF7DE6" w:rsidRPr="00E91BEE">
        <w:rPr>
          <w:rFonts w:asciiTheme="minorHAnsi" w:eastAsiaTheme="minorHAnsi" w:hAnsiTheme="minorHAnsi" w:hint="eastAsia"/>
          <w:sz w:val="28"/>
          <w:szCs w:val="28"/>
        </w:rPr>
        <w:t>종족과 등급</w:t>
      </w:r>
      <w:bookmarkEnd w:id="8"/>
    </w:p>
    <w:p w14:paraId="0967557C" w14:textId="11D03E9A" w:rsidR="002D6F8C" w:rsidRPr="00E91BEE" w:rsidRDefault="002D6F8C" w:rsidP="0037127E">
      <w:pPr>
        <w:pStyle w:val="a0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 xml:space="preserve">종족에는 </w:t>
      </w:r>
      <w:proofErr w:type="spellStart"/>
      <w:r w:rsidRPr="00E91BEE">
        <w:rPr>
          <w:rFonts w:asciiTheme="minorHAnsi" w:eastAsiaTheme="minorHAnsi" w:hAnsiTheme="minorHAnsi" w:hint="eastAsia"/>
        </w:rPr>
        <w:t>고블린</w:t>
      </w:r>
      <w:proofErr w:type="spellEnd"/>
      <w:r w:rsidRPr="00E91BEE">
        <w:rPr>
          <w:rFonts w:asciiTheme="minorHAnsi" w:eastAsiaTheme="minorHAnsi" w:hAnsiTheme="minorHAnsi" w:hint="eastAsia"/>
        </w:rPr>
        <w:t>,</w:t>
      </w:r>
      <w:r w:rsidRPr="00E91BEE">
        <w:rPr>
          <w:rFonts w:asciiTheme="minorHAnsi" w:eastAsiaTheme="minorHAnsi" w:hAnsiTheme="minorHAnsi"/>
        </w:rPr>
        <w:t xml:space="preserve"> </w:t>
      </w:r>
      <w:proofErr w:type="spellStart"/>
      <w:r w:rsidR="00C71DCE" w:rsidRPr="00E91BEE">
        <w:rPr>
          <w:rFonts w:asciiTheme="minorHAnsi" w:eastAsiaTheme="minorHAnsi" w:hAnsiTheme="minorHAnsi" w:hint="eastAsia"/>
        </w:rPr>
        <w:t>코볼트</w:t>
      </w:r>
      <w:proofErr w:type="spellEnd"/>
      <w:r w:rsidR="00C71DCE" w:rsidRPr="00E91BEE">
        <w:rPr>
          <w:rFonts w:asciiTheme="minorHAnsi" w:eastAsiaTheme="minorHAnsi" w:hAnsiTheme="minorHAnsi" w:hint="eastAsia"/>
        </w:rPr>
        <w:t>,</w:t>
      </w:r>
      <w:r w:rsidR="00C71DCE" w:rsidRPr="00E91BEE">
        <w:rPr>
          <w:rFonts w:asciiTheme="minorHAnsi" w:eastAsiaTheme="minorHAnsi" w:hAnsiTheme="minorHAnsi"/>
        </w:rPr>
        <w:t xml:space="preserve"> </w:t>
      </w:r>
      <w:r w:rsidR="00C71DCE" w:rsidRPr="00E91BEE">
        <w:rPr>
          <w:rFonts w:asciiTheme="minorHAnsi" w:eastAsiaTheme="minorHAnsi" w:hAnsiTheme="minorHAnsi" w:hint="eastAsia"/>
        </w:rPr>
        <w:t>오크,</w:t>
      </w:r>
      <w:r w:rsidR="00C71DCE" w:rsidRPr="00E91BEE">
        <w:rPr>
          <w:rFonts w:asciiTheme="minorHAnsi" w:eastAsiaTheme="minorHAnsi" w:hAnsiTheme="minorHAnsi"/>
        </w:rPr>
        <w:t xml:space="preserve"> </w:t>
      </w:r>
      <w:r w:rsidR="00C71DCE" w:rsidRPr="00E91BEE">
        <w:rPr>
          <w:rFonts w:asciiTheme="minorHAnsi" w:eastAsiaTheme="minorHAnsi" w:hAnsiTheme="minorHAnsi" w:hint="eastAsia"/>
        </w:rPr>
        <w:t>트롤,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>드래곤 등이 있다.</w:t>
      </w:r>
    </w:p>
    <w:p w14:paraId="252FA6E8" w14:textId="26C3283F" w:rsidR="00C71DCE" w:rsidRPr="00E91BEE" w:rsidRDefault="00FB1B59" w:rsidP="00C71DCE">
      <w:pPr>
        <w:pStyle w:val="a0"/>
        <w:numPr>
          <w:ilvl w:val="0"/>
          <w:numId w:val="0"/>
        </w:numPr>
        <w:ind w:left="687" w:hanging="403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  <w:noProof/>
        </w:rPr>
        <w:drawing>
          <wp:inline distT="0" distB="0" distL="0" distR="0" wp14:anchorId="759E321A" wp14:editId="6CD0F13A">
            <wp:extent cx="6120130" cy="110680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64048" w14:textId="77777777" w:rsidR="00286026" w:rsidRPr="00E91BEE" w:rsidRDefault="00286026" w:rsidP="00286026">
      <w:pPr>
        <w:pStyle w:val="a0"/>
        <w:numPr>
          <w:ilvl w:val="0"/>
          <w:numId w:val="0"/>
        </w:numPr>
        <w:ind w:left="687" w:hanging="403"/>
        <w:rPr>
          <w:rFonts w:asciiTheme="minorHAnsi" w:eastAsiaTheme="minorHAnsi" w:hAnsiTheme="minorHAnsi"/>
        </w:rPr>
      </w:pPr>
    </w:p>
    <w:p w14:paraId="1F694E6B" w14:textId="7FBC1073" w:rsidR="002D6F8C" w:rsidRPr="00E91BEE" w:rsidRDefault="00286026" w:rsidP="00E83206">
      <w:pPr>
        <w:pStyle w:val="a0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 xml:space="preserve">몬스터의 공격은 </w:t>
      </w:r>
      <w:r w:rsidR="002D6F8C" w:rsidRPr="00E91BEE">
        <w:rPr>
          <w:rFonts w:asciiTheme="minorHAnsi" w:eastAsiaTheme="minorHAnsi" w:hAnsiTheme="minorHAnsi" w:hint="eastAsia"/>
        </w:rPr>
        <w:t xml:space="preserve">총 </w:t>
      </w:r>
      <w:r w:rsidR="002D6F8C" w:rsidRPr="00E91BEE">
        <w:rPr>
          <w:rFonts w:asciiTheme="minorHAnsi" w:eastAsiaTheme="minorHAnsi" w:hAnsiTheme="minorHAnsi"/>
        </w:rPr>
        <w:t>4</w:t>
      </w:r>
      <w:r w:rsidR="002D6F8C" w:rsidRPr="00E91BEE">
        <w:rPr>
          <w:rFonts w:asciiTheme="minorHAnsi" w:eastAsiaTheme="minorHAnsi" w:hAnsiTheme="minorHAnsi" w:hint="eastAsia"/>
        </w:rPr>
        <w:t xml:space="preserve">가지 공격 패턴을 가진다. </w:t>
      </w:r>
    </w:p>
    <w:tbl>
      <w:tblPr>
        <w:tblStyle w:val="af4"/>
        <w:tblW w:w="8778" w:type="dxa"/>
        <w:tblInd w:w="687" w:type="dxa"/>
        <w:tblLook w:val="04A0" w:firstRow="1" w:lastRow="0" w:firstColumn="1" w:lastColumn="0" w:noHBand="0" w:noVBand="1"/>
      </w:tblPr>
      <w:tblGrid>
        <w:gridCol w:w="1264"/>
        <w:gridCol w:w="7514"/>
      </w:tblGrid>
      <w:tr w:rsidR="00527993" w:rsidRPr="00E91BEE" w14:paraId="58CBE38C" w14:textId="77777777" w:rsidTr="0080285D">
        <w:tc>
          <w:tcPr>
            <w:tcW w:w="1264" w:type="dxa"/>
            <w:shd w:val="clear" w:color="auto" w:fill="BFBFBF" w:themeFill="background1" w:themeFillShade="BF"/>
          </w:tcPr>
          <w:p w14:paraId="6E9AFD15" w14:textId="6EF7FB2D" w:rsidR="00527993" w:rsidRPr="00E91BEE" w:rsidRDefault="00FE7BCD" w:rsidP="0080285D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Cs w:val="28"/>
              </w:rPr>
            </w:pPr>
            <w:r>
              <w:rPr>
                <w:rFonts w:asciiTheme="minorHAnsi" w:eastAsiaTheme="minorHAnsi" w:hAnsiTheme="minorHAnsi" w:hint="eastAsia"/>
                <w:b/>
                <w:szCs w:val="28"/>
              </w:rPr>
              <w:t>공격</w:t>
            </w:r>
          </w:p>
        </w:tc>
        <w:tc>
          <w:tcPr>
            <w:tcW w:w="7514" w:type="dxa"/>
            <w:shd w:val="clear" w:color="auto" w:fill="BFBFBF" w:themeFill="background1" w:themeFillShade="BF"/>
          </w:tcPr>
          <w:p w14:paraId="4AEBF2BC" w14:textId="77777777" w:rsidR="00527993" w:rsidRPr="00E91BEE" w:rsidRDefault="00527993" w:rsidP="0080285D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Cs w:val="28"/>
              </w:rPr>
              <w:t>설명</w:t>
            </w:r>
          </w:p>
        </w:tc>
      </w:tr>
      <w:tr w:rsidR="00527993" w:rsidRPr="00E91BEE" w14:paraId="4C88A238" w14:textId="77777777" w:rsidTr="0080285D">
        <w:tc>
          <w:tcPr>
            <w:tcW w:w="1264" w:type="dxa"/>
            <w:vAlign w:val="center"/>
          </w:tcPr>
          <w:p w14:paraId="20E5561E" w14:textId="298EF056" w:rsidR="00527993" w:rsidRPr="00E91BEE" w:rsidRDefault="00F232AE" w:rsidP="0080285D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일반 공격</w:t>
            </w:r>
          </w:p>
        </w:tc>
        <w:tc>
          <w:tcPr>
            <w:tcW w:w="7514" w:type="dxa"/>
          </w:tcPr>
          <w:p w14:paraId="192571BA" w14:textId="4144CC82" w:rsidR="00527993" w:rsidRPr="00E91BEE" w:rsidRDefault="00F232AE" w:rsidP="0080285D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범위 안에 존재하는 유저들이 회피 상태가 아닌 경우</w:t>
            </w:r>
            <w:r w:rsidR="00996DCC"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,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="00996DCC"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유저의 현재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HP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를 스킬의 공격력만큼 감한다.</w:t>
            </w:r>
          </w:p>
        </w:tc>
      </w:tr>
      <w:tr w:rsidR="00527993" w:rsidRPr="00E91BEE" w14:paraId="6B6AD1B6" w14:textId="77777777" w:rsidTr="0080285D">
        <w:tc>
          <w:tcPr>
            <w:tcW w:w="1264" w:type="dxa"/>
            <w:vAlign w:val="center"/>
          </w:tcPr>
          <w:p w14:paraId="30C41A48" w14:textId="39FD4C32" w:rsidR="00527993" w:rsidRPr="00E91BEE" w:rsidRDefault="00F232AE" w:rsidP="0080285D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연속 공격</w:t>
            </w:r>
          </w:p>
        </w:tc>
        <w:tc>
          <w:tcPr>
            <w:tcW w:w="7514" w:type="dxa"/>
          </w:tcPr>
          <w:p w14:paraId="6E31111F" w14:textId="751B60A8" w:rsidR="00527993" w:rsidRPr="00E91BEE" w:rsidRDefault="00996DCC" w:rsidP="0080285D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범위 안에 존재하는 유저들이 회피 상태가 아닌 경우,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유저의 현재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HP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를 공격마다 스킬의 공격력만큼 감한다.</w:t>
            </w:r>
          </w:p>
        </w:tc>
      </w:tr>
      <w:tr w:rsidR="00527993" w:rsidRPr="00E91BEE" w14:paraId="3D1377BC" w14:textId="77777777" w:rsidTr="0080285D">
        <w:tc>
          <w:tcPr>
            <w:tcW w:w="1264" w:type="dxa"/>
            <w:vAlign w:val="center"/>
          </w:tcPr>
          <w:p w14:paraId="7BFC3244" w14:textId="330C260F" w:rsidR="00527993" w:rsidRPr="00E91BEE" w:rsidRDefault="00F232AE" w:rsidP="0080285D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상태 이상</w:t>
            </w:r>
          </w:p>
        </w:tc>
        <w:tc>
          <w:tcPr>
            <w:tcW w:w="7514" w:type="dxa"/>
          </w:tcPr>
          <w:p w14:paraId="15216459" w14:textId="2B29E11A" w:rsidR="00527993" w:rsidRPr="00E91BEE" w:rsidRDefault="001753B4" w:rsidP="0080285D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범위 안에 존재하는 유저들이 회피 상태가 아닌 경우,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유저의 현재 상태를 공격한 상태 이상 공격의 상태</w:t>
            </w:r>
            <w:r w:rsidR="005D64AA"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이상으로 전환한다.</w:t>
            </w:r>
          </w:p>
        </w:tc>
      </w:tr>
      <w:tr w:rsidR="00527993" w:rsidRPr="00E91BEE" w14:paraId="23992ECD" w14:textId="77777777" w:rsidTr="0080285D">
        <w:tc>
          <w:tcPr>
            <w:tcW w:w="1264" w:type="dxa"/>
            <w:vAlign w:val="center"/>
          </w:tcPr>
          <w:p w14:paraId="2EE53320" w14:textId="78A0F563" w:rsidR="00527993" w:rsidRPr="00E91BEE" w:rsidRDefault="00F232AE" w:rsidP="0080285D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광역</w:t>
            </w:r>
          </w:p>
        </w:tc>
        <w:tc>
          <w:tcPr>
            <w:tcW w:w="7514" w:type="dxa"/>
          </w:tcPr>
          <w:p w14:paraId="29E72593" w14:textId="6ED84519" w:rsidR="00527993" w:rsidRPr="00E91BEE" w:rsidRDefault="001753B4" w:rsidP="0080285D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범위 안에 존재하는 유저의 현재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HP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를 스킬의 공격력만큼 감한다.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이때 속성 스킬의 경우 일정 확률로 유저는 해당 속성의 상태이상에 빠지게 된다.</w:t>
            </w:r>
          </w:p>
        </w:tc>
      </w:tr>
    </w:tbl>
    <w:p w14:paraId="067CFC45" w14:textId="6B662266" w:rsidR="007C6982" w:rsidRPr="00E91BEE" w:rsidRDefault="007C6982" w:rsidP="007C6982">
      <w:pPr>
        <w:pStyle w:val="a0"/>
        <w:numPr>
          <w:ilvl w:val="0"/>
          <w:numId w:val="0"/>
        </w:numPr>
        <w:ind w:left="687"/>
        <w:rPr>
          <w:rFonts w:asciiTheme="minorHAnsi" w:eastAsiaTheme="minorHAnsi" w:hAnsiTheme="minorHAnsi"/>
        </w:rPr>
      </w:pPr>
    </w:p>
    <w:p w14:paraId="484293D2" w14:textId="72F20584" w:rsidR="00E83206" w:rsidRDefault="00652C0D" w:rsidP="00E83206">
      <w:pPr>
        <w:pStyle w:val="a0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>몬스터</w:t>
      </w:r>
      <w:r w:rsidR="001B51A0" w:rsidRPr="00E91BEE">
        <w:rPr>
          <w:rFonts w:asciiTheme="minorHAnsi" w:eastAsiaTheme="minorHAnsi" w:hAnsiTheme="minorHAnsi" w:hint="eastAsia"/>
        </w:rPr>
        <w:t>의 등급은</w:t>
      </w:r>
      <w:r w:rsidRPr="00E91BEE">
        <w:rPr>
          <w:rFonts w:asciiTheme="minorHAnsi" w:eastAsiaTheme="minorHAnsi" w:hAnsiTheme="minorHAnsi" w:hint="eastAsia"/>
        </w:rPr>
        <w:t xml:space="preserve"> </w:t>
      </w:r>
      <w:r w:rsidRPr="00E91BEE">
        <w:rPr>
          <w:rFonts w:asciiTheme="minorHAnsi" w:eastAsiaTheme="minorHAnsi" w:hAnsiTheme="minorHAnsi"/>
        </w:rPr>
        <w:t>4</w:t>
      </w:r>
      <w:r w:rsidRPr="00E91BEE">
        <w:rPr>
          <w:rFonts w:asciiTheme="minorHAnsi" w:eastAsiaTheme="minorHAnsi" w:hAnsiTheme="minorHAnsi" w:hint="eastAsia"/>
        </w:rPr>
        <w:t>가지 분류로 나뉜다.</w:t>
      </w:r>
      <w:r w:rsidR="00E83206" w:rsidRPr="00E91BEE">
        <w:rPr>
          <w:rFonts w:asciiTheme="minorHAnsi" w:eastAsiaTheme="minorHAnsi" w:hAnsiTheme="minorHAnsi" w:hint="eastAsia"/>
        </w:rPr>
        <w:t xml:space="preserve"> </w:t>
      </w:r>
    </w:p>
    <w:tbl>
      <w:tblPr>
        <w:tblStyle w:val="af4"/>
        <w:tblW w:w="8778" w:type="dxa"/>
        <w:tblInd w:w="687" w:type="dxa"/>
        <w:tblLook w:val="04A0" w:firstRow="1" w:lastRow="0" w:firstColumn="1" w:lastColumn="0" w:noHBand="0" w:noVBand="1"/>
      </w:tblPr>
      <w:tblGrid>
        <w:gridCol w:w="1264"/>
        <w:gridCol w:w="7514"/>
      </w:tblGrid>
      <w:tr w:rsidR="00FE7BCD" w:rsidRPr="00E91BEE" w14:paraId="576C7B6A" w14:textId="77777777" w:rsidTr="00D8786E">
        <w:tc>
          <w:tcPr>
            <w:tcW w:w="1264" w:type="dxa"/>
            <w:shd w:val="clear" w:color="auto" w:fill="BFBFBF" w:themeFill="background1" w:themeFillShade="BF"/>
          </w:tcPr>
          <w:p w14:paraId="78BC2F61" w14:textId="77777777" w:rsidR="00FE7BCD" w:rsidRPr="00E91BEE" w:rsidRDefault="00FE7BCD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Cs w:val="28"/>
              </w:rPr>
              <w:t>등급</w:t>
            </w:r>
          </w:p>
        </w:tc>
        <w:tc>
          <w:tcPr>
            <w:tcW w:w="7514" w:type="dxa"/>
            <w:shd w:val="clear" w:color="auto" w:fill="BFBFBF" w:themeFill="background1" w:themeFillShade="BF"/>
          </w:tcPr>
          <w:p w14:paraId="6672A68E" w14:textId="77777777" w:rsidR="00FE7BCD" w:rsidRPr="00E91BEE" w:rsidRDefault="00FE7BCD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Cs w:val="28"/>
              </w:rPr>
              <w:t>설명</w:t>
            </w:r>
          </w:p>
        </w:tc>
      </w:tr>
      <w:tr w:rsidR="00FE7BCD" w:rsidRPr="00E91BEE" w14:paraId="44E1B13F" w14:textId="77777777" w:rsidTr="00D8786E">
        <w:tc>
          <w:tcPr>
            <w:tcW w:w="1264" w:type="dxa"/>
            <w:vAlign w:val="center"/>
          </w:tcPr>
          <w:p w14:paraId="77C76593" w14:textId="7B1495E4" w:rsidR="00FE7BCD" w:rsidRPr="00E91BEE" w:rsidRDefault="00FE7BCD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초급</w:t>
            </w:r>
          </w:p>
        </w:tc>
        <w:tc>
          <w:tcPr>
            <w:tcW w:w="7514" w:type="dxa"/>
          </w:tcPr>
          <w:p w14:paraId="3790B0F6" w14:textId="2A8250E1" w:rsidR="00FE7BCD" w:rsidRPr="00E91BEE" w:rsidRDefault="00FE7BCD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초급 몬스터는 일반 공격 패턴을 여러 개 보유한다.</w:t>
            </w:r>
          </w:p>
        </w:tc>
      </w:tr>
      <w:tr w:rsidR="00FE7BCD" w:rsidRPr="00E91BEE" w14:paraId="7FD7E2CD" w14:textId="77777777" w:rsidTr="00D8786E">
        <w:tc>
          <w:tcPr>
            <w:tcW w:w="1264" w:type="dxa"/>
            <w:vAlign w:val="center"/>
          </w:tcPr>
          <w:p w14:paraId="21599C99" w14:textId="04FEE09E" w:rsidR="00FE7BCD" w:rsidRPr="00E91BEE" w:rsidRDefault="00FE7BCD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중급</w:t>
            </w:r>
          </w:p>
        </w:tc>
        <w:tc>
          <w:tcPr>
            <w:tcW w:w="7514" w:type="dxa"/>
          </w:tcPr>
          <w:p w14:paraId="05D963D7" w14:textId="0EC00C68" w:rsidR="00FE7BCD" w:rsidRPr="00E91BEE" w:rsidRDefault="00FE7BCD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중급 몬스터는 일반 공격 패턴과 연속 공격 패턴을 여러 개 보유한다.</w:t>
            </w:r>
          </w:p>
        </w:tc>
      </w:tr>
      <w:tr w:rsidR="00FE7BCD" w:rsidRPr="00E91BEE" w14:paraId="451FE0FD" w14:textId="77777777" w:rsidTr="00D8786E">
        <w:tc>
          <w:tcPr>
            <w:tcW w:w="1264" w:type="dxa"/>
            <w:vAlign w:val="center"/>
          </w:tcPr>
          <w:p w14:paraId="1824DF6A" w14:textId="73450379" w:rsidR="00FE7BCD" w:rsidRPr="00E91BEE" w:rsidRDefault="00FE7BCD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고급</w:t>
            </w:r>
          </w:p>
        </w:tc>
        <w:tc>
          <w:tcPr>
            <w:tcW w:w="7514" w:type="dxa"/>
          </w:tcPr>
          <w:p w14:paraId="599BB29C" w14:textId="6CECB74B" w:rsidR="00FE7BCD" w:rsidRPr="00E91BEE" w:rsidRDefault="00FE7BCD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고급 몬스터는 일반 공격,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연속 공격,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상태 이상 공격 패턴을 여러 개 보유한다</w:t>
            </w:r>
          </w:p>
        </w:tc>
      </w:tr>
      <w:tr w:rsidR="00FE7BCD" w:rsidRPr="00E91BEE" w14:paraId="7B4950C6" w14:textId="77777777" w:rsidTr="00D8786E">
        <w:tc>
          <w:tcPr>
            <w:tcW w:w="1264" w:type="dxa"/>
            <w:vAlign w:val="center"/>
          </w:tcPr>
          <w:p w14:paraId="73072D56" w14:textId="214BA299" w:rsidR="00FE7BCD" w:rsidRPr="00E91BEE" w:rsidRDefault="00FE7BCD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엘리트</w:t>
            </w:r>
          </w:p>
        </w:tc>
        <w:tc>
          <w:tcPr>
            <w:tcW w:w="7514" w:type="dxa"/>
          </w:tcPr>
          <w:p w14:paraId="75633DDD" w14:textId="6D03FF66" w:rsidR="00FE7BCD" w:rsidRPr="00E91BEE" w:rsidRDefault="00372DA3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엘리트 몬스터는 일반 공격,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연속 공격,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상태 이상 공격,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광역 공격을 여러 개 보유한다.</w:t>
            </w:r>
          </w:p>
        </w:tc>
      </w:tr>
    </w:tbl>
    <w:p w14:paraId="474DF050" w14:textId="1409033C" w:rsidR="009D37A9" w:rsidRPr="00E91BEE" w:rsidRDefault="009D37A9" w:rsidP="00BF0784">
      <w:pPr>
        <w:pStyle w:val="a0"/>
        <w:numPr>
          <w:ilvl w:val="0"/>
          <w:numId w:val="0"/>
        </w:numPr>
        <w:rPr>
          <w:rFonts w:asciiTheme="minorHAnsi" w:eastAsiaTheme="minorHAnsi" w:hAnsiTheme="minorHAnsi"/>
        </w:rPr>
      </w:pPr>
    </w:p>
    <w:p w14:paraId="66225CC4" w14:textId="0B17E18D" w:rsidR="000657C4" w:rsidRPr="00E91BEE" w:rsidRDefault="000657C4" w:rsidP="000657C4">
      <w:pPr>
        <w:pStyle w:val="a2"/>
        <w:outlineLvl w:val="0"/>
        <w:rPr>
          <w:rFonts w:asciiTheme="minorHAnsi" w:eastAsiaTheme="minorHAnsi" w:hAnsiTheme="minorHAnsi"/>
          <w:sz w:val="28"/>
          <w:szCs w:val="28"/>
        </w:rPr>
      </w:pPr>
      <w:bookmarkStart w:id="9" w:name="_Toc24633984"/>
      <w:r w:rsidRPr="00E91BEE">
        <w:rPr>
          <w:rFonts w:asciiTheme="minorHAnsi" w:eastAsiaTheme="minorHAnsi" w:hAnsiTheme="minorHAnsi" w:hint="eastAsia"/>
          <w:sz w:val="28"/>
          <w:szCs w:val="28"/>
        </w:rPr>
        <w:t>몬스터 데이터 테이블</w:t>
      </w:r>
      <w:bookmarkEnd w:id="9"/>
    </w:p>
    <w:p w14:paraId="3E87FF19" w14:textId="3B070A55" w:rsidR="0090371E" w:rsidRPr="00E91BEE" w:rsidRDefault="000657C4" w:rsidP="000657C4">
      <w:pPr>
        <w:pStyle w:val="a0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>D</w:t>
      </w:r>
      <w:r w:rsidRPr="00E91BEE">
        <w:rPr>
          <w:rFonts w:asciiTheme="minorHAnsi" w:eastAsiaTheme="minorHAnsi" w:hAnsiTheme="minorHAnsi"/>
        </w:rPr>
        <w:t>B</w:t>
      </w:r>
      <w:r w:rsidRPr="00E91BEE">
        <w:rPr>
          <w:rFonts w:asciiTheme="minorHAnsi" w:eastAsiaTheme="minorHAnsi" w:hAnsiTheme="minorHAnsi" w:hint="eastAsia"/>
        </w:rPr>
        <w:t>에서 사용될 몬스터 데이터 테이블이다.</w:t>
      </w:r>
    </w:p>
    <w:tbl>
      <w:tblPr>
        <w:tblStyle w:val="af4"/>
        <w:tblW w:w="8778" w:type="dxa"/>
        <w:tblInd w:w="687" w:type="dxa"/>
        <w:tblLook w:val="04A0" w:firstRow="1" w:lastRow="0" w:firstColumn="1" w:lastColumn="0" w:noHBand="0" w:noVBand="1"/>
      </w:tblPr>
      <w:tblGrid>
        <w:gridCol w:w="868"/>
        <w:gridCol w:w="2636"/>
        <w:gridCol w:w="907"/>
        <w:gridCol w:w="4367"/>
      </w:tblGrid>
      <w:tr w:rsidR="00147AAD" w:rsidRPr="00E91BEE" w14:paraId="675343A7" w14:textId="77777777" w:rsidTr="000056AD">
        <w:tc>
          <w:tcPr>
            <w:tcW w:w="868" w:type="dxa"/>
            <w:shd w:val="clear" w:color="auto" w:fill="BFBFBF" w:themeFill="background1" w:themeFillShade="BF"/>
          </w:tcPr>
          <w:p w14:paraId="2A510E03" w14:textId="77777777" w:rsidR="00147AAD" w:rsidRPr="00E91BEE" w:rsidRDefault="00147AAD" w:rsidP="000056AD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Cs w:val="28"/>
              </w:rPr>
              <w:t>목록</w:t>
            </w:r>
          </w:p>
        </w:tc>
        <w:tc>
          <w:tcPr>
            <w:tcW w:w="7910" w:type="dxa"/>
            <w:gridSpan w:val="3"/>
            <w:shd w:val="clear" w:color="auto" w:fill="BFBFBF" w:themeFill="background1" w:themeFillShade="BF"/>
          </w:tcPr>
          <w:p w14:paraId="0293488F" w14:textId="77777777" w:rsidR="00147AAD" w:rsidRPr="00E91BEE" w:rsidRDefault="00147AAD" w:rsidP="000056AD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Cs w:val="28"/>
              </w:rPr>
              <w:t>주소</w:t>
            </w:r>
          </w:p>
        </w:tc>
      </w:tr>
      <w:tr w:rsidR="00147AAD" w:rsidRPr="00E91BEE" w14:paraId="12B2A94A" w14:textId="77777777" w:rsidTr="000056AD">
        <w:tc>
          <w:tcPr>
            <w:tcW w:w="868" w:type="dxa"/>
            <w:vAlign w:val="center"/>
          </w:tcPr>
          <w:p w14:paraId="0057563C" w14:textId="40631A22" w:rsidR="00147AAD" w:rsidRPr="00E91BEE" w:rsidRDefault="00147AAD" w:rsidP="000056AD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파일</w:t>
            </w:r>
          </w:p>
        </w:tc>
        <w:tc>
          <w:tcPr>
            <w:tcW w:w="2636" w:type="dxa"/>
            <w:vAlign w:val="center"/>
          </w:tcPr>
          <w:p w14:paraId="3193E9E1" w14:textId="77777777" w:rsidR="00147AAD" w:rsidRPr="00E91BEE" w:rsidRDefault="00147AAD" w:rsidP="000056AD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-</w:t>
            </w:r>
          </w:p>
        </w:tc>
        <w:tc>
          <w:tcPr>
            <w:tcW w:w="907" w:type="dxa"/>
            <w:vAlign w:val="center"/>
          </w:tcPr>
          <w:p w14:paraId="5A0E5F18" w14:textId="34EE6325" w:rsidR="00147AAD" w:rsidRPr="00E91BEE" w:rsidRDefault="00147AAD" w:rsidP="00211087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bCs/>
                <w:sz w:val="20"/>
                <w:szCs w:val="20"/>
              </w:rPr>
              <w:t>참조</w:t>
            </w:r>
          </w:p>
        </w:tc>
        <w:tc>
          <w:tcPr>
            <w:tcW w:w="4367" w:type="dxa"/>
            <w:vAlign w:val="center"/>
          </w:tcPr>
          <w:p w14:paraId="7462F089" w14:textId="77777777" w:rsidR="00147AAD" w:rsidRPr="00E91BEE" w:rsidRDefault="00147AAD" w:rsidP="000056AD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아이템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Table</w:t>
            </w:r>
          </w:p>
        </w:tc>
      </w:tr>
      <w:tr w:rsidR="00147AAD" w:rsidRPr="00E91BEE" w14:paraId="09795DC4" w14:textId="77777777" w:rsidTr="000056AD">
        <w:tc>
          <w:tcPr>
            <w:tcW w:w="868" w:type="dxa"/>
            <w:vAlign w:val="center"/>
          </w:tcPr>
          <w:p w14:paraId="6B15368D" w14:textId="77777777" w:rsidR="00147AAD" w:rsidRPr="00E91BEE" w:rsidRDefault="00147AAD" w:rsidP="000056AD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시트</w:t>
            </w:r>
          </w:p>
        </w:tc>
        <w:tc>
          <w:tcPr>
            <w:tcW w:w="7910" w:type="dxa"/>
            <w:gridSpan w:val="3"/>
            <w:vAlign w:val="center"/>
          </w:tcPr>
          <w:p w14:paraId="27DAA1AE" w14:textId="28863F44" w:rsidR="00147AAD" w:rsidRPr="00E91BEE" w:rsidRDefault="00DA0242" w:rsidP="000056AD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hyperlink r:id="rId15" w:history="1">
              <w:r w:rsidR="006A45A8" w:rsidRPr="00E91BEE">
                <w:rPr>
                  <w:rStyle w:val="ad"/>
                  <w:rFonts w:asciiTheme="minorHAnsi" w:eastAsiaTheme="minorHAnsi" w:hAnsiTheme="minorHAnsi"/>
                  <w:sz w:val="20"/>
                  <w:szCs w:val="20"/>
                </w:rPr>
                <w:t>19.11.06 시스템 데이터 테이블 3차 피드백.xlsx</w:t>
              </w:r>
            </w:hyperlink>
            <w:r w:rsidR="00147AAD"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</w:p>
        </w:tc>
      </w:tr>
    </w:tbl>
    <w:p w14:paraId="697213BE" w14:textId="6E498C5F" w:rsidR="00D67920" w:rsidRDefault="00D67920" w:rsidP="0037127E">
      <w:pPr>
        <w:pStyle w:val="a0"/>
        <w:numPr>
          <w:ilvl w:val="0"/>
          <w:numId w:val="0"/>
        </w:numPr>
        <w:ind w:left="687"/>
        <w:rPr>
          <w:rFonts w:asciiTheme="minorHAnsi" w:eastAsiaTheme="minorHAnsi" w:hAnsiTheme="minorHAnsi"/>
          <w:sz w:val="20"/>
          <w:szCs w:val="28"/>
        </w:rPr>
      </w:pPr>
      <w:bookmarkStart w:id="10" w:name="_Hlk24023181"/>
    </w:p>
    <w:p w14:paraId="169B1AE4" w14:textId="77777777" w:rsidR="00D67920" w:rsidRDefault="00D67920">
      <w:pPr>
        <w:widowControl/>
        <w:wordWrap/>
        <w:autoSpaceDE/>
        <w:autoSpaceDN/>
        <w:jc w:val="left"/>
        <w:rPr>
          <w:rFonts w:asciiTheme="minorHAnsi" w:eastAsiaTheme="minorHAnsi" w:hAnsiTheme="minorHAnsi"/>
          <w:szCs w:val="28"/>
        </w:rPr>
      </w:pPr>
      <w:r>
        <w:rPr>
          <w:rFonts w:asciiTheme="minorHAnsi" w:eastAsiaTheme="minorHAnsi" w:hAnsiTheme="minorHAnsi"/>
          <w:szCs w:val="28"/>
        </w:rPr>
        <w:br w:type="page"/>
      </w:r>
    </w:p>
    <w:p w14:paraId="4A543197" w14:textId="605625D5" w:rsidR="00990BC5" w:rsidRPr="00E91BEE" w:rsidRDefault="00977BC4" w:rsidP="00990BC5">
      <w:pPr>
        <w:pStyle w:val="a2"/>
        <w:outlineLvl w:val="0"/>
        <w:rPr>
          <w:rFonts w:asciiTheme="minorHAnsi" w:eastAsiaTheme="minorHAnsi" w:hAnsiTheme="minorHAnsi"/>
          <w:sz w:val="28"/>
          <w:szCs w:val="28"/>
        </w:rPr>
      </w:pPr>
      <w:bookmarkStart w:id="11" w:name="_Toc24633985"/>
      <w:bookmarkEnd w:id="10"/>
      <w:r w:rsidRPr="00E91BEE">
        <w:rPr>
          <w:rFonts w:asciiTheme="minorHAnsi" w:eastAsiaTheme="minorHAnsi" w:hAnsiTheme="minorHAnsi" w:hint="eastAsia"/>
          <w:sz w:val="28"/>
          <w:szCs w:val="28"/>
        </w:rPr>
        <w:lastRenderedPageBreak/>
        <w:t xml:space="preserve">몬스터 </w:t>
      </w:r>
      <w:r w:rsidR="00990BC5" w:rsidRPr="00E91BEE">
        <w:rPr>
          <w:rFonts w:asciiTheme="minorHAnsi" w:eastAsiaTheme="minorHAnsi" w:hAnsiTheme="minorHAnsi" w:hint="eastAsia"/>
          <w:sz w:val="28"/>
          <w:szCs w:val="28"/>
        </w:rPr>
        <w:t>A</w:t>
      </w:r>
      <w:r w:rsidR="00990BC5" w:rsidRPr="00E91BEE">
        <w:rPr>
          <w:rFonts w:asciiTheme="minorHAnsi" w:eastAsiaTheme="minorHAnsi" w:hAnsiTheme="minorHAnsi"/>
          <w:sz w:val="28"/>
          <w:szCs w:val="28"/>
        </w:rPr>
        <w:t xml:space="preserve">I </w:t>
      </w:r>
      <w:r w:rsidR="00990BC5" w:rsidRPr="00E91BEE">
        <w:rPr>
          <w:rFonts w:asciiTheme="minorHAnsi" w:eastAsiaTheme="minorHAnsi" w:hAnsiTheme="minorHAnsi" w:hint="eastAsia"/>
          <w:sz w:val="28"/>
          <w:szCs w:val="28"/>
        </w:rPr>
        <w:t>종류</w:t>
      </w:r>
      <w:bookmarkEnd w:id="11"/>
    </w:p>
    <w:p w14:paraId="7FE12FE4" w14:textId="44FDA72E" w:rsidR="00BF0784" w:rsidRPr="00E91BEE" w:rsidRDefault="00BF0784" w:rsidP="002F30CD">
      <w:pPr>
        <w:pStyle w:val="a0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>몬스터는 기본적인 대기,</w:t>
      </w:r>
      <w:r w:rsidRPr="00E91BEE">
        <w:rPr>
          <w:rFonts w:asciiTheme="minorHAnsi" w:eastAsiaTheme="minorHAnsi" w:hAnsiTheme="minorHAnsi"/>
        </w:rPr>
        <w:t xml:space="preserve"> </w:t>
      </w:r>
      <w:r w:rsidR="00F40A3E" w:rsidRPr="00E91BEE">
        <w:rPr>
          <w:rFonts w:asciiTheme="minorHAnsi" w:eastAsiaTheme="minorHAnsi" w:hAnsiTheme="minorHAnsi" w:hint="eastAsia"/>
        </w:rPr>
        <w:t>추적</w:t>
      </w:r>
      <w:r w:rsidRPr="00E91BEE">
        <w:rPr>
          <w:rFonts w:asciiTheme="minorHAnsi" w:eastAsiaTheme="minorHAnsi" w:hAnsiTheme="minorHAnsi" w:hint="eastAsia"/>
        </w:rPr>
        <w:t>,</w:t>
      </w:r>
      <w:r w:rsidR="00F40A3E" w:rsidRPr="00E91BEE">
        <w:rPr>
          <w:rFonts w:asciiTheme="minorHAnsi" w:eastAsiaTheme="minorHAnsi" w:hAnsiTheme="minorHAnsi"/>
        </w:rPr>
        <w:t xml:space="preserve"> </w:t>
      </w:r>
      <w:r w:rsidR="00F40A3E" w:rsidRPr="00E91BEE">
        <w:rPr>
          <w:rFonts w:asciiTheme="minorHAnsi" w:eastAsiaTheme="minorHAnsi" w:hAnsiTheme="minorHAnsi" w:hint="eastAsia"/>
        </w:rPr>
        <w:t>귀환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>공격 패턴,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>피격 상태 총</w:t>
      </w:r>
      <w:r w:rsidRPr="00E91BEE">
        <w:rPr>
          <w:rFonts w:asciiTheme="minorHAnsi" w:eastAsiaTheme="minorHAnsi" w:hAnsiTheme="minorHAnsi"/>
        </w:rPr>
        <w:t xml:space="preserve"> </w:t>
      </w:r>
      <w:r w:rsidR="00F40A3E" w:rsidRPr="00E91BEE">
        <w:rPr>
          <w:rFonts w:asciiTheme="minorHAnsi" w:eastAsiaTheme="minorHAnsi" w:hAnsiTheme="minorHAnsi"/>
        </w:rPr>
        <w:t>5</w:t>
      </w:r>
      <w:r w:rsidR="00F40A3E" w:rsidRPr="00E91BEE">
        <w:rPr>
          <w:rFonts w:asciiTheme="minorHAnsi" w:eastAsiaTheme="minorHAnsi" w:hAnsiTheme="minorHAnsi" w:hint="eastAsia"/>
        </w:rPr>
        <w:t>가지 상태가 있다.</w:t>
      </w:r>
    </w:p>
    <w:tbl>
      <w:tblPr>
        <w:tblStyle w:val="af4"/>
        <w:tblW w:w="9167" w:type="dxa"/>
        <w:tblInd w:w="687" w:type="dxa"/>
        <w:tblLook w:val="04A0" w:firstRow="1" w:lastRow="0" w:firstColumn="1" w:lastColumn="0" w:noHBand="0" w:noVBand="1"/>
      </w:tblPr>
      <w:tblGrid>
        <w:gridCol w:w="895"/>
        <w:gridCol w:w="1248"/>
        <w:gridCol w:w="7024"/>
      </w:tblGrid>
      <w:tr w:rsidR="00990BC5" w:rsidRPr="00E91BEE" w14:paraId="0EF27C79" w14:textId="40E16298" w:rsidTr="004A2DFA">
        <w:tc>
          <w:tcPr>
            <w:tcW w:w="895" w:type="dxa"/>
            <w:shd w:val="clear" w:color="auto" w:fill="BFBFBF" w:themeFill="background1" w:themeFillShade="BF"/>
            <w:vAlign w:val="center"/>
          </w:tcPr>
          <w:p w14:paraId="54708DFA" w14:textId="6B8C8444" w:rsidR="00990BC5" w:rsidRPr="00E91BEE" w:rsidRDefault="00990BC5" w:rsidP="00990BC5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bCs/>
                <w:szCs w:val="28"/>
              </w:rPr>
            </w:pPr>
            <w:r w:rsidRPr="00E91BEE">
              <w:rPr>
                <w:rFonts w:asciiTheme="minorHAnsi" w:eastAsiaTheme="minorHAnsi" w:hAnsiTheme="minorHAnsi" w:cs="굴림" w:hint="eastAsia"/>
                <w:b/>
                <w:bCs/>
                <w:color w:val="000000"/>
                <w:kern w:val="0"/>
                <w:sz w:val="24"/>
                <w:szCs w:val="28"/>
              </w:rPr>
              <w:t>분류</w:t>
            </w:r>
          </w:p>
        </w:tc>
        <w:tc>
          <w:tcPr>
            <w:tcW w:w="1248" w:type="dxa"/>
            <w:shd w:val="clear" w:color="auto" w:fill="BFBFBF" w:themeFill="background1" w:themeFillShade="BF"/>
            <w:vAlign w:val="center"/>
          </w:tcPr>
          <w:p w14:paraId="7D039EDD" w14:textId="16DD0E8C" w:rsidR="00990BC5" w:rsidRPr="00E91BEE" w:rsidRDefault="00427709" w:rsidP="00990BC5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bCs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bCs/>
                <w:szCs w:val="28"/>
              </w:rPr>
              <w:t>상태</w:t>
            </w:r>
          </w:p>
        </w:tc>
        <w:tc>
          <w:tcPr>
            <w:tcW w:w="7024" w:type="dxa"/>
            <w:shd w:val="clear" w:color="auto" w:fill="BFBFBF" w:themeFill="background1" w:themeFillShade="BF"/>
            <w:vAlign w:val="center"/>
          </w:tcPr>
          <w:p w14:paraId="21903D4F" w14:textId="0EC8A6ED" w:rsidR="00990BC5" w:rsidRPr="00E91BEE" w:rsidRDefault="00990BC5" w:rsidP="00990BC5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bCs/>
                <w:szCs w:val="28"/>
              </w:rPr>
            </w:pPr>
            <w:r w:rsidRPr="00E91BEE">
              <w:rPr>
                <w:rFonts w:asciiTheme="minorHAnsi" w:eastAsiaTheme="minorHAnsi" w:hAnsiTheme="minorHAnsi" w:cs="굴림" w:hint="eastAsia"/>
                <w:b/>
                <w:bCs/>
                <w:color w:val="000000"/>
                <w:kern w:val="0"/>
                <w:sz w:val="24"/>
                <w:szCs w:val="28"/>
              </w:rPr>
              <w:t>설명</w:t>
            </w:r>
          </w:p>
        </w:tc>
      </w:tr>
      <w:tr w:rsidR="004A2DFA" w:rsidRPr="00E91BEE" w14:paraId="468CF458" w14:textId="358CBC3E" w:rsidTr="004A2DFA">
        <w:tc>
          <w:tcPr>
            <w:tcW w:w="895" w:type="dxa"/>
            <w:vAlign w:val="center"/>
          </w:tcPr>
          <w:p w14:paraId="079DEEEC" w14:textId="627AAA60" w:rsidR="004A2DFA" w:rsidRPr="00E91BEE" w:rsidRDefault="004A2DFA" w:rsidP="006E1D59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kern w:val="0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cs="굴림" w:hint="eastAsia"/>
                <w:b/>
                <w:bCs/>
                <w:color w:val="000000"/>
                <w:kern w:val="0"/>
                <w:sz w:val="20"/>
                <w:szCs w:val="20"/>
              </w:rPr>
              <w:t>기본</w:t>
            </w:r>
          </w:p>
        </w:tc>
        <w:tc>
          <w:tcPr>
            <w:tcW w:w="1248" w:type="dxa"/>
            <w:vAlign w:val="center"/>
          </w:tcPr>
          <w:p w14:paraId="50E399B7" w14:textId="4E54936C" w:rsidR="004A2DFA" w:rsidRPr="00E91BEE" w:rsidRDefault="004A2DFA" w:rsidP="00990BC5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대기</w:t>
            </w:r>
          </w:p>
        </w:tc>
        <w:tc>
          <w:tcPr>
            <w:tcW w:w="7024" w:type="dxa"/>
            <w:vAlign w:val="center"/>
          </w:tcPr>
          <w:p w14:paraId="731E675E" w14:textId="60B1ACE6" w:rsidR="004A2DFA" w:rsidRPr="00E91BEE" w:rsidRDefault="00BB3BEC" w:rsidP="00990BC5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몬스터가 </w:t>
            </w:r>
            <w:r w:rsidR="004A2DFA"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가만히 있는 </w:t>
            </w:r>
            <w:r w:rsidR="004A2DFA" w:rsidRPr="00E91BEE">
              <w:rPr>
                <w:rFonts w:asciiTheme="minorHAnsi" w:eastAsiaTheme="minorHAnsi" w:hAnsiTheme="minorHAnsi"/>
                <w:sz w:val="20"/>
                <w:szCs w:val="20"/>
              </w:rPr>
              <w:t>AI</w:t>
            </w:r>
          </w:p>
        </w:tc>
      </w:tr>
      <w:tr w:rsidR="00990BC5" w:rsidRPr="00E91BEE" w14:paraId="262F4C65" w14:textId="4C33F4A0" w:rsidTr="004A2DFA">
        <w:tc>
          <w:tcPr>
            <w:tcW w:w="895" w:type="dxa"/>
            <w:vMerge w:val="restart"/>
            <w:vAlign w:val="center"/>
          </w:tcPr>
          <w:p w14:paraId="54A01586" w14:textId="20132010" w:rsidR="00990BC5" w:rsidRPr="00E91BEE" w:rsidRDefault="006E1D59" w:rsidP="006E1D59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bCs/>
                <w:sz w:val="20"/>
                <w:szCs w:val="20"/>
              </w:rPr>
              <w:t>전투</w:t>
            </w:r>
          </w:p>
        </w:tc>
        <w:tc>
          <w:tcPr>
            <w:tcW w:w="1248" w:type="dxa"/>
            <w:vAlign w:val="center"/>
          </w:tcPr>
          <w:p w14:paraId="1C669358" w14:textId="46C4D0FE" w:rsidR="00990BC5" w:rsidRPr="00E91BEE" w:rsidRDefault="006E1D59" w:rsidP="003B2017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공격</w:t>
            </w:r>
            <w:r w:rsidR="00B47089"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</w:p>
        </w:tc>
        <w:tc>
          <w:tcPr>
            <w:tcW w:w="7024" w:type="dxa"/>
            <w:vAlign w:val="center"/>
          </w:tcPr>
          <w:p w14:paraId="003C7DBD" w14:textId="039EFCFB" w:rsidR="00990BC5" w:rsidRPr="00E91BEE" w:rsidRDefault="00027075" w:rsidP="00990BC5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몬스터가 어떤 공격을 사용할 것인지의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AI</w:t>
            </w:r>
          </w:p>
        </w:tc>
      </w:tr>
      <w:tr w:rsidR="00990BC5" w:rsidRPr="00E91BEE" w14:paraId="5E635743" w14:textId="77777777" w:rsidTr="004A2DFA">
        <w:tc>
          <w:tcPr>
            <w:tcW w:w="895" w:type="dxa"/>
            <w:vMerge/>
            <w:vAlign w:val="center"/>
          </w:tcPr>
          <w:p w14:paraId="51014C3E" w14:textId="77777777" w:rsidR="00990BC5" w:rsidRPr="00E91BEE" w:rsidRDefault="00990BC5" w:rsidP="006E1D59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</w:pPr>
          </w:p>
        </w:tc>
        <w:tc>
          <w:tcPr>
            <w:tcW w:w="1248" w:type="dxa"/>
            <w:vAlign w:val="center"/>
          </w:tcPr>
          <w:p w14:paraId="39D6D4AB" w14:textId="733BB129" w:rsidR="00990BC5" w:rsidRPr="00E91BEE" w:rsidRDefault="006E1D59" w:rsidP="00990BC5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피격</w:t>
            </w:r>
          </w:p>
        </w:tc>
        <w:tc>
          <w:tcPr>
            <w:tcW w:w="7024" w:type="dxa"/>
            <w:vAlign w:val="center"/>
          </w:tcPr>
          <w:p w14:paraId="01A97E6A" w14:textId="5F5F17F8" w:rsidR="00990BC5" w:rsidRPr="00E91BEE" w:rsidRDefault="00027075" w:rsidP="00990BC5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몬스터가 피격 받았을</w:t>
            </w:r>
            <w:r w:rsidR="007B35E9"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경우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의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AI</w:t>
            </w:r>
          </w:p>
        </w:tc>
      </w:tr>
      <w:tr w:rsidR="00990BC5" w:rsidRPr="00E91BEE" w14:paraId="2F4A8847" w14:textId="77777777" w:rsidTr="004A2DFA">
        <w:tc>
          <w:tcPr>
            <w:tcW w:w="895" w:type="dxa"/>
            <w:vMerge w:val="restart"/>
            <w:vAlign w:val="center"/>
          </w:tcPr>
          <w:p w14:paraId="5F9EA538" w14:textId="14061539" w:rsidR="00990BC5" w:rsidRPr="00E91BEE" w:rsidRDefault="006E1D59" w:rsidP="006E1D59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bCs/>
                <w:sz w:val="20"/>
                <w:szCs w:val="20"/>
              </w:rPr>
              <w:t>이동</w:t>
            </w:r>
          </w:p>
        </w:tc>
        <w:tc>
          <w:tcPr>
            <w:tcW w:w="1248" w:type="dxa"/>
            <w:vAlign w:val="center"/>
          </w:tcPr>
          <w:p w14:paraId="64353194" w14:textId="7C58D8BB" w:rsidR="00990BC5" w:rsidRPr="00E91BEE" w:rsidRDefault="006E1D59" w:rsidP="00990BC5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추적</w:t>
            </w:r>
          </w:p>
        </w:tc>
        <w:tc>
          <w:tcPr>
            <w:tcW w:w="7024" w:type="dxa"/>
            <w:vAlign w:val="center"/>
          </w:tcPr>
          <w:p w14:paraId="67BBEB9B" w14:textId="5B59E7FE" w:rsidR="00990BC5" w:rsidRPr="00E91BEE" w:rsidRDefault="00027075" w:rsidP="00990BC5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몬스터가 유저를 추적할 경우의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AI</w:t>
            </w:r>
          </w:p>
        </w:tc>
      </w:tr>
      <w:tr w:rsidR="00353C17" w:rsidRPr="00E91BEE" w14:paraId="6C1B8F1E" w14:textId="77777777" w:rsidTr="004A2DFA">
        <w:tc>
          <w:tcPr>
            <w:tcW w:w="895" w:type="dxa"/>
            <w:vMerge/>
            <w:vAlign w:val="center"/>
          </w:tcPr>
          <w:p w14:paraId="382AC12A" w14:textId="77777777" w:rsidR="00353C17" w:rsidRPr="00E91BEE" w:rsidRDefault="00353C17" w:rsidP="006E1D59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</w:pPr>
          </w:p>
        </w:tc>
        <w:tc>
          <w:tcPr>
            <w:tcW w:w="1248" w:type="dxa"/>
            <w:vAlign w:val="center"/>
          </w:tcPr>
          <w:p w14:paraId="5B4131E9" w14:textId="74577231" w:rsidR="00353C17" w:rsidRPr="00E91BEE" w:rsidRDefault="00353C17" w:rsidP="00990BC5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순찰</w:t>
            </w:r>
          </w:p>
        </w:tc>
        <w:tc>
          <w:tcPr>
            <w:tcW w:w="7024" w:type="dxa"/>
            <w:vAlign w:val="center"/>
          </w:tcPr>
          <w:p w14:paraId="6F24A6B0" w14:textId="00EF635A" w:rsidR="00353C17" w:rsidRPr="00E91BEE" w:rsidRDefault="00353C17" w:rsidP="00990BC5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몬스터가 일정한 위치를 순찰하는 경우의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AI</w:t>
            </w:r>
          </w:p>
        </w:tc>
      </w:tr>
      <w:tr w:rsidR="00990BC5" w:rsidRPr="00E91BEE" w14:paraId="055DD8C8" w14:textId="77777777" w:rsidTr="004A2DFA">
        <w:tc>
          <w:tcPr>
            <w:tcW w:w="895" w:type="dxa"/>
            <w:vMerge/>
            <w:vAlign w:val="center"/>
          </w:tcPr>
          <w:p w14:paraId="595AE601" w14:textId="77777777" w:rsidR="00990BC5" w:rsidRPr="00E91BEE" w:rsidRDefault="00990BC5" w:rsidP="00990BC5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248" w:type="dxa"/>
            <w:vAlign w:val="center"/>
          </w:tcPr>
          <w:p w14:paraId="0F36A8E1" w14:textId="047D5A6A" w:rsidR="00990BC5" w:rsidRPr="00E91BEE" w:rsidRDefault="006E1D59" w:rsidP="00990BC5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귀환</w:t>
            </w:r>
          </w:p>
        </w:tc>
        <w:tc>
          <w:tcPr>
            <w:tcW w:w="7024" w:type="dxa"/>
            <w:vAlign w:val="center"/>
          </w:tcPr>
          <w:p w14:paraId="3EF98486" w14:textId="725AED6F" w:rsidR="00990BC5" w:rsidRPr="00E91BEE" w:rsidRDefault="00027075" w:rsidP="00990BC5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몬스터가 원래 위치로 돌아갈 경우의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AI</w:t>
            </w:r>
          </w:p>
        </w:tc>
      </w:tr>
    </w:tbl>
    <w:p w14:paraId="204BB0A3" w14:textId="77777777" w:rsidR="00BF0784" w:rsidRPr="00E91BEE" w:rsidRDefault="00BF0784" w:rsidP="00BF0784">
      <w:pPr>
        <w:pStyle w:val="a0"/>
        <w:numPr>
          <w:ilvl w:val="0"/>
          <w:numId w:val="0"/>
        </w:numPr>
        <w:ind w:left="687"/>
        <w:rPr>
          <w:rFonts w:asciiTheme="minorHAnsi" w:eastAsiaTheme="minorHAnsi" w:hAnsiTheme="minorHAnsi"/>
        </w:rPr>
      </w:pPr>
    </w:p>
    <w:p w14:paraId="07CC7BF3" w14:textId="2D686E05" w:rsidR="00BF0784" w:rsidRPr="00E91BEE" w:rsidRDefault="00BF0784" w:rsidP="00BF0784">
      <w:pPr>
        <w:pStyle w:val="a0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>몬스터는 기본적인 대기,</w:t>
      </w:r>
      <w:r w:rsidRPr="00E91BEE">
        <w:rPr>
          <w:rFonts w:asciiTheme="minorHAnsi" w:eastAsiaTheme="minorHAnsi" w:hAnsiTheme="minorHAnsi"/>
        </w:rPr>
        <w:t xml:space="preserve"> </w:t>
      </w:r>
      <w:r w:rsidR="009014DD">
        <w:rPr>
          <w:rFonts w:asciiTheme="minorHAnsi" w:eastAsiaTheme="minorHAnsi" w:hAnsiTheme="minorHAnsi" w:hint="eastAsia"/>
        </w:rPr>
        <w:t>추적</w:t>
      </w:r>
      <w:r w:rsidRPr="00E91BEE">
        <w:rPr>
          <w:rFonts w:asciiTheme="minorHAnsi" w:eastAsiaTheme="minorHAnsi" w:hAnsiTheme="minorHAnsi" w:hint="eastAsia"/>
        </w:rPr>
        <w:t>,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>공격 패턴,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>피격 상태 총</w:t>
      </w:r>
      <w:r w:rsidRPr="00E91BEE">
        <w:rPr>
          <w:rFonts w:asciiTheme="minorHAnsi" w:eastAsiaTheme="minorHAnsi" w:hAnsiTheme="minorHAnsi"/>
        </w:rPr>
        <w:t xml:space="preserve"> 4</w:t>
      </w:r>
      <w:r w:rsidRPr="00E91BEE">
        <w:rPr>
          <w:rFonts w:asciiTheme="minorHAnsi" w:eastAsiaTheme="minorHAnsi" w:hAnsiTheme="minorHAnsi" w:hint="eastAsia"/>
        </w:rPr>
        <w:t xml:space="preserve">가지 기본 상태가 존재한다. </w:t>
      </w:r>
    </w:p>
    <w:tbl>
      <w:tblPr>
        <w:tblStyle w:val="af4"/>
        <w:tblW w:w="0" w:type="auto"/>
        <w:tblInd w:w="687" w:type="dxa"/>
        <w:tblLook w:val="04A0" w:firstRow="1" w:lastRow="0" w:firstColumn="1" w:lastColumn="0" w:noHBand="0" w:noVBand="1"/>
      </w:tblPr>
      <w:tblGrid>
        <w:gridCol w:w="9133"/>
      </w:tblGrid>
      <w:tr w:rsidR="00BF0784" w:rsidRPr="00E91BEE" w14:paraId="21A7F9EB" w14:textId="77777777" w:rsidTr="000056AD">
        <w:tc>
          <w:tcPr>
            <w:tcW w:w="8941" w:type="dxa"/>
            <w:shd w:val="clear" w:color="auto" w:fill="BFBFBF" w:themeFill="background1" w:themeFillShade="BF"/>
            <w:vAlign w:val="center"/>
          </w:tcPr>
          <w:p w14:paraId="4ABBCCAE" w14:textId="77777777" w:rsidR="00BF0784" w:rsidRPr="00E91BEE" w:rsidRDefault="00BF0784" w:rsidP="000056AD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E91BEE">
              <w:rPr>
                <w:rFonts w:asciiTheme="minorHAnsi" w:eastAsiaTheme="minorHAnsi" w:hAnsiTheme="minorHAnsi" w:hint="eastAsia"/>
                <w:b/>
                <w:bCs/>
              </w:rPr>
              <w:t xml:space="preserve">기본 </w:t>
            </w:r>
            <w:r w:rsidRPr="00E91BEE">
              <w:rPr>
                <w:rFonts w:asciiTheme="minorHAnsi" w:eastAsiaTheme="minorHAnsi" w:hAnsiTheme="minorHAnsi"/>
                <w:b/>
                <w:bCs/>
              </w:rPr>
              <w:t>FSM</w:t>
            </w:r>
          </w:p>
        </w:tc>
      </w:tr>
      <w:tr w:rsidR="00BF0784" w:rsidRPr="00E91BEE" w14:paraId="4F95B32B" w14:textId="77777777" w:rsidTr="00460795">
        <w:trPr>
          <w:trHeight w:val="3278"/>
        </w:trPr>
        <w:tc>
          <w:tcPr>
            <w:tcW w:w="8941" w:type="dxa"/>
            <w:vAlign w:val="center"/>
          </w:tcPr>
          <w:p w14:paraId="442B6385" w14:textId="79E39947" w:rsidR="00BF0784" w:rsidRPr="00E91BEE" w:rsidRDefault="00460795" w:rsidP="000056AD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object w:dxaOrig="15670" w:dyaOrig="5440" w14:anchorId="4AB7B2D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46pt;height:155pt" o:ole="">
                  <v:imagedata r:id="rId16" o:title=""/>
                </v:shape>
                <o:OLEObject Type="Embed" ProgID="PBrush" ShapeID="_x0000_i1025" DrawAspect="Content" ObjectID="_1635248512" r:id="rId17"/>
              </w:object>
            </w:r>
          </w:p>
        </w:tc>
      </w:tr>
    </w:tbl>
    <w:p w14:paraId="3A2D0073" w14:textId="77777777" w:rsidR="00AF0739" w:rsidRPr="00E91BEE" w:rsidRDefault="00AF0739" w:rsidP="00D67920">
      <w:pPr>
        <w:pStyle w:val="a0"/>
        <w:numPr>
          <w:ilvl w:val="0"/>
          <w:numId w:val="0"/>
        </w:numPr>
        <w:rPr>
          <w:rFonts w:asciiTheme="minorHAnsi" w:eastAsiaTheme="minorHAnsi" w:hAnsiTheme="minorHAnsi"/>
        </w:rPr>
      </w:pPr>
    </w:p>
    <w:p w14:paraId="6ACC8C03" w14:textId="1715576A" w:rsidR="00990BC5" w:rsidRPr="00E91BEE" w:rsidRDefault="00C07E9A" w:rsidP="007278C2">
      <w:pPr>
        <w:pStyle w:val="a2"/>
        <w:outlineLvl w:val="0"/>
        <w:rPr>
          <w:rFonts w:asciiTheme="minorHAnsi" w:eastAsiaTheme="minorHAnsi" w:hAnsiTheme="minorHAnsi"/>
          <w:sz w:val="28"/>
          <w:szCs w:val="28"/>
        </w:rPr>
      </w:pPr>
      <w:bookmarkStart w:id="12" w:name="_Toc24633986"/>
      <w:r w:rsidRPr="00E91BEE">
        <w:rPr>
          <w:rFonts w:asciiTheme="minorHAnsi" w:eastAsiaTheme="minorHAnsi" w:hAnsiTheme="minorHAnsi" w:hint="eastAsia"/>
          <w:sz w:val="28"/>
          <w:szCs w:val="28"/>
        </w:rPr>
        <w:t>대기 상태</w:t>
      </w:r>
      <w:bookmarkEnd w:id="12"/>
    </w:p>
    <w:p w14:paraId="4A7D9191" w14:textId="5A50FF6F" w:rsidR="00940945" w:rsidRPr="00E91BEE" w:rsidRDefault="00940945" w:rsidP="00940945">
      <w:pPr>
        <w:pStyle w:val="a3"/>
        <w:rPr>
          <w:rFonts w:asciiTheme="minorHAnsi" w:eastAsiaTheme="minorHAnsi" w:hAnsiTheme="minorHAnsi"/>
        </w:rPr>
      </w:pPr>
      <w:bookmarkStart w:id="13" w:name="_Toc24633987"/>
      <w:r w:rsidRPr="00E91BEE">
        <w:rPr>
          <w:rFonts w:asciiTheme="minorHAnsi" w:eastAsiaTheme="minorHAnsi" w:hAnsiTheme="minorHAnsi" w:hint="eastAsia"/>
        </w:rPr>
        <w:t>P</w:t>
      </w:r>
      <w:r w:rsidRPr="00E91BEE">
        <w:rPr>
          <w:rFonts w:asciiTheme="minorHAnsi" w:eastAsiaTheme="minorHAnsi" w:hAnsiTheme="minorHAnsi"/>
        </w:rPr>
        <w:t xml:space="preserve">C </w:t>
      </w:r>
      <w:r w:rsidRPr="00E91BEE">
        <w:rPr>
          <w:rFonts w:asciiTheme="minorHAnsi" w:eastAsiaTheme="minorHAnsi" w:hAnsiTheme="minorHAnsi" w:hint="eastAsia"/>
        </w:rPr>
        <w:t>인식 방법</w:t>
      </w:r>
      <w:bookmarkEnd w:id="13"/>
    </w:p>
    <w:p w14:paraId="019A5EE0" w14:textId="06D61167" w:rsidR="005E1F83" w:rsidRDefault="00940945" w:rsidP="00FC0C9E">
      <w:pPr>
        <w:pStyle w:val="a0"/>
        <w:tabs>
          <w:tab w:val="clear" w:pos="590"/>
          <w:tab w:val="left" w:pos="709"/>
        </w:tabs>
        <w:ind w:hanging="261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>몬스터의 탐지 거리</w:t>
      </w:r>
      <w:r w:rsidR="00574F8C">
        <w:rPr>
          <w:rFonts w:asciiTheme="minorHAnsi" w:eastAsiaTheme="minorHAnsi" w:hAnsiTheme="minorHAnsi" w:hint="eastAsia"/>
        </w:rPr>
        <w:t>(</w:t>
      </w:r>
      <w:r w:rsidR="00D8786E">
        <w:rPr>
          <w:rFonts w:asciiTheme="minorHAnsi" w:eastAsiaTheme="minorHAnsi" w:hAnsiTheme="minorHAnsi" w:hint="eastAsia"/>
        </w:rPr>
        <w:t>m</w:t>
      </w:r>
      <w:r w:rsidR="00574F8C">
        <w:rPr>
          <w:rFonts w:asciiTheme="minorHAnsi" w:eastAsiaTheme="minorHAnsi" w:hAnsiTheme="minorHAnsi" w:hint="eastAsia"/>
        </w:rPr>
        <w:t>)</w:t>
      </w:r>
      <w:r w:rsidRPr="00E91BEE">
        <w:rPr>
          <w:rFonts w:asciiTheme="minorHAnsi" w:eastAsiaTheme="minorHAnsi" w:hAnsiTheme="minorHAnsi"/>
        </w:rPr>
        <w:t xml:space="preserve">, </w:t>
      </w:r>
      <w:r w:rsidR="00574F8C">
        <w:rPr>
          <w:rFonts w:asciiTheme="minorHAnsi" w:eastAsiaTheme="minorHAnsi" w:hAnsiTheme="minorHAnsi" w:hint="eastAsia"/>
        </w:rPr>
        <w:t xml:space="preserve">탐지 </w:t>
      </w:r>
      <w:r w:rsidRPr="00E91BEE">
        <w:rPr>
          <w:rFonts w:asciiTheme="minorHAnsi" w:eastAsiaTheme="minorHAnsi" w:hAnsiTheme="minorHAnsi" w:hint="eastAsia"/>
        </w:rPr>
        <w:t>각도</w:t>
      </w:r>
      <w:r w:rsidR="00574F8C">
        <w:rPr>
          <w:rFonts w:asciiTheme="minorHAnsi" w:eastAsiaTheme="minorHAnsi" w:hAnsiTheme="minorHAnsi" w:hint="eastAsia"/>
        </w:rPr>
        <w:t>(0~360)</w:t>
      </w:r>
      <w:r w:rsidRPr="00E91BEE">
        <w:rPr>
          <w:rFonts w:asciiTheme="minorHAnsi" w:eastAsiaTheme="minorHAnsi" w:hAnsiTheme="minorHAnsi" w:hint="eastAsia"/>
        </w:rPr>
        <w:t xml:space="preserve"> 안에 P</w:t>
      </w:r>
      <w:r w:rsidRPr="00E91BEE">
        <w:rPr>
          <w:rFonts w:asciiTheme="minorHAnsi" w:eastAsiaTheme="minorHAnsi" w:hAnsiTheme="minorHAnsi"/>
        </w:rPr>
        <w:t>C</w:t>
      </w:r>
      <w:r w:rsidRPr="00E91BEE">
        <w:rPr>
          <w:rFonts w:asciiTheme="minorHAnsi" w:eastAsiaTheme="minorHAnsi" w:hAnsiTheme="minorHAnsi" w:hint="eastAsia"/>
        </w:rPr>
        <w:t>가 존재할 경우</w:t>
      </w:r>
      <w:r w:rsidR="006B6CDF" w:rsidRPr="00E91BEE">
        <w:rPr>
          <w:rFonts w:asciiTheme="minorHAnsi" w:eastAsiaTheme="minorHAnsi" w:hAnsiTheme="minorHAnsi"/>
        </w:rPr>
        <w:t xml:space="preserve"> </w:t>
      </w:r>
      <w:r w:rsidR="006B6CDF" w:rsidRPr="00E91BEE">
        <w:rPr>
          <w:rFonts w:asciiTheme="minorHAnsi" w:eastAsiaTheme="minorHAnsi" w:hAnsiTheme="minorHAnsi" w:hint="eastAsia"/>
        </w:rPr>
        <w:t>대기 상태에서 다른 상태로 전환한다.</w:t>
      </w:r>
    </w:p>
    <w:p w14:paraId="3D965522" w14:textId="4BB54900" w:rsidR="00574F8C" w:rsidRPr="00E91BEE" w:rsidRDefault="00574F8C" w:rsidP="00FC0C9E">
      <w:pPr>
        <w:pStyle w:val="a0"/>
        <w:tabs>
          <w:tab w:val="clear" w:pos="590"/>
          <w:tab w:val="left" w:pos="709"/>
        </w:tabs>
        <w:ind w:hanging="261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탐지 각도는 </w:t>
      </w:r>
      <w:r w:rsidR="00453A12">
        <w:rPr>
          <w:rFonts w:asciiTheme="minorHAnsi" w:eastAsiaTheme="minorHAnsi" w:hAnsiTheme="minorHAnsi" w:hint="eastAsia"/>
        </w:rPr>
        <w:t>정면을 기준으로 좌측과 우측으로 벌려진다.</w:t>
      </w:r>
    </w:p>
    <w:tbl>
      <w:tblPr>
        <w:tblStyle w:val="af4"/>
        <w:tblW w:w="0" w:type="auto"/>
        <w:tblInd w:w="687" w:type="dxa"/>
        <w:tblLook w:val="04A0" w:firstRow="1" w:lastRow="0" w:firstColumn="1" w:lastColumn="0" w:noHBand="0" w:noVBand="1"/>
      </w:tblPr>
      <w:tblGrid>
        <w:gridCol w:w="3419"/>
        <w:gridCol w:w="5522"/>
      </w:tblGrid>
      <w:tr w:rsidR="00940945" w:rsidRPr="00E91BEE" w14:paraId="0E8FED65" w14:textId="77777777" w:rsidTr="00DB016B">
        <w:tc>
          <w:tcPr>
            <w:tcW w:w="8941" w:type="dxa"/>
            <w:gridSpan w:val="2"/>
            <w:shd w:val="clear" w:color="auto" w:fill="BFBFBF" w:themeFill="background1" w:themeFillShade="BF"/>
            <w:vAlign w:val="center"/>
          </w:tcPr>
          <w:p w14:paraId="34BB3FEB" w14:textId="628F0866" w:rsidR="00940945" w:rsidRPr="00E91BEE" w:rsidRDefault="00940945" w:rsidP="00DB016B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E91BEE">
              <w:rPr>
                <w:rFonts w:asciiTheme="minorHAnsi" w:eastAsiaTheme="minorHAnsi" w:hAnsiTheme="minorHAnsi" w:hint="eastAsia"/>
                <w:b/>
                <w:bCs/>
              </w:rPr>
              <w:t>P</w:t>
            </w:r>
            <w:r w:rsidRPr="00E91BEE">
              <w:rPr>
                <w:rFonts w:asciiTheme="minorHAnsi" w:eastAsiaTheme="minorHAnsi" w:hAnsiTheme="minorHAnsi"/>
                <w:b/>
                <w:bCs/>
              </w:rPr>
              <w:t xml:space="preserve">C </w:t>
            </w:r>
            <w:r w:rsidRPr="00E91BEE">
              <w:rPr>
                <w:rFonts w:asciiTheme="minorHAnsi" w:eastAsiaTheme="minorHAnsi" w:hAnsiTheme="minorHAnsi" w:hint="eastAsia"/>
                <w:b/>
                <w:bCs/>
              </w:rPr>
              <w:t>인식 방법</w:t>
            </w:r>
          </w:p>
        </w:tc>
      </w:tr>
      <w:tr w:rsidR="00940945" w:rsidRPr="00E91BEE" w14:paraId="1B698539" w14:textId="77777777" w:rsidTr="00D8786E">
        <w:trPr>
          <w:trHeight w:val="3228"/>
        </w:trPr>
        <w:tc>
          <w:tcPr>
            <w:tcW w:w="3419" w:type="dxa"/>
            <w:vAlign w:val="center"/>
          </w:tcPr>
          <w:p w14:paraId="24157D69" w14:textId="369A0F1E" w:rsidR="00940945" w:rsidRPr="00E91BEE" w:rsidRDefault="00D8786E" w:rsidP="00DB016B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 w:rsidRPr="00E91BEE">
              <w:rPr>
                <w:rFonts w:asciiTheme="minorHAnsi" w:eastAsiaTheme="minorHAnsi" w:hAnsiTheme="minorHAnsi"/>
              </w:rPr>
              <w:object w:dxaOrig="2772" w:dyaOrig="2916" w14:anchorId="7F04E3D2">
                <v:shape id="_x0000_i1026" type="#_x0000_t75" style="width:140.5pt;height:148.5pt" o:ole="">
                  <v:imagedata r:id="rId18" o:title=""/>
                </v:shape>
                <o:OLEObject Type="Embed" ProgID="PBrush" ShapeID="_x0000_i1026" DrawAspect="Content" ObjectID="_1635248513" r:id="rId19"/>
              </w:object>
            </w:r>
          </w:p>
        </w:tc>
        <w:tc>
          <w:tcPr>
            <w:tcW w:w="5522" w:type="dxa"/>
            <w:vAlign w:val="center"/>
          </w:tcPr>
          <w:p w14:paraId="4292F90F" w14:textId="0DAB0627" w:rsidR="00940945" w:rsidRPr="00E91BEE" w:rsidRDefault="00940945" w:rsidP="00DB016B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 w:rsidRPr="00E91BEE">
              <w:rPr>
                <w:rFonts w:asciiTheme="minorHAnsi" w:eastAsiaTheme="minorHAnsi" w:hAnsiTheme="minorHAnsi" w:hint="eastAsia"/>
                <w:noProof/>
              </w:rPr>
              <w:drawing>
                <wp:inline distT="0" distB="0" distL="0" distR="0" wp14:anchorId="7517C10F" wp14:editId="76863FC4">
                  <wp:extent cx="2881630" cy="1817164"/>
                  <wp:effectExtent l="0" t="0" r="0" b="0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5464" cy="1851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1C7D32" w14:textId="3F37E133" w:rsidR="008F5BCB" w:rsidRPr="00E91BEE" w:rsidRDefault="008F5BCB">
      <w:pPr>
        <w:widowControl/>
        <w:wordWrap/>
        <w:autoSpaceDE/>
        <w:autoSpaceDN/>
        <w:jc w:val="left"/>
        <w:rPr>
          <w:rFonts w:asciiTheme="minorHAnsi" w:eastAsiaTheme="minorHAnsi" w:hAnsiTheme="minorHAnsi"/>
          <w:b/>
          <w:sz w:val="22"/>
        </w:rPr>
      </w:pPr>
    </w:p>
    <w:p w14:paraId="483A6345" w14:textId="7692F060" w:rsidR="008F5BCB" w:rsidRPr="00E91BEE" w:rsidRDefault="008F5BCB" w:rsidP="00FC0C9E">
      <w:pPr>
        <w:pStyle w:val="a3"/>
        <w:numPr>
          <w:ilvl w:val="2"/>
          <w:numId w:val="4"/>
        </w:numPr>
        <w:ind w:leftChars="0"/>
        <w:rPr>
          <w:rFonts w:asciiTheme="minorHAnsi" w:eastAsiaTheme="minorHAnsi" w:hAnsiTheme="minorHAnsi"/>
        </w:rPr>
      </w:pPr>
      <w:bookmarkStart w:id="14" w:name="_Toc24633988"/>
      <w:r w:rsidRPr="00E91BEE">
        <w:rPr>
          <w:rFonts w:asciiTheme="minorHAnsi" w:eastAsiaTheme="minorHAnsi" w:hAnsiTheme="minorHAnsi" w:hint="eastAsia"/>
        </w:rPr>
        <w:t>대기 상태 플로우 차트</w:t>
      </w:r>
      <w:bookmarkEnd w:id="14"/>
    </w:p>
    <w:p w14:paraId="02FF1B65" w14:textId="642431DA" w:rsidR="008F5BCB" w:rsidRPr="00E91BEE" w:rsidRDefault="00353C6D" w:rsidP="00FC0C9E">
      <w:pPr>
        <w:pStyle w:val="a0"/>
        <w:tabs>
          <w:tab w:val="clear" w:pos="590"/>
          <w:tab w:val="left" w:pos="709"/>
        </w:tabs>
        <w:ind w:hanging="261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앞으로 플로우 차트에서 </w:t>
      </w:r>
      <w:r w:rsidRPr="00FB55D2">
        <w:rPr>
          <w:rFonts w:asciiTheme="minorHAnsi" w:eastAsiaTheme="minorHAnsi" w:hAnsiTheme="minorHAnsi" w:hint="eastAsia"/>
          <w:b/>
          <w:bCs/>
          <w:color w:val="1F497D" w:themeColor="text2"/>
        </w:rPr>
        <w:t xml:space="preserve">파란색은 </w:t>
      </w:r>
      <w:r w:rsidRPr="00FB55D2">
        <w:rPr>
          <w:rFonts w:asciiTheme="minorHAnsi" w:eastAsiaTheme="minorHAnsi" w:hAnsiTheme="minorHAnsi"/>
          <w:b/>
          <w:bCs/>
          <w:color w:val="1F497D" w:themeColor="text2"/>
        </w:rPr>
        <w:t>Y</w:t>
      </w:r>
      <w:r w:rsidR="00FB55D2">
        <w:rPr>
          <w:rFonts w:asciiTheme="minorHAnsi" w:eastAsiaTheme="minorHAnsi" w:hAnsiTheme="minorHAnsi"/>
          <w:b/>
          <w:bCs/>
          <w:color w:val="1F497D" w:themeColor="text2"/>
        </w:rPr>
        <w:t>ES</w:t>
      </w:r>
      <w:r>
        <w:rPr>
          <w:rFonts w:asciiTheme="minorHAnsi" w:eastAsiaTheme="minorHAnsi" w:hAnsiTheme="minorHAnsi"/>
        </w:rPr>
        <w:t xml:space="preserve">, </w:t>
      </w:r>
      <w:r w:rsidRPr="00FB55D2">
        <w:rPr>
          <w:rFonts w:asciiTheme="minorHAnsi" w:eastAsiaTheme="minorHAnsi" w:hAnsiTheme="minorHAnsi" w:hint="eastAsia"/>
          <w:b/>
          <w:bCs/>
          <w:color w:val="C00000"/>
        </w:rPr>
        <w:t xml:space="preserve">빨간색은 </w:t>
      </w:r>
      <w:r w:rsidR="00FB55D2">
        <w:rPr>
          <w:rFonts w:asciiTheme="minorHAnsi" w:eastAsiaTheme="minorHAnsi" w:hAnsiTheme="minorHAnsi"/>
          <w:b/>
          <w:bCs/>
          <w:color w:val="C00000"/>
        </w:rPr>
        <w:t>NO</w:t>
      </w:r>
      <w:r>
        <w:rPr>
          <w:rFonts w:asciiTheme="minorHAnsi" w:eastAsiaTheme="minorHAnsi" w:hAnsiTheme="minorHAnsi"/>
        </w:rPr>
        <w:t xml:space="preserve">, </w:t>
      </w:r>
      <w:r w:rsidRPr="00FB55D2">
        <w:rPr>
          <w:rFonts w:asciiTheme="minorHAnsi" w:eastAsiaTheme="minorHAnsi" w:hAnsiTheme="minorHAnsi" w:hint="eastAsia"/>
          <w:b/>
          <w:bCs/>
          <w:color w:val="00B050"/>
        </w:rPr>
        <w:t>초록색은 설명</w:t>
      </w:r>
      <w:bookmarkStart w:id="15" w:name="_GoBack"/>
      <w:bookmarkEnd w:id="15"/>
      <w:r>
        <w:rPr>
          <w:rFonts w:asciiTheme="minorHAnsi" w:eastAsiaTheme="minorHAnsi" w:hAnsiTheme="minorHAnsi" w:hint="eastAsia"/>
        </w:rPr>
        <w:t>이다.</w:t>
      </w:r>
    </w:p>
    <w:tbl>
      <w:tblPr>
        <w:tblStyle w:val="af4"/>
        <w:tblW w:w="0" w:type="auto"/>
        <w:tblInd w:w="687" w:type="dxa"/>
        <w:tblLook w:val="04A0" w:firstRow="1" w:lastRow="0" w:firstColumn="1" w:lastColumn="0" w:noHBand="0" w:noVBand="1"/>
      </w:tblPr>
      <w:tblGrid>
        <w:gridCol w:w="9167"/>
      </w:tblGrid>
      <w:tr w:rsidR="00CA5AB0" w:rsidRPr="00E91BEE" w14:paraId="641A6288" w14:textId="77777777" w:rsidTr="000056AD">
        <w:tc>
          <w:tcPr>
            <w:tcW w:w="8941" w:type="dxa"/>
            <w:shd w:val="clear" w:color="auto" w:fill="BFBFBF" w:themeFill="background1" w:themeFillShade="BF"/>
            <w:vAlign w:val="center"/>
          </w:tcPr>
          <w:p w14:paraId="115424F4" w14:textId="4B3C5936" w:rsidR="00CA5AB0" w:rsidRPr="00E91BEE" w:rsidRDefault="000F4FE3" w:rsidP="000F4FE3">
            <w:pPr>
              <w:pStyle w:val="a0"/>
              <w:numPr>
                <w:ilvl w:val="0"/>
                <w:numId w:val="0"/>
              </w:numPr>
              <w:ind w:left="687"/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E91BEE">
              <w:rPr>
                <w:rFonts w:asciiTheme="minorHAnsi" w:eastAsiaTheme="minorHAnsi" w:hAnsiTheme="minorHAnsi" w:hint="eastAsia"/>
                <w:b/>
                <w:bCs/>
              </w:rPr>
              <w:t>대기 상태 플로우 차트</w:t>
            </w:r>
          </w:p>
        </w:tc>
      </w:tr>
      <w:tr w:rsidR="00CA5AB0" w:rsidRPr="00E91BEE" w14:paraId="162F613C" w14:textId="77777777" w:rsidTr="00B31122">
        <w:trPr>
          <w:trHeight w:val="10578"/>
        </w:trPr>
        <w:tc>
          <w:tcPr>
            <w:tcW w:w="8941" w:type="dxa"/>
            <w:vAlign w:val="center"/>
          </w:tcPr>
          <w:p w14:paraId="6342D698" w14:textId="6B9AE820" w:rsidR="00CA5AB0" w:rsidRPr="00E91BEE" w:rsidRDefault="00227EBE" w:rsidP="000056AD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  <w:b/>
                <w:noProof/>
                <w:sz w:val="28"/>
                <w:szCs w:val="28"/>
              </w:rPr>
              <w:drawing>
                <wp:inline distT="0" distB="0" distL="0" distR="0" wp14:anchorId="30C7FFBF" wp14:editId="5B1EF8A0">
                  <wp:extent cx="5687776" cy="6609144"/>
                  <wp:effectExtent l="0" t="0" r="8255" b="127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0243" cy="6623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55B3E8" w14:textId="7CA2C1F3" w:rsidR="00C34EA3" w:rsidRDefault="00C34EA3">
      <w:pPr>
        <w:widowControl/>
        <w:wordWrap/>
        <w:autoSpaceDE/>
        <w:autoSpaceDN/>
        <w:jc w:val="left"/>
        <w:rPr>
          <w:rFonts w:asciiTheme="minorHAnsi" w:eastAsiaTheme="minorHAnsi" w:hAnsiTheme="minorHAnsi"/>
          <w:b/>
          <w:sz w:val="28"/>
          <w:szCs w:val="28"/>
        </w:rPr>
      </w:pPr>
    </w:p>
    <w:p w14:paraId="0AF79100" w14:textId="77777777" w:rsidR="00C34EA3" w:rsidRDefault="00C34EA3">
      <w:pPr>
        <w:widowControl/>
        <w:wordWrap/>
        <w:autoSpaceDE/>
        <w:autoSpaceDN/>
        <w:jc w:val="left"/>
        <w:rPr>
          <w:rFonts w:asciiTheme="minorHAnsi" w:eastAsiaTheme="minorHAnsi" w:hAnsiTheme="minorHAnsi"/>
          <w:b/>
          <w:sz w:val="28"/>
          <w:szCs w:val="28"/>
        </w:rPr>
      </w:pPr>
      <w:r>
        <w:rPr>
          <w:rFonts w:asciiTheme="minorHAnsi" w:eastAsiaTheme="minorHAnsi" w:hAnsiTheme="minorHAnsi"/>
          <w:b/>
          <w:sz w:val="28"/>
          <w:szCs w:val="28"/>
        </w:rPr>
        <w:br w:type="page"/>
      </w:r>
    </w:p>
    <w:p w14:paraId="1A63A1D8" w14:textId="0208168C" w:rsidR="00067B10" w:rsidRPr="00E91BEE" w:rsidRDefault="00067B10" w:rsidP="00067B10">
      <w:pPr>
        <w:pStyle w:val="a2"/>
        <w:outlineLvl w:val="0"/>
        <w:rPr>
          <w:rFonts w:asciiTheme="minorHAnsi" w:eastAsiaTheme="minorHAnsi" w:hAnsiTheme="minorHAnsi"/>
          <w:sz w:val="28"/>
          <w:szCs w:val="28"/>
        </w:rPr>
      </w:pPr>
      <w:bookmarkStart w:id="16" w:name="_Toc24633989"/>
      <w:r w:rsidRPr="00E91BEE">
        <w:rPr>
          <w:rFonts w:asciiTheme="minorHAnsi" w:eastAsiaTheme="minorHAnsi" w:hAnsiTheme="minorHAnsi" w:hint="eastAsia"/>
          <w:sz w:val="28"/>
          <w:szCs w:val="28"/>
        </w:rPr>
        <w:lastRenderedPageBreak/>
        <w:t>공격 패턴 상태</w:t>
      </w:r>
      <w:bookmarkEnd w:id="16"/>
    </w:p>
    <w:p w14:paraId="7742ADB5" w14:textId="3EB219CB" w:rsidR="001D0DA9" w:rsidRPr="00E91BEE" w:rsidRDefault="001D0DA9" w:rsidP="001D0DA9">
      <w:pPr>
        <w:pStyle w:val="a3"/>
        <w:rPr>
          <w:rFonts w:asciiTheme="minorHAnsi" w:eastAsiaTheme="minorHAnsi" w:hAnsiTheme="minorHAnsi"/>
        </w:rPr>
      </w:pPr>
      <w:bookmarkStart w:id="17" w:name="_Toc24633990"/>
      <w:r w:rsidRPr="00E91BEE">
        <w:rPr>
          <w:rFonts w:asciiTheme="minorHAnsi" w:eastAsiaTheme="minorHAnsi" w:hAnsiTheme="minorHAnsi" w:hint="eastAsia"/>
        </w:rPr>
        <w:t>어그로</w:t>
      </w:r>
      <w:bookmarkEnd w:id="17"/>
    </w:p>
    <w:p w14:paraId="540EEDF1" w14:textId="175F920A" w:rsidR="001D0DA9" w:rsidRPr="00E91BEE" w:rsidRDefault="00CB2230" w:rsidP="001D0DA9">
      <w:pPr>
        <w:pStyle w:val="a0"/>
        <w:tabs>
          <w:tab w:val="clear" w:pos="590"/>
          <w:tab w:val="left" w:pos="709"/>
        </w:tabs>
        <w:ind w:hanging="261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 xml:space="preserve">탐지 범위 안에 </w:t>
      </w:r>
      <w:r w:rsidRPr="00E91BEE">
        <w:rPr>
          <w:rFonts w:asciiTheme="minorHAnsi" w:eastAsiaTheme="minorHAnsi" w:hAnsiTheme="minorHAnsi"/>
        </w:rPr>
        <w:t>PC</w:t>
      </w:r>
      <w:r w:rsidRPr="00E91BEE">
        <w:rPr>
          <w:rFonts w:asciiTheme="minorHAnsi" w:eastAsiaTheme="minorHAnsi" w:hAnsiTheme="minorHAnsi" w:hint="eastAsia"/>
        </w:rPr>
        <w:t>가 존재할 경우</w:t>
      </w:r>
      <w:r w:rsidRPr="00E91BEE">
        <w:rPr>
          <w:rFonts w:asciiTheme="minorHAnsi" w:eastAsiaTheme="minorHAnsi" w:hAnsiTheme="minorHAnsi"/>
        </w:rPr>
        <w:t xml:space="preserve">, </w:t>
      </w:r>
      <w:r w:rsidR="006F5CAF" w:rsidRPr="00E91BEE">
        <w:rPr>
          <w:rFonts w:asciiTheme="minorHAnsi" w:eastAsiaTheme="minorHAnsi" w:hAnsiTheme="minorHAnsi" w:hint="eastAsia"/>
        </w:rPr>
        <w:t>P</w:t>
      </w:r>
      <w:r w:rsidR="006F5CAF" w:rsidRPr="00E91BEE">
        <w:rPr>
          <w:rFonts w:asciiTheme="minorHAnsi" w:eastAsiaTheme="minorHAnsi" w:hAnsiTheme="minorHAnsi"/>
        </w:rPr>
        <w:t>C</w:t>
      </w:r>
      <w:r w:rsidR="00810BC1" w:rsidRPr="00E91BEE">
        <w:rPr>
          <w:rFonts w:asciiTheme="minorHAnsi" w:eastAsiaTheme="minorHAnsi" w:hAnsiTheme="minorHAnsi" w:hint="eastAsia"/>
        </w:rPr>
        <w:t>의</w:t>
      </w:r>
      <w:r w:rsidRPr="00E91BEE">
        <w:rPr>
          <w:rFonts w:asciiTheme="minorHAnsi" w:eastAsiaTheme="minorHAnsi" w:hAnsiTheme="minorHAnsi" w:hint="eastAsia"/>
        </w:rPr>
        <w:t xml:space="preserve"> </w:t>
      </w:r>
      <w:r w:rsidR="003E60AD" w:rsidRPr="00E91BEE">
        <w:rPr>
          <w:rFonts w:asciiTheme="minorHAnsi" w:eastAsiaTheme="minorHAnsi" w:hAnsiTheme="minorHAnsi" w:hint="eastAsia"/>
        </w:rPr>
        <w:t xml:space="preserve">위험 </w:t>
      </w:r>
      <w:r w:rsidRPr="00E91BEE">
        <w:rPr>
          <w:rFonts w:asciiTheme="minorHAnsi" w:eastAsiaTheme="minorHAnsi" w:hAnsiTheme="minorHAnsi" w:hint="eastAsia"/>
        </w:rPr>
        <w:t>행동</w:t>
      </w:r>
      <w:r w:rsidR="006F5CAF" w:rsidRPr="00E91BEE">
        <w:rPr>
          <w:rFonts w:asciiTheme="minorHAnsi" w:eastAsiaTheme="minorHAnsi" w:hAnsiTheme="minorHAnsi" w:hint="eastAsia"/>
        </w:rPr>
        <w:t>들을 점수화 하여</w:t>
      </w:r>
      <w:r w:rsidRPr="00E91BEE">
        <w:rPr>
          <w:rFonts w:asciiTheme="minorHAnsi" w:eastAsiaTheme="minorHAnsi" w:hAnsiTheme="minorHAnsi" w:hint="eastAsia"/>
        </w:rPr>
        <w:t xml:space="preserve"> </w:t>
      </w:r>
      <w:r w:rsidR="006F5CAF" w:rsidRPr="00E91BEE">
        <w:rPr>
          <w:rFonts w:asciiTheme="minorHAnsi" w:eastAsiaTheme="minorHAnsi" w:hAnsiTheme="minorHAnsi" w:hint="eastAsia"/>
        </w:rPr>
        <w:t>기록한다.</w:t>
      </w:r>
    </w:p>
    <w:p w14:paraId="30B180B8" w14:textId="0A273178" w:rsidR="006F5CAF" w:rsidRPr="00AE7861" w:rsidRDefault="00F9061E" w:rsidP="00AE7861">
      <w:pPr>
        <w:pStyle w:val="a0"/>
        <w:tabs>
          <w:tab w:val="clear" w:pos="590"/>
          <w:tab w:val="left" w:pos="709"/>
        </w:tabs>
        <w:ind w:hanging="261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>P</w:t>
      </w:r>
      <w:r w:rsidRPr="00E91BEE">
        <w:rPr>
          <w:rFonts w:asciiTheme="minorHAnsi" w:eastAsiaTheme="minorHAnsi" w:hAnsiTheme="minorHAnsi"/>
        </w:rPr>
        <w:t>C</w:t>
      </w:r>
      <w:r w:rsidRPr="00E91BEE">
        <w:rPr>
          <w:rFonts w:asciiTheme="minorHAnsi" w:eastAsiaTheme="minorHAnsi" w:hAnsiTheme="minorHAnsi" w:hint="eastAsia"/>
        </w:rPr>
        <w:t xml:space="preserve">가 사망한 경우 해당 </w:t>
      </w:r>
      <w:r w:rsidRPr="00E91BEE">
        <w:rPr>
          <w:rFonts w:asciiTheme="minorHAnsi" w:eastAsiaTheme="minorHAnsi" w:hAnsiTheme="minorHAnsi"/>
        </w:rPr>
        <w:t>PC</w:t>
      </w:r>
      <w:r w:rsidRPr="00E91BEE">
        <w:rPr>
          <w:rFonts w:asciiTheme="minorHAnsi" w:eastAsiaTheme="minorHAnsi" w:hAnsiTheme="minorHAnsi" w:hint="eastAsia"/>
        </w:rPr>
        <w:t xml:space="preserve">의 </w:t>
      </w:r>
      <w:r w:rsidRPr="00E91BEE">
        <w:rPr>
          <w:rFonts w:asciiTheme="minorHAnsi" w:eastAsiaTheme="minorHAnsi" w:hAnsiTheme="minorHAnsi"/>
        </w:rPr>
        <w:t>AP</w:t>
      </w:r>
      <w:r w:rsidRPr="00E91BEE">
        <w:rPr>
          <w:rFonts w:asciiTheme="minorHAnsi" w:eastAsiaTheme="minorHAnsi" w:hAnsiTheme="minorHAnsi" w:hint="eastAsia"/>
        </w:rPr>
        <w:t>는 초기화한다.</w:t>
      </w:r>
    </w:p>
    <w:tbl>
      <w:tblPr>
        <w:tblStyle w:val="af4"/>
        <w:tblW w:w="8778" w:type="dxa"/>
        <w:tblInd w:w="687" w:type="dxa"/>
        <w:tblLook w:val="04A0" w:firstRow="1" w:lastRow="0" w:firstColumn="1" w:lastColumn="0" w:noHBand="0" w:noVBand="1"/>
      </w:tblPr>
      <w:tblGrid>
        <w:gridCol w:w="1264"/>
        <w:gridCol w:w="7514"/>
      </w:tblGrid>
      <w:tr w:rsidR="006110BD" w:rsidRPr="00E91BEE" w14:paraId="2A686281" w14:textId="77777777" w:rsidTr="00DB016B">
        <w:tc>
          <w:tcPr>
            <w:tcW w:w="1264" w:type="dxa"/>
            <w:shd w:val="clear" w:color="auto" w:fill="BFBFBF" w:themeFill="background1" w:themeFillShade="BF"/>
          </w:tcPr>
          <w:p w14:paraId="7955A98F" w14:textId="12E81EA9" w:rsidR="006110BD" w:rsidRPr="00E91BEE" w:rsidRDefault="006110BD" w:rsidP="006110BD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Cs w:val="28"/>
              </w:rPr>
              <w:t>분류</w:t>
            </w:r>
          </w:p>
        </w:tc>
        <w:tc>
          <w:tcPr>
            <w:tcW w:w="7514" w:type="dxa"/>
            <w:shd w:val="clear" w:color="auto" w:fill="BFBFBF" w:themeFill="background1" w:themeFillShade="BF"/>
          </w:tcPr>
          <w:p w14:paraId="6656C8F6" w14:textId="354518D0" w:rsidR="006110BD" w:rsidRPr="00E91BEE" w:rsidRDefault="006110BD" w:rsidP="006110BD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Cs w:val="28"/>
              </w:rPr>
              <w:t>설명</w:t>
            </w:r>
          </w:p>
        </w:tc>
      </w:tr>
      <w:tr w:rsidR="006110BD" w:rsidRPr="00E91BEE" w14:paraId="3A65488F" w14:textId="77777777" w:rsidTr="00DB016B">
        <w:tc>
          <w:tcPr>
            <w:tcW w:w="1264" w:type="dxa"/>
            <w:vAlign w:val="center"/>
          </w:tcPr>
          <w:p w14:paraId="0197C03D" w14:textId="36D5C126" w:rsidR="006110BD" w:rsidRPr="00E91BEE" w:rsidRDefault="006110BD" w:rsidP="006110BD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 xml:space="preserve">거리 </w:t>
            </w:r>
            <w:r w:rsidRPr="00E91BEE">
              <w:rPr>
                <w:rFonts w:asciiTheme="minorHAnsi" w:eastAsiaTheme="minorHAnsi" w:hAnsiTheme="minorHAnsi"/>
                <w:b/>
                <w:sz w:val="20"/>
                <w:szCs w:val="20"/>
              </w:rPr>
              <w:t>AP</w:t>
            </w:r>
          </w:p>
        </w:tc>
        <w:tc>
          <w:tcPr>
            <w:tcW w:w="7514" w:type="dxa"/>
          </w:tcPr>
          <w:p w14:paraId="35B6A1AD" w14:textId="415FA3A0" w:rsidR="006110BD" w:rsidRPr="00E91BEE" w:rsidRDefault="006110BD" w:rsidP="006110BD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몬스터와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PC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의 거리를 기준으로 고정된 수치만큼 점수(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50, 100, 200, 400)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를 계속 갱신한다.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</w:p>
        </w:tc>
      </w:tr>
      <w:tr w:rsidR="006110BD" w:rsidRPr="00E91BEE" w14:paraId="5F8EB47D" w14:textId="77777777" w:rsidTr="00DB016B">
        <w:tc>
          <w:tcPr>
            <w:tcW w:w="1264" w:type="dxa"/>
            <w:vAlign w:val="center"/>
          </w:tcPr>
          <w:p w14:paraId="5A9D6BAA" w14:textId="0D14FC48" w:rsidR="006110BD" w:rsidRPr="00E91BEE" w:rsidRDefault="006110BD" w:rsidP="006110BD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 xml:space="preserve">전투 </w:t>
            </w:r>
            <w:r w:rsidRPr="00E91BEE">
              <w:rPr>
                <w:rFonts w:asciiTheme="minorHAnsi" w:eastAsiaTheme="minorHAnsi" w:hAnsiTheme="minorHAnsi"/>
                <w:b/>
                <w:sz w:val="20"/>
                <w:szCs w:val="20"/>
              </w:rPr>
              <w:t>AP</w:t>
            </w:r>
          </w:p>
        </w:tc>
        <w:tc>
          <w:tcPr>
            <w:tcW w:w="7514" w:type="dxa"/>
          </w:tcPr>
          <w:p w14:paraId="6438512A" w14:textId="791F10BF" w:rsidR="006110BD" w:rsidRPr="00E91BEE" w:rsidRDefault="006110BD" w:rsidP="006110BD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공격과 연속 공격,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스킬 사용,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스킬 사용,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오브젝트 사용,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아이템 사용,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사망 및 도주 등 다양한 전투 상황에 따라 각각의 점수를 관리한다.</w:t>
            </w:r>
          </w:p>
        </w:tc>
      </w:tr>
      <w:tr w:rsidR="006110BD" w:rsidRPr="00E91BEE" w14:paraId="16886B2A" w14:textId="77777777" w:rsidTr="00DB016B">
        <w:tc>
          <w:tcPr>
            <w:tcW w:w="1264" w:type="dxa"/>
            <w:vAlign w:val="center"/>
          </w:tcPr>
          <w:p w14:paraId="00AEFF66" w14:textId="37D2713D" w:rsidR="006110BD" w:rsidRPr="00E91BEE" w:rsidRDefault="006110BD" w:rsidP="006110BD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 xml:space="preserve">전체 </w:t>
            </w:r>
            <w:r w:rsidRPr="00E91BEE">
              <w:rPr>
                <w:rFonts w:asciiTheme="minorHAnsi" w:eastAsiaTheme="minorHAnsi" w:hAnsiTheme="minorHAnsi"/>
                <w:b/>
                <w:sz w:val="20"/>
                <w:szCs w:val="20"/>
              </w:rPr>
              <w:t>AP</w:t>
            </w:r>
          </w:p>
        </w:tc>
        <w:tc>
          <w:tcPr>
            <w:tcW w:w="7514" w:type="dxa"/>
          </w:tcPr>
          <w:p w14:paraId="54889351" w14:textId="5A594E25" w:rsidR="006110BD" w:rsidRPr="00E91BEE" w:rsidRDefault="006110BD" w:rsidP="006110BD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거리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AP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와 전투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AP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를 더한 </w:t>
            </w:r>
            <w:r w:rsidR="00FD4288"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값이다.</w:t>
            </w:r>
          </w:p>
        </w:tc>
      </w:tr>
    </w:tbl>
    <w:p w14:paraId="6845E54B" w14:textId="2BF4722C" w:rsidR="004E5C93" w:rsidRPr="00E91BEE" w:rsidRDefault="004E5C93" w:rsidP="004E5C93">
      <w:pPr>
        <w:pStyle w:val="a3"/>
        <w:numPr>
          <w:ilvl w:val="0"/>
          <w:numId w:val="0"/>
        </w:numPr>
        <w:ind w:left="284"/>
        <w:rPr>
          <w:rFonts w:asciiTheme="minorHAnsi" w:eastAsiaTheme="minorHAnsi" w:hAnsiTheme="minorHAnsi"/>
        </w:rPr>
      </w:pPr>
    </w:p>
    <w:p w14:paraId="5C7A57E5" w14:textId="1A09DA2E" w:rsidR="004E5C93" w:rsidRPr="00E91BEE" w:rsidRDefault="004E5C93" w:rsidP="004E5C93">
      <w:pPr>
        <w:pStyle w:val="a3"/>
        <w:rPr>
          <w:rFonts w:asciiTheme="minorHAnsi" w:eastAsiaTheme="minorHAnsi" w:hAnsiTheme="minorHAnsi"/>
        </w:rPr>
      </w:pPr>
      <w:bookmarkStart w:id="18" w:name="_Toc24633991"/>
      <w:r w:rsidRPr="00E91BEE">
        <w:rPr>
          <w:rFonts w:asciiTheme="minorHAnsi" w:eastAsiaTheme="minorHAnsi" w:hAnsiTheme="minorHAnsi" w:hint="eastAsia"/>
        </w:rPr>
        <w:t xml:space="preserve">거리 </w:t>
      </w:r>
      <w:r w:rsidRPr="00E91BEE">
        <w:rPr>
          <w:rFonts w:asciiTheme="minorHAnsi" w:eastAsiaTheme="minorHAnsi" w:hAnsiTheme="minorHAnsi"/>
        </w:rPr>
        <w:t>AP</w:t>
      </w:r>
      <w:bookmarkEnd w:id="18"/>
    </w:p>
    <w:p w14:paraId="34BA2CC8" w14:textId="5960CC04" w:rsidR="00FA01D6" w:rsidRPr="00E91BEE" w:rsidRDefault="00FA01D6" w:rsidP="00250D24">
      <w:pPr>
        <w:pStyle w:val="a0"/>
        <w:tabs>
          <w:tab w:val="clear" w:pos="590"/>
          <w:tab w:val="left" w:pos="709"/>
        </w:tabs>
        <w:ind w:hanging="261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>몬스터가 피격을 받</w:t>
      </w:r>
      <w:r w:rsidR="00B75834" w:rsidRPr="00E91BEE">
        <w:rPr>
          <w:rFonts w:asciiTheme="minorHAnsi" w:eastAsiaTheme="minorHAnsi" w:hAnsiTheme="minorHAnsi" w:hint="eastAsia"/>
        </w:rPr>
        <w:t>거나,</w:t>
      </w:r>
      <w:r w:rsidR="00B75834" w:rsidRPr="00E91BEE">
        <w:rPr>
          <w:rFonts w:asciiTheme="minorHAnsi" w:eastAsiaTheme="minorHAnsi" w:hAnsiTheme="minorHAnsi"/>
        </w:rPr>
        <w:t xml:space="preserve"> </w:t>
      </w:r>
      <w:r w:rsidR="00B75834" w:rsidRPr="00E91BEE">
        <w:rPr>
          <w:rFonts w:asciiTheme="minorHAnsi" w:eastAsiaTheme="minorHAnsi" w:hAnsiTheme="minorHAnsi" w:hint="eastAsia"/>
        </w:rPr>
        <w:t>전투 지역 범위안에 들어올 경우 계산한다.</w:t>
      </w:r>
    </w:p>
    <w:p w14:paraId="2E47F6F9" w14:textId="6E35D606" w:rsidR="00032CFD" w:rsidRPr="00032CFD" w:rsidRDefault="00FA01D6" w:rsidP="00FA01D6">
      <w:pPr>
        <w:pStyle w:val="a0"/>
        <w:tabs>
          <w:tab w:val="clear" w:pos="590"/>
          <w:tab w:val="left" w:pos="709"/>
        </w:tabs>
        <w:ind w:hanging="261"/>
        <w:rPr>
          <w:rFonts w:asciiTheme="minorHAnsi" w:eastAsiaTheme="minorHAnsi" w:hAnsiTheme="minorHAnsi"/>
          <w:u w:val="single"/>
        </w:rPr>
      </w:pPr>
      <w:r w:rsidRPr="00E91BEE">
        <w:rPr>
          <w:rFonts w:asciiTheme="minorHAnsi" w:eastAsiaTheme="minorHAnsi" w:hAnsiTheme="minorHAnsi" w:hint="eastAsia"/>
        </w:rPr>
        <w:t xml:space="preserve">거리 </w:t>
      </w:r>
      <w:r w:rsidRPr="00E91BEE">
        <w:rPr>
          <w:rFonts w:asciiTheme="minorHAnsi" w:eastAsiaTheme="minorHAnsi" w:hAnsiTheme="minorHAnsi"/>
        </w:rPr>
        <w:t>AP</w:t>
      </w:r>
      <w:r w:rsidRPr="00E91BEE">
        <w:rPr>
          <w:rFonts w:asciiTheme="minorHAnsi" w:eastAsiaTheme="minorHAnsi" w:hAnsiTheme="minorHAnsi" w:hint="eastAsia"/>
        </w:rPr>
        <w:t xml:space="preserve">의 경우 기존 거리 </w:t>
      </w:r>
      <w:r w:rsidRPr="00E91BEE">
        <w:rPr>
          <w:rFonts w:asciiTheme="minorHAnsi" w:eastAsiaTheme="minorHAnsi" w:hAnsiTheme="minorHAnsi"/>
        </w:rPr>
        <w:t>AP</w:t>
      </w:r>
      <w:r w:rsidRPr="00E91BEE">
        <w:rPr>
          <w:rFonts w:asciiTheme="minorHAnsi" w:eastAsiaTheme="minorHAnsi" w:hAnsiTheme="minorHAnsi" w:hint="eastAsia"/>
        </w:rPr>
        <w:t xml:space="preserve">에 </w:t>
      </w:r>
      <w:r w:rsidR="00527D3A" w:rsidRPr="00E91BEE">
        <w:rPr>
          <w:rFonts w:asciiTheme="minorHAnsi" w:eastAsiaTheme="minorHAnsi" w:hAnsiTheme="minorHAnsi" w:hint="eastAsia"/>
        </w:rPr>
        <w:t>더하지 않고</w:t>
      </w:r>
      <w:r w:rsidRPr="00E91BEE">
        <w:rPr>
          <w:rFonts w:asciiTheme="minorHAnsi" w:eastAsiaTheme="minorHAnsi" w:hAnsiTheme="minorHAnsi" w:hint="eastAsia"/>
        </w:rPr>
        <w:t>,</w:t>
      </w:r>
      <w:r w:rsidRPr="00E91BEE">
        <w:rPr>
          <w:rFonts w:asciiTheme="minorHAnsi" w:eastAsiaTheme="minorHAnsi" w:hAnsiTheme="minorHAnsi"/>
        </w:rPr>
        <w:t xml:space="preserve"> </w:t>
      </w:r>
      <w:r w:rsidR="00847DCD" w:rsidRPr="00E91BEE">
        <w:rPr>
          <w:rFonts w:asciiTheme="minorHAnsi" w:eastAsiaTheme="minorHAnsi" w:hAnsiTheme="minorHAnsi" w:hint="eastAsia"/>
        </w:rPr>
        <w:t xml:space="preserve">새로이 </w:t>
      </w:r>
      <w:r w:rsidRPr="00E91BEE">
        <w:rPr>
          <w:rFonts w:asciiTheme="minorHAnsi" w:eastAsiaTheme="minorHAnsi" w:hAnsiTheme="minorHAnsi" w:hint="eastAsia"/>
        </w:rPr>
        <w:t>갱신</w:t>
      </w:r>
      <w:r w:rsidR="00397918" w:rsidRPr="00E91BEE">
        <w:rPr>
          <w:rFonts w:asciiTheme="minorHAnsi" w:eastAsiaTheme="minorHAnsi" w:hAnsiTheme="minorHAnsi" w:hint="eastAsia"/>
        </w:rPr>
        <w:t>(</w:t>
      </w:r>
      <w:r w:rsidR="00397918" w:rsidRPr="00E91BEE">
        <w:rPr>
          <w:rFonts w:asciiTheme="minorHAnsi" w:eastAsiaTheme="minorHAnsi" w:hAnsiTheme="minorHAnsi"/>
        </w:rPr>
        <w:t>Update)</w:t>
      </w:r>
      <w:r w:rsidRPr="00E91BEE">
        <w:rPr>
          <w:rFonts w:asciiTheme="minorHAnsi" w:eastAsiaTheme="minorHAnsi" w:hAnsiTheme="minorHAnsi" w:hint="eastAsia"/>
        </w:rPr>
        <w:t>한다.</w:t>
      </w:r>
    </w:p>
    <w:tbl>
      <w:tblPr>
        <w:tblStyle w:val="af4"/>
        <w:tblW w:w="0" w:type="auto"/>
        <w:tblInd w:w="687" w:type="dxa"/>
        <w:tblLook w:val="04A0" w:firstRow="1" w:lastRow="0" w:firstColumn="1" w:lastColumn="0" w:noHBand="0" w:noVBand="1"/>
      </w:tblPr>
      <w:tblGrid>
        <w:gridCol w:w="9066"/>
      </w:tblGrid>
      <w:tr w:rsidR="005C6640" w:rsidRPr="00E91BEE" w14:paraId="5F32C117" w14:textId="77777777" w:rsidTr="00DB016B">
        <w:tc>
          <w:tcPr>
            <w:tcW w:w="8941" w:type="dxa"/>
            <w:shd w:val="clear" w:color="auto" w:fill="BFBFBF" w:themeFill="background1" w:themeFillShade="BF"/>
            <w:vAlign w:val="center"/>
          </w:tcPr>
          <w:p w14:paraId="16874A1C" w14:textId="0701E964" w:rsidR="005C6640" w:rsidRPr="00E91BEE" w:rsidRDefault="005B090E" w:rsidP="00DB016B">
            <w:pPr>
              <w:pStyle w:val="a0"/>
              <w:numPr>
                <w:ilvl w:val="0"/>
                <w:numId w:val="0"/>
              </w:numPr>
              <w:ind w:left="687"/>
              <w:jc w:val="center"/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 w:hint="eastAsia"/>
                <w:b/>
                <w:bCs/>
              </w:rPr>
              <w:t xml:space="preserve">거리 AP </w:t>
            </w:r>
            <w:r w:rsidR="005C6640" w:rsidRPr="00E91BEE">
              <w:rPr>
                <w:rFonts w:asciiTheme="minorHAnsi" w:eastAsiaTheme="minorHAnsi" w:hAnsiTheme="minorHAnsi" w:hint="eastAsia"/>
                <w:b/>
                <w:bCs/>
              </w:rPr>
              <w:t>플로우 차트</w:t>
            </w:r>
          </w:p>
        </w:tc>
      </w:tr>
      <w:tr w:rsidR="005C6640" w:rsidRPr="00E91BEE" w14:paraId="13E1AAD1" w14:textId="77777777" w:rsidTr="00250D24">
        <w:trPr>
          <w:trHeight w:val="8186"/>
        </w:trPr>
        <w:tc>
          <w:tcPr>
            <w:tcW w:w="8941" w:type="dxa"/>
            <w:vAlign w:val="center"/>
          </w:tcPr>
          <w:p w14:paraId="3926784B" w14:textId="47E496AE" w:rsidR="005C6640" w:rsidRPr="00E91BEE" w:rsidRDefault="00724946" w:rsidP="00DB016B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27757ADD" wp14:editId="54B111DD">
                  <wp:extent cx="5610613" cy="4953965"/>
                  <wp:effectExtent l="0" t="0" r="9525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350" cy="4959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B38317" w14:textId="335B825E" w:rsidR="00DB016B" w:rsidRPr="00E91BEE" w:rsidRDefault="00DB016B" w:rsidP="00B96B81">
      <w:pPr>
        <w:pStyle w:val="a0"/>
        <w:numPr>
          <w:ilvl w:val="0"/>
          <w:numId w:val="0"/>
        </w:numPr>
        <w:tabs>
          <w:tab w:val="clear" w:pos="590"/>
          <w:tab w:val="left" w:pos="709"/>
        </w:tabs>
        <w:ind w:left="687" w:hanging="403"/>
        <w:rPr>
          <w:rFonts w:asciiTheme="minorHAnsi" w:eastAsiaTheme="minorHAnsi" w:hAnsiTheme="minorHAnsi"/>
        </w:rPr>
      </w:pPr>
    </w:p>
    <w:p w14:paraId="25066084" w14:textId="77777777" w:rsidR="00B96B81" w:rsidRPr="00E91BEE" w:rsidRDefault="00B96B81" w:rsidP="00B96B81">
      <w:pPr>
        <w:pStyle w:val="a3"/>
        <w:rPr>
          <w:rFonts w:asciiTheme="minorHAnsi" w:eastAsiaTheme="minorHAnsi" w:hAnsiTheme="minorHAnsi"/>
        </w:rPr>
      </w:pPr>
      <w:bookmarkStart w:id="19" w:name="_Toc24633992"/>
      <w:r w:rsidRPr="00E91BEE">
        <w:rPr>
          <w:rFonts w:asciiTheme="minorHAnsi" w:eastAsiaTheme="minorHAnsi" w:hAnsiTheme="minorHAnsi" w:hint="eastAsia"/>
        </w:rPr>
        <w:t xml:space="preserve">전투 </w:t>
      </w:r>
      <w:r w:rsidRPr="00E91BEE">
        <w:rPr>
          <w:rFonts w:asciiTheme="minorHAnsi" w:eastAsiaTheme="minorHAnsi" w:hAnsiTheme="minorHAnsi"/>
        </w:rPr>
        <w:t>AP</w:t>
      </w:r>
      <w:bookmarkEnd w:id="19"/>
    </w:p>
    <w:p w14:paraId="00B17429" w14:textId="1204EFED" w:rsidR="00B96B81" w:rsidRDefault="00B96B81" w:rsidP="00B96B81">
      <w:pPr>
        <w:pStyle w:val="a0"/>
        <w:tabs>
          <w:tab w:val="clear" w:pos="590"/>
          <w:tab w:val="left" w:pos="709"/>
        </w:tabs>
        <w:ind w:hanging="261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 xml:space="preserve">전투 </w:t>
      </w:r>
      <w:r w:rsidRPr="00E91BEE">
        <w:rPr>
          <w:rFonts w:asciiTheme="minorHAnsi" w:eastAsiaTheme="minorHAnsi" w:hAnsiTheme="minorHAnsi"/>
        </w:rPr>
        <w:t>AP</w:t>
      </w:r>
      <w:r w:rsidRPr="00E91BEE">
        <w:rPr>
          <w:rFonts w:asciiTheme="minorHAnsi" w:eastAsiaTheme="minorHAnsi" w:hAnsiTheme="minorHAnsi" w:hint="eastAsia"/>
        </w:rPr>
        <w:t xml:space="preserve">는 각 </w:t>
      </w:r>
      <w:r w:rsidRPr="00E91BEE">
        <w:rPr>
          <w:rFonts w:asciiTheme="minorHAnsi" w:eastAsiaTheme="minorHAnsi" w:hAnsiTheme="minorHAnsi"/>
        </w:rPr>
        <w:t>PC</w:t>
      </w:r>
      <w:r w:rsidRPr="00E91BEE">
        <w:rPr>
          <w:rFonts w:asciiTheme="minorHAnsi" w:eastAsiaTheme="minorHAnsi" w:hAnsiTheme="minorHAnsi" w:hint="eastAsia"/>
        </w:rPr>
        <w:t>들의 행동을 점수화 하여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>위험도를 매겨 놓은 것이다.</w:t>
      </w:r>
      <w:r w:rsidRPr="00E91BEE">
        <w:rPr>
          <w:rFonts w:asciiTheme="minorHAnsi" w:eastAsiaTheme="minorHAnsi" w:hAnsiTheme="minorHAnsi"/>
        </w:rPr>
        <w:t xml:space="preserve"> </w:t>
      </w:r>
    </w:p>
    <w:p w14:paraId="6275191C" w14:textId="1384DDD8" w:rsidR="009C311D" w:rsidRPr="00E91BEE" w:rsidRDefault="009C311D" w:rsidP="00B96B81">
      <w:pPr>
        <w:pStyle w:val="a0"/>
        <w:tabs>
          <w:tab w:val="clear" w:pos="590"/>
          <w:tab w:val="left" w:pos="709"/>
        </w:tabs>
        <w:ind w:hanging="261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초반에는 거리A</w:t>
      </w:r>
      <w:r>
        <w:rPr>
          <w:rFonts w:asciiTheme="minorHAnsi" w:eastAsiaTheme="minorHAnsi" w:hAnsiTheme="minorHAnsi"/>
        </w:rPr>
        <w:t>P</w:t>
      </w:r>
      <w:r>
        <w:rPr>
          <w:rFonts w:asciiTheme="minorHAnsi" w:eastAsiaTheme="minorHAnsi" w:hAnsiTheme="minorHAnsi" w:hint="eastAsia"/>
        </w:rPr>
        <w:t>가 중요하지만,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전투를 지속하다</w:t>
      </w:r>
      <w:r w:rsidR="00C20E95">
        <w:rPr>
          <w:rFonts w:asciiTheme="minorHAnsi" w:eastAsiaTheme="minorHAnsi" w:hAnsiTheme="minorHAnsi" w:hint="eastAsia"/>
        </w:rPr>
        <w:t xml:space="preserve"> </w:t>
      </w:r>
      <w:r>
        <w:rPr>
          <w:rFonts w:asciiTheme="minorHAnsi" w:eastAsiaTheme="minorHAnsi" w:hAnsiTheme="minorHAnsi" w:hint="eastAsia"/>
        </w:rPr>
        <w:t xml:space="preserve">보면 전투 </w:t>
      </w:r>
      <w:r>
        <w:rPr>
          <w:rFonts w:asciiTheme="minorHAnsi" w:eastAsiaTheme="minorHAnsi" w:hAnsiTheme="minorHAnsi"/>
        </w:rPr>
        <w:t>AP</w:t>
      </w:r>
      <w:r>
        <w:rPr>
          <w:rFonts w:asciiTheme="minorHAnsi" w:eastAsiaTheme="minorHAnsi" w:hAnsiTheme="minorHAnsi" w:hint="eastAsia"/>
        </w:rPr>
        <w:t>가 더 중요</w:t>
      </w:r>
      <w:r w:rsidR="00335FCB">
        <w:rPr>
          <w:rFonts w:asciiTheme="minorHAnsi" w:eastAsiaTheme="minorHAnsi" w:hAnsiTheme="minorHAnsi" w:hint="eastAsia"/>
        </w:rPr>
        <w:t xml:space="preserve"> 해진다.</w:t>
      </w:r>
    </w:p>
    <w:p w14:paraId="32C1F1F5" w14:textId="7707C0AC" w:rsidR="00B96B81" w:rsidRPr="00E91BEE" w:rsidRDefault="00B96B81" w:rsidP="00B96B81">
      <w:pPr>
        <w:pStyle w:val="a0"/>
        <w:tabs>
          <w:tab w:val="clear" w:pos="590"/>
          <w:tab w:val="left" w:pos="709"/>
        </w:tabs>
        <w:ind w:hanging="261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>상호작용 오브젝트</w:t>
      </w:r>
      <w:r w:rsidRPr="00E91BEE">
        <w:rPr>
          <w:rFonts w:asciiTheme="minorHAnsi" w:eastAsiaTheme="minorHAnsi" w:hAnsiTheme="minorHAnsi"/>
        </w:rPr>
        <w:t xml:space="preserve">&gt; </w:t>
      </w:r>
      <w:r w:rsidRPr="00E91BEE">
        <w:rPr>
          <w:rFonts w:asciiTheme="minorHAnsi" w:eastAsiaTheme="minorHAnsi" w:hAnsiTheme="minorHAnsi" w:hint="eastAsia"/>
        </w:rPr>
        <w:t>스킬 사용</w:t>
      </w:r>
      <w:r w:rsidRPr="00E91BEE">
        <w:rPr>
          <w:rFonts w:asciiTheme="minorHAnsi" w:eastAsiaTheme="minorHAnsi" w:hAnsiTheme="minorHAnsi"/>
        </w:rPr>
        <w:t xml:space="preserve">&gt; </w:t>
      </w:r>
      <w:r w:rsidRPr="00E91BEE">
        <w:rPr>
          <w:rFonts w:asciiTheme="minorHAnsi" w:eastAsiaTheme="minorHAnsi" w:hAnsiTheme="minorHAnsi" w:hint="eastAsia"/>
        </w:rPr>
        <w:t>공격</w:t>
      </w:r>
      <w:r w:rsidRPr="00E91BEE">
        <w:rPr>
          <w:rFonts w:asciiTheme="minorHAnsi" w:eastAsiaTheme="minorHAnsi" w:hAnsiTheme="minorHAnsi"/>
        </w:rPr>
        <w:t xml:space="preserve">&gt; </w:t>
      </w:r>
      <w:r w:rsidRPr="00E91BEE">
        <w:rPr>
          <w:rFonts w:asciiTheme="minorHAnsi" w:eastAsiaTheme="minorHAnsi" w:hAnsiTheme="minorHAnsi" w:hint="eastAsia"/>
        </w:rPr>
        <w:t>아이템 사용 순으로 위험하다.</w:t>
      </w:r>
    </w:p>
    <w:p w14:paraId="2D1B632A" w14:textId="69E6EBE2" w:rsidR="00B96B81" w:rsidRDefault="00B96B81" w:rsidP="00303C88">
      <w:pPr>
        <w:pStyle w:val="a0"/>
        <w:tabs>
          <w:tab w:val="clear" w:pos="590"/>
          <w:tab w:val="left" w:pos="709"/>
        </w:tabs>
        <w:ind w:hanging="261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>A</w:t>
      </w:r>
      <w:r w:rsidRPr="00E91BEE">
        <w:rPr>
          <w:rFonts w:asciiTheme="minorHAnsi" w:eastAsiaTheme="minorHAnsi" w:hAnsiTheme="minorHAnsi"/>
        </w:rPr>
        <w:t>P</w:t>
      </w:r>
      <w:r w:rsidRPr="00E91BEE">
        <w:rPr>
          <w:rFonts w:asciiTheme="minorHAnsi" w:eastAsiaTheme="minorHAnsi" w:hAnsiTheme="minorHAnsi" w:hint="eastAsia"/>
        </w:rPr>
        <w:t>는 공통적으로 유저가 죽거나,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>전투 지역에서 벗어나면 초기화된다.</w:t>
      </w:r>
    </w:p>
    <w:tbl>
      <w:tblPr>
        <w:tblStyle w:val="af4"/>
        <w:tblW w:w="9167" w:type="dxa"/>
        <w:tblInd w:w="687" w:type="dxa"/>
        <w:tblLook w:val="04A0" w:firstRow="1" w:lastRow="0" w:firstColumn="1" w:lastColumn="0" w:noHBand="0" w:noVBand="1"/>
      </w:tblPr>
      <w:tblGrid>
        <w:gridCol w:w="895"/>
        <w:gridCol w:w="1248"/>
        <w:gridCol w:w="1106"/>
        <w:gridCol w:w="5918"/>
      </w:tblGrid>
      <w:tr w:rsidR="00387F89" w:rsidRPr="00E91BEE" w14:paraId="19231F47" w14:textId="77777777" w:rsidTr="00B5108A">
        <w:tc>
          <w:tcPr>
            <w:tcW w:w="895" w:type="dxa"/>
            <w:shd w:val="clear" w:color="auto" w:fill="BFBFBF" w:themeFill="background1" w:themeFillShade="BF"/>
            <w:vAlign w:val="center"/>
          </w:tcPr>
          <w:p w14:paraId="38A0EB67" w14:textId="77777777" w:rsidR="00387F89" w:rsidRPr="00E91BEE" w:rsidRDefault="00387F89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bCs/>
                <w:szCs w:val="28"/>
              </w:rPr>
            </w:pPr>
            <w:r w:rsidRPr="00E91BEE">
              <w:rPr>
                <w:rFonts w:asciiTheme="minorHAnsi" w:eastAsiaTheme="minorHAnsi" w:hAnsiTheme="minorHAnsi" w:cs="굴림" w:hint="eastAsia"/>
                <w:b/>
                <w:bCs/>
                <w:color w:val="000000"/>
                <w:kern w:val="0"/>
                <w:sz w:val="24"/>
                <w:szCs w:val="28"/>
              </w:rPr>
              <w:t>분류</w:t>
            </w:r>
          </w:p>
        </w:tc>
        <w:tc>
          <w:tcPr>
            <w:tcW w:w="1248" w:type="dxa"/>
            <w:shd w:val="clear" w:color="auto" w:fill="BFBFBF" w:themeFill="background1" w:themeFillShade="BF"/>
            <w:vAlign w:val="center"/>
          </w:tcPr>
          <w:p w14:paraId="107391EE" w14:textId="555164D3" w:rsidR="00387F89" w:rsidRPr="00E91BEE" w:rsidRDefault="00387F89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bCs/>
                <w:szCs w:val="28"/>
              </w:rPr>
            </w:pPr>
            <w:r>
              <w:rPr>
                <w:rFonts w:asciiTheme="minorHAnsi" w:eastAsiaTheme="minorHAnsi" w:hAnsiTheme="minorHAnsi" w:hint="eastAsia"/>
                <w:b/>
                <w:bCs/>
                <w:szCs w:val="28"/>
              </w:rPr>
              <w:t>타입</w:t>
            </w:r>
          </w:p>
        </w:tc>
        <w:tc>
          <w:tcPr>
            <w:tcW w:w="1106" w:type="dxa"/>
            <w:shd w:val="clear" w:color="auto" w:fill="BFBFBF" w:themeFill="background1" w:themeFillShade="BF"/>
            <w:vAlign w:val="center"/>
          </w:tcPr>
          <w:p w14:paraId="341B6A97" w14:textId="6854F12C" w:rsidR="00387F89" w:rsidRPr="00E91BEE" w:rsidRDefault="00283DC6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bCs/>
                <w:szCs w:val="28"/>
              </w:rPr>
            </w:pPr>
            <w:r>
              <w:rPr>
                <w:rFonts w:asciiTheme="minorHAnsi" w:eastAsiaTheme="minorHAnsi" w:hAnsiTheme="minorHAnsi" w:hint="eastAsia"/>
                <w:b/>
                <w:bCs/>
                <w:szCs w:val="28"/>
              </w:rPr>
              <w:t>점수</w:t>
            </w:r>
          </w:p>
        </w:tc>
        <w:tc>
          <w:tcPr>
            <w:tcW w:w="5918" w:type="dxa"/>
            <w:shd w:val="clear" w:color="auto" w:fill="BFBFBF" w:themeFill="background1" w:themeFillShade="BF"/>
            <w:vAlign w:val="center"/>
          </w:tcPr>
          <w:p w14:paraId="3CB22430" w14:textId="7FDF4EFF" w:rsidR="00387F89" w:rsidRPr="00E91BEE" w:rsidRDefault="00283DC6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bCs/>
                <w:szCs w:val="28"/>
              </w:rPr>
            </w:pPr>
            <w:r>
              <w:rPr>
                <w:rFonts w:asciiTheme="minorHAnsi" w:eastAsiaTheme="minorHAnsi" w:hAnsiTheme="minorHAnsi" w:hint="eastAsia"/>
                <w:b/>
                <w:bCs/>
                <w:szCs w:val="28"/>
              </w:rPr>
              <w:t>비고</w:t>
            </w:r>
          </w:p>
        </w:tc>
      </w:tr>
      <w:tr w:rsidR="00776691" w:rsidRPr="00E91BEE" w14:paraId="7BF94888" w14:textId="77777777" w:rsidTr="00B5108A">
        <w:tc>
          <w:tcPr>
            <w:tcW w:w="895" w:type="dxa"/>
            <w:vMerge w:val="restart"/>
            <w:vAlign w:val="center"/>
          </w:tcPr>
          <w:p w14:paraId="7373B876" w14:textId="10CEDEB8" w:rsidR="00776691" w:rsidRPr="00E91BEE" w:rsidRDefault="00776691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kern w:val="0"/>
                <w:sz w:val="2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b/>
                <w:bCs/>
                <w:color w:val="000000"/>
                <w:kern w:val="0"/>
                <w:sz w:val="20"/>
                <w:szCs w:val="20"/>
              </w:rPr>
              <w:t>평타</w:t>
            </w:r>
          </w:p>
        </w:tc>
        <w:tc>
          <w:tcPr>
            <w:tcW w:w="1248" w:type="dxa"/>
            <w:vAlign w:val="center"/>
          </w:tcPr>
          <w:p w14:paraId="3978869F" w14:textId="2B084BC5" w:rsidR="00776691" w:rsidRPr="00E91BEE" w:rsidRDefault="00776691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1회 공격</w:t>
            </w:r>
          </w:p>
        </w:tc>
        <w:tc>
          <w:tcPr>
            <w:tcW w:w="1106" w:type="dxa"/>
            <w:vAlign w:val="center"/>
          </w:tcPr>
          <w:p w14:paraId="67CB74FD" w14:textId="3AE0B7A1" w:rsidR="00776691" w:rsidRPr="00E91BEE" w:rsidRDefault="00776691" w:rsidP="00B5108A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>+5P</w:t>
            </w:r>
          </w:p>
        </w:tc>
        <w:tc>
          <w:tcPr>
            <w:tcW w:w="5918" w:type="dxa"/>
            <w:vAlign w:val="center"/>
          </w:tcPr>
          <w:p w14:paraId="5FD1500F" w14:textId="02433817" w:rsidR="00776691" w:rsidRPr="00E91BEE" w:rsidRDefault="00776691" w:rsidP="00D8266F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776691" w:rsidRPr="00E91BEE" w14:paraId="72238A11" w14:textId="77777777" w:rsidTr="00B5108A">
        <w:tc>
          <w:tcPr>
            <w:tcW w:w="895" w:type="dxa"/>
            <w:vMerge/>
            <w:vAlign w:val="center"/>
          </w:tcPr>
          <w:p w14:paraId="3BAF22B6" w14:textId="77777777" w:rsidR="00776691" w:rsidRDefault="00776691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48" w:type="dxa"/>
            <w:vAlign w:val="center"/>
          </w:tcPr>
          <w:p w14:paraId="48D364D4" w14:textId="510FD4BC" w:rsidR="00776691" w:rsidRDefault="00776691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2회 공격</w:t>
            </w:r>
          </w:p>
        </w:tc>
        <w:tc>
          <w:tcPr>
            <w:tcW w:w="1106" w:type="dxa"/>
            <w:vAlign w:val="center"/>
          </w:tcPr>
          <w:p w14:paraId="3C4A1CE4" w14:textId="59F16A50" w:rsidR="00776691" w:rsidRPr="00E91BEE" w:rsidRDefault="00776691" w:rsidP="00B5108A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>+12P</w:t>
            </w:r>
          </w:p>
        </w:tc>
        <w:tc>
          <w:tcPr>
            <w:tcW w:w="5918" w:type="dxa"/>
            <w:vAlign w:val="center"/>
          </w:tcPr>
          <w:p w14:paraId="70CFE225" w14:textId="612ACA21" w:rsidR="00776691" w:rsidRPr="00E91BEE" w:rsidRDefault="002E3D32" w:rsidP="00D8266F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연속 공격을 사용하는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PC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를 더욱 공격한다.</w:t>
            </w:r>
          </w:p>
        </w:tc>
      </w:tr>
      <w:tr w:rsidR="00776691" w:rsidRPr="00E91BEE" w14:paraId="536D1E4D" w14:textId="77777777" w:rsidTr="00B5108A">
        <w:tc>
          <w:tcPr>
            <w:tcW w:w="895" w:type="dxa"/>
            <w:vMerge/>
            <w:vAlign w:val="center"/>
          </w:tcPr>
          <w:p w14:paraId="10910FB6" w14:textId="77777777" w:rsidR="00776691" w:rsidRDefault="00776691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48" w:type="dxa"/>
            <w:vAlign w:val="center"/>
          </w:tcPr>
          <w:p w14:paraId="281474C3" w14:textId="5CB3B51D" w:rsidR="00776691" w:rsidRDefault="00776691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3회 공격</w:t>
            </w:r>
          </w:p>
        </w:tc>
        <w:tc>
          <w:tcPr>
            <w:tcW w:w="1106" w:type="dxa"/>
            <w:vAlign w:val="center"/>
          </w:tcPr>
          <w:p w14:paraId="772F3B55" w14:textId="1D885C33" w:rsidR="00776691" w:rsidRPr="00E91BEE" w:rsidRDefault="00776691" w:rsidP="00B5108A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>+20P</w:t>
            </w:r>
          </w:p>
        </w:tc>
        <w:tc>
          <w:tcPr>
            <w:tcW w:w="5918" w:type="dxa"/>
            <w:vAlign w:val="center"/>
          </w:tcPr>
          <w:p w14:paraId="33D026CC" w14:textId="5B16DD2F" w:rsidR="00776691" w:rsidRPr="00E91BEE" w:rsidRDefault="002E3D32" w:rsidP="00D8266F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연속 공격을 사용하는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PC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를 더욱 공격한다.</w:t>
            </w:r>
          </w:p>
        </w:tc>
      </w:tr>
      <w:tr w:rsidR="00776691" w:rsidRPr="00911577" w14:paraId="0EE104E1" w14:textId="77777777" w:rsidTr="00B5108A">
        <w:tc>
          <w:tcPr>
            <w:tcW w:w="895" w:type="dxa"/>
            <w:vMerge w:val="restart"/>
            <w:vAlign w:val="center"/>
          </w:tcPr>
          <w:p w14:paraId="256077A1" w14:textId="572C6BD8" w:rsidR="00776691" w:rsidRPr="00E91BEE" w:rsidRDefault="00776691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b/>
                <w:bCs/>
                <w:sz w:val="20"/>
                <w:szCs w:val="20"/>
              </w:rPr>
              <w:t xml:space="preserve">스킬 </w:t>
            </w:r>
          </w:p>
        </w:tc>
        <w:tc>
          <w:tcPr>
            <w:tcW w:w="1248" w:type="dxa"/>
            <w:vAlign w:val="center"/>
          </w:tcPr>
          <w:p w14:paraId="00DA1676" w14:textId="5EA5E755" w:rsidR="00776691" w:rsidRPr="00E91BEE" w:rsidRDefault="00776691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공격</w:t>
            </w:r>
          </w:p>
        </w:tc>
        <w:tc>
          <w:tcPr>
            <w:tcW w:w="1106" w:type="dxa"/>
            <w:vAlign w:val="center"/>
          </w:tcPr>
          <w:p w14:paraId="7B669CB5" w14:textId="1345E1E7" w:rsidR="00776691" w:rsidRPr="00E91BEE" w:rsidRDefault="00776691" w:rsidP="00B5108A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>+25P</w:t>
            </w:r>
          </w:p>
        </w:tc>
        <w:tc>
          <w:tcPr>
            <w:tcW w:w="5918" w:type="dxa"/>
            <w:vAlign w:val="center"/>
          </w:tcPr>
          <w:p w14:paraId="499C5E78" w14:textId="6EB6F1C9" w:rsidR="00776691" w:rsidRPr="00E91BEE" w:rsidRDefault="00776691" w:rsidP="00D8266F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776691" w:rsidRPr="00E91BEE" w14:paraId="14512CD7" w14:textId="77777777" w:rsidTr="00B5108A">
        <w:tc>
          <w:tcPr>
            <w:tcW w:w="895" w:type="dxa"/>
            <w:vMerge/>
            <w:vAlign w:val="center"/>
          </w:tcPr>
          <w:p w14:paraId="6984DE2A" w14:textId="77777777" w:rsidR="00776691" w:rsidRPr="00E91BEE" w:rsidRDefault="00776691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</w:pPr>
          </w:p>
        </w:tc>
        <w:tc>
          <w:tcPr>
            <w:tcW w:w="1248" w:type="dxa"/>
            <w:vAlign w:val="center"/>
          </w:tcPr>
          <w:p w14:paraId="294BD477" w14:textId="784DC981" w:rsidR="00776691" w:rsidRPr="00E91BEE" w:rsidRDefault="00776691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방어</w:t>
            </w:r>
          </w:p>
        </w:tc>
        <w:tc>
          <w:tcPr>
            <w:tcW w:w="1106" w:type="dxa"/>
            <w:vAlign w:val="center"/>
          </w:tcPr>
          <w:p w14:paraId="47FA7713" w14:textId="7AF8186E" w:rsidR="00776691" w:rsidRPr="00E91BEE" w:rsidRDefault="00776691" w:rsidP="00B5108A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>-30P</w:t>
            </w:r>
          </w:p>
        </w:tc>
        <w:tc>
          <w:tcPr>
            <w:tcW w:w="5918" w:type="dxa"/>
            <w:vAlign w:val="center"/>
          </w:tcPr>
          <w:p w14:paraId="5D229F96" w14:textId="1C378C6A" w:rsidR="00776691" w:rsidRPr="00E91BEE" w:rsidRDefault="00DA289E" w:rsidP="00D8266F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몬스터는 </w:t>
            </w:r>
            <w:r w:rsidR="00283DC6">
              <w:rPr>
                <w:rFonts w:asciiTheme="minorHAnsi" w:eastAsiaTheme="minorHAnsi" w:hAnsiTheme="minorHAnsi" w:hint="eastAsia"/>
                <w:sz w:val="20"/>
                <w:szCs w:val="20"/>
              </w:rPr>
              <w:t>쉴드가 있는 대상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을</w:t>
            </w:r>
            <w:r w:rsidR="00283DC6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최대한 적게 공격한다.</w:t>
            </w:r>
          </w:p>
        </w:tc>
      </w:tr>
      <w:tr w:rsidR="00776691" w:rsidRPr="00E91BEE" w14:paraId="084252DD" w14:textId="77777777" w:rsidTr="00B5108A">
        <w:tc>
          <w:tcPr>
            <w:tcW w:w="895" w:type="dxa"/>
            <w:vMerge/>
            <w:vAlign w:val="center"/>
          </w:tcPr>
          <w:p w14:paraId="309EBB21" w14:textId="77777777" w:rsidR="00776691" w:rsidRPr="00E91BEE" w:rsidRDefault="00776691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</w:pPr>
          </w:p>
        </w:tc>
        <w:tc>
          <w:tcPr>
            <w:tcW w:w="1248" w:type="dxa"/>
            <w:vAlign w:val="center"/>
          </w:tcPr>
          <w:p w14:paraId="547DA27A" w14:textId="6DB70608" w:rsidR="00776691" w:rsidRDefault="00776691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버프</w:t>
            </w:r>
          </w:p>
        </w:tc>
        <w:tc>
          <w:tcPr>
            <w:tcW w:w="1106" w:type="dxa"/>
            <w:vAlign w:val="center"/>
          </w:tcPr>
          <w:p w14:paraId="3F4733A2" w14:textId="1ACE3909" w:rsidR="00776691" w:rsidRPr="00E91BEE" w:rsidRDefault="00776691" w:rsidP="00B5108A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>+25P</w:t>
            </w:r>
          </w:p>
        </w:tc>
        <w:tc>
          <w:tcPr>
            <w:tcW w:w="5918" w:type="dxa"/>
            <w:vAlign w:val="center"/>
          </w:tcPr>
          <w:p w14:paraId="72CEF2B7" w14:textId="63B559E9" w:rsidR="00776691" w:rsidRPr="00E91BEE" w:rsidRDefault="00776691" w:rsidP="00D8266F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776691" w:rsidRPr="00E91BEE" w14:paraId="52B85491" w14:textId="77777777" w:rsidTr="00B5108A">
        <w:tc>
          <w:tcPr>
            <w:tcW w:w="895" w:type="dxa"/>
            <w:vMerge/>
            <w:vAlign w:val="center"/>
          </w:tcPr>
          <w:p w14:paraId="7371AFD7" w14:textId="77777777" w:rsidR="00776691" w:rsidRPr="00E91BEE" w:rsidRDefault="00776691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</w:pPr>
          </w:p>
        </w:tc>
        <w:tc>
          <w:tcPr>
            <w:tcW w:w="1248" w:type="dxa"/>
            <w:vAlign w:val="center"/>
          </w:tcPr>
          <w:p w14:paraId="6B73B6DA" w14:textId="160E3E90" w:rsidR="00776691" w:rsidRDefault="00776691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디버프</w:t>
            </w:r>
          </w:p>
        </w:tc>
        <w:tc>
          <w:tcPr>
            <w:tcW w:w="1106" w:type="dxa"/>
            <w:vAlign w:val="center"/>
          </w:tcPr>
          <w:p w14:paraId="4EAD26C6" w14:textId="746ED885" w:rsidR="00776691" w:rsidRPr="00E91BEE" w:rsidRDefault="00776691" w:rsidP="00B5108A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>+50P</w:t>
            </w:r>
          </w:p>
        </w:tc>
        <w:tc>
          <w:tcPr>
            <w:tcW w:w="5918" w:type="dxa"/>
            <w:vAlign w:val="center"/>
          </w:tcPr>
          <w:p w14:paraId="513AAAD3" w14:textId="222DB608" w:rsidR="00776691" w:rsidRPr="00E91BEE" w:rsidRDefault="00776691" w:rsidP="00D8266F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776691" w:rsidRPr="00E91BEE" w14:paraId="6AB0112B" w14:textId="77777777" w:rsidTr="00B5108A">
        <w:tc>
          <w:tcPr>
            <w:tcW w:w="895" w:type="dxa"/>
            <w:vMerge/>
            <w:vAlign w:val="center"/>
          </w:tcPr>
          <w:p w14:paraId="76D416E0" w14:textId="77777777" w:rsidR="00776691" w:rsidRPr="00E91BEE" w:rsidRDefault="00776691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</w:pPr>
          </w:p>
        </w:tc>
        <w:tc>
          <w:tcPr>
            <w:tcW w:w="1248" w:type="dxa"/>
            <w:vAlign w:val="center"/>
          </w:tcPr>
          <w:p w14:paraId="417E9439" w14:textId="6D5CA09D" w:rsidR="00776691" w:rsidRDefault="00776691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회복</w:t>
            </w:r>
          </w:p>
        </w:tc>
        <w:tc>
          <w:tcPr>
            <w:tcW w:w="1106" w:type="dxa"/>
            <w:vAlign w:val="center"/>
          </w:tcPr>
          <w:p w14:paraId="4BC6BC2C" w14:textId="405679DA" w:rsidR="00776691" w:rsidRDefault="00776691" w:rsidP="00B5108A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>+</w:t>
            </w:r>
            <w:r w:rsidR="00AA165B">
              <w:rPr>
                <w:rFonts w:asciiTheme="minorHAnsi" w:eastAsiaTheme="minorHAnsi" w:hAnsiTheme="minorHAnsi"/>
                <w:sz w:val="20"/>
                <w:szCs w:val="20"/>
              </w:rPr>
              <w:t>20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P(</w:t>
            </w:r>
            <w:r w:rsidR="005A00F9">
              <w:rPr>
                <w:rFonts w:asciiTheme="minorHAnsi" w:eastAsiaTheme="minorHAnsi" w:hAnsiTheme="minorHAnsi"/>
                <w:sz w:val="20"/>
                <w:szCs w:val="20"/>
              </w:rPr>
              <w:t>s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)</w:t>
            </w:r>
          </w:p>
        </w:tc>
        <w:tc>
          <w:tcPr>
            <w:tcW w:w="5918" w:type="dxa"/>
            <w:vAlign w:val="center"/>
          </w:tcPr>
          <w:p w14:paraId="30092A7F" w14:textId="2C2CC61F" w:rsidR="00776691" w:rsidRDefault="00B5108A" w:rsidP="00D8266F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몬스터는 회복 스킬을 사용중인 대상을 우선적으로 공격한다.</w:t>
            </w:r>
          </w:p>
        </w:tc>
      </w:tr>
      <w:tr w:rsidR="00776691" w:rsidRPr="00E91BEE" w14:paraId="525D00FE" w14:textId="77777777" w:rsidTr="00B5108A">
        <w:tc>
          <w:tcPr>
            <w:tcW w:w="895" w:type="dxa"/>
            <w:vMerge w:val="restart"/>
            <w:vAlign w:val="center"/>
          </w:tcPr>
          <w:p w14:paraId="0931E470" w14:textId="720AFD8B" w:rsidR="00776691" w:rsidRPr="000007C5" w:rsidRDefault="00776691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0007C5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아이템</w:t>
            </w:r>
          </w:p>
        </w:tc>
        <w:tc>
          <w:tcPr>
            <w:tcW w:w="1248" w:type="dxa"/>
            <w:vAlign w:val="center"/>
          </w:tcPr>
          <w:p w14:paraId="5A15563B" w14:textId="677C17D8" w:rsidR="00776691" w:rsidRPr="00E91BEE" w:rsidRDefault="00776691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포션</w:t>
            </w:r>
          </w:p>
        </w:tc>
        <w:tc>
          <w:tcPr>
            <w:tcW w:w="1106" w:type="dxa"/>
            <w:vAlign w:val="center"/>
          </w:tcPr>
          <w:p w14:paraId="0FD87E8E" w14:textId="3F6A4BE6" w:rsidR="00776691" w:rsidRPr="00E91BEE" w:rsidRDefault="00776691" w:rsidP="00B5108A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>+</w:t>
            </w:r>
            <w:r w:rsidR="00F14EF6">
              <w:rPr>
                <w:rFonts w:asciiTheme="minorHAnsi" w:eastAsiaTheme="minorHAnsi" w:hAnsiTheme="minorHAnsi"/>
                <w:sz w:val="20"/>
                <w:szCs w:val="20"/>
              </w:rPr>
              <w:t>50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P</w:t>
            </w:r>
          </w:p>
        </w:tc>
        <w:tc>
          <w:tcPr>
            <w:tcW w:w="5918" w:type="dxa"/>
            <w:vAlign w:val="center"/>
          </w:tcPr>
          <w:p w14:paraId="7F9A0273" w14:textId="25B4456F" w:rsidR="00776691" w:rsidRPr="00E91BEE" w:rsidRDefault="00776691" w:rsidP="00D8266F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776691" w:rsidRPr="00E91BEE" w14:paraId="5F056943" w14:textId="77777777" w:rsidTr="00B5108A">
        <w:tc>
          <w:tcPr>
            <w:tcW w:w="895" w:type="dxa"/>
            <w:vMerge/>
            <w:vAlign w:val="center"/>
          </w:tcPr>
          <w:p w14:paraId="54FBFCFE" w14:textId="77777777" w:rsidR="00776691" w:rsidRPr="000007C5" w:rsidRDefault="00776691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</w:p>
        </w:tc>
        <w:tc>
          <w:tcPr>
            <w:tcW w:w="1248" w:type="dxa"/>
            <w:vAlign w:val="center"/>
          </w:tcPr>
          <w:p w14:paraId="62258B9D" w14:textId="229BA3BB" w:rsidR="00776691" w:rsidRPr="00E91BEE" w:rsidRDefault="00776691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투척</w:t>
            </w:r>
          </w:p>
        </w:tc>
        <w:tc>
          <w:tcPr>
            <w:tcW w:w="1106" w:type="dxa"/>
            <w:vAlign w:val="center"/>
          </w:tcPr>
          <w:p w14:paraId="429D4030" w14:textId="3B0C3A05" w:rsidR="00776691" w:rsidRPr="00E91BEE" w:rsidRDefault="00776691" w:rsidP="00B5108A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>+</w:t>
            </w:r>
            <w:r w:rsidR="00F14EF6">
              <w:rPr>
                <w:rFonts w:asciiTheme="minorHAnsi" w:eastAsiaTheme="minorHAnsi" w:hAnsiTheme="minorHAnsi"/>
                <w:sz w:val="20"/>
                <w:szCs w:val="20"/>
              </w:rPr>
              <w:t>5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0P</w:t>
            </w:r>
          </w:p>
        </w:tc>
        <w:tc>
          <w:tcPr>
            <w:tcW w:w="5918" w:type="dxa"/>
            <w:vAlign w:val="center"/>
          </w:tcPr>
          <w:p w14:paraId="556A0317" w14:textId="73B0042E" w:rsidR="00776691" w:rsidRPr="00E91BEE" w:rsidRDefault="00776691" w:rsidP="00D8266F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776691" w:rsidRPr="00E91BEE" w14:paraId="4E66C190" w14:textId="77777777" w:rsidTr="00B5108A">
        <w:tc>
          <w:tcPr>
            <w:tcW w:w="895" w:type="dxa"/>
            <w:vMerge w:val="restart"/>
            <w:vAlign w:val="center"/>
          </w:tcPr>
          <w:p w14:paraId="40B79012" w14:textId="77777777" w:rsidR="00776691" w:rsidRDefault="00776691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0007C5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오브</w:t>
            </w:r>
          </w:p>
          <w:p w14:paraId="02958D62" w14:textId="56BA3607" w:rsidR="00776691" w:rsidRPr="000007C5" w:rsidRDefault="00776691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0007C5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젝트</w:t>
            </w:r>
          </w:p>
        </w:tc>
        <w:tc>
          <w:tcPr>
            <w:tcW w:w="1248" w:type="dxa"/>
            <w:vAlign w:val="center"/>
          </w:tcPr>
          <w:p w14:paraId="3E5D969C" w14:textId="373CA655" w:rsidR="00776691" w:rsidRPr="00E91BEE" w:rsidRDefault="00776691" w:rsidP="00691D47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발리스타</w:t>
            </w:r>
          </w:p>
        </w:tc>
        <w:tc>
          <w:tcPr>
            <w:tcW w:w="1106" w:type="dxa"/>
            <w:vAlign w:val="center"/>
          </w:tcPr>
          <w:p w14:paraId="70AE8EFA" w14:textId="60CBD786" w:rsidR="00776691" w:rsidRPr="00E91BEE" w:rsidRDefault="00776691" w:rsidP="00B5108A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>+</w:t>
            </w:r>
            <w:r w:rsidR="008545C3">
              <w:rPr>
                <w:rFonts w:asciiTheme="minorHAnsi" w:eastAsiaTheme="minorHAnsi" w:hAnsiTheme="minorHAnsi"/>
                <w:sz w:val="20"/>
                <w:szCs w:val="20"/>
              </w:rPr>
              <w:t>30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0P</w:t>
            </w:r>
          </w:p>
        </w:tc>
        <w:tc>
          <w:tcPr>
            <w:tcW w:w="5918" w:type="dxa"/>
            <w:vAlign w:val="center"/>
          </w:tcPr>
          <w:p w14:paraId="2767A662" w14:textId="5A4019F0" w:rsidR="00776691" w:rsidRPr="00E91BEE" w:rsidRDefault="00FB0982" w:rsidP="00D8266F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상호작용 오브젝트를 사용하는 대상을 우선적으로 공격한다.</w:t>
            </w:r>
          </w:p>
        </w:tc>
      </w:tr>
      <w:tr w:rsidR="00776691" w:rsidRPr="00E91BEE" w14:paraId="493B2EED" w14:textId="77777777" w:rsidTr="00B5108A">
        <w:tc>
          <w:tcPr>
            <w:tcW w:w="895" w:type="dxa"/>
            <w:vMerge/>
            <w:vAlign w:val="center"/>
          </w:tcPr>
          <w:p w14:paraId="41131809" w14:textId="77777777" w:rsidR="00776691" w:rsidRPr="000007C5" w:rsidRDefault="00776691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</w:p>
        </w:tc>
        <w:tc>
          <w:tcPr>
            <w:tcW w:w="1248" w:type="dxa"/>
            <w:vAlign w:val="center"/>
          </w:tcPr>
          <w:p w14:paraId="148DF29B" w14:textId="00309BB5" w:rsidR="00776691" w:rsidRDefault="00776691" w:rsidP="00691D47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캐터필트</w:t>
            </w:r>
          </w:p>
        </w:tc>
        <w:tc>
          <w:tcPr>
            <w:tcW w:w="1106" w:type="dxa"/>
            <w:vAlign w:val="center"/>
          </w:tcPr>
          <w:p w14:paraId="651D54D9" w14:textId="6F9CB2A4" w:rsidR="00776691" w:rsidRPr="00E91BEE" w:rsidRDefault="00776691" w:rsidP="00B5108A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>+</w:t>
            </w:r>
            <w:r w:rsidR="008545C3">
              <w:rPr>
                <w:rFonts w:asciiTheme="minorHAnsi" w:eastAsiaTheme="minorHAnsi" w:hAnsiTheme="minorHAnsi"/>
                <w:sz w:val="20"/>
                <w:szCs w:val="20"/>
              </w:rPr>
              <w:t>25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0P</w:t>
            </w:r>
          </w:p>
        </w:tc>
        <w:tc>
          <w:tcPr>
            <w:tcW w:w="5918" w:type="dxa"/>
            <w:vAlign w:val="center"/>
          </w:tcPr>
          <w:p w14:paraId="24A0D5EA" w14:textId="10212350" w:rsidR="00776691" w:rsidRPr="00E91BEE" w:rsidRDefault="00FB0982" w:rsidP="00D8266F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상호작용 오브젝트를 사용하는 대상을 우선적으로 공격한다</w:t>
            </w:r>
          </w:p>
        </w:tc>
      </w:tr>
    </w:tbl>
    <w:p w14:paraId="6AB44514" w14:textId="77777777" w:rsidR="00A1020F" w:rsidRPr="003C1C42" w:rsidRDefault="00A1020F" w:rsidP="00A1020F">
      <w:pPr>
        <w:pStyle w:val="a0"/>
        <w:numPr>
          <w:ilvl w:val="0"/>
          <w:numId w:val="0"/>
        </w:numPr>
        <w:tabs>
          <w:tab w:val="clear" w:pos="590"/>
          <w:tab w:val="left" w:pos="709"/>
        </w:tabs>
        <w:ind w:left="687"/>
        <w:rPr>
          <w:rFonts w:asciiTheme="minorHAnsi" w:eastAsiaTheme="minorHAnsi" w:hAnsiTheme="minorHAnsi"/>
          <w:u w:val="single"/>
        </w:rPr>
      </w:pPr>
    </w:p>
    <w:tbl>
      <w:tblPr>
        <w:tblStyle w:val="af4"/>
        <w:tblW w:w="0" w:type="auto"/>
        <w:tblInd w:w="421" w:type="dxa"/>
        <w:tblLook w:val="04A0" w:firstRow="1" w:lastRow="0" w:firstColumn="1" w:lastColumn="0" w:noHBand="0" w:noVBand="1"/>
      </w:tblPr>
      <w:tblGrid>
        <w:gridCol w:w="9396"/>
      </w:tblGrid>
      <w:tr w:rsidR="008334EC" w:rsidRPr="00E91BEE" w14:paraId="7168CD54" w14:textId="77777777" w:rsidTr="003172D3">
        <w:tc>
          <w:tcPr>
            <w:tcW w:w="9207" w:type="dxa"/>
            <w:shd w:val="clear" w:color="auto" w:fill="BFBFBF" w:themeFill="background1" w:themeFillShade="BF"/>
            <w:vAlign w:val="center"/>
          </w:tcPr>
          <w:p w14:paraId="2C2A64C6" w14:textId="447E24C8" w:rsidR="008334EC" w:rsidRPr="00E91BEE" w:rsidRDefault="005B090E" w:rsidP="00DB016B">
            <w:pPr>
              <w:pStyle w:val="a0"/>
              <w:numPr>
                <w:ilvl w:val="0"/>
                <w:numId w:val="0"/>
              </w:numPr>
              <w:ind w:left="687"/>
              <w:jc w:val="center"/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 w:hint="eastAsia"/>
                <w:b/>
                <w:bCs/>
              </w:rPr>
              <w:t xml:space="preserve">전투 AP </w:t>
            </w:r>
            <w:r w:rsidR="008334EC" w:rsidRPr="00E91BEE">
              <w:rPr>
                <w:rFonts w:asciiTheme="minorHAnsi" w:eastAsiaTheme="minorHAnsi" w:hAnsiTheme="minorHAnsi" w:hint="eastAsia"/>
                <w:b/>
                <w:bCs/>
              </w:rPr>
              <w:t>플로우 차트</w:t>
            </w:r>
          </w:p>
        </w:tc>
      </w:tr>
      <w:tr w:rsidR="008334EC" w:rsidRPr="00E91BEE" w14:paraId="1B404FB4" w14:textId="77777777" w:rsidTr="00BD27EC">
        <w:trPr>
          <w:trHeight w:val="5464"/>
        </w:trPr>
        <w:tc>
          <w:tcPr>
            <w:tcW w:w="9207" w:type="dxa"/>
            <w:vAlign w:val="center"/>
          </w:tcPr>
          <w:p w14:paraId="5C9A01B4" w14:textId="3FF587F7" w:rsidR="008334EC" w:rsidRPr="00E91BEE" w:rsidRDefault="00BD27EC" w:rsidP="00DB016B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496DDD2E" wp14:editId="4AECB98C">
                  <wp:extent cx="5822066" cy="3269770"/>
                  <wp:effectExtent l="0" t="0" r="7620" b="6985"/>
                  <wp:docPr id="447" name="그림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8086" cy="3273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E27BB1" w14:textId="52222B95" w:rsidR="0092510E" w:rsidRDefault="0092510E" w:rsidP="00EC7EEB">
      <w:pPr>
        <w:pStyle w:val="a3"/>
        <w:numPr>
          <w:ilvl w:val="0"/>
          <w:numId w:val="0"/>
        </w:numPr>
        <w:ind w:left="284"/>
        <w:rPr>
          <w:rFonts w:asciiTheme="minorHAnsi" w:eastAsiaTheme="minorHAnsi" w:hAnsiTheme="minorHAnsi"/>
        </w:rPr>
      </w:pPr>
    </w:p>
    <w:p w14:paraId="03EED716" w14:textId="77777777" w:rsidR="0092510E" w:rsidRDefault="0092510E">
      <w:pPr>
        <w:widowControl/>
        <w:wordWrap/>
        <w:autoSpaceDE/>
        <w:autoSpaceDN/>
        <w:jc w:val="left"/>
        <w:rPr>
          <w:rFonts w:asciiTheme="minorHAnsi" w:eastAsiaTheme="minorHAnsi" w:hAnsiTheme="minorHAnsi"/>
          <w:b/>
          <w:sz w:val="22"/>
        </w:rPr>
      </w:pPr>
      <w:r>
        <w:rPr>
          <w:rFonts w:asciiTheme="minorHAnsi" w:eastAsiaTheme="minorHAnsi" w:hAnsiTheme="minorHAnsi"/>
        </w:rPr>
        <w:br w:type="page"/>
      </w:r>
    </w:p>
    <w:p w14:paraId="1655EB0C" w14:textId="208832E7" w:rsidR="00974114" w:rsidRPr="00E91BEE" w:rsidRDefault="009C314A" w:rsidP="00974114">
      <w:pPr>
        <w:pStyle w:val="a3"/>
        <w:rPr>
          <w:rFonts w:asciiTheme="minorHAnsi" w:eastAsiaTheme="minorHAnsi" w:hAnsiTheme="minorHAnsi"/>
        </w:rPr>
      </w:pPr>
      <w:bookmarkStart w:id="20" w:name="_Toc24633993"/>
      <w:r>
        <w:rPr>
          <w:rFonts w:asciiTheme="minorHAnsi" w:eastAsiaTheme="minorHAnsi" w:hAnsiTheme="minorHAnsi" w:hint="eastAsia"/>
        </w:rPr>
        <w:lastRenderedPageBreak/>
        <w:t>데미지</w:t>
      </w:r>
      <w:r w:rsidR="00974114" w:rsidRPr="00E91BEE">
        <w:rPr>
          <w:rFonts w:asciiTheme="minorHAnsi" w:eastAsiaTheme="minorHAnsi" w:hAnsiTheme="minorHAnsi" w:hint="eastAsia"/>
        </w:rPr>
        <w:t xml:space="preserve"> 상수</w:t>
      </w:r>
      <w:bookmarkEnd w:id="20"/>
    </w:p>
    <w:p w14:paraId="0FC264E6" w14:textId="3CA806DB" w:rsidR="008A3785" w:rsidRPr="00D75619" w:rsidRDefault="00C05C61" w:rsidP="00D75619">
      <w:pPr>
        <w:pStyle w:val="a0"/>
        <w:tabs>
          <w:tab w:val="clear" w:pos="590"/>
          <w:tab w:val="left" w:pos="709"/>
        </w:tabs>
        <w:ind w:hanging="261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 xml:space="preserve">전투 </w:t>
      </w:r>
      <w:r w:rsidRPr="00E91BEE">
        <w:rPr>
          <w:rFonts w:asciiTheme="minorHAnsi" w:eastAsiaTheme="minorHAnsi" w:hAnsiTheme="minorHAnsi"/>
        </w:rPr>
        <w:t>AP</w:t>
      </w:r>
      <w:r w:rsidRPr="00E91BEE">
        <w:rPr>
          <w:rFonts w:asciiTheme="minorHAnsi" w:eastAsiaTheme="minorHAnsi" w:hAnsiTheme="minorHAnsi" w:hint="eastAsia"/>
        </w:rPr>
        <w:t xml:space="preserve">에서 공격 상수(최대 </w:t>
      </w:r>
      <w:r w:rsidRPr="00E91BEE">
        <w:rPr>
          <w:rFonts w:asciiTheme="minorHAnsi" w:eastAsiaTheme="minorHAnsi" w:hAnsiTheme="minorHAnsi"/>
        </w:rPr>
        <w:t>1.0)</w:t>
      </w:r>
      <w:r w:rsidRPr="00E91BEE">
        <w:rPr>
          <w:rFonts w:asciiTheme="minorHAnsi" w:eastAsiaTheme="minorHAnsi" w:hAnsiTheme="minorHAnsi" w:hint="eastAsia"/>
        </w:rPr>
        <w:t xml:space="preserve">만큼 곱한 값을 점수로 </w:t>
      </w:r>
      <w:r w:rsidR="007229D7">
        <w:rPr>
          <w:rFonts w:asciiTheme="minorHAnsi" w:eastAsiaTheme="minorHAnsi" w:hAnsiTheme="minorHAnsi" w:hint="eastAsia"/>
        </w:rPr>
        <w:t>사용</w:t>
      </w:r>
      <w:r w:rsidR="0074606E">
        <w:rPr>
          <w:rFonts w:asciiTheme="minorHAnsi" w:eastAsiaTheme="minorHAnsi" w:hAnsiTheme="minorHAnsi" w:hint="eastAsia"/>
        </w:rPr>
        <w:t>된다.</w:t>
      </w:r>
    </w:p>
    <w:p w14:paraId="03AEAACE" w14:textId="53207ED2" w:rsidR="00C05C61" w:rsidRDefault="00C05C61" w:rsidP="00C05C61">
      <w:pPr>
        <w:pStyle w:val="a0"/>
        <w:tabs>
          <w:tab w:val="clear" w:pos="590"/>
          <w:tab w:val="left" w:pos="709"/>
        </w:tabs>
        <w:ind w:hanging="261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각</w:t>
      </w:r>
      <w:r w:rsidR="00D33F0A">
        <w:rPr>
          <w:rFonts w:asciiTheme="minorHAnsi" w:eastAsiaTheme="minorHAnsi" w:hAnsiTheme="minorHAnsi" w:hint="eastAsia"/>
        </w:rPr>
        <w:t xml:space="preserve"> </w:t>
      </w:r>
      <w:r w:rsidR="00D33F0A">
        <w:rPr>
          <w:rFonts w:asciiTheme="minorHAnsi" w:eastAsiaTheme="minorHAnsi" w:hAnsiTheme="minorHAnsi"/>
        </w:rPr>
        <w:t>PC</w:t>
      </w:r>
      <w:r w:rsidR="00D33F0A">
        <w:rPr>
          <w:rFonts w:asciiTheme="minorHAnsi" w:eastAsiaTheme="minorHAnsi" w:hAnsiTheme="minorHAnsi" w:hint="eastAsia"/>
        </w:rPr>
        <w:t>들의</w:t>
      </w:r>
      <w:r>
        <w:rPr>
          <w:rFonts w:asciiTheme="minorHAnsi" w:eastAsiaTheme="minorHAnsi" w:hAnsiTheme="minorHAnsi" w:hint="eastAsia"/>
        </w:rPr>
        <w:t xml:space="preserve"> 데미지에 가장 강력한</w:t>
      </w:r>
      <w:r w:rsidR="00317E36">
        <w:rPr>
          <w:rFonts w:asciiTheme="minorHAnsi" w:eastAsiaTheme="minorHAnsi" w:hAnsiTheme="minorHAnsi" w:hint="eastAsia"/>
        </w:rPr>
        <w:t xml:space="preserve"> </w:t>
      </w:r>
      <w:r w:rsidR="00317E36">
        <w:rPr>
          <w:rFonts w:asciiTheme="minorHAnsi" w:eastAsiaTheme="minorHAnsi" w:hAnsiTheme="minorHAnsi"/>
        </w:rPr>
        <w:t>PC</w:t>
      </w:r>
      <w:r w:rsidR="00317E36">
        <w:rPr>
          <w:rFonts w:asciiTheme="minorHAnsi" w:eastAsiaTheme="minorHAnsi" w:hAnsiTheme="minorHAnsi" w:hint="eastAsia"/>
        </w:rPr>
        <w:t>의</w:t>
      </w:r>
      <w:r>
        <w:rPr>
          <w:rFonts w:asciiTheme="minorHAnsi" w:eastAsiaTheme="minorHAnsi" w:hAnsiTheme="minorHAnsi" w:hint="eastAsia"/>
        </w:rPr>
        <w:t xml:space="preserve"> 데미지로 나눠 </w:t>
      </w:r>
      <w:r w:rsidR="00CA57B6">
        <w:rPr>
          <w:rFonts w:asciiTheme="minorHAnsi" w:eastAsiaTheme="minorHAnsi" w:hAnsiTheme="minorHAnsi" w:hint="eastAsia"/>
        </w:rPr>
        <w:t>데미지</w:t>
      </w:r>
      <w:r w:rsidR="004B30BB">
        <w:rPr>
          <w:rFonts w:asciiTheme="minorHAnsi" w:eastAsiaTheme="minorHAnsi" w:hAnsiTheme="minorHAnsi" w:hint="eastAsia"/>
        </w:rPr>
        <w:t xml:space="preserve"> </w:t>
      </w:r>
      <w:r>
        <w:rPr>
          <w:rFonts w:asciiTheme="minorHAnsi" w:eastAsiaTheme="minorHAnsi" w:hAnsiTheme="minorHAnsi" w:hint="eastAsia"/>
        </w:rPr>
        <w:t>상수를 측정한다.</w:t>
      </w:r>
    </w:p>
    <w:p w14:paraId="25B4390E" w14:textId="7AF539A5" w:rsidR="004B7D48" w:rsidRDefault="004B7D48" w:rsidP="00543963">
      <w:pPr>
        <w:pStyle w:val="a0"/>
        <w:tabs>
          <w:tab w:val="clear" w:pos="590"/>
          <w:tab w:val="left" w:pos="709"/>
        </w:tabs>
        <w:ind w:hanging="261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소수점 자리가 반복할 경우</w:t>
      </w:r>
      <w:r w:rsidR="00176B34">
        <w:rPr>
          <w:rFonts w:asciiTheme="minorHAnsi" w:eastAsiaTheme="minorHAnsi" w:hAnsiTheme="minorHAnsi" w:hint="eastAsia"/>
        </w:rPr>
        <w:t>에는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반올림</w:t>
      </w:r>
      <w:r w:rsidR="00BD7B81">
        <w:rPr>
          <w:rFonts w:asciiTheme="minorHAnsi" w:eastAsiaTheme="minorHAnsi" w:hAnsiTheme="minorHAnsi" w:hint="eastAsia"/>
        </w:rPr>
        <w:t xml:space="preserve">을 </w:t>
      </w:r>
      <w:r w:rsidR="00510195">
        <w:rPr>
          <w:rFonts w:asciiTheme="minorHAnsi" w:eastAsiaTheme="minorHAnsi" w:hAnsiTheme="minorHAnsi" w:hint="eastAsia"/>
        </w:rPr>
        <w:t>한다.</w:t>
      </w:r>
    </w:p>
    <w:tbl>
      <w:tblPr>
        <w:tblStyle w:val="af4"/>
        <w:tblW w:w="0" w:type="auto"/>
        <w:tblInd w:w="687" w:type="dxa"/>
        <w:tblLook w:val="04A0" w:firstRow="1" w:lastRow="0" w:firstColumn="1" w:lastColumn="0" w:noHBand="0" w:noVBand="1"/>
      </w:tblPr>
      <w:tblGrid>
        <w:gridCol w:w="2980"/>
        <w:gridCol w:w="2980"/>
        <w:gridCol w:w="2981"/>
      </w:tblGrid>
      <w:tr w:rsidR="00FA5B74" w:rsidRPr="00E91BEE" w14:paraId="5E4CE817" w14:textId="77777777" w:rsidTr="00D8266F">
        <w:tc>
          <w:tcPr>
            <w:tcW w:w="8941" w:type="dxa"/>
            <w:gridSpan w:val="3"/>
            <w:shd w:val="clear" w:color="auto" w:fill="BFBFBF" w:themeFill="background1" w:themeFillShade="BF"/>
            <w:vAlign w:val="center"/>
          </w:tcPr>
          <w:p w14:paraId="31ECA399" w14:textId="5FBD4267" w:rsidR="00FA5B74" w:rsidRPr="00E91BEE" w:rsidRDefault="002D12D0" w:rsidP="00D8266F">
            <w:pPr>
              <w:pStyle w:val="a0"/>
              <w:numPr>
                <w:ilvl w:val="0"/>
                <w:numId w:val="0"/>
              </w:numPr>
              <w:ind w:leftChars="-1" w:left="-2" w:firstLineChars="9" w:firstLine="20"/>
              <w:jc w:val="center"/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 w:hint="eastAsia"/>
                <w:b/>
                <w:bCs/>
              </w:rPr>
              <w:t xml:space="preserve">데미지 상수에 대한 </w:t>
            </w:r>
            <w:r w:rsidR="00FA5B74">
              <w:rPr>
                <w:rFonts w:asciiTheme="minorHAnsi" w:eastAsiaTheme="minorHAnsi" w:hAnsiTheme="minorHAnsi" w:hint="eastAsia"/>
                <w:b/>
                <w:bCs/>
              </w:rPr>
              <w:t>설명</w:t>
            </w:r>
          </w:p>
        </w:tc>
      </w:tr>
      <w:tr w:rsidR="00FA5B74" w:rsidRPr="00E91BEE" w14:paraId="03D2C4EA" w14:textId="77777777" w:rsidTr="00D8266F">
        <w:trPr>
          <w:trHeight w:val="2216"/>
        </w:trPr>
        <w:tc>
          <w:tcPr>
            <w:tcW w:w="2980" w:type="dxa"/>
            <w:vAlign w:val="center"/>
          </w:tcPr>
          <w:p w14:paraId="4770AD72" w14:textId="59526ABE" w:rsidR="00FA5B74" w:rsidRPr="00E91BEE" w:rsidRDefault="0015034C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object w:dxaOrig="2580" w:dyaOrig="1940" w14:anchorId="1D7980E4">
                <v:shape id="_x0000_i1027" type="#_x0000_t75" style="width:129pt;height:97pt" o:ole="">
                  <v:imagedata r:id="rId24" o:title=""/>
                </v:shape>
                <o:OLEObject Type="Embed" ProgID="PBrush" ShapeID="_x0000_i1027" DrawAspect="Content" ObjectID="_1635248514" r:id="rId25"/>
              </w:object>
            </w:r>
          </w:p>
        </w:tc>
        <w:tc>
          <w:tcPr>
            <w:tcW w:w="2980" w:type="dxa"/>
            <w:vAlign w:val="center"/>
          </w:tcPr>
          <w:p w14:paraId="48BAC841" w14:textId="6A932689" w:rsidR="00FA5B74" w:rsidRPr="00E91BEE" w:rsidRDefault="0015034C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object w:dxaOrig="2590" w:dyaOrig="1940" w14:anchorId="227E83CD">
                <v:shape id="_x0000_i1028" type="#_x0000_t75" style="width:129.5pt;height:97pt" o:ole="">
                  <v:imagedata r:id="rId26" o:title=""/>
                </v:shape>
                <o:OLEObject Type="Embed" ProgID="PBrush" ShapeID="_x0000_i1028" DrawAspect="Content" ObjectID="_1635248515" r:id="rId27"/>
              </w:object>
            </w:r>
          </w:p>
        </w:tc>
        <w:tc>
          <w:tcPr>
            <w:tcW w:w="2981" w:type="dxa"/>
            <w:vAlign w:val="center"/>
          </w:tcPr>
          <w:p w14:paraId="40A13749" w14:textId="165DFD8A" w:rsidR="00FA5B74" w:rsidRPr="00E91BEE" w:rsidRDefault="0015034C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object w:dxaOrig="2590" w:dyaOrig="1950" w14:anchorId="445F481B">
                <v:shape id="_x0000_i1029" type="#_x0000_t75" style="width:129.5pt;height:97.5pt" o:ole="">
                  <v:imagedata r:id="rId28" o:title=""/>
                </v:shape>
                <o:OLEObject Type="Embed" ProgID="PBrush" ShapeID="_x0000_i1029" DrawAspect="Content" ObjectID="_1635248516" r:id="rId29"/>
              </w:object>
            </w:r>
          </w:p>
        </w:tc>
      </w:tr>
    </w:tbl>
    <w:p w14:paraId="4E582810" w14:textId="77777777" w:rsidR="00FA5B74" w:rsidRDefault="00FA5B74" w:rsidP="00FA5B74">
      <w:pPr>
        <w:pStyle w:val="a0"/>
        <w:numPr>
          <w:ilvl w:val="0"/>
          <w:numId w:val="0"/>
        </w:numPr>
        <w:tabs>
          <w:tab w:val="clear" w:pos="590"/>
          <w:tab w:val="left" w:pos="709"/>
        </w:tabs>
        <w:ind w:left="687" w:hanging="403"/>
        <w:rPr>
          <w:rFonts w:asciiTheme="minorHAnsi" w:eastAsiaTheme="minorHAnsi" w:hAnsiTheme="minorHAnsi"/>
        </w:rPr>
      </w:pPr>
    </w:p>
    <w:p w14:paraId="4FB7E80F" w14:textId="67B838BF" w:rsidR="00A25757" w:rsidRPr="00E91BEE" w:rsidRDefault="00A25757" w:rsidP="00543963">
      <w:pPr>
        <w:pStyle w:val="a0"/>
        <w:tabs>
          <w:tab w:val="clear" w:pos="590"/>
          <w:tab w:val="left" w:pos="709"/>
        </w:tabs>
        <w:ind w:hanging="261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강한 유저들이 공격을 못하는 단점이 발생할 수 있으나,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상호작용 오브젝트나 도발 같은 스킬</w:t>
      </w:r>
      <w:r w:rsidR="00A64B42">
        <w:rPr>
          <w:rFonts w:asciiTheme="minorHAnsi" w:eastAsiaTheme="minorHAnsi" w:hAnsiTheme="minorHAnsi" w:hint="eastAsia"/>
        </w:rPr>
        <w:t>들</w:t>
      </w:r>
      <w:r>
        <w:rPr>
          <w:rFonts w:asciiTheme="minorHAnsi" w:eastAsiaTheme="minorHAnsi" w:hAnsiTheme="minorHAnsi" w:hint="eastAsia"/>
        </w:rPr>
        <w:t>로 어그로가 분산되기 때문에 충분할 것으로 간주된다.</w:t>
      </w:r>
    </w:p>
    <w:tbl>
      <w:tblPr>
        <w:tblStyle w:val="af4"/>
        <w:tblW w:w="0" w:type="auto"/>
        <w:tblInd w:w="687" w:type="dxa"/>
        <w:tblLook w:val="04A0" w:firstRow="1" w:lastRow="0" w:firstColumn="1" w:lastColumn="0" w:noHBand="0" w:noVBand="1"/>
      </w:tblPr>
      <w:tblGrid>
        <w:gridCol w:w="9066"/>
      </w:tblGrid>
      <w:tr w:rsidR="00974114" w:rsidRPr="00E91BEE" w14:paraId="01D529B1" w14:textId="77777777" w:rsidTr="00DB016B">
        <w:tc>
          <w:tcPr>
            <w:tcW w:w="8941" w:type="dxa"/>
            <w:shd w:val="clear" w:color="auto" w:fill="BFBFBF" w:themeFill="background1" w:themeFillShade="BF"/>
            <w:vAlign w:val="center"/>
          </w:tcPr>
          <w:p w14:paraId="2D4D196D" w14:textId="79FA2E2D" w:rsidR="00974114" w:rsidRPr="00E91BEE" w:rsidRDefault="004043E4" w:rsidP="006B02E4">
            <w:pPr>
              <w:pStyle w:val="a0"/>
              <w:numPr>
                <w:ilvl w:val="0"/>
                <w:numId w:val="0"/>
              </w:numPr>
              <w:ind w:leftChars="-1" w:left="-2" w:firstLineChars="9" w:firstLine="20"/>
              <w:jc w:val="center"/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 w:hint="eastAsia"/>
                <w:b/>
                <w:bCs/>
              </w:rPr>
              <w:t>데미지 상수 플로우 차트</w:t>
            </w:r>
          </w:p>
        </w:tc>
      </w:tr>
      <w:tr w:rsidR="00974114" w:rsidRPr="00E91BEE" w14:paraId="312C4DD9" w14:textId="77777777" w:rsidTr="00EF26E4">
        <w:trPr>
          <w:trHeight w:val="7750"/>
        </w:trPr>
        <w:tc>
          <w:tcPr>
            <w:tcW w:w="8941" w:type="dxa"/>
            <w:vAlign w:val="center"/>
          </w:tcPr>
          <w:p w14:paraId="69AD1C87" w14:textId="2B983FCD" w:rsidR="00974114" w:rsidRPr="00E91BEE" w:rsidRDefault="00EF26E4" w:rsidP="00DB016B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0AD45A31" wp14:editId="6C4C40F5">
                  <wp:extent cx="5619274" cy="4768770"/>
                  <wp:effectExtent l="0" t="0" r="635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29125" cy="4777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24F026" w14:textId="77777777" w:rsidR="00181B97" w:rsidRDefault="00181B97">
      <w:pPr>
        <w:widowControl/>
        <w:wordWrap/>
        <w:autoSpaceDE/>
        <w:autoSpaceDN/>
        <w:jc w:val="left"/>
        <w:rPr>
          <w:rFonts w:asciiTheme="minorHAnsi" w:eastAsiaTheme="minorHAnsi" w:hAnsiTheme="minorHAnsi"/>
          <w:b/>
          <w:sz w:val="22"/>
        </w:rPr>
      </w:pPr>
      <w:r>
        <w:rPr>
          <w:rFonts w:asciiTheme="minorHAnsi" w:eastAsiaTheme="minorHAnsi" w:hAnsiTheme="minorHAnsi"/>
        </w:rPr>
        <w:br w:type="page"/>
      </w:r>
    </w:p>
    <w:p w14:paraId="334781D1" w14:textId="4ACC6199" w:rsidR="00067B10" w:rsidRPr="00E91BEE" w:rsidRDefault="001F42BA" w:rsidP="00067B10">
      <w:pPr>
        <w:pStyle w:val="a3"/>
        <w:rPr>
          <w:rFonts w:asciiTheme="minorHAnsi" w:eastAsiaTheme="minorHAnsi" w:hAnsiTheme="minorHAnsi"/>
        </w:rPr>
      </w:pPr>
      <w:bookmarkStart w:id="21" w:name="_Toc24633994"/>
      <w:r w:rsidRPr="00E91BEE">
        <w:rPr>
          <w:rFonts w:asciiTheme="minorHAnsi" w:eastAsiaTheme="minorHAnsi" w:hAnsiTheme="minorHAnsi" w:hint="eastAsia"/>
        </w:rPr>
        <w:lastRenderedPageBreak/>
        <w:t>타겟 선정</w:t>
      </w:r>
      <w:bookmarkEnd w:id="21"/>
    </w:p>
    <w:p w14:paraId="724463D4" w14:textId="284DD8A7" w:rsidR="009E5FB6" w:rsidRPr="00E91BEE" w:rsidRDefault="009E5FB6" w:rsidP="00067B10">
      <w:pPr>
        <w:pStyle w:val="a0"/>
        <w:tabs>
          <w:tab w:val="clear" w:pos="590"/>
          <w:tab w:val="left" w:pos="709"/>
        </w:tabs>
        <w:ind w:hanging="261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 xml:space="preserve">몬스터는 2개의 </w:t>
      </w:r>
      <w:r w:rsidRPr="00E91BEE">
        <w:rPr>
          <w:rFonts w:asciiTheme="minorHAnsi" w:eastAsiaTheme="minorHAnsi" w:hAnsiTheme="minorHAnsi"/>
        </w:rPr>
        <w:t>AP</w:t>
      </w:r>
      <w:r w:rsidRPr="00E91BEE">
        <w:rPr>
          <w:rFonts w:asciiTheme="minorHAnsi" w:eastAsiaTheme="minorHAnsi" w:hAnsiTheme="minorHAnsi" w:hint="eastAsia"/>
        </w:rPr>
        <w:t xml:space="preserve"> 점</w:t>
      </w:r>
      <w:r w:rsidR="00F1233A">
        <w:rPr>
          <w:rFonts w:asciiTheme="minorHAnsi" w:eastAsiaTheme="minorHAnsi" w:hAnsiTheme="minorHAnsi" w:hint="eastAsia"/>
        </w:rPr>
        <w:t>수</w:t>
      </w:r>
      <w:r w:rsidRPr="00E91BEE">
        <w:rPr>
          <w:rFonts w:asciiTheme="minorHAnsi" w:eastAsiaTheme="minorHAnsi" w:hAnsiTheme="minorHAnsi" w:hint="eastAsia"/>
        </w:rPr>
        <w:t>를 더</w:t>
      </w:r>
      <w:r w:rsidR="001A564D">
        <w:rPr>
          <w:rFonts w:asciiTheme="minorHAnsi" w:eastAsiaTheme="minorHAnsi" w:hAnsiTheme="minorHAnsi" w:hint="eastAsia"/>
        </w:rPr>
        <w:t>한</w:t>
      </w:r>
      <w:r w:rsidR="00741159">
        <w:rPr>
          <w:rFonts w:asciiTheme="minorHAnsi" w:eastAsiaTheme="minorHAnsi" w:hAnsiTheme="minorHAnsi" w:hint="eastAsia"/>
        </w:rPr>
        <w:t>,</w:t>
      </w:r>
      <w:r w:rsidR="001A564D">
        <w:rPr>
          <w:rFonts w:asciiTheme="minorHAnsi" w:eastAsiaTheme="minorHAnsi" w:hAnsiTheme="minorHAnsi" w:hint="eastAsia"/>
        </w:rPr>
        <w:t xml:space="preserve"> 전체 </w:t>
      </w:r>
      <w:r w:rsidR="001A564D">
        <w:rPr>
          <w:rFonts w:asciiTheme="minorHAnsi" w:eastAsiaTheme="minorHAnsi" w:hAnsiTheme="minorHAnsi"/>
        </w:rPr>
        <w:t>AP</w:t>
      </w:r>
      <w:r w:rsidR="001A564D">
        <w:rPr>
          <w:rFonts w:asciiTheme="minorHAnsi" w:eastAsiaTheme="minorHAnsi" w:hAnsiTheme="minorHAnsi" w:hint="eastAsia"/>
        </w:rPr>
        <w:t xml:space="preserve"> 점수가</w:t>
      </w:r>
      <w:r w:rsidR="00391F3B">
        <w:rPr>
          <w:rFonts w:asciiTheme="minorHAnsi" w:eastAsiaTheme="minorHAnsi" w:hAnsiTheme="minorHAnsi" w:hint="eastAsia"/>
        </w:rPr>
        <w:t xml:space="preserve"> </w:t>
      </w:r>
      <w:r w:rsidRPr="00E91BEE">
        <w:rPr>
          <w:rFonts w:asciiTheme="minorHAnsi" w:eastAsiaTheme="minorHAnsi" w:hAnsiTheme="minorHAnsi" w:hint="eastAsia"/>
        </w:rPr>
        <w:t xml:space="preserve">가장 높은 </w:t>
      </w:r>
      <w:r w:rsidRPr="00E91BEE">
        <w:rPr>
          <w:rFonts w:asciiTheme="minorHAnsi" w:eastAsiaTheme="minorHAnsi" w:hAnsiTheme="minorHAnsi"/>
        </w:rPr>
        <w:t>PC</w:t>
      </w:r>
      <w:r w:rsidRPr="00E91BEE">
        <w:rPr>
          <w:rFonts w:asciiTheme="minorHAnsi" w:eastAsiaTheme="minorHAnsi" w:hAnsiTheme="minorHAnsi" w:hint="eastAsia"/>
        </w:rPr>
        <w:t>를 타겟으로 삼는다.</w:t>
      </w:r>
    </w:p>
    <w:p w14:paraId="1D0700DF" w14:textId="1F6EE5D6" w:rsidR="00830999" w:rsidRDefault="00A930BF" w:rsidP="00830999">
      <w:pPr>
        <w:pStyle w:val="a0"/>
        <w:tabs>
          <w:tab w:val="clear" w:pos="590"/>
          <w:tab w:val="left" w:pos="709"/>
        </w:tabs>
        <w:ind w:hanging="261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몬스터는 타겟을 삼은 대상을 향해 추적하거나 공격을 시도한다.</w:t>
      </w:r>
    </w:p>
    <w:p w14:paraId="7C73F863" w14:textId="1A9A3D0A" w:rsidR="00A930BF" w:rsidRDefault="00A930BF" w:rsidP="00830999">
      <w:pPr>
        <w:pStyle w:val="a0"/>
        <w:tabs>
          <w:tab w:val="clear" w:pos="590"/>
          <w:tab w:val="left" w:pos="709"/>
        </w:tabs>
        <w:ind w:hanging="261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만약 공동 </w:t>
      </w:r>
      <w:r>
        <w:rPr>
          <w:rFonts w:asciiTheme="minorHAnsi" w:eastAsiaTheme="minorHAnsi" w:hAnsiTheme="minorHAnsi"/>
        </w:rPr>
        <w:t>1</w:t>
      </w:r>
      <w:r>
        <w:rPr>
          <w:rFonts w:asciiTheme="minorHAnsi" w:eastAsiaTheme="minorHAnsi" w:hAnsiTheme="minorHAnsi" w:hint="eastAsia"/>
        </w:rPr>
        <w:t>등 상황이 발생할 경우,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기존 대상을 그대로 타겟으로 삼는다.</w:t>
      </w:r>
    </w:p>
    <w:p w14:paraId="2A24791C" w14:textId="36E5F4F6" w:rsidR="00A930BF" w:rsidRDefault="00A930BF" w:rsidP="00830999">
      <w:pPr>
        <w:pStyle w:val="a0"/>
        <w:tabs>
          <w:tab w:val="clear" w:pos="590"/>
          <w:tab w:val="left" w:pos="709"/>
        </w:tabs>
        <w:ind w:hanging="261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A</w:t>
      </w:r>
      <w:r>
        <w:rPr>
          <w:rFonts w:asciiTheme="minorHAnsi" w:eastAsiaTheme="minorHAnsi" w:hAnsiTheme="minorHAnsi"/>
        </w:rPr>
        <w:t>P 1</w:t>
      </w:r>
      <w:r>
        <w:rPr>
          <w:rFonts w:asciiTheme="minorHAnsi" w:eastAsiaTheme="minorHAnsi" w:hAnsiTheme="minorHAnsi" w:hint="eastAsia"/>
        </w:rPr>
        <w:t>등이 변화할</w:t>
      </w:r>
      <w:r w:rsidR="00D32193">
        <w:rPr>
          <w:rFonts w:asciiTheme="minorHAnsi" w:eastAsiaTheme="minorHAnsi" w:hAnsiTheme="minorHAnsi"/>
        </w:rPr>
        <w:t xml:space="preserve"> </w:t>
      </w:r>
      <w:r w:rsidR="00D32193">
        <w:rPr>
          <w:rFonts w:asciiTheme="minorHAnsi" w:eastAsiaTheme="minorHAnsi" w:hAnsiTheme="minorHAnsi" w:hint="eastAsia"/>
        </w:rPr>
        <w:t>경우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타겟 대상이 변한다.</w:t>
      </w:r>
    </w:p>
    <w:tbl>
      <w:tblPr>
        <w:tblStyle w:val="af4"/>
        <w:tblW w:w="0" w:type="auto"/>
        <w:tblInd w:w="687" w:type="dxa"/>
        <w:tblLook w:val="04A0" w:firstRow="1" w:lastRow="0" w:firstColumn="1" w:lastColumn="0" w:noHBand="0" w:noVBand="1"/>
      </w:tblPr>
      <w:tblGrid>
        <w:gridCol w:w="2980"/>
        <w:gridCol w:w="2980"/>
        <w:gridCol w:w="2981"/>
      </w:tblGrid>
      <w:tr w:rsidR="000B4E4C" w:rsidRPr="00E91BEE" w14:paraId="4E13099B" w14:textId="77777777" w:rsidTr="00D8266F">
        <w:tc>
          <w:tcPr>
            <w:tcW w:w="8941" w:type="dxa"/>
            <w:gridSpan w:val="3"/>
            <w:shd w:val="clear" w:color="auto" w:fill="BFBFBF" w:themeFill="background1" w:themeFillShade="BF"/>
            <w:vAlign w:val="center"/>
          </w:tcPr>
          <w:p w14:paraId="43F5F70A" w14:textId="316D6F2D" w:rsidR="000B4E4C" w:rsidRPr="00E91BEE" w:rsidRDefault="009C5A22" w:rsidP="00BA74D4">
            <w:pPr>
              <w:pStyle w:val="a0"/>
              <w:numPr>
                <w:ilvl w:val="0"/>
                <w:numId w:val="0"/>
              </w:numPr>
              <w:ind w:leftChars="-1" w:left="-2" w:firstLineChars="9" w:firstLine="20"/>
              <w:jc w:val="center"/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 w:hint="eastAsia"/>
                <w:b/>
                <w:bCs/>
              </w:rPr>
              <w:t>타겟 선정에 대한</w:t>
            </w:r>
            <w:r w:rsidR="00841F59">
              <w:rPr>
                <w:rFonts w:asciiTheme="minorHAnsi" w:eastAsiaTheme="minorHAnsi" w:hAnsiTheme="minorHAnsi" w:hint="eastAsia"/>
                <w:b/>
                <w:bCs/>
              </w:rPr>
              <w:t xml:space="preserve"> 설명</w:t>
            </w:r>
          </w:p>
        </w:tc>
      </w:tr>
      <w:tr w:rsidR="000B4E4C" w:rsidRPr="00E91BEE" w14:paraId="6DAAB7FA" w14:textId="77777777" w:rsidTr="00253FE1">
        <w:trPr>
          <w:trHeight w:val="2216"/>
        </w:trPr>
        <w:tc>
          <w:tcPr>
            <w:tcW w:w="2980" w:type="dxa"/>
            <w:vAlign w:val="center"/>
          </w:tcPr>
          <w:p w14:paraId="4B646A61" w14:textId="77777777" w:rsidR="000B4E4C" w:rsidRPr="00E91BEE" w:rsidRDefault="000B4E4C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object w:dxaOrig="2580" w:dyaOrig="1940" w14:anchorId="3DD16C78">
                <v:shape id="_x0000_i1030" type="#_x0000_t75" style="width:129pt;height:97pt" o:ole="">
                  <v:imagedata r:id="rId31" o:title=""/>
                </v:shape>
                <o:OLEObject Type="Embed" ProgID="PBrush" ShapeID="_x0000_i1030" DrawAspect="Content" ObjectID="_1635248517" r:id="rId32"/>
              </w:object>
            </w:r>
          </w:p>
        </w:tc>
        <w:tc>
          <w:tcPr>
            <w:tcW w:w="2980" w:type="dxa"/>
            <w:vAlign w:val="center"/>
          </w:tcPr>
          <w:p w14:paraId="6651FABB" w14:textId="501032FE" w:rsidR="000B4E4C" w:rsidRPr="00E91BEE" w:rsidRDefault="000B4E4C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object w:dxaOrig="2590" w:dyaOrig="1940" w14:anchorId="263B1734">
                <v:shape id="_x0000_i1031" type="#_x0000_t75" style="width:129.5pt;height:97pt" o:ole="">
                  <v:imagedata r:id="rId33" o:title=""/>
                </v:shape>
                <o:OLEObject Type="Embed" ProgID="PBrush" ShapeID="_x0000_i1031" DrawAspect="Content" ObjectID="_1635248518" r:id="rId34"/>
              </w:object>
            </w:r>
          </w:p>
        </w:tc>
        <w:tc>
          <w:tcPr>
            <w:tcW w:w="2981" w:type="dxa"/>
            <w:vAlign w:val="center"/>
          </w:tcPr>
          <w:p w14:paraId="720CBC8F" w14:textId="3BFF3BC5" w:rsidR="000B4E4C" w:rsidRPr="00E91BEE" w:rsidRDefault="003E6C8C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object w:dxaOrig="2590" w:dyaOrig="1940" w14:anchorId="3D88966A">
                <v:shape id="_x0000_i1032" type="#_x0000_t75" style="width:129.5pt;height:97pt" o:ole="">
                  <v:imagedata r:id="rId35" o:title=""/>
                </v:shape>
                <o:OLEObject Type="Embed" ProgID="PBrush" ShapeID="_x0000_i1032" DrawAspect="Content" ObjectID="_1635248519" r:id="rId36"/>
              </w:object>
            </w:r>
          </w:p>
        </w:tc>
      </w:tr>
    </w:tbl>
    <w:p w14:paraId="17AF5EB8" w14:textId="77777777" w:rsidR="000B4E4C" w:rsidRDefault="000B4E4C" w:rsidP="000B4E4C">
      <w:pPr>
        <w:pStyle w:val="a0"/>
        <w:numPr>
          <w:ilvl w:val="0"/>
          <w:numId w:val="0"/>
        </w:numPr>
        <w:tabs>
          <w:tab w:val="clear" w:pos="590"/>
          <w:tab w:val="left" w:pos="709"/>
        </w:tabs>
        <w:ind w:left="687" w:hanging="403"/>
        <w:rPr>
          <w:rFonts w:asciiTheme="minorHAnsi" w:eastAsiaTheme="minorHAnsi" w:hAnsiTheme="minorHAnsi"/>
        </w:rPr>
      </w:pPr>
    </w:p>
    <w:p w14:paraId="7A635711" w14:textId="77777777" w:rsidR="00253FE1" w:rsidRDefault="00253FE1" w:rsidP="00253FE1">
      <w:pPr>
        <w:pStyle w:val="a0"/>
        <w:tabs>
          <w:tab w:val="clear" w:pos="590"/>
          <w:tab w:val="left" w:pos="709"/>
        </w:tabs>
        <w:ind w:hanging="261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초반에는 거리에 따른 </w:t>
      </w:r>
      <w:r>
        <w:rPr>
          <w:rFonts w:asciiTheme="minorHAnsi" w:eastAsiaTheme="minorHAnsi" w:hAnsiTheme="minorHAnsi"/>
        </w:rPr>
        <w:t>AP</w:t>
      </w:r>
      <w:r>
        <w:rPr>
          <w:rFonts w:asciiTheme="minorHAnsi" w:eastAsiaTheme="minorHAnsi" w:hAnsiTheme="minorHAnsi" w:hint="eastAsia"/>
        </w:rPr>
        <w:t>점수의 영향력이 크지만,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 xml:space="preserve">전투를 지속하면 할수록 전투에 관한 </w:t>
      </w:r>
      <w:r>
        <w:rPr>
          <w:rFonts w:asciiTheme="minorHAnsi" w:eastAsiaTheme="minorHAnsi" w:hAnsiTheme="minorHAnsi"/>
        </w:rPr>
        <w:t>AP</w:t>
      </w:r>
      <w:r>
        <w:rPr>
          <w:rFonts w:asciiTheme="minorHAnsi" w:eastAsiaTheme="minorHAnsi" w:hAnsiTheme="minorHAnsi" w:hint="eastAsia"/>
        </w:rPr>
        <w:t>점수의 영향력이 더욱 커진다.</w:t>
      </w:r>
    </w:p>
    <w:tbl>
      <w:tblPr>
        <w:tblStyle w:val="af4"/>
        <w:tblW w:w="0" w:type="auto"/>
        <w:tblInd w:w="687" w:type="dxa"/>
        <w:tblLook w:val="04A0" w:firstRow="1" w:lastRow="0" w:firstColumn="1" w:lastColumn="0" w:noHBand="0" w:noVBand="1"/>
      </w:tblPr>
      <w:tblGrid>
        <w:gridCol w:w="9167"/>
      </w:tblGrid>
      <w:tr w:rsidR="009E5FB6" w:rsidRPr="00E91BEE" w14:paraId="69283AAB" w14:textId="77777777" w:rsidTr="00253FE1">
        <w:tc>
          <w:tcPr>
            <w:tcW w:w="9096" w:type="dxa"/>
            <w:shd w:val="clear" w:color="auto" w:fill="BFBFBF" w:themeFill="background1" w:themeFillShade="BF"/>
            <w:vAlign w:val="center"/>
          </w:tcPr>
          <w:p w14:paraId="4991604D" w14:textId="49B7261D" w:rsidR="009E5FB6" w:rsidRPr="00E91BEE" w:rsidRDefault="009E5FB6" w:rsidP="00BA74D4">
            <w:pPr>
              <w:pStyle w:val="a0"/>
              <w:numPr>
                <w:ilvl w:val="0"/>
                <w:numId w:val="0"/>
              </w:numPr>
              <w:ind w:leftChars="-1" w:left="-2" w:firstLine="1"/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E91BEE">
              <w:rPr>
                <w:rFonts w:asciiTheme="minorHAnsi" w:eastAsiaTheme="minorHAnsi" w:hAnsiTheme="minorHAnsi" w:hint="eastAsia"/>
                <w:b/>
                <w:bCs/>
              </w:rPr>
              <w:t>타겟 선정</w:t>
            </w:r>
            <w:r w:rsidR="00170F3E">
              <w:rPr>
                <w:rFonts w:asciiTheme="minorHAnsi" w:eastAsiaTheme="minorHAnsi" w:hAnsiTheme="minorHAnsi" w:hint="eastAsia"/>
                <w:b/>
                <w:bCs/>
              </w:rPr>
              <w:t xml:space="preserve"> 플로우 차트</w:t>
            </w:r>
          </w:p>
        </w:tc>
      </w:tr>
      <w:tr w:rsidR="009E5FB6" w:rsidRPr="00E91BEE" w14:paraId="3B23E487" w14:textId="77777777" w:rsidTr="00253FE1">
        <w:trPr>
          <w:trHeight w:val="5475"/>
        </w:trPr>
        <w:tc>
          <w:tcPr>
            <w:tcW w:w="9096" w:type="dxa"/>
            <w:vAlign w:val="center"/>
          </w:tcPr>
          <w:p w14:paraId="475FA403" w14:textId="02D3E365" w:rsidR="009E5FB6" w:rsidRPr="00E91BEE" w:rsidRDefault="004E0400" w:rsidP="00DB016B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  <w:noProof/>
              </w:rPr>
              <w:drawing>
                <wp:inline distT="0" distB="0" distL="0" distR="0" wp14:anchorId="15C74CB8" wp14:editId="431B7541">
                  <wp:extent cx="5689600" cy="3207853"/>
                  <wp:effectExtent l="0" t="0" r="6350" b="0"/>
                  <wp:docPr id="122" name="그림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5216" cy="32110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B3924E" w14:textId="02A67A40" w:rsidR="00E56EAA" w:rsidRDefault="00E56EAA" w:rsidP="00480BF8">
      <w:pPr>
        <w:pStyle w:val="a0"/>
        <w:numPr>
          <w:ilvl w:val="0"/>
          <w:numId w:val="0"/>
        </w:numPr>
        <w:tabs>
          <w:tab w:val="clear" w:pos="590"/>
          <w:tab w:val="left" w:pos="709"/>
        </w:tabs>
        <w:ind w:left="687" w:hanging="403"/>
        <w:rPr>
          <w:rFonts w:asciiTheme="minorHAnsi" w:eastAsiaTheme="minorHAnsi" w:hAnsiTheme="minorHAnsi"/>
        </w:rPr>
      </w:pPr>
    </w:p>
    <w:p w14:paraId="47AC9289" w14:textId="71A28C05" w:rsidR="00DD127A" w:rsidRDefault="00DD127A" w:rsidP="00480BF8">
      <w:pPr>
        <w:pStyle w:val="a0"/>
        <w:numPr>
          <w:ilvl w:val="0"/>
          <w:numId w:val="0"/>
        </w:numPr>
        <w:tabs>
          <w:tab w:val="clear" w:pos="590"/>
          <w:tab w:val="left" w:pos="709"/>
        </w:tabs>
        <w:ind w:left="687" w:hanging="403"/>
        <w:rPr>
          <w:rFonts w:asciiTheme="minorHAnsi" w:eastAsiaTheme="minorHAnsi" w:hAnsiTheme="minorHAnsi"/>
        </w:rPr>
      </w:pPr>
    </w:p>
    <w:p w14:paraId="64D093EB" w14:textId="7797B2ED" w:rsidR="00E56EAA" w:rsidRDefault="00E56EAA">
      <w:pPr>
        <w:widowControl/>
        <w:wordWrap/>
        <w:autoSpaceDE/>
        <w:autoSpaceDN/>
        <w:jc w:val="left"/>
        <w:rPr>
          <w:rFonts w:asciiTheme="minorHAnsi" w:eastAsiaTheme="minorHAnsi" w:hAnsiTheme="minorHAnsi"/>
          <w:sz w:val="22"/>
          <w:szCs w:val="24"/>
        </w:rPr>
      </w:pPr>
      <w:r>
        <w:rPr>
          <w:rFonts w:asciiTheme="minorHAnsi" w:eastAsiaTheme="minorHAnsi" w:hAnsiTheme="minorHAnsi"/>
        </w:rPr>
        <w:br w:type="page"/>
      </w:r>
    </w:p>
    <w:p w14:paraId="03008006" w14:textId="7808CA92" w:rsidR="00480BF8" w:rsidRPr="00E91BEE" w:rsidRDefault="00DB016B" w:rsidP="00480BF8">
      <w:pPr>
        <w:pStyle w:val="a3"/>
        <w:rPr>
          <w:rFonts w:asciiTheme="minorHAnsi" w:eastAsiaTheme="minorHAnsi" w:hAnsiTheme="minorHAnsi"/>
        </w:rPr>
      </w:pPr>
      <w:bookmarkStart w:id="22" w:name="_Toc24633995"/>
      <w:r w:rsidRPr="00E91BEE">
        <w:rPr>
          <w:rFonts w:asciiTheme="minorHAnsi" w:eastAsiaTheme="minorHAnsi" w:hAnsiTheme="minorHAnsi" w:hint="eastAsia"/>
        </w:rPr>
        <w:lastRenderedPageBreak/>
        <w:t>공격 패턴</w:t>
      </w:r>
      <w:bookmarkEnd w:id="22"/>
    </w:p>
    <w:p w14:paraId="453C16CF" w14:textId="57A88533" w:rsidR="00480BF8" w:rsidRPr="00E91BEE" w:rsidRDefault="00DB016B" w:rsidP="00480BF8">
      <w:pPr>
        <w:pStyle w:val="a0"/>
        <w:tabs>
          <w:tab w:val="clear" w:pos="590"/>
          <w:tab w:val="left" w:pos="709"/>
        </w:tabs>
        <w:ind w:hanging="261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>몬스터는 여러가지 스킬을 보유하는데,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 xml:space="preserve">각각의 스킬에는 우선 순위가 </w:t>
      </w:r>
      <w:r w:rsidR="00BC06A6" w:rsidRPr="00E91BEE">
        <w:rPr>
          <w:rFonts w:asciiTheme="minorHAnsi" w:eastAsiaTheme="minorHAnsi" w:hAnsiTheme="minorHAnsi" w:hint="eastAsia"/>
        </w:rPr>
        <w:t>존재한다.</w:t>
      </w:r>
    </w:p>
    <w:p w14:paraId="2D43D89F" w14:textId="7D145F45" w:rsidR="00480BF8" w:rsidRPr="00E91BEE" w:rsidRDefault="00E60993" w:rsidP="00480BF8">
      <w:pPr>
        <w:pStyle w:val="a0"/>
        <w:tabs>
          <w:tab w:val="clear" w:pos="590"/>
          <w:tab w:val="left" w:pos="709"/>
        </w:tabs>
        <w:ind w:hanging="261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>우선 순위가 낮은 순서대로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>스킬은 우선적으로 발동된다.</w:t>
      </w:r>
    </w:p>
    <w:p w14:paraId="20F20B33" w14:textId="5D4EAF59" w:rsidR="00CB1B53" w:rsidRDefault="00EE661C" w:rsidP="00480BF8">
      <w:pPr>
        <w:pStyle w:val="a0"/>
        <w:tabs>
          <w:tab w:val="clear" w:pos="590"/>
          <w:tab w:val="left" w:pos="709"/>
        </w:tabs>
        <w:ind w:hanging="261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>마지막 우선순위 스킬은 쿨타임이 존재하지 않아야 한다.</w:t>
      </w:r>
    </w:p>
    <w:tbl>
      <w:tblPr>
        <w:tblStyle w:val="af4"/>
        <w:tblW w:w="8778" w:type="dxa"/>
        <w:tblInd w:w="687" w:type="dxa"/>
        <w:tblLook w:val="04A0" w:firstRow="1" w:lastRow="0" w:firstColumn="1" w:lastColumn="0" w:noHBand="0" w:noVBand="1"/>
      </w:tblPr>
      <w:tblGrid>
        <w:gridCol w:w="1264"/>
        <w:gridCol w:w="7514"/>
      </w:tblGrid>
      <w:tr w:rsidR="00D26C76" w:rsidRPr="00E91BEE" w14:paraId="6B6886CA" w14:textId="77777777" w:rsidTr="00D8266F">
        <w:tc>
          <w:tcPr>
            <w:tcW w:w="1264" w:type="dxa"/>
            <w:shd w:val="clear" w:color="auto" w:fill="BFBFBF" w:themeFill="background1" w:themeFillShade="BF"/>
          </w:tcPr>
          <w:p w14:paraId="51090050" w14:textId="77777777" w:rsidR="00D26C76" w:rsidRPr="00E91BEE" w:rsidRDefault="00D26C76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Cs w:val="28"/>
              </w:rPr>
            </w:pPr>
            <w:r>
              <w:rPr>
                <w:rFonts w:asciiTheme="minorHAnsi" w:eastAsiaTheme="minorHAnsi" w:hAnsiTheme="minorHAnsi" w:hint="eastAsia"/>
                <w:b/>
                <w:szCs w:val="28"/>
              </w:rPr>
              <w:t>공격</w:t>
            </w:r>
          </w:p>
        </w:tc>
        <w:tc>
          <w:tcPr>
            <w:tcW w:w="7514" w:type="dxa"/>
            <w:shd w:val="clear" w:color="auto" w:fill="BFBFBF" w:themeFill="background1" w:themeFillShade="BF"/>
          </w:tcPr>
          <w:p w14:paraId="615DED61" w14:textId="77777777" w:rsidR="00D26C76" w:rsidRPr="00E91BEE" w:rsidRDefault="00D26C76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Cs w:val="28"/>
              </w:rPr>
              <w:t>설명</w:t>
            </w:r>
          </w:p>
        </w:tc>
      </w:tr>
      <w:tr w:rsidR="00D26C76" w:rsidRPr="00E91BEE" w14:paraId="1C46F4DC" w14:textId="77777777" w:rsidTr="00D8266F">
        <w:tc>
          <w:tcPr>
            <w:tcW w:w="1264" w:type="dxa"/>
            <w:vAlign w:val="center"/>
          </w:tcPr>
          <w:p w14:paraId="2407EA72" w14:textId="77777777" w:rsidR="00D26C76" w:rsidRPr="00E91BEE" w:rsidRDefault="00D26C76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일반 공격</w:t>
            </w:r>
          </w:p>
        </w:tc>
        <w:tc>
          <w:tcPr>
            <w:tcW w:w="7514" w:type="dxa"/>
          </w:tcPr>
          <w:p w14:paraId="5EB9E304" w14:textId="77777777" w:rsidR="00D26C76" w:rsidRPr="00E91BEE" w:rsidRDefault="00D26C76" w:rsidP="00D8266F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범위 안에 존재하는 유저들이 회피 상태가 아닌 경우, 유저의 현재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HP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를 스킬의 공격력만큼 감한다.</w:t>
            </w:r>
          </w:p>
        </w:tc>
      </w:tr>
      <w:tr w:rsidR="00D26C76" w:rsidRPr="00E91BEE" w14:paraId="3B7393A8" w14:textId="77777777" w:rsidTr="00D8266F">
        <w:tc>
          <w:tcPr>
            <w:tcW w:w="1264" w:type="dxa"/>
            <w:vAlign w:val="center"/>
          </w:tcPr>
          <w:p w14:paraId="692C5EAE" w14:textId="77777777" w:rsidR="00D26C76" w:rsidRPr="00E91BEE" w:rsidRDefault="00D26C76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연속 공격</w:t>
            </w:r>
          </w:p>
        </w:tc>
        <w:tc>
          <w:tcPr>
            <w:tcW w:w="7514" w:type="dxa"/>
          </w:tcPr>
          <w:p w14:paraId="66393358" w14:textId="77777777" w:rsidR="00D26C76" w:rsidRPr="00E91BEE" w:rsidRDefault="00D26C76" w:rsidP="00D8266F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범위 안에 존재하는 유저들이 회피 상태가 아닌 경우,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유저의 현재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HP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를 공격마다 스킬의 공격력만큼 감한다.</w:t>
            </w:r>
          </w:p>
        </w:tc>
      </w:tr>
      <w:tr w:rsidR="00D26C76" w:rsidRPr="00E91BEE" w14:paraId="5481AF59" w14:textId="77777777" w:rsidTr="00D8266F">
        <w:tc>
          <w:tcPr>
            <w:tcW w:w="1264" w:type="dxa"/>
            <w:vAlign w:val="center"/>
          </w:tcPr>
          <w:p w14:paraId="5BF461F5" w14:textId="77777777" w:rsidR="00D26C76" w:rsidRPr="00E91BEE" w:rsidRDefault="00D26C76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상태 이상</w:t>
            </w:r>
          </w:p>
        </w:tc>
        <w:tc>
          <w:tcPr>
            <w:tcW w:w="7514" w:type="dxa"/>
          </w:tcPr>
          <w:p w14:paraId="495ECA3F" w14:textId="77777777" w:rsidR="00D26C76" w:rsidRPr="00E91BEE" w:rsidRDefault="00D26C76" w:rsidP="00D8266F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범위 안에 존재하는 유저들이 회피 상태가 아닌 경우,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유저의 현재 상태를 공격한 상태 이상 공격의 상태 이상으로 전환한다.</w:t>
            </w:r>
          </w:p>
        </w:tc>
      </w:tr>
      <w:tr w:rsidR="00D26C76" w:rsidRPr="00E91BEE" w14:paraId="5463E254" w14:textId="77777777" w:rsidTr="00D8266F">
        <w:tc>
          <w:tcPr>
            <w:tcW w:w="1264" w:type="dxa"/>
            <w:vAlign w:val="center"/>
          </w:tcPr>
          <w:p w14:paraId="0E30C8B8" w14:textId="77777777" w:rsidR="00D26C76" w:rsidRPr="00E91BEE" w:rsidRDefault="00D26C76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광역</w:t>
            </w:r>
          </w:p>
        </w:tc>
        <w:tc>
          <w:tcPr>
            <w:tcW w:w="7514" w:type="dxa"/>
          </w:tcPr>
          <w:p w14:paraId="0090F717" w14:textId="77777777" w:rsidR="00D26C76" w:rsidRPr="00E91BEE" w:rsidRDefault="00D26C76" w:rsidP="00D8266F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범위 안에 존재하는 유저의 현재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HP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를 스킬의 공격력만큼 감한다.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이때 속성 스킬의 경우 일정 확률로 유저는 해당 속성의 상태이상에 빠지게 된다.</w:t>
            </w:r>
          </w:p>
        </w:tc>
      </w:tr>
    </w:tbl>
    <w:p w14:paraId="13041808" w14:textId="77777777" w:rsidR="00D26C76" w:rsidRPr="00E91BEE" w:rsidRDefault="00D26C76" w:rsidP="00D26C76">
      <w:pPr>
        <w:pStyle w:val="a0"/>
        <w:numPr>
          <w:ilvl w:val="0"/>
          <w:numId w:val="0"/>
        </w:numPr>
        <w:tabs>
          <w:tab w:val="clear" w:pos="590"/>
          <w:tab w:val="left" w:pos="709"/>
        </w:tabs>
        <w:rPr>
          <w:rFonts w:asciiTheme="minorHAnsi" w:eastAsiaTheme="minorHAnsi" w:hAnsiTheme="minorHAnsi"/>
        </w:rPr>
      </w:pPr>
    </w:p>
    <w:p w14:paraId="1F1AAC3F" w14:textId="77777777" w:rsidR="00D26C76" w:rsidRDefault="00D26C76" w:rsidP="00D26C76">
      <w:pPr>
        <w:pStyle w:val="a0"/>
        <w:tabs>
          <w:tab w:val="clear" w:pos="590"/>
          <w:tab w:val="left" w:pos="709"/>
        </w:tabs>
        <w:ind w:hanging="261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>발동 대상은 타겟 선정을 통해 계산된 P</w:t>
      </w:r>
      <w:r w:rsidRPr="00E91BEE">
        <w:rPr>
          <w:rFonts w:asciiTheme="minorHAnsi" w:eastAsiaTheme="minorHAnsi" w:hAnsiTheme="minorHAnsi"/>
        </w:rPr>
        <w:t>C</w:t>
      </w:r>
      <w:r w:rsidRPr="00E91BEE">
        <w:rPr>
          <w:rFonts w:asciiTheme="minorHAnsi" w:eastAsiaTheme="minorHAnsi" w:hAnsiTheme="minorHAnsi" w:hint="eastAsia"/>
        </w:rPr>
        <w:t>를 대상으로 발동한다.</w:t>
      </w:r>
    </w:p>
    <w:tbl>
      <w:tblPr>
        <w:tblStyle w:val="af4"/>
        <w:tblW w:w="0" w:type="auto"/>
        <w:tblInd w:w="687" w:type="dxa"/>
        <w:tblLook w:val="04A0" w:firstRow="1" w:lastRow="0" w:firstColumn="1" w:lastColumn="0" w:noHBand="0" w:noVBand="1"/>
      </w:tblPr>
      <w:tblGrid>
        <w:gridCol w:w="9167"/>
      </w:tblGrid>
      <w:tr w:rsidR="00480BF8" w:rsidRPr="00E91BEE" w14:paraId="2FFB8C79" w14:textId="77777777" w:rsidTr="00CB7AF6">
        <w:tc>
          <w:tcPr>
            <w:tcW w:w="9167" w:type="dxa"/>
            <w:shd w:val="clear" w:color="auto" w:fill="BFBFBF" w:themeFill="background1" w:themeFillShade="BF"/>
            <w:vAlign w:val="center"/>
          </w:tcPr>
          <w:p w14:paraId="1EDA18F1" w14:textId="6F7E39AF" w:rsidR="00480BF8" w:rsidRPr="00B20967" w:rsidRDefault="00C11206" w:rsidP="00DC68EF">
            <w:pPr>
              <w:pStyle w:val="a0"/>
              <w:numPr>
                <w:ilvl w:val="0"/>
                <w:numId w:val="0"/>
              </w:numPr>
              <w:ind w:firstLineChars="8" w:firstLine="18"/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E91BEE">
              <w:rPr>
                <w:rFonts w:asciiTheme="minorHAnsi" w:eastAsiaTheme="minorHAnsi" w:hAnsiTheme="minorHAnsi"/>
              </w:rPr>
              <w:br w:type="page"/>
            </w:r>
            <w:r w:rsidR="00B20967" w:rsidRPr="00B20967">
              <w:rPr>
                <w:rFonts w:asciiTheme="minorHAnsi" w:eastAsiaTheme="minorHAnsi" w:hAnsiTheme="minorHAnsi" w:hint="eastAsia"/>
                <w:b/>
                <w:bCs/>
              </w:rPr>
              <w:t>공격 패턴 플로우</w:t>
            </w:r>
            <w:r w:rsidR="00B20967">
              <w:rPr>
                <w:rFonts w:asciiTheme="minorHAnsi" w:eastAsiaTheme="minorHAnsi" w:hAnsiTheme="minorHAnsi" w:hint="eastAsia"/>
                <w:b/>
                <w:bCs/>
              </w:rPr>
              <w:t xml:space="preserve"> </w:t>
            </w:r>
            <w:r w:rsidR="00B20967" w:rsidRPr="00B20967">
              <w:rPr>
                <w:rFonts w:asciiTheme="minorHAnsi" w:eastAsiaTheme="minorHAnsi" w:hAnsiTheme="minorHAnsi" w:hint="eastAsia"/>
                <w:b/>
                <w:bCs/>
              </w:rPr>
              <w:t>차트</w:t>
            </w:r>
          </w:p>
        </w:tc>
      </w:tr>
      <w:tr w:rsidR="00480BF8" w:rsidRPr="00E91BEE" w14:paraId="665D5557" w14:textId="77777777" w:rsidTr="00CB7AF6">
        <w:trPr>
          <w:trHeight w:val="7324"/>
        </w:trPr>
        <w:tc>
          <w:tcPr>
            <w:tcW w:w="9167" w:type="dxa"/>
            <w:vAlign w:val="center"/>
          </w:tcPr>
          <w:p w14:paraId="6048DD44" w14:textId="0AF6958C" w:rsidR="00480BF8" w:rsidRPr="00E91BEE" w:rsidRDefault="008F461B" w:rsidP="00DB016B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  <w:noProof/>
              </w:rPr>
              <w:drawing>
                <wp:inline distT="0" distB="0" distL="0" distR="0" wp14:anchorId="30D3D40F" wp14:editId="6A499F26">
                  <wp:extent cx="5671419" cy="4490977"/>
                  <wp:effectExtent l="0" t="0" r="5715" b="508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2238" cy="4499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E1C0F0" w14:textId="7F7849E4" w:rsidR="004C3786" w:rsidRPr="00E91BEE" w:rsidRDefault="004C3786" w:rsidP="00F91446">
      <w:pPr>
        <w:pStyle w:val="a0"/>
        <w:numPr>
          <w:ilvl w:val="0"/>
          <w:numId w:val="0"/>
        </w:numPr>
        <w:tabs>
          <w:tab w:val="clear" w:pos="590"/>
          <w:tab w:val="left" w:pos="709"/>
        </w:tabs>
        <w:rPr>
          <w:rFonts w:asciiTheme="minorHAnsi" w:eastAsiaTheme="minorHAnsi" w:hAnsiTheme="minorHAnsi"/>
        </w:rPr>
      </w:pPr>
    </w:p>
    <w:p w14:paraId="77D8F0CE" w14:textId="77777777" w:rsidR="004C3786" w:rsidRPr="00E91BEE" w:rsidRDefault="004C3786">
      <w:pPr>
        <w:widowControl/>
        <w:wordWrap/>
        <w:autoSpaceDE/>
        <w:autoSpaceDN/>
        <w:jc w:val="left"/>
        <w:rPr>
          <w:rFonts w:asciiTheme="minorHAnsi" w:eastAsiaTheme="minorHAnsi" w:hAnsiTheme="minorHAnsi"/>
          <w:sz w:val="22"/>
          <w:szCs w:val="24"/>
        </w:rPr>
      </w:pPr>
      <w:r w:rsidRPr="00E91BEE">
        <w:rPr>
          <w:rFonts w:asciiTheme="minorHAnsi" w:eastAsiaTheme="minorHAnsi" w:hAnsiTheme="minorHAnsi"/>
        </w:rPr>
        <w:br w:type="page"/>
      </w:r>
    </w:p>
    <w:p w14:paraId="7A883D1D" w14:textId="47DBD000" w:rsidR="001A0B31" w:rsidRPr="00E91BEE" w:rsidRDefault="001A0B31" w:rsidP="001A0B31">
      <w:pPr>
        <w:pStyle w:val="a2"/>
        <w:outlineLvl w:val="0"/>
        <w:rPr>
          <w:rFonts w:asciiTheme="minorHAnsi" w:eastAsiaTheme="minorHAnsi" w:hAnsiTheme="minorHAnsi"/>
          <w:sz w:val="28"/>
          <w:szCs w:val="28"/>
        </w:rPr>
      </w:pPr>
      <w:bookmarkStart w:id="23" w:name="_Toc24633996"/>
      <w:r w:rsidRPr="00E91BEE">
        <w:rPr>
          <w:rFonts w:asciiTheme="minorHAnsi" w:eastAsiaTheme="minorHAnsi" w:hAnsiTheme="minorHAnsi" w:hint="eastAsia"/>
          <w:sz w:val="28"/>
          <w:szCs w:val="28"/>
        </w:rPr>
        <w:lastRenderedPageBreak/>
        <w:t>피격</w:t>
      </w:r>
      <w:bookmarkEnd w:id="23"/>
    </w:p>
    <w:p w14:paraId="7A76DD3F" w14:textId="50C71298" w:rsidR="00A40297" w:rsidRPr="00DC14A6" w:rsidRDefault="001A0B31" w:rsidP="00A40297">
      <w:pPr>
        <w:pStyle w:val="a0"/>
        <w:rPr>
          <w:rFonts w:asciiTheme="minorHAnsi" w:eastAsiaTheme="minorHAnsi" w:hAnsiTheme="minorHAnsi"/>
          <w:u w:val="single"/>
        </w:rPr>
      </w:pPr>
      <w:r w:rsidRPr="00E91BEE">
        <w:rPr>
          <w:rFonts w:asciiTheme="minorHAnsi" w:eastAsiaTheme="minorHAnsi" w:hAnsiTheme="minorHAnsi" w:hint="eastAsia"/>
        </w:rPr>
        <w:t>몬스</w:t>
      </w:r>
      <w:r w:rsidR="00F91446" w:rsidRPr="00E91BEE">
        <w:rPr>
          <w:rFonts w:asciiTheme="minorHAnsi" w:eastAsiaTheme="minorHAnsi" w:hAnsiTheme="minorHAnsi" w:hint="eastAsia"/>
        </w:rPr>
        <w:t xml:space="preserve">터가 </w:t>
      </w:r>
      <w:r w:rsidR="00F91446" w:rsidRPr="00E91BEE">
        <w:rPr>
          <w:rFonts w:asciiTheme="minorHAnsi" w:eastAsiaTheme="minorHAnsi" w:hAnsiTheme="minorHAnsi"/>
        </w:rPr>
        <w:t>PC에게</w:t>
      </w:r>
      <w:r w:rsidR="00F91446" w:rsidRPr="00E91BEE">
        <w:rPr>
          <w:rFonts w:asciiTheme="minorHAnsi" w:eastAsiaTheme="minorHAnsi" w:hAnsiTheme="minorHAnsi" w:hint="eastAsia"/>
        </w:rPr>
        <w:t xml:space="preserve"> </w:t>
      </w:r>
      <w:r w:rsidR="00F91446" w:rsidRPr="00E91BEE">
        <w:rPr>
          <w:rFonts w:asciiTheme="minorHAnsi" w:eastAsiaTheme="minorHAnsi" w:hAnsiTheme="minorHAnsi"/>
        </w:rPr>
        <w:t>피격을</w:t>
      </w:r>
      <w:r w:rsidR="00F91446" w:rsidRPr="00E91BEE">
        <w:rPr>
          <w:rFonts w:asciiTheme="minorHAnsi" w:eastAsiaTheme="minorHAnsi" w:hAnsiTheme="minorHAnsi" w:hint="eastAsia"/>
        </w:rPr>
        <w:t xml:space="preserve"> </w:t>
      </w:r>
      <w:r w:rsidR="00F91446" w:rsidRPr="00E91BEE">
        <w:rPr>
          <w:rFonts w:asciiTheme="minorHAnsi" w:eastAsiaTheme="minorHAnsi" w:hAnsiTheme="minorHAnsi"/>
        </w:rPr>
        <w:t>당한다면</w:t>
      </w:r>
      <w:r w:rsidR="00F91446" w:rsidRPr="00E91BEE">
        <w:rPr>
          <w:rFonts w:asciiTheme="minorHAnsi" w:eastAsiaTheme="minorHAnsi" w:hAnsiTheme="minorHAnsi" w:hint="eastAsia"/>
        </w:rPr>
        <w:t>,</w:t>
      </w:r>
      <w:r w:rsidR="00F91446" w:rsidRPr="00E91BEE">
        <w:rPr>
          <w:rFonts w:asciiTheme="minorHAnsi" w:eastAsiaTheme="minorHAnsi" w:hAnsiTheme="minorHAnsi"/>
        </w:rPr>
        <w:t xml:space="preserve"> </w:t>
      </w:r>
      <w:r w:rsidR="00075FEA">
        <w:rPr>
          <w:rFonts w:asciiTheme="minorHAnsi" w:eastAsiaTheme="minorHAnsi" w:hAnsiTheme="minorHAnsi" w:hint="eastAsia"/>
        </w:rPr>
        <w:t>H</w:t>
      </w:r>
      <w:r w:rsidR="00075FEA">
        <w:rPr>
          <w:rFonts w:asciiTheme="minorHAnsi" w:eastAsiaTheme="minorHAnsi" w:hAnsiTheme="minorHAnsi"/>
        </w:rPr>
        <w:t>P</w:t>
      </w:r>
      <w:r w:rsidR="00075FEA">
        <w:rPr>
          <w:rFonts w:asciiTheme="minorHAnsi" w:eastAsiaTheme="minorHAnsi" w:hAnsiTheme="minorHAnsi" w:hint="eastAsia"/>
        </w:rPr>
        <w:t>감소,</w:t>
      </w:r>
      <w:r w:rsidR="00075FEA">
        <w:rPr>
          <w:rFonts w:asciiTheme="minorHAnsi" w:eastAsiaTheme="minorHAnsi" w:hAnsiTheme="minorHAnsi"/>
        </w:rPr>
        <w:t xml:space="preserve"> </w:t>
      </w:r>
      <w:r w:rsidR="00F91446" w:rsidRPr="00E91BEE">
        <w:rPr>
          <w:rFonts w:asciiTheme="minorHAnsi" w:eastAsiaTheme="minorHAnsi" w:hAnsiTheme="minorHAnsi" w:hint="eastAsia"/>
        </w:rPr>
        <w:t>A</w:t>
      </w:r>
      <w:r w:rsidR="00F91446" w:rsidRPr="00E91BEE">
        <w:rPr>
          <w:rFonts w:asciiTheme="minorHAnsi" w:eastAsiaTheme="minorHAnsi" w:hAnsiTheme="minorHAnsi"/>
        </w:rPr>
        <w:t>P</w:t>
      </w:r>
      <w:r w:rsidR="00E6649C">
        <w:rPr>
          <w:rFonts w:asciiTheme="minorHAnsi" w:eastAsiaTheme="minorHAnsi" w:hAnsiTheme="minorHAnsi"/>
        </w:rPr>
        <w:t xml:space="preserve"> </w:t>
      </w:r>
      <w:r w:rsidR="00F91446" w:rsidRPr="00E91BEE">
        <w:rPr>
          <w:rFonts w:asciiTheme="minorHAnsi" w:eastAsiaTheme="minorHAnsi" w:hAnsiTheme="minorHAnsi"/>
        </w:rPr>
        <w:t>점수와</w:t>
      </w:r>
      <w:r w:rsidR="00F91446" w:rsidRPr="00E91BEE">
        <w:rPr>
          <w:rFonts w:asciiTheme="minorHAnsi" w:eastAsiaTheme="minorHAnsi" w:hAnsiTheme="minorHAnsi" w:hint="eastAsia"/>
        </w:rPr>
        <w:t xml:space="preserve"> </w:t>
      </w:r>
      <w:r w:rsidR="00F91446" w:rsidRPr="00E91BEE">
        <w:rPr>
          <w:rFonts w:asciiTheme="minorHAnsi" w:eastAsiaTheme="minorHAnsi" w:hAnsiTheme="minorHAnsi"/>
        </w:rPr>
        <w:t>무력화</w:t>
      </w:r>
      <w:r w:rsidR="00F91446" w:rsidRPr="00E91BEE">
        <w:rPr>
          <w:rFonts w:asciiTheme="minorHAnsi" w:eastAsiaTheme="minorHAnsi" w:hAnsiTheme="minorHAnsi" w:hint="eastAsia"/>
        </w:rPr>
        <w:t xml:space="preserve"> </w:t>
      </w:r>
      <w:r w:rsidR="00F91446" w:rsidRPr="00E91BEE">
        <w:rPr>
          <w:rFonts w:asciiTheme="minorHAnsi" w:eastAsiaTheme="minorHAnsi" w:hAnsiTheme="minorHAnsi"/>
        </w:rPr>
        <w:t>여부</w:t>
      </w:r>
      <w:r w:rsidR="00F91446" w:rsidRPr="00E91BEE">
        <w:rPr>
          <w:rFonts w:asciiTheme="minorHAnsi" w:eastAsiaTheme="minorHAnsi" w:hAnsiTheme="minorHAnsi" w:hint="eastAsia"/>
        </w:rPr>
        <w:t>,</w:t>
      </w:r>
      <w:r w:rsidR="00F91446" w:rsidRPr="00E91BEE">
        <w:rPr>
          <w:rFonts w:asciiTheme="minorHAnsi" w:eastAsiaTheme="minorHAnsi" w:hAnsiTheme="minorHAnsi"/>
        </w:rPr>
        <w:t xml:space="preserve"> 그리고</w:t>
      </w:r>
      <w:r w:rsidR="00F91446" w:rsidRPr="00E91BEE">
        <w:rPr>
          <w:rFonts w:asciiTheme="minorHAnsi" w:eastAsiaTheme="minorHAnsi" w:hAnsiTheme="minorHAnsi" w:hint="eastAsia"/>
        </w:rPr>
        <w:t xml:space="preserve"> </w:t>
      </w:r>
      <w:r w:rsidR="00F91446" w:rsidRPr="00E91BEE">
        <w:rPr>
          <w:rFonts w:asciiTheme="minorHAnsi" w:eastAsiaTheme="minorHAnsi" w:hAnsiTheme="minorHAnsi"/>
        </w:rPr>
        <w:t>상태이상</w:t>
      </w:r>
      <w:r w:rsidR="00F91446" w:rsidRPr="00E91BEE">
        <w:rPr>
          <w:rFonts w:asciiTheme="minorHAnsi" w:eastAsiaTheme="minorHAnsi" w:hAnsiTheme="minorHAnsi" w:hint="eastAsia"/>
        </w:rPr>
        <w:t xml:space="preserve"> </w:t>
      </w:r>
      <w:r w:rsidR="00F91446" w:rsidRPr="00E91BEE">
        <w:rPr>
          <w:rFonts w:asciiTheme="minorHAnsi" w:eastAsiaTheme="minorHAnsi" w:hAnsiTheme="minorHAnsi"/>
        </w:rPr>
        <w:t>여부를</w:t>
      </w:r>
      <w:r w:rsidR="00F91446" w:rsidRPr="00E91BEE">
        <w:rPr>
          <w:rFonts w:asciiTheme="minorHAnsi" w:eastAsiaTheme="minorHAnsi" w:hAnsiTheme="minorHAnsi" w:hint="eastAsia"/>
        </w:rPr>
        <w:t xml:space="preserve"> </w:t>
      </w:r>
      <w:r w:rsidR="00F91446" w:rsidRPr="00E91BEE">
        <w:rPr>
          <w:rFonts w:asciiTheme="minorHAnsi" w:eastAsiaTheme="minorHAnsi" w:hAnsiTheme="minorHAnsi"/>
        </w:rPr>
        <w:t>체크해야</w:t>
      </w:r>
      <w:r w:rsidR="00F91446" w:rsidRPr="00E91BEE">
        <w:rPr>
          <w:rFonts w:asciiTheme="minorHAnsi" w:eastAsiaTheme="minorHAnsi" w:hAnsiTheme="minorHAnsi" w:hint="eastAsia"/>
        </w:rPr>
        <w:t xml:space="preserve"> </w:t>
      </w:r>
      <w:r w:rsidR="00F91446" w:rsidRPr="00E91BEE">
        <w:rPr>
          <w:rFonts w:asciiTheme="minorHAnsi" w:eastAsiaTheme="minorHAnsi" w:hAnsiTheme="minorHAnsi"/>
        </w:rPr>
        <w:t>한다</w:t>
      </w:r>
      <w:r w:rsidR="00F91446" w:rsidRPr="00E91BEE">
        <w:rPr>
          <w:rFonts w:asciiTheme="minorHAnsi" w:eastAsiaTheme="minorHAnsi" w:hAnsiTheme="minorHAnsi" w:hint="eastAsia"/>
        </w:rPr>
        <w:t>.</w:t>
      </w:r>
    </w:p>
    <w:tbl>
      <w:tblPr>
        <w:tblStyle w:val="af4"/>
        <w:tblW w:w="0" w:type="auto"/>
        <w:tblInd w:w="687" w:type="dxa"/>
        <w:tblLook w:val="04A0" w:firstRow="1" w:lastRow="0" w:firstColumn="1" w:lastColumn="0" w:noHBand="0" w:noVBand="1"/>
      </w:tblPr>
      <w:tblGrid>
        <w:gridCol w:w="2980"/>
        <w:gridCol w:w="2980"/>
        <w:gridCol w:w="2981"/>
      </w:tblGrid>
      <w:tr w:rsidR="00DC14A6" w:rsidRPr="00E91BEE" w14:paraId="574ECA3C" w14:textId="77777777" w:rsidTr="00D8266F">
        <w:tc>
          <w:tcPr>
            <w:tcW w:w="8941" w:type="dxa"/>
            <w:gridSpan w:val="3"/>
            <w:shd w:val="clear" w:color="auto" w:fill="BFBFBF" w:themeFill="background1" w:themeFillShade="BF"/>
            <w:vAlign w:val="center"/>
          </w:tcPr>
          <w:p w14:paraId="77FD9BCC" w14:textId="7928BB4D" w:rsidR="00DC14A6" w:rsidRPr="00E91BEE" w:rsidRDefault="000851FC" w:rsidP="00D8266F">
            <w:pPr>
              <w:pStyle w:val="a0"/>
              <w:numPr>
                <w:ilvl w:val="0"/>
                <w:numId w:val="0"/>
              </w:numPr>
              <w:ind w:leftChars="-1" w:left="-2" w:firstLineChars="9" w:firstLine="20"/>
              <w:jc w:val="center"/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 w:hint="eastAsia"/>
                <w:b/>
                <w:bCs/>
              </w:rPr>
              <w:t>피격에 대한</w:t>
            </w:r>
            <w:r w:rsidR="00DC14A6">
              <w:rPr>
                <w:rFonts w:asciiTheme="minorHAnsi" w:eastAsiaTheme="minorHAnsi" w:hAnsiTheme="minorHAnsi" w:hint="eastAsia"/>
                <w:b/>
                <w:bCs/>
              </w:rPr>
              <w:t xml:space="preserve"> 설명</w:t>
            </w:r>
          </w:p>
        </w:tc>
      </w:tr>
      <w:tr w:rsidR="00DC14A6" w:rsidRPr="00E91BEE" w14:paraId="002AA391" w14:textId="77777777" w:rsidTr="00D8266F">
        <w:trPr>
          <w:trHeight w:val="2216"/>
        </w:trPr>
        <w:tc>
          <w:tcPr>
            <w:tcW w:w="2980" w:type="dxa"/>
            <w:vAlign w:val="center"/>
          </w:tcPr>
          <w:p w14:paraId="04B133A5" w14:textId="5D3AC89A" w:rsidR="00DC14A6" w:rsidRPr="00E91BEE" w:rsidRDefault="00BB4895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object w:dxaOrig="2590" w:dyaOrig="1930" w14:anchorId="03B54C3F">
                <v:shape id="_x0000_i1033" type="#_x0000_t75" style="width:129.5pt;height:96.5pt" o:ole="">
                  <v:imagedata r:id="rId39" o:title=""/>
                </v:shape>
                <o:OLEObject Type="Embed" ProgID="PBrush" ShapeID="_x0000_i1033" DrawAspect="Content" ObjectID="_1635248520" r:id="rId40"/>
              </w:object>
            </w:r>
          </w:p>
        </w:tc>
        <w:tc>
          <w:tcPr>
            <w:tcW w:w="2980" w:type="dxa"/>
            <w:vAlign w:val="center"/>
          </w:tcPr>
          <w:p w14:paraId="1D16FE3C" w14:textId="4D04E983" w:rsidR="00DC14A6" w:rsidRPr="00E91BEE" w:rsidRDefault="00BB4895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object w:dxaOrig="2590" w:dyaOrig="1930" w14:anchorId="3FD79892">
                <v:shape id="_x0000_i1034" type="#_x0000_t75" style="width:129.5pt;height:96.5pt" o:ole="">
                  <v:imagedata r:id="rId41" o:title=""/>
                </v:shape>
                <o:OLEObject Type="Embed" ProgID="PBrush" ShapeID="_x0000_i1034" DrawAspect="Content" ObjectID="_1635248521" r:id="rId42"/>
              </w:object>
            </w:r>
          </w:p>
        </w:tc>
        <w:tc>
          <w:tcPr>
            <w:tcW w:w="2981" w:type="dxa"/>
            <w:vAlign w:val="center"/>
          </w:tcPr>
          <w:p w14:paraId="16240D9B" w14:textId="4598AB80" w:rsidR="00DC14A6" w:rsidRPr="00E91BEE" w:rsidRDefault="00DF01C5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object w:dxaOrig="2590" w:dyaOrig="1980" w14:anchorId="65A6A870">
                <v:shape id="_x0000_i1035" type="#_x0000_t75" style="width:129.5pt;height:99pt" o:ole="">
                  <v:imagedata r:id="rId43" o:title=""/>
                </v:shape>
                <o:OLEObject Type="Embed" ProgID="PBrush" ShapeID="_x0000_i1035" DrawAspect="Content" ObjectID="_1635248522" r:id="rId44"/>
              </w:object>
            </w:r>
          </w:p>
        </w:tc>
      </w:tr>
      <w:tr w:rsidR="00DF01C5" w:rsidRPr="00E91BEE" w14:paraId="6C7232B7" w14:textId="77777777" w:rsidTr="00DF01C5">
        <w:trPr>
          <w:trHeight w:val="461"/>
        </w:trPr>
        <w:tc>
          <w:tcPr>
            <w:tcW w:w="2980" w:type="dxa"/>
            <w:vAlign w:val="center"/>
          </w:tcPr>
          <w:p w14:paraId="6E7A2182" w14:textId="11E49C31" w:rsidR="00DF01C5" w:rsidRPr="00DF01C5" w:rsidRDefault="00DF01C5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 w:rsidRPr="00DF01C5">
              <w:rPr>
                <w:rFonts w:asciiTheme="minorHAnsi" w:eastAsiaTheme="minorHAnsi" w:hAnsiTheme="minorHAnsi" w:hint="eastAsia"/>
              </w:rPr>
              <w:t xml:space="preserve">몬스터 </w:t>
            </w:r>
            <w:r w:rsidRPr="00DF01C5">
              <w:rPr>
                <w:rFonts w:asciiTheme="minorHAnsi" w:eastAsiaTheme="minorHAnsi" w:hAnsiTheme="minorHAnsi"/>
              </w:rPr>
              <w:t>HP</w:t>
            </w:r>
          </w:p>
        </w:tc>
        <w:tc>
          <w:tcPr>
            <w:tcW w:w="2980" w:type="dxa"/>
            <w:vAlign w:val="center"/>
          </w:tcPr>
          <w:p w14:paraId="5E647B59" w14:textId="4999F838" w:rsidR="00DF01C5" w:rsidRPr="00DF01C5" w:rsidRDefault="00DF01C5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 w:rsidRPr="00DF01C5">
              <w:rPr>
                <w:rFonts w:asciiTheme="minorHAnsi" w:eastAsiaTheme="minorHAnsi" w:hAnsiTheme="minorHAnsi" w:hint="eastAsia"/>
              </w:rPr>
              <w:t>몬스터 무력화 게이지</w:t>
            </w:r>
          </w:p>
        </w:tc>
        <w:tc>
          <w:tcPr>
            <w:tcW w:w="2981" w:type="dxa"/>
            <w:vAlign w:val="center"/>
          </w:tcPr>
          <w:p w14:paraId="4FDD00BD" w14:textId="09C28DE2" w:rsidR="00DF01C5" w:rsidRPr="00DF01C5" w:rsidRDefault="00DF01C5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 w:rsidRPr="00DF01C5">
              <w:rPr>
                <w:rFonts w:asciiTheme="minorHAnsi" w:eastAsiaTheme="minorHAnsi" w:hAnsiTheme="minorHAnsi" w:hint="eastAsia"/>
              </w:rPr>
              <w:t>몬스터 상태이상</w:t>
            </w:r>
          </w:p>
        </w:tc>
      </w:tr>
    </w:tbl>
    <w:p w14:paraId="5D456E4F" w14:textId="77777777" w:rsidR="00D8266F" w:rsidRDefault="00D8266F" w:rsidP="00D8266F">
      <w:pPr>
        <w:pStyle w:val="a0"/>
        <w:numPr>
          <w:ilvl w:val="0"/>
          <w:numId w:val="0"/>
        </w:numPr>
        <w:rPr>
          <w:rFonts w:asciiTheme="minorHAnsi" w:eastAsiaTheme="minorHAnsi" w:hAnsiTheme="minorHAnsi"/>
        </w:rPr>
      </w:pPr>
    </w:p>
    <w:p w14:paraId="4BA5BCDE" w14:textId="535C466C" w:rsidR="00D8266F" w:rsidRPr="00B35248" w:rsidRDefault="00AA1D79" w:rsidP="00D8266F">
      <w:pPr>
        <w:pStyle w:val="a0"/>
        <w:rPr>
          <w:rFonts w:asciiTheme="minorHAnsi" w:eastAsiaTheme="minorHAnsi" w:hAnsiTheme="minorHAnsi"/>
          <w:u w:val="single"/>
        </w:rPr>
      </w:pPr>
      <w:r>
        <w:rPr>
          <w:rFonts w:asciiTheme="minorHAnsi" w:eastAsiaTheme="minorHAnsi" w:hAnsiTheme="minorHAnsi" w:hint="eastAsia"/>
        </w:rPr>
        <w:t xml:space="preserve">평타와 스킬에 따른 </w:t>
      </w:r>
      <w:r>
        <w:rPr>
          <w:rFonts w:asciiTheme="minorHAnsi" w:eastAsiaTheme="minorHAnsi" w:hAnsiTheme="minorHAnsi"/>
        </w:rPr>
        <w:t>HP</w:t>
      </w:r>
      <w:r>
        <w:rPr>
          <w:rFonts w:asciiTheme="minorHAnsi" w:eastAsiaTheme="minorHAnsi" w:hAnsiTheme="minorHAnsi" w:hint="eastAsia"/>
        </w:rPr>
        <w:t>차감,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무력화 수치 차감</w:t>
      </w:r>
      <w:r w:rsidR="00691280">
        <w:rPr>
          <w:rFonts w:asciiTheme="minorHAnsi" w:eastAsiaTheme="minorHAnsi" w:hAnsiTheme="minorHAnsi" w:hint="eastAsia"/>
        </w:rPr>
        <w:t xml:space="preserve"> </w:t>
      </w:r>
      <w:r>
        <w:rPr>
          <w:rFonts w:asciiTheme="minorHAnsi" w:eastAsiaTheme="minorHAnsi" w:hAnsiTheme="minorHAnsi" w:hint="eastAsia"/>
        </w:rPr>
        <w:t>등을 적은 플로우 차트다.</w:t>
      </w:r>
    </w:p>
    <w:tbl>
      <w:tblPr>
        <w:tblStyle w:val="af4"/>
        <w:tblW w:w="0" w:type="auto"/>
        <w:tblInd w:w="687" w:type="dxa"/>
        <w:tblLook w:val="04A0" w:firstRow="1" w:lastRow="0" w:firstColumn="1" w:lastColumn="0" w:noHBand="0" w:noVBand="1"/>
      </w:tblPr>
      <w:tblGrid>
        <w:gridCol w:w="9156"/>
      </w:tblGrid>
      <w:tr w:rsidR="00B35248" w:rsidRPr="00E91BEE" w14:paraId="3976E239" w14:textId="77777777" w:rsidTr="00D8266F">
        <w:tc>
          <w:tcPr>
            <w:tcW w:w="9156" w:type="dxa"/>
            <w:shd w:val="clear" w:color="auto" w:fill="BFBFBF" w:themeFill="background1" w:themeFillShade="BF"/>
            <w:vAlign w:val="center"/>
          </w:tcPr>
          <w:p w14:paraId="11F9DBEE" w14:textId="7A5D2D09" w:rsidR="00B35248" w:rsidRPr="00E91BEE" w:rsidRDefault="005B5EF8" w:rsidP="00DC68EF">
            <w:pPr>
              <w:pStyle w:val="a0"/>
              <w:numPr>
                <w:ilvl w:val="0"/>
                <w:numId w:val="0"/>
              </w:numPr>
              <w:ind w:leftChars="-1" w:left="-2" w:firstLine="1"/>
              <w:jc w:val="center"/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 w:hint="eastAsia"/>
                <w:b/>
                <w:bCs/>
              </w:rPr>
              <w:t>피격 플로우 차트</w:t>
            </w:r>
          </w:p>
        </w:tc>
      </w:tr>
      <w:tr w:rsidR="00B35248" w:rsidRPr="00E91BEE" w14:paraId="1EDC9EF3" w14:textId="77777777" w:rsidTr="00D8266F">
        <w:trPr>
          <w:trHeight w:val="5756"/>
        </w:trPr>
        <w:tc>
          <w:tcPr>
            <w:tcW w:w="9156" w:type="dxa"/>
            <w:vAlign w:val="center"/>
          </w:tcPr>
          <w:p w14:paraId="20D1775B" w14:textId="50979814" w:rsidR="00B35248" w:rsidRPr="00E91BEE" w:rsidRDefault="00D20B55" w:rsidP="00D8266F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object w:dxaOrig="17940" w:dyaOrig="11310" w14:anchorId="38050CEB">
                <v:shape id="_x0000_i1036" type="#_x0000_t75" style="width:445pt;height:280pt" o:ole="">
                  <v:imagedata r:id="rId45" o:title=""/>
                </v:shape>
                <o:OLEObject Type="Embed" ProgID="PBrush" ShapeID="_x0000_i1036" DrawAspect="Content" ObjectID="_1635248523" r:id="rId46"/>
              </w:object>
            </w:r>
          </w:p>
        </w:tc>
      </w:tr>
    </w:tbl>
    <w:p w14:paraId="0ADE119B" w14:textId="1F491D19" w:rsidR="00460D0F" w:rsidRDefault="00460D0F">
      <w:pPr>
        <w:widowControl/>
        <w:wordWrap/>
        <w:autoSpaceDE/>
        <w:autoSpaceDN/>
        <w:jc w:val="left"/>
        <w:rPr>
          <w:rFonts w:asciiTheme="minorHAnsi" w:eastAsiaTheme="minorHAnsi" w:hAnsiTheme="minorHAnsi"/>
        </w:rPr>
      </w:pPr>
    </w:p>
    <w:p w14:paraId="5625AEB3" w14:textId="7EABDBAB" w:rsidR="00AA1D79" w:rsidRDefault="00AA1D79">
      <w:pPr>
        <w:widowControl/>
        <w:wordWrap/>
        <w:autoSpaceDE/>
        <w:autoSpaceDN/>
        <w:jc w:val="left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</w:rPr>
        <w:br w:type="page"/>
      </w:r>
    </w:p>
    <w:p w14:paraId="181D65AB" w14:textId="15D91602" w:rsidR="00A40297" w:rsidRDefault="00A40297" w:rsidP="00D8266F">
      <w:pPr>
        <w:pStyle w:val="a0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/>
        </w:rPr>
        <w:lastRenderedPageBreak/>
        <w:t>무력화</w:t>
      </w:r>
      <w:r w:rsidRPr="00E91BEE">
        <w:rPr>
          <w:rFonts w:asciiTheme="minorHAnsi" w:eastAsiaTheme="minorHAnsi" w:hAnsiTheme="minorHAnsi" w:hint="eastAsia"/>
        </w:rPr>
        <w:t xml:space="preserve"> </w:t>
      </w:r>
      <w:r w:rsidRPr="00E91BEE">
        <w:rPr>
          <w:rFonts w:asciiTheme="minorHAnsi" w:eastAsiaTheme="minorHAnsi" w:hAnsiTheme="minorHAnsi"/>
        </w:rPr>
        <w:t>게이지가</w:t>
      </w:r>
      <w:r w:rsidRPr="00E91BEE">
        <w:rPr>
          <w:rFonts w:asciiTheme="minorHAnsi" w:eastAsiaTheme="minorHAnsi" w:hAnsiTheme="minorHAnsi" w:hint="eastAsia"/>
        </w:rPr>
        <w:t xml:space="preserve"> </w:t>
      </w:r>
      <w:r w:rsidRPr="00E91BEE">
        <w:rPr>
          <w:rFonts w:asciiTheme="minorHAnsi" w:eastAsiaTheme="minorHAnsi" w:hAnsiTheme="minorHAnsi"/>
        </w:rPr>
        <w:t>0 이하라면</w:t>
      </w:r>
      <w:r w:rsidRPr="00E91BEE">
        <w:rPr>
          <w:rFonts w:asciiTheme="minorHAnsi" w:eastAsiaTheme="minorHAnsi" w:hAnsiTheme="minorHAnsi" w:hint="eastAsia"/>
        </w:rPr>
        <w:t xml:space="preserve"> </w:t>
      </w:r>
      <w:r w:rsidR="0033655A">
        <w:rPr>
          <w:rFonts w:asciiTheme="minorHAnsi" w:eastAsiaTheme="minorHAnsi" w:hAnsiTheme="minorHAnsi"/>
        </w:rPr>
        <w:t>2.5</w:t>
      </w:r>
      <w:r w:rsidR="0033655A">
        <w:rPr>
          <w:rFonts w:asciiTheme="minorHAnsi" w:eastAsiaTheme="minorHAnsi" w:hAnsiTheme="minorHAnsi" w:hint="eastAsia"/>
        </w:rPr>
        <w:t xml:space="preserve">초간 </w:t>
      </w:r>
      <w:r w:rsidRPr="00E91BEE">
        <w:rPr>
          <w:rFonts w:asciiTheme="minorHAnsi" w:eastAsiaTheme="minorHAnsi" w:hAnsiTheme="minorHAnsi"/>
        </w:rPr>
        <w:t>무력화</w:t>
      </w:r>
      <w:r w:rsidRPr="00E91BEE">
        <w:rPr>
          <w:rFonts w:asciiTheme="minorHAnsi" w:eastAsiaTheme="minorHAnsi" w:hAnsiTheme="minorHAnsi" w:hint="eastAsia"/>
        </w:rPr>
        <w:t xml:space="preserve"> </w:t>
      </w:r>
      <w:r w:rsidRPr="00E91BEE">
        <w:rPr>
          <w:rFonts w:asciiTheme="minorHAnsi" w:eastAsiaTheme="minorHAnsi" w:hAnsiTheme="minorHAnsi"/>
        </w:rPr>
        <w:t>상태에</w:t>
      </w:r>
      <w:r w:rsidRPr="00E91BEE">
        <w:rPr>
          <w:rFonts w:asciiTheme="minorHAnsi" w:eastAsiaTheme="minorHAnsi" w:hAnsiTheme="minorHAnsi" w:hint="eastAsia"/>
        </w:rPr>
        <w:t xml:space="preserve"> </w:t>
      </w:r>
      <w:r w:rsidRPr="00E91BEE">
        <w:rPr>
          <w:rFonts w:asciiTheme="minorHAnsi" w:eastAsiaTheme="minorHAnsi" w:hAnsiTheme="minorHAnsi"/>
        </w:rPr>
        <w:t>빠트</w:t>
      </w:r>
      <w:r w:rsidRPr="00E91BEE">
        <w:rPr>
          <w:rFonts w:asciiTheme="minorHAnsi" w:eastAsiaTheme="minorHAnsi" w:hAnsiTheme="minorHAnsi" w:hint="eastAsia"/>
        </w:rPr>
        <w:t>린다</w:t>
      </w:r>
    </w:p>
    <w:p w14:paraId="3AD20B1E" w14:textId="77777777" w:rsidR="00A40297" w:rsidRPr="00B35248" w:rsidRDefault="00A40297" w:rsidP="00A40297">
      <w:pPr>
        <w:pStyle w:val="a0"/>
        <w:rPr>
          <w:rFonts w:asciiTheme="minorHAnsi" w:eastAsiaTheme="minorHAnsi" w:hAnsiTheme="minorHAnsi"/>
          <w:u w:val="single"/>
        </w:rPr>
      </w:pPr>
      <w:r w:rsidRPr="00E91BEE">
        <w:rPr>
          <w:rFonts w:asciiTheme="minorHAnsi" w:eastAsiaTheme="minorHAnsi" w:hAnsiTheme="minorHAnsi"/>
        </w:rPr>
        <w:t>상태</w:t>
      </w:r>
      <w:r w:rsidRPr="00E91BEE">
        <w:rPr>
          <w:rFonts w:asciiTheme="minorHAnsi" w:eastAsiaTheme="minorHAnsi" w:hAnsiTheme="minorHAnsi" w:hint="eastAsia"/>
        </w:rPr>
        <w:t xml:space="preserve"> </w:t>
      </w:r>
      <w:r w:rsidRPr="00E91BEE">
        <w:rPr>
          <w:rFonts w:asciiTheme="minorHAnsi" w:eastAsiaTheme="minorHAnsi" w:hAnsiTheme="minorHAnsi"/>
        </w:rPr>
        <w:t>이상</w:t>
      </w:r>
      <w:r w:rsidRPr="00E91BEE">
        <w:rPr>
          <w:rFonts w:asciiTheme="minorHAnsi" w:eastAsiaTheme="minorHAnsi" w:hAnsiTheme="minorHAnsi" w:hint="eastAsia"/>
        </w:rPr>
        <w:t xml:space="preserve"> </w:t>
      </w:r>
      <w:r w:rsidRPr="00E91BEE">
        <w:rPr>
          <w:rFonts w:asciiTheme="minorHAnsi" w:eastAsiaTheme="minorHAnsi" w:hAnsiTheme="minorHAnsi"/>
        </w:rPr>
        <w:t>스킬이라면</w:t>
      </w:r>
      <w:r w:rsidRPr="00E91BEE">
        <w:rPr>
          <w:rFonts w:asciiTheme="minorHAnsi" w:eastAsiaTheme="minorHAnsi" w:hAnsiTheme="minorHAnsi" w:hint="eastAsia"/>
        </w:rPr>
        <w:t xml:space="preserve"> </w:t>
      </w:r>
      <w:r w:rsidRPr="00E91BEE">
        <w:rPr>
          <w:rFonts w:asciiTheme="minorHAnsi" w:eastAsiaTheme="minorHAnsi" w:hAnsiTheme="minorHAnsi"/>
        </w:rPr>
        <w:t>해당</w:t>
      </w:r>
      <w:r w:rsidRPr="00E91BEE">
        <w:rPr>
          <w:rFonts w:asciiTheme="minorHAnsi" w:eastAsiaTheme="minorHAnsi" w:hAnsiTheme="minorHAnsi" w:hint="eastAsia"/>
        </w:rPr>
        <w:t xml:space="preserve"> </w:t>
      </w:r>
      <w:r w:rsidRPr="00E91BEE">
        <w:rPr>
          <w:rFonts w:asciiTheme="minorHAnsi" w:eastAsiaTheme="minorHAnsi" w:hAnsiTheme="minorHAnsi"/>
        </w:rPr>
        <w:t>상태이상</w:t>
      </w:r>
      <w:r w:rsidRPr="00E91BEE">
        <w:rPr>
          <w:rFonts w:asciiTheme="minorHAnsi" w:eastAsiaTheme="minorHAnsi" w:hAnsiTheme="minorHAnsi" w:hint="eastAsia"/>
        </w:rPr>
        <w:t xml:space="preserve"> </w:t>
      </w:r>
      <w:r w:rsidRPr="00E91BEE">
        <w:rPr>
          <w:rFonts w:asciiTheme="minorHAnsi" w:eastAsiaTheme="minorHAnsi" w:hAnsiTheme="minorHAnsi"/>
        </w:rPr>
        <w:t>능력을</w:t>
      </w:r>
      <w:r w:rsidRPr="00E91BEE">
        <w:rPr>
          <w:rFonts w:asciiTheme="minorHAnsi" w:eastAsiaTheme="minorHAnsi" w:hAnsiTheme="minorHAnsi" w:hint="eastAsia"/>
        </w:rPr>
        <w:t xml:space="preserve"> </w:t>
      </w:r>
      <w:r w:rsidRPr="00E91BEE">
        <w:rPr>
          <w:rFonts w:asciiTheme="minorHAnsi" w:eastAsiaTheme="minorHAnsi" w:hAnsiTheme="minorHAnsi"/>
        </w:rPr>
        <w:t>몬스터에게</w:t>
      </w:r>
      <w:r w:rsidRPr="00E91BEE">
        <w:rPr>
          <w:rFonts w:asciiTheme="minorHAnsi" w:eastAsiaTheme="minorHAnsi" w:hAnsiTheme="minorHAnsi" w:hint="eastAsia"/>
        </w:rPr>
        <w:t xml:space="preserve"> </w:t>
      </w:r>
      <w:r w:rsidRPr="00E91BEE">
        <w:rPr>
          <w:rFonts w:asciiTheme="minorHAnsi" w:eastAsiaTheme="minorHAnsi" w:hAnsiTheme="minorHAnsi"/>
        </w:rPr>
        <w:t>부여해야</w:t>
      </w:r>
      <w:r w:rsidRPr="00E91BEE">
        <w:rPr>
          <w:rFonts w:asciiTheme="minorHAnsi" w:eastAsiaTheme="minorHAnsi" w:hAnsiTheme="minorHAnsi" w:hint="eastAsia"/>
        </w:rPr>
        <w:t xml:space="preserve"> </w:t>
      </w:r>
      <w:r w:rsidRPr="00E91BEE">
        <w:rPr>
          <w:rFonts w:asciiTheme="minorHAnsi" w:eastAsiaTheme="minorHAnsi" w:hAnsiTheme="minorHAnsi"/>
        </w:rPr>
        <w:t>한다</w:t>
      </w:r>
      <w:r w:rsidRPr="00E91BEE">
        <w:rPr>
          <w:rFonts w:asciiTheme="minorHAnsi" w:eastAsiaTheme="minorHAnsi" w:hAnsiTheme="minorHAnsi" w:hint="eastAsia"/>
        </w:rPr>
        <w:t>.</w:t>
      </w:r>
    </w:p>
    <w:tbl>
      <w:tblPr>
        <w:tblStyle w:val="af4"/>
        <w:tblW w:w="0" w:type="auto"/>
        <w:tblInd w:w="687" w:type="dxa"/>
        <w:tblLook w:val="04A0" w:firstRow="1" w:lastRow="0" w:firstColumn="1" w:lastColumn="0" w:noHBand="0" w:noVBand="1"/>
      </w:tblPr>
      <w:tblGrid>
        <w:gridCol w:w="9133"/>
      </w:tblGrid>
      <w:tr w:rsidR="00480BF8" w:rsidRPr="00E91BEE" w14:paraId="7E977BB0" w14:textId="77777777" w:rsidTr="0033655A">
        <w:tc>
          <w:tcPr>
            <w:tcW w:w="9133" w:type="dxa"/>
            <w:shd w:val="clear" w:color="auto" w:fill="BFBFBF" w:themeFill="background1" w:themeFillShade="BF"/>
            <w:vAlign w:val="center"/>
          </w:tcPr>
          <w:p w14:paraId="2909F8B8" w14:textId="26345107" w:rsidR="00480BF8" w:rsidRPr="00E91BEE" w:rsidRDefault="00B35248" w:rsidP="004051D3">
            <w:pPr>
              <w:pStyle w:val="a0"/>
              <w:numPr>
                <w:ilvl w:val="0"/>
                <w:numId w:val="0"/>
              </w:numPr>
              <w:ind w:leftChars="-1" w:left="-2" w:firstLineChars="9" w:firstLine="20"/>
              <w:jc w:val="center"/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 w:hint="eastAsia"/>
                <w:b/>
                <w:bCs/>
              </w:rPr>
              <w:t>상태</w:t>
            </w:r>
            <w:r w:rsidR="009773EE">
              <w:rPr>
                <w:rFonts w:asciiTheme="minorHAnsi" w:eastAsiaTheme="minorHAnsi" w:hAnsiTheme="minorHAnsi" w:hint="eastAsia"/>
                <w:b/>
                <w:bCs/>
              </w:rPr>
              <w:t>이상</w:t>
            </w:r>
            <w:r>
              <w:rPr>
                <w:rFonts w:asciiTheme="minorHAnsi" w:eastAsiaTheme="minorHAnsi" w:hAnsiTheme="minorHAnsi" w:hint="eastAsia"/>
                <w:b/>
                <w:bCs/>
              </w:rPr>
              <w:t xml:space="preserve"> </w:t>
            </w:r>
            <w:r w:rsidR="00D80237">
              <w:rPr>
                <w:rFonts w:asciiTheme="minorHAnsi" w:eastAsiaTheme="minorHAnsi" w:hAnsiTheme="minorHAnsi" w:hint="eastAsia"/>
                <w:b/>
                <w:bCs/>
              </w:rPr>
              <w:t>플로우 차트</w:t>
            </w:r>
          </w:p>
        </w:tc>
      </w:tr>
      <w:tr w:rsidR="00480BF8" w:rsidRPr="00E91BEE" w14:paraId="50504A8C" w14:textId="77777777" w:rsidTr="00D20B55">
        <w:trPr>
          <w:trHeight w:val="10714"/>
        </w:trPr>
        <w:tc>
          <w:tcPr>
            <w:tcW w:w="9133" w:type="dxa"/>
            <w:vAlign w:val="center"/>
          </w:tcPr>
          <w:p w14:paraId="14710EC5" w14:textId="016B25FA" w:rsidR="00480BF8" w:rsidRPr="00E91BEE" w:rsidRDefault="00D20B55" w:rsidP="00DB016B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object w:dxaOrig="14100" w:dyaOrig="16620" w14:anchorId="06D71F34">
                <v:shape id="_x0000_i1037" type="#_x0000_t75" style="width:445.5pt;height:525pt" o:ole="">
                  <v:imagedata r:id="rId47" o:title=""/>
                </v:shape>
                <o:OLEObject Type="Embed" ProgID="PBrush" ShapeID="_x0000_i1037" DrawAspect="Content" ObjectID="_1635248524" r:id="rId48"/>
              </w:object>
            </w:r>
          </w:p>
        </w:tc>
      </w:tr>
    </w:tbl>
    <w:p w14:paraId="5F08D5D1" w14:textId="45029181" w:rsidR="002E40BA" w:rsidRDefault="002E40BA" w:rsidP="006B3D7D">
      <w:pPr>
        <w:pStyle w:val="a0"/>
        <w:numPr>
          <w:ilvl w:val="0"/>
          <w:numId w:val="0"/>
        </w:numPr>
        <w:ind w:left="687"/>
        <w:rPr>
          <w:rFonts w:asciiTheme="minorHAnsi" w:eastAsiaTheme="minorHAnsi" w:hAnsiTheme="minorHAnsi"/>
          <w:sz w:val="20"/>
          <w:szCs w:val="28"/>
        </w:rPr>
      </w:pPr>
    </w:p>
    <w:p w14:paraId="0E94E765" w14:textId="77777777" w:rsidR="002E40BA" w:rsidRDefault="002E40BA">
      <w:pPr>
        <w:widowControl/>
        <w:wordWrap/>
        <w:autoSpaceDE/>
        <w:autoSpaceDN/>
        <w:jc w:val="left"/>
        <w:rPr>
          <w:rFonts w:asciiTheme="minorHAnsi" w:eastAsiaTheme="minorHAnsi" w:hAnsiTheme="minorHAnsi"/>
          <w:szCs w:val="28"/>
        </w:rPr>
      </w:pPr>
      <w:r>
        <w:rPr>
          <w:rFonts w:asciiTheme="minorHAnsi" w:eastAsiaTheme="minorHAnsi" w:hAnsiTheme="minorHAnsi"/>
          <w:szCs w:val="28"/>
        </w:rPr>
        <w:br w:type="page"/>
      </w:r>
    </w:p>
    <w:p w14:paraId="2DB11F8B" w14:textId="5C257C1E" w:rsidR="002E40BA" w:rsidRPr="00E91BEE" w:rsidRDefault="00E833C9" w:rsidP="002E40BA">
      <w:pPr>
        <w:pStyle w:val="a2"/>
        <w:outlineLvl w:val="0"/>
        <w:rPr>
          <w:rFonts w:asciiTheme="minorHAnsi" w:eastAsiaTheme="minorHAnsi" w:hAnsiTheme="minorHAnsi"/>
          <w:sz w:val="28"/>
          <w:szCs w:val="28"/>
        </w:rPr>
      </w:pPr>
      <w:bookmarkStart w:id="24" w:name="_Toc24633997"/>
      <w:r>
        <w:rPr>
          <w:rFonts w:asciiTheme="minorHAnsi" w:eastAsiaTheme="minorHAnsi" w:hAnsiTheme="minorHAnsi" w:hint="eastAsia"/>
          <w:sz w:val="28"/>
          <w:szCs w:val="28"/>
        </w:rPr>
        <w:lastRenderedPageBreak/>
        <w:t>이동</w:t>
      </w:r>
      <w:bookmarkEnd w:id="24"/>
    </w:p>
    <w:p w14:paraId="58BE4C5F" w14:textId="6E24EC3C" w:rsidR="001F18C9" w:rsidRPr="001F18C9" w:rsidRDefault="00E833C9" w:rsidP="001F18C9">
      <w:pPr>
        <w:pStyle w:val="a0"/>
        <w:rPr>
          <w:rFonts w:asciiTheme="minorHAnsi" w:eastAsiaTheme="minorHAnsi" w:hAnsiTheme="minorHAnsi"/>
          <w:u w:val="single"/>
        </w:rPr>
      </w:pPr>
      <w:r>
        <w:rPr>
          <w:rFonts w:asciiTheme="minorHAnsi" w:eastAsiaTheme="minorHAnsi" w:hAnsiTheme="minorHAnsi" w:hint="eastAsia"/>
        </w:rPr>
        <w:t xml:space="preserve">이동 </w:t>
      </w:r>
      <w:r>
        <w:rPr>
          <w:rFonts w:asciiTheme="minorHAnsi" w:eastAsiaTheme="minorHAnsi" w:hAnsiTheme="minorHAnsi"/>
        </w:rPr>
        <w:t>AI</w:t>
      </w:r>
      <w:r>
        <w:rPr>
          <w:rFonts w:asciiTheme="minorHAnsi" w:eastAsiaTheme="minorHAnsi" w:hAnsiTheme="minorHAnsi" w:hint="eastAsia"/>
        </w:rPr>
        <w:t>에는 추적과 귀환</w:t>
      </w:r>
      <w:r w:rsidR="001F18C9">
        <w:rPr>
          <w:rFonts w:asciiTheme="minorHAnsi" w:eastAsiaTheme="minorHAnsi" w:hAnsiTheme="minorHAnsi" w:hint="eastAsia"/>
        </w:rPr>
        <w:t>이 있</w:t>
      </w:r>
      <w:r w:rsidR="009F1DDE">
        <w:rPr>
          <w:rFonts w:asciiTheme="minorHAnsi" w:eastAsiaTheme="minorHAnsi" w:hAnsiTheme="minorHAnsi" w:hint="eastAsia"/>
        </w:rPr>
        <w:t>다</w:t>
      </w:r>
      <w:r w:rsidR="001F18C9">
        <w:rPr>
          <w:rFonts w:asciiTheme="minorHAnsi" w:eastAsiaTheme="minorHAnsi" w:hAnsiTheme="minorHAnsi" w:hint="eastAsia"/>
        </w:rPr>
        <w:t>.</w:t>
      </w:r>
    </w:p>
    <w:p w14:paraId="7F13E545" w14:textId="77DF8349" w:rsidR="002E40BA" w:rsidRPr="00534BB2" w:rsidRDefault="00E833C9" w:rsidP="002E40BA">
      <w:pPr>
        <w:pStyle w:val="a0"/>
        <w:rPr>
          <w:rFonts w:asciiTheme="minorHAnsi" w:eastAsiaTheme="minorHAnsi" w:hAnsiTheme="minorHAnsi"/>
          <w:u w:val="single"/>
        </w:rPr>
      </w:pPr>
      <w:r>
        <w:rPr>
          <w:rFonts w:asciiTheme="minorHAnsi" w:eastAsiaTheme="minorHAnsi" w:hAnsiTheme="minorHAnsi" w:hint="eastAsia"/>
        </w:rPr>
        <w:t>몬</w:t>
      </w:r>
      <w:r w:rsidR="002E40BA" w:rsidRPr="00E91BEE">
        <w:rPr>
          <w:rFonts w:asciiTheme="minorHAnsi" w:eastAsiaTheme="minorHAnsi" w:hAnsiTheme="minorHAnsi" w:hint="eastAsia"/>
        </w:rPr>
        <w:t>스터</w:t>
      </w:r>
      <w:r w:rsidR="00534BB2">
        <w:rPr>
          <w:rFonts w:asciiTheme="minorHAnsi" w:eastAsiaTheme="minorHAnsi" w:hAnsiTheme="minorHAnsi" w:hint="eastAsia"/>
        </w:rPr>
        <w:t>의 공격 사거리안에 P</w:t>
      </w:r>
      <w:r w:rsidR="00534BB2">
        <w:rPr>
          <w:rFonts w:asciiTheme="minorHAnsi" w:eastAsiaTheme="minorHAnsi" w:hAnsiTheme="minorHAnsi"/>
        </w:rPr>
        <w:t>C</w:t>
      </w:r>
      <w:r w:rsidR="00534BB2">
        <w:rPr>
          <w:rFonts w:asciiTheme="minorHAnsi" w:eastAsiaTheme="minorHAnsi" w:hAnsiTheme="minorHAnsi" w:hint="eastAsia"/>
        </w:rPr>
        <w:t>가 존재하지 않는다면,</w:t>
      </w:r>
      <w:r w:rsidR="00534BB2">
        <w:rPr>
          <w:rFonts w:asciiTheme="minorHAnsi" w:eastAsiaTheme="minorHAnsi" w:hAnsiTheme="minorHAnsi"/>
        </w:rPr>
        <w:t xml:space="preserve"> </w:t>
      </w:r>
      <w:r w:rsidR="00534BB2">
        <w:rPr>
          <w:rFonts w:asciiTheme="minorHAnsi" w:eastAsiaTheme="minorHAnsi" w:hAnsiTheme="minorHAnsi" w:hint="eastAsia"/>
        </w:rPr>
        <w:t>몬스터는 타겟을 추적한다.</w:t>
      </w:r>
    </w:p>
    <w:p w14:paraId="7D9628AF" w14:textId="549AF20A" w:rsidR="00534BB2" w:rsidRPr="00674BB1" w:rsidRDefault="00534BB2" w:rsidP="002E40BA">
      <w:pPr>
        <w:pStyle w:val="a0"/>
        <w:rPr>
          <w:rFonts w:asciiTheme="minorHAnsi" w:eastAsiaTheme="minorHAnsi" w:hAnsiTheme="minorHAnsi"/>
          <w:u w:val="single"/>
        </w:rPr>
      </w:pPr>
      <w:r>
        <w:rPr>
          <w:rFonts w:asciiTheme="minorHAnsi" w:eastAsiaTheme="minorHAnsi" w:hAnsiTheme="minorHAnsi" w:hint="eastAsia"/>
        </w:rPr>
        <w:t>체크</w:t>
      </w:r>
      <w:r w:rsidR="0089327E">
        <w:rPr>
          <w:rFonts w:asciiTheme="minorHAnsi" w:eastAsiaTheme="minorHAnsi" w:hAnsiTheme="minorHAnsi" w:hint="eastAsia"/>
        </w:rPr>
        <w:t xml:space="preserve">해야 할 </w:t>
      </w:r>
      <w:r>
        <w:rPr>
          <w:rFonts w:asciiTheme="minorHAnsi" w:eastAsiaTheme="minorHAnsi" w:hAnsiTheme="minorHAnsi" w:hint="eastAsia"/>
        </w:rPr>
        <w:t>요소로는 공격 사거리,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탐지 거리,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탐지 각도,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귀환 상태 여부,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최초 지점으로부터의 거리가 있다.</w:t>
      </w:r>
    </w:p>
    <w:tbl>
      <w:tblPr>
        <w:tblStyle w:val="af4"/>
        <w:tblW w:w="0" w:type="auto"/>
        <w:tblInd w:w="687" w:type="dxa"/>
        <w:tblLook w:val="04A0" w:firstRow="1" w:lastRow="0" w:firstColumn="1" w:lastColumn="0" w:noHBand="0" w:noVBand="1"/>
      </w:tblPr>
      <w:tblGrid>
        <w:gridCol w:w="4470"/>
        <w:gridCol w:w="4471"/>
      </w:tblGrid>
      <w:tr w:rsidR="00674BB1" w:rsidRPr="00E91BEE" w14:paraId="4A89207F" w14:textId="77777777" w:rsidTr="00E417E4">
        <w:tc>
          <w:tcPr>
            <w:tcW w:w="8941" w:type="dxa"/>
            <w:gridSpan w:val="2"/>
            <w:shd w:val="clear" w:color="auto" w:fill="BFBFBF" w:themeFill="background1" w:themeFillShade="BF"/>
            <w:vAlign w:val="center"/>
          </w:tcPr>
          <w:p w14:paraId="6005688F" w14:textId="2A4293C7" w:rsidR="00674BB1" w:rsidRPr="00E91BEE" w:rsidRDefault="00205855" w:rsidP="00E417E4">
            <w:pPr>
              <w:pStyle w:val="a0"/>
              <w:numPr>
                <w:ilvl w:val="0"/>
                <w:numId w:val="0"/>
              </w:numPr>
              <w:ind w:leftChars="-1" w:left="-2" w:firstLineChars="9" w:firstLine="20"/>
              <w:jc w:val="center"/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 w:hint="eastAsia"/>
                <w:b/>
                <w:bCs/>
              </w:rPr>
              <w:t>이동에 관한 설명</w:t>
            </w:r>
          </w:p>
        </w:tc>
      </w:tr>
      <w:tr w:rsidR="00674BB1" w:rsidRPr="00E91BEE" w14:paraId="33F013E6" w14:textId="77777777" w:rsidTr="00674BB1">
        <w:trPr>
          <w:trHeight w:val="2216"/>
        </w:trPr>
        <w:tc>
          <w:tcPr>
            <w:tcW w:w="4470" w:type="dxa"/>
            <w:vAlign w:val="center"/>
          </w:tcPr>
          <w:p w14:paraId="55265218" w14:textId="76FCC9A9" w:rsidR="00674BB1" w:rsidRPr="00E91BEE" w:rsidRDefault="00674BB1" w:rsidP="00E417E4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object w:dxaOrig="4160" w:dyaOrig="2060" w14:anchorId="6F359E0A">
                <v:shape id="_x0000_i1038" type="#_x0000_t75" style="width:208pt;height:103pt" o:ole="">
                  <v:imagedata r:id="rId49" o:title=""/>
                </v:shape>
                <o:OLEObject Type="Embed" ProgID="PBrush" ShapeID="_x0000_i1038" DrawAspect="Content" ObjectID="_1635248525" r:id="rId50"/>
              </w:object>
            </w:r>
          </w:p>
        </w:tc>
        <w:tc>
          <w:tcPr>
            <w:tcW w:w="4471" w:type="dxa"/>
            <w:vAlign w:val="center"/>
          </w:tcPr>
          <w:p w14:paraId="3A2837C3" w14:textId="20CE7AEE" w:rsidR="00674BB1" w:rsidRPr="00E91BEE" w:rsidRDefault="00E00C20" w:rsidP="00E417E4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object w:dxaOrig="4160" w:dyaOrig="2060" w14:anchorId="5C2F61F9">
                <v:shape id="_x0000_i1039" type="#_x0000_t75" style="width:208pt;height:103pt" o:ole="">
                  <v:imagedata r:id="rId51" o:title=""/>
                </v:shape>
                <o:OLEObject Type="Embed" ProgID="PBrush" ShapeID="_x0000_i1039" DrawAspect="Content" ObjectID="_1635248526" r:id="rId52"/>
              </w:object>
            </w:r>
          </w:p>
        </w:tc>
      </w:tr>
      <w:tr w:rsidR="00EC3CD6" w:rsidRPr="00E91BEE" w14:paraId="58F483E4" w14:textId="77777777" w:rsidTr="00EC3CD6">
        <w:trPr>
          <w:trHeight w:val="401"/>
        </w:trPr>
        <w:tc>
          <w:tcPr>
            <w:tcW w:w="4470" w:type="dxa"/>
            <w:vAlign w:val="center"/>
          </w:tcPr>
          <w:p w14:paraId="5D1008E4" w14:textId="26BBE40E" w:rsidR="00EC3CD6" w:rsidRPr="00EC3CD6" w:rsidRDefault="00EC3CD6" w:rsidP="0066501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 w:rsidRPr="00EC3CD6">
              <w:rPr>
                <w:rFonts w:asciiTheme="minorHAnsi" w:eastAsiaTheme="minorHAnsi" w:hAnsiTheme="minorHAnsi" w:hint="eastAsia"/>
              </w:rPr>
              <w:t xml:space="preserve">공격 거리 </w:t>
            </w:r>
            <w:r w:rsidRPr="00EC3CD6">
              <w:rPr>
                <w:rFonts w:asciiTheme="minorHAnsi" w:eastAsiaTheme="minorHAnsi" w:hAnsiTheme="minorHAnsi"/>
              </w:rPr>
              <w:t xml:space="preserve">&lt; </w:t>
            </w:r>
            <w:r w:rsidRPr="00EC3CD6">
              <w:rPr>
                <w:rFonts w:asciiTheme="minorHAnsi" w:eastAsiaTheme="minorHAnsi" w:hAnsiTheme="minorHAnsi" w:hint="eastAsia"/>
              </w:rPr>
              <w:t>유</w:t>
            </w:r>
            <w:r>
              <w:rPr>
                <w:rFonts w:asciiTheme="minorHAnsi" w:eastAsiaTheme="minorHAnsi" w:hAnsiTheme="minorHAnsi" w:hint="eastAsia"/>
              </w:rPr>
              <w:t>저</w:t>
            </w:r>
            <w:r w:rsidRPr="00EC3CD6">
              <w:rPr>
                <w:rFonts w:asciiTheme="minorHAnsi" w:eastAsiaTheme="minorHAnsi" w:hAnsiTheme="minorHAnsi" w:hint="eastAsia"/>
              </w:rPr>
              <w:t xml:space="preserve"> </w:t>
            </w:r>
            <w:r w:rsidRPr="00EC3CD6">
              <w:rPr>
                <w:rFonts w:asciiTheme="minorHAnsi" w:eastAsiaTheme="minorHAnsi" w:hAnsiTheme="minorHAnsi"/>
              </w:rPr>
              <w:t xml:space="preserve">&lt; </w:t>
            </w:r>
            <w:r w:rsidRPr="00EC3CD6">
              <w:rPr>
                <w:rFonts w:asciiTheme="minorHAnsi" w:eastAsiaTheme="minorHAnsi" w:hAnsiTheme="minorHAnsi" w:hint="eastAsia"/>
              </w:rPr>
              <w:t xml:space="preserve">탐지 거리 </w:t>
            </w:r>
            <w:r>
              <w:rPr>
                <w:rFonts w:asciiTheme="minorHAnsi" w:eastAsiaTheme="minorHAnsi" w:hAnsiTheme="minorHAnsi" w:hint="eastAsia"/>
              </w:rPr>
              <w:t>와</w:t>
            </w:r>
            <w:r w:rsidRPr="00EC3CD6">
              <w:rPr>
                <w:rFonts w:asciiTheme="minorHAnsi" w:eastAsiaTheme="minorHAnsi" w:hAnsiTheme="minorHAnsi" w:hint="eastAsia"/>
              </w:rPr>
              <w:t xml:space="preserve"> 각도</w:t>
            </w:r>
          </w:p>
        </w:tc>
        <w:tc>
          <w:tcPr>
            <w:tcW w:w="4471" w:type="dxa"/>
            <w:vAlign w:val="center"/>
          </w:tcPr>
          <w:p w14:paraId="4B3204F2" w14:textId="6DAD9F98" w:rsidR="00EC3CD6" w:rsidRPr="00EC3CD6" w:rsidRDefault="00EC3CD6" w:rsidP="0066501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 w:rsidRPr="00EC3CD6">
              <w:rPr>
                <w:rFonts w:asciiTheme="minorHAnsi" w:eastAsiaTheme="minorHAnsi" w:hAnsiTheme="minorHAnsi" w:hint="eastAsia"/>
              </w:rPr>
              <w:t>공격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Pr="00EC3CD6">
              <w:rPr>
                <w:rFonts w:asciiTheme="minorHAnsi" w:eastAsiaTheme="minorHAnsi" w:hAnsiTheme="minorHAnsi" w:hint="eastAsia"/>
              </w:rPr>
              <w:t xml:space="preserve">거리 </w:t>
            </w:r>
            <w:r w:rsidRPr="00EC3CD6">
              <w:rPr>
                <w:rFonts w:asciiTheme="minorHAnsi" w:eastAsiaTheme="minorHAnsi" w:hAnsiTheme="minorHAnsi"/>
              </w:rPr>
              <w:t xml:space="preserve">&lt; </w:t>
            </w:r>
            <w:r w:rsidRPr="00EC3CD6">
              <w:rPr>
                <w:rFonts w:asciiTheme="minorHAnsi" w:eastAsiaTheme="minorHAnsi" w:hAnsiTheme="minorHAnsi" w:hint="eastAsia"/>
              </w:rPr>
              <w:t>탐지</w:t>
            </w:r>
            <w:r w:rsidR="0066501E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거리와 각도</w:t>
            </w:r>
            <w:r w:rsidR="0066501E">
              <w:rPr>
                <w:rFonts w:asciiTheme="minorHAnsi" w:eastAsiaTheme="minorHAnsi" w:hAnsiTheme="minorHAnsi" w:hint="eastAsia"/>
              </w:rPr>
              <w:t xml:space="preserve"> </w:t>
            </w:r>
            <w:r w:rsidR="0066501E">
              <w:rPr>
                <w:rFonts w:asciiTheme="minorHAnsi" w:eastAsiaTheme="minorHAnsi" w:hAnsiTheme="minorHAnsi"/>
              </w:rPr>
              <w:t xml:space="preserve">&lt; </w:t>
            </w:r>
            <w:r w:rsidR="0066501E">
              <w:rPr>
                <w:rFonts w:asciiTheme="minorHAnsi" w:eastAsiaTheme="minorHAnsi" w:hAnsiTheme="minorHAnsi" w:hint="eastAsia"/>
              </w:rPr>
              <w:t>유저</w:t>
            </w:r>
          </w:p>
        </w:tc>
      </w:tr>
    </w:tbl>
    <w:p w14:paraId="4731E405" w14:textId="7E6171E6" w:rsidR="00674BB1" w:rsidRDefault="00674BB1" w:rsidP="00674BB1">
      <w:pPr>
        <w:pStyle w:val="a0"/>
        <w:numPr>
          <w:ilvl w:val="0"/>
          <w:numId w:val="0"/>
        </w:numPr>
        <w:ind w:left="687" w:hanging="403"/>
        <w:rPr>
          <w:rFonts w:asciiTheme="minorHAnsi" w:eastAsiaTheme="minorHAnsi" w:hAnsiTheme="minorHAnsi"/>
          <w:u w:val="single"/>
        </w:rPr>
      </w:pPr>
    </w:p>
    <w:p w14:paraId="02DB22D0" w14:textId="7E7EF894" w:rsidR="00F4464A" w:rsidRPr="00674BB1" w:rsidRDefault="0009236E" w:rsidP="00F4464A">
      <w:pPr>
        <w:pStyle w:val="a0"/>
        <w:rPr>
          <w:rFonts w:asciiTheme="minorHAnsi" w:eastAsiaTheme="minorHAnsi" w:hAnsiTheme="minorHAnsi"/>
          <w:u w:val="single"/>
        </w:rPr>
      </w:pPr>
      <w:r>
        <w:rPr>
          <w:rFonts w:asciiTheme="minorHAnsi" w:eastAsiaTheme="minorHAnsi" w:hAnsiTheme="minorHAnsi" w:hint="eastAsia"/>
        </w:rPr>
        <w:t>추적과 귀환,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대기</w:t>
      </w:r>
      <w:r w:rsidR="00A41CE2">
        <w:rPr>
          <w:rFonts w:asciiTheme="minorHAnsi" w:eastAsiaTheme="minorHAnsi" w:hAnsiTheme="minorHAnsi" w:hint="eastAsia"/>
        </w:rPr>
        <w:t>에 관해 다루는 플로우 차트다.</w:t>
      </w:r>
    </w:p>
    <w:tbl>
      <w:tblPr>
        <w:tblStyle w:val="af4"/>
        <w:tblW w:w="0" w:type="auto"/>
        <w:tblInd w:w="687" w:type="dxa"/>
        <w:tblLook w:val="04A0" w:firstRow="1" w:lastRow="0" w:firstColumn="1" w:lastColumn="0" w:noHBand="0" w:noVBand="1"/>
      </w:tblPr>
      <w:tblGrid>
        <w:gridCol w:w="9138"/>
      </w:tblGrid>
      <w:tr w:rsidR="006C5F78" w:rsidRPr="00E91BEE" w14:paraId="10740B68" w14:textId="77777777" w:rsidTr="00BB182E">
        <w:tc>
          <w:tcPr>
            <w:tcW w:w="9138" w:type="dxa"/>
            <w:shd w:val="clear" w:color="auto" w:fill="BFBFBF" w:themeFill="background1" w:themeFillShade="BF"/>
            <w:vAlign w:val="center"/>
          </w:tcPr>
          <w:p w14:paraId="3ED87101" w14:textId="2C73F141" w:rsidR="006C5F78" w:rsidRPr="00E91BEE" w:rsidRDefault="00E833C9" w:rsidP="00E417E4">
            <w:pPr>
              <w:pStyle w:val="a0"/>
              <w:numPr>
                <w:ilvl w:val="0"/>
                <w:numId w:val="0"/>
              </w:numPr>
              <w:ind w:leftChars="-1" w:left="-2" w:firstLineChars="9" w:firstLine="20"/>
              <w:jc w:val="center"/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 w:hint="eastAsia"/>
                <w:b/>
                <w:bCs/>
              </w:rPr>
              <w:t>이동</w:t>
            </w:r>
            <w:r w:rsidR="006C5F78">
              <w:rPr>
                <w:rFonts w:asciiTheme="minorHAnsi" w:eastAsiaTheme="minorHAnsi" w:hAnsiTheme="minorHAnsi" w:hint="eastAsia"/>
                <w:b/>
                <w:bCs/>
              </w:rPr>
              <w:t xml:space="preserve"> 플로우 차트</w:t>
            </w:r>
          </w:p>
        </w:tc>
      </w:tr>
      <w:tr w:rsidR="006C5F78" w:rsidRPr="00E91BEE" w14:paraId="75E46153" w14:textId="77777777" w:rsidTr="00BB182E">
        <w:trPr>
          <w:trHeight w:val="7173"/>
        </w:trPr>
        <w:tc>
          <w:tcPr>
            <w:tcW w:w="9138" w:type="dxa"/>
            <w:vAlign w:val="center"/>
          </w:tcPr>
          <w:p w14:paraId="4EE658AA" w14:textId="094E700F" w:rsidR="006C5F78" w:rsidRPr="00E91BEE" w:rsidRDefault="00C7731A" w:rsidP="00E417E4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object w:dxaOrig="14820" w:dyaOrig="11520" w14:anchorId="03B0BA9C">
                <v:shape id="_x0000_i1040" type="#_x0000_t75" style="width:446pt;height:347pt" o:ole="">
                  <v:imagedata r:id="rId53" o:title=""/>
                </v:shape>
                <o:OLEObject Type="Embed" ProgID="PBrush" ShapeID="_x0000_i1040" DrawAspect="Content" ObjectID="_1635248527" r:id="rId54"/>
              </w:object>
            </w:r>
          </w:p>
        </w:tc>
      </w:tr>
    </w:tbl>
    <w:p w14:paraId="1D393145" w14:textId="140ABFD5" w:rsidR="006B3D7D" w:rsidRDefault="006B3D7D">
      <w:pPr>
        <w:widowControl/>
        <w:wordWrap/>
        <w:autoSpaceDE/>
        <w:autoSpaceDN/>
        <w:jc w:val="left"/>
        <w:rPr>
          <w:rFonts w:asciiTheme="minorHAnsi" w:eastAsiaTheme="minorHAnsi" w:hAnsiTheme="minorHAnsi"/>
          <w:szCs w:val="28"/>
        </w:rPr>
      </w:pPr>
    </w:p>
    <w:p w14:paraId="70FFA9E9" w14:textId="07CC8CF7" w:rsidR="006B3D7D" w:rsidRPr="00E91BEE" w:rsidRDefault="006B3D7D" w:rsidP="006B3D7D">
      <w:pPr>
        <w:pStyle w:val="a1"/>
        <w:rPr>
          <w:rFonts w:asciiTheme="minorHAnsi" w:eastAsiaTheme="minorHAnsi" w:hAnsiTheme="minorHAnsi"/>
          <w:sz w:val="32"/>
          <w:szCs w:val="32"/>
        </w:rPr>
      </w:pPr>
      <w:bookmarkStart w:id="25" w:name="_Toc24633998"/>
      <w:r>
        <w:rPr>
          <w:rFonts w:asciiTheme="minorHAnsi" w:eastAsiaTheme="minorHAnsi" w:hAnsiTheme="minorHAnsi" w:hint="eastAsia"/>
          <w:sz w:val="32"/>
          <w:szCs w:val="32"/>
        </w:rPr>
        <w:lastRenderedPageBreak/>
        <w:t>퀘스트</w:t>
      </w:r>
      <w:bookmarkEnd w:id="25"/>
    </w:p>
    <w:p w14:paraId="32B7E7E9" w14:textId="0C096565" w:rsidR="006B3D7D" w:rsidRPr="00E91BEE" w:rsidRDefault="006B3D7D" w:rsidP="006B3D7D">
      <w:pPr>
        <w:pStyle w:val="a2"/>
        <w:outlineLvl w:val="0"/>
        <w:rPr>
          <w:rFonts w:asciiTheme="minorHAnsi" w:eastAsiaTheme="minorHAnsi" w:hAnsiTheme="minorHAnsi"/>
          <w:sz w:val="28"/>
          <w:szCs w:val="28"/>
        </w:rPr>
      </w:pPr>
      <w:bookmarkStart w:id="26" w:name="_Toc24633999"/>
      <w:r w:rsidRPr="00E91BEE">
        <w:rPr>
          <w:rFonts w:asciiTheme="minorHAnsi" w:eastAsiaTheme="minorHAnsi" w:hAnsiTheme="minorHAnsi" w:hint="eastAsia"/>
          <w:sz w:val="28"/>
          <w:szCs w:val="28"/>
        </w:rPr>
        <w:t xml:space="preserve">퀘스트 </w:t>
      </w:r>
      <w:r w:rsidR="001F699D">
        <w:rPr>
          <w:rFonts w:asciiTheme="minorHAnsi" w:eastAsiaTheme="minorHAnsi" w:hAnsiTheme="minorHAnsi" w:hint="eastAsia"/>
          <w:sz w:val="28"/>
          <w:szCs w:val="28"/>
        </w:rPr>
        <w:t>진행</w:t>
      </w:r>
      <w:r w:rsidR="00CF18C9">
        <w:rPr>
          <w:rFonts w:asciiTheme="minorHAnsi" w:eastAsiaTheme="minorHAnsi" w:hAnsiTheme="minorHAnsi" w:hint="eastAsia"/>
          <w:sz w:val="28"/>
          <w:szCs w:val="28"/>
        </w:rPr>
        <w:t xml:space="preserve"> </w:t>
      </w:r>
      <w:r w:rsidR="001F699D">
        <w:rPr>
          <w:rFonts w:asciiTheme="minorHAnsi" w:eastAsiaTheme="minorHAnsi" w:hAnsiTheme="minorHAnsi" w:hint="eastAsia"/>
          <w:sz w:val="28"/>
          <w:szCs w:val="28"/>
        </w:rPr>
        <w:t>방식</w:t>
      </w:r>
      <w:bookmarkEnd w:id="26"/>
    </w:p>
    <w:p w14:paraId="544895B5" w14:textId="27E4168A" w:rsidR="006B3D7D" w:rsidRPr="00E91BEE" w:rsidRDefault="006B3D7D" w:rsidP="006B3D7D">
      <w:pPr>
        <w:pStyle w:val="a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퀘스트는 조건에 부합되어야 받을 수 있다.</w:t>
      </w:r>
    </w:p>
    <w:p w14:paraId="2ED79FE3" w14:textId="77777777" w:rsidR="00C22101" w:rsidRPr="00E91BEE" w:rsidRDefault="00C22101" w:rsidP="00C22101">
      <w:pPr>
        <w:pStyle w:val="a0"/>
        <w:numPr>
          <w:ilvl w:val="0"/>
          <w:numId w:val="0"/>
        </w:numPr>
        <w:ind w:left="687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  <w:noProof/>
        </w:rPr>
        <w:drawing>
          <wp:inline distT="0" distB="0" distL="0" distR="0" wp14:anchorId="6E8DCD03" wp14:editId="50FED630">
            <wp:extent cx="5225415" cy="1502410"/>
            <wp:effectExtent l="0" t="0" r="0" b="254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415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D9C10" w14:textId="77777777" w:rsidR="00C22101" w:rsidRPr="00E91BEE" w:rsidRDefault="00C22101" w:rsidP="00C22101">
      <w:pPr>
        <w:pStyle w:val="a0"/>
        <w:numPr>
          <w:ilvl w:val="0"/>
          <w:numId w:val="0"/>
        </w:numPr>
        <w:ind w:left="687"/>
        <w:rPr>
          <w:rFonts w:asciiTheme="minorHAnsi" w:eastAsiaTheme="minorHAnsi" w:hAnsiTheme="minorHAnsi"/>
        </w:rPr>
      </w:pPr>
    </w:p>
    <w:p w14:paraId="07F8C810" w14:textId="77777777" w:rsidR="00C22101" w:rsidRPr="00E91BEE" w:rsidRDefault="00C22101" w:rsidP="00C22101">
      <w:pPr>
        <w:pStyle w:val="a2"/>
        <w:outlineLvl w:val="0"/>
        <w:rPr>
          <w:rFonts w:asciiTheme="minorHAnsi" w:eastAsiaTheme="minorHAnsi" w:hAnsiTheme="minorHAnsi"/>
          <w:sz w:val="28"/>
          <w:szCs w:val="28"/>
        </w:rPr>
      </w:pPr>
      <w:bookmarkStart w:id="27" w:name="_Toc24634000"/>
      <w:r w:rsidRPr="00E91BEE">
        <w:rPr>
          <w:rFonts w:asciiTheme="minorHAnsi" w:eastAsiaTheme="minorHAnsi" w:hAnsiTheme="minorHAnsi" w:hint="eastAsia"/>
          <w:sz w:val="28"/>
          <w:szCs w:val="28"/>
        </w:rPr>
        <w:t>퀘스트 분류와 타입</w:t>
      </w:r>
      <w:bookmarkEnd w:id="27"/>
    </w:p>
    <w:p w14:paraId="6E1FD4C4" w14:textId="77777777" w:rsidR="00C22101" w:rsidRPr="00E91BEE" w:rsidRDefault="00C22101" w:rsidP="00C22101">
      <w:pPr>
        <w:pStyle w:val="a0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/>
        </w:rPr>
        <w:t>퀘스트</w:t>
      </w:r>
      <w:r w:rsidRPr="00E91BEE">
        <w:rPr>
          <w:rFonts w:asciiTheme="minorHAnsi" w:eastAsiaTheme="minorHAnsi" w:hAnsiTheme="minorHAnsi" w:hint="eastAsia"/>
        </w:rPr>
        <w:t xml:space="preserve"> 분류는 </w:t>
      </w:r>
      <w:r w:rsidRPr="00E91BEE">
        <w:rPr>
          <w:rFonts w:asciiTheme="minorHAnsi" w:eastAsiaTheme="minorHAnsi" w:hAnsiTheme="minorHAnsi"/>
        </w:rPr>
        <w:t>메인</w:t>
      </w:r>
      <w:r w:rsidRPr="00E91BEE">
        <w:rPr>
          <w:rFonts w:asciiTheme="minorHAnsi" w:eastAsiaTheme="minorHAnsi" w:hAnsiTheme="minorHAnsi" w:hint="eastAsia"/>
        </w:rPr>
        <w:t>,</w:t>
      </w:r>
      <w:r w:rsidRPr="00E91BEE">
        <w:rPr>
          <w:rFonts w:asciiTheme="minorHAnsi" w:eastAsiaTheme="minorHAnsi" w:hAnsiTheme="minorHAnsi"/>
        </w:rPr>
        <w:t xml:space="preserve"> 서브</w:t>
      </w:r>
      <w:r w:rsidRPr="00E91BEE">
        <w:rPr>
          <w:rFonts w:asciiTheme="minorHAnsi" w:eastAsiaTheme="minorHAnsi" w:hAnsiTheme="minorHAnsi" w:hint="eastAsia"/>
        </w:rPr>
        <w:t>,</w:t>
      </w:r>
      <w:r w:rsidRPr="00E91BEE">
        <w:rPr>
          <w:rFonts w:asciiTheme="minorHAnsi" w:eastAsiaTheme="minorHAnsi" w:hAnsiTheme="minorHAnsi"/>
        </w:rPr>
        <w:t xml:space="preserve"> 반복</w:t>
      </w:r>
      <w:r w:rsidRPr="00E91BEE">
        <w:rPr>
          <w:rFonts w:asciiTheme="minorHAnsi" w:eastAsiaTheme="minorHAnsi" w:hAnsiTheme="minorHAnsi" w:hint="eastAsia"/>
        </w:rPr>
        <w:t>,</w:t>
      </w:r>
      <w:r w:rsidRPr="00E91BEE">
        <w:rPr>
          <w:rFonts w:asciiTheme="minorHAnsi" w:eastAsiaTheme="minorHAnsi" w:hAnsiTheme="minorHAnsi"/>
        </w:rPr>
        <w:t xml:space="preserve"> 일일</w:t>
      </w:r>
      <w:r w:rsidRPr="00E91BEE">
        <w:rPr>
          <w:rFonts w:asciiTheme="minorHAnsi" w:eastAsiaTheme="minorHAnsi" w:hAnsiTheme="minorHAnsi" w:hint="eastAsia"/>
        </w:rPr>
        <w:t>,</w:t>
      </w:r>
      <w:r w:rsidRPr="00E91BEE">
        <w:rPr>
          <w:rFonts w:asciiTheme="minorHAnsi" w:eastAsiaTheme="minorHAnsi" w:hAnsiTheme="minorHAnsi"/>
        </w:rPr>
        <w:t xml:space="preserve"> 주간</w:t>
      </w:r>
      <w:r w:rsidRPr="00E91BEE">
        <w:rPr>
          <w:rFonts w:asciiTheme="minorHAnsi" w:eastAsiaTheme="minorHAnsi" w:hAnsiTheme="minorHAnsi" w:hint="eastAsia"/>
        </w:rPr>
        <w:t xml:space="preserve"> </w:t>
      </w:r>
      <w:r w:rsidRPr="00E91BEE">
        <w:rPr>
          <w:rFonts w:asciiTheme="minorHAnsi" w:eastAsiaTheme="minorHAnsi" w:hAnsiTheme="minorHAnsi"/>
        </w:rPr>
        <w:t>5가지로</w:t>
      </w:r>
      <w:r w:rsidRPr="00E91BEE">
        <w:rPr>
          <w:rFonts w:asciiTheme="minorHAnsi" w:eastAsiaTheme="minorHAnsi" w:hAnsiTheme="minorHAnsi" w:hint="eastAsia"/>
        </w:rPr>
        <w:t xml:space="preserve"> </w:t>
      </w:r>
      <w:r w:rsidRPr="00E91BEE">
        <w:rPr>
          <w:rFonts w:asciiTheme="minorHAnsi" w:eastAsiaTheme="minorHAnsi" w:hAnsiTheme="minorHAnsi"/>
        </w:rPr>
        <w:t>나뉜다</w:t>
      </w:r>
      <w:r w:rsidRPr="00E91BEE">
        <w:rPr>
          <w:rFonts w:asciiTheme="minorHAnsi" w:eastAsiaTheme="minorHAnsi" w:hAnsiTheme="minorHAnsi" w:hint="eastAsia"/>
        </w:rPr>
        <w:t>.</w:t>
      </w:r>
    </w:p>
    <w:tbl>
      <w:tblPr>
        <w:tblStyle w:val="af4"/>
        <w:tblW w:w="8778" w:type="dxa"/>
        <w:tblInd w:w="687" w:type="dxa"/>
        <w:tblLook w:val="04A0" w:firstRow="1" w:lastRow="0" w:firstColumn="1" w:lastColumn="0" w:noHBand="0" w:noVBand="1"/>
      </w:tblPr>
      <w:tblGrid>
        <w:gridCol w:w="1264"/>
        <w:gridCol w:w="7514"/>
      </w:tblGrid>
      <w:tr w:rsidR="00C22101" w:rsidRPr="00E91BEE" w14:paraId="6D530681" w14:textId="77777777" w:rsidTr="00D8786E">
        <w:tc>
          <w:tcPr>
            <w:tcW w:w="1264" w:type="dxa"/>
            <w:shd w:val="clear" w:color="auto" w:fill="BFBFBF" w:themeFill="background1" w:themeFillShade="BF"/>
          </w:tcPr>
          <w:p w14:paraId="563263EE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Cs w:val="28"/>
              </w:rPr>
              <w:t>분류</w:t>
            </w:r>
          </w:p>
        </w:tc>
        <w:tc>
          <w:tcPr>
            <w:tcW w:w="7514" w:type="dxa"/>
            <w:shd w:val="clear" w:color="auto" w:fill="BFBFBF" w:themeFill="background1" w:themeFillShade="BF"/>
          </w:tcPr>
          <w:p w14:paraId="66307DB2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Cs w:val="28"/>
              </w:rPr>
              <w:t>설명</w:t>
            </w:r>
          </w:p>
        </w:tc>
      </w:tr>
      <w:tr w:rsidR="00C22101" w:rsidRPr="00E91BEE" w14:paraId="2BC2BF3E" w14:textId="77777777" w:rsidTr="00D8786E">
        <w:tc>
          <w:tcPr>
            <w:tcW w:w="1264" w:type="dxa"/>
            <w:vAlign w:val="center"/>
          </w:tcPr>
          <w:p w14:paraId="252D71D6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메인</w:t>
            </w:r>
          </w:p>
        </w:tc>
        <w:tc>
          <w:tcPr>
            <w:tcW w:w="7514" w:type="dxa"/>
          </w:tcPr>
          <w:p w14:paraId="5B74D2AB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메인 퀘스트는 스토리를 진행하면서 반드시 해야 하는 퀘스트다.</w:t>
            </w:r>
          </w:p>
        </w:tc>
      </w:tr>
      <w:tr w:rsidR="00C22101" w:rsidRPr="00E91BEE" w14:paraId="160D82A2" w14:textId="77777777" w:rsidTr="00D8786E">
        <w:tc>
          <w:tcPr>
            <w:tcW w:w="1264" w:type="dxa"/>
            <w:vAlign w:val="center"/>
          </w:tcPr>
          <w:p w14:paraId="692F6E2F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서브</w:t>
            </w:r>
          </w:p>
        </w:tc>
        <w:tc>
          <w:tcPr>
            <w:tcW w:w="7514" w:type="dxa"/>
          </w:tcPr>
          <w:p w14:paraId="5BA2F7E9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서브 퀘스트는 스토리 진행 시 성장을 돕거나,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또다른 이야기의 진행,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각종 몬스터나 세계에 관한 정보들을 알려주는 퀘스트다.</w:t>
            </w:r>
          </w:p>
        </w:tc>
      </w:tr>
      <w:tr w:rsidR="00C22101" w:rsidRPr="00E91BEE" w14:paraId="3DC2C18A" w14:textId="77777777" w:rsidTr="00D8786E">
        <w:tc>
          <w:tcPr>
            <w:tcW w:w="1264" w:type="dxa"/>
            <w:vAlign w:val="center"/>
          </w:tcPr>
          <w:p w14:paraId="1F59444A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반복</w:t>
            </w:r>
          </w:p>
        </w:tc>
        <w:tc>
          <w:tcPr>
            <w:tcW w:w="7514" w:type="dxa"/>
          </w:tcPr>
          <w:p w14:paraId="3E9D90A4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반복 퀘스트는 유저의 성장을 돕기 위한 퀘스트다.</w:t>
            </w:r>
          </w:p>
        </w:tc>
      </w:tr>
      <w:tr w:rsidR="00C22101" w:rsidRPr="00E91BEE" w14:paraId="078CC1D9" w14:textId="77777777" w:rsidTr="00D8786E">
        <w:tc>
          <w:tcPr>
            <w:tcW w:w="1264" w:type="dxa"/>
            <w:vAlign w:val="center"/>
          </w:tcPr>
          <w:p w14:paraId="73879C6D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일일</w:t>
            </w:r>
          </w:p>
        </w:tc>
        <w:tc>
          <w:tcPr>
            <w:tcW w:w="7514" w:type="dxa"/>
          </w:tcPr>
          <w:p w14:paraId="348904DF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일일 퀘스트는 유저가 매일 게임에 접속하도록 만든 퀘스트이다.</w:t>
            </w:r>
          </w:p>
        </w:tc>
      </w:tr>
      <w:tr w:rsidR="00C22101" w:rsidRPr="00E91BEE" w14:paraId="0BCAC032" w14:textId="77777777" w:rsidTr="00D8786E">
        <w:tc>
          <w:tcPr>
            <w:tcW w:w="1264" w:type="dxa"/>
            <w:vAlign w:val="center"/>
          </w:tcPr>
          <w:p w14:paraId="3DF54559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8"/>
              </w:rPr>
              <w:t>주간</w:t>
            </w:r>
          </w:p>
        </w:tc>
        <w:tc>
          <w:tcPr>
            <w:tcW w:w="7514" w:type="dxa"/>
          </w:tcPr>
          <w:p w14:paraId="057244EC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주간 퀘스트는 유저가 게임에 지속적으로 접속하도록 만든 퀘스트다.</w:t>
            </w:r>
          </w:p>
        </w:tc>
      </w:tr>
    </w:tbl>
    <w:p w14:paraId="7C3BE2F3" w14:textId="77777777" w:rsidR="00C22101" w:rsidRPr="00E91BEE" w:rsidRDefault="00C22101" w:rsidP="00C22101">
      <w:pPr>
        <w:pStyle w:val="a0"/>
        <w:numPr>
          <w:ilvl w:val="0"/>
          <w:numId w:val="0"/>
        </w:numPr>
        <w:ind w:left="687" w:hanging="403"/>
        <w:rPr>
          <w:rFonts w:asciiTheme="minorHAnsi" w:eastAsiaTheme="minorHAnsi" w:hAnsiTheme="minorHAnsi"/>
          <w:sz w:val="20"/>
          <w:szCs w:val="28"/>
        </w:rPr>
      </w:pPr>
    </w:p>
    <w:p w14:paraId="207E8B9A" w14:textId="77777777" w:rsidR="00C22101" w:rsidRPr="00E91BEE" w:rsidRDefault="00C22101" w:rsidP="00C22101">
      <w:pPr>
        <w:pStyle w:val="a0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/>
        </w:rPr>
        <w:t>퀘스트</w:t>
      </w:r>
      <w:r w:rsidRPr="00E91BEE">
        <w:rPr>
          <w:rFonts w:asciiTheme="minorHAnsi" w:eastAsiaTheme="minorHAnsi" w:hAnsiTheme="minorHAnsi" w:hint="eastAsia"/>
        </w:rPr>
        <w:t xml:space="preserve"> 타입은 제거,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>이동,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>대화,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>수집,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>제작,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>획득,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 xml:space="preserve">사용 </w:t>
      </w:r>
      <w:r w:rsidRPr="00E91BEE">
        <w:rPr>
          <w:rFonts w:asciiTheme="minorHAnsi" w:eastAsiaTheme="minorHAnsi" w:hAnsiTheme="minorHAnsi"/>
        </w:rPr>
        <w:t>7</w:t>
      </w:r>
      <w:r w:rsidRPr="00E91BEE">
        <w:rPr>
          <w:rFonts w:asciiTheme="minorHAnsi" w:eastAsiaTheme="minorHAnsi" w:hAnsiTheme="minorHAnsi" w:hint="eastAsia"/>
        </w:rPr>
        <w:t>가지로 구분된다.</w:t>
      </w:r>
    </w:p>
    <w:tbl>
      <w:tblPr>
        <w:tblStyle w:val="af4"/>
        <w:tblW w:w="8778" w:type="dxa"/>
        <w:tblInd w:w="687" w:type="dxa"/>
        <w:tblLook w:val="04A0" w:firstRow="1" w:lastRow="0" w:firstColumn="1" w:lastColumn="0" w:noHBand="0" w:noVBand="1"/>
      </w:tblPr>
      <w:tblGrid>
        <w:gridCol w:w="1264"/>
        <w:gridCol w:w="7514"/>
      </w:tblGrid>
      <w:tr w:rsidR="00C22101" w:rsidRPr="00E91BEE" w14:paraId="5B65810C" w14:textId="77777777" w:rsidTr="00D8786E">
        <w:tc>
          <w:tcPr>
            <w:tcW w:w="1264" w:type="dxa"/>
            <w:shd w:val="clear" w:color="auto" w:fill="BFBFBF" w:themeFill="background1" w:themeFillShade="BF"/>
          </w:tcPr>
          <w:p w14:paraId="31BE4838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Cs w:val="28"/>
              </w:rPr>
              <w:t>타입</w:t>
            </w:r>
          </w:p>
        </w:tc>
        <w:tc>
          <w:tcPr>
            <w:tcW w:w="7514" w:type="dxa"/>
            <w:shd w:val="clear" w:color="auto" w:fill="BFBFBF" w:themeFill="background1" w:themeFillShade="BF"/>
          </w:tcPr>
          <w:p w14:paraId="6BE56BCD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Cs w:val="28"/>
              </w:rPr>
              <w:t>설명</w:t>
            </w:r>
          </w:p>
        </w:tc>
      </w:tr>
      <w:tr w:rsidR="00C22101" w:rsidRPr="00E91BEE" w14:paraId="277F26A3" w14:textId="77777777" w:rsidTr="00D8786E">
        <w:tc>
          <w:tcPr>
            <w:tcW w:w="1264" w:type="dxa"/>
            <w:vAlign w:val="center"/>
          </w:tcPr>
          <w:p w14:paraId="601480A6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제거</w:t>
            </w:r>
          </w:p>
        </w:tc>
        <w:tc>
          <w:tcPr>
            <w:tcW w:w="7514" w:type="dxa"/>
          </w:tcPr>
          <w:p w14:paraId="0D98519A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특정 몬스터(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ID)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를 몇 마리(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Count) 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잡아야 하는 퀘스트다. </w:t>
            </w:r>
          </w:p>
        </w:tc>
      </w:tr>
      <w:tr w:rsidR="00C22101" w:rsidRPr="00E91BEE" w14:paraId="62C7FC66" w14:textId="77777777" w:rsidTr="00D8786E">
        <w:tc>
          <w:tcPr>
            <w:tcW w:w="1264" w:type="dxa"/>
            <w:vAlign w:val="center"/>
          </w:tcPr>
          <w:p w14:paraId="53F9FCB4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토벌</w:t>
            </w:r>
          </w:p>
        </w:tc>
        <w:tc>
          <w:tcPr>
            <w:tcW w:w="7514" w:type="dxa"/>
          </w:tcPr>
          <w:p w14:paraId="386055CA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특정 던전(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ID)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를 클리어하는 퀘스트다.</w:t>
            </w:r>
          </w:p>
        </w:tc>
      </w:tr>
      <w:tr w:rsidR="00C22101" w:rsidRPr="00E91BEE" w14:paraId="3708CA60" w14:textId="77777777" w:rsidTr="00D8786E">
        <w:tc>
          <w:tcPr>
            <w:tcW w:w="1264" w:type="dxa"/>
            <w:vAlign w:val="center"/>
          </w:tcPr>
          <w:p w14:paraId="2D2AC2FA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도착</w:t>
            </w:r>
          </w:p>
        </w:tc>
        <w:tc>
          <w:tcPr>
            <w:tcW w:w="7514" w:type="dxa"/>
          </w:tcPr>
          <w:p w14:paraId="5C86B634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특정 지역(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ID)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의 위치(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X, Y, Z)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에 도착하는 퀘스트다.</w:t>
            </w:r>
          </w:p>
        </w:tc>
      </w:tr>
      <w:tr w:rsidR="00C22101" w:rsidRPr="00E91BEE" w14:paraId="560415EF" w14:textId="77777777" w:rsidTr="00D8786E">
        <w:tc>
          <w:tcPr>
            <w:tcW w:w="1264" w:type="dxa"/>
            <w:vAlign w:val="center"/>
          </w:tcPr>
          <w:p w14:paraId="6748846A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대화</w:t>
            </w:r>
          </w:p>
        </w:tc>
        <w:tc>
          <w:tcPr>
            <w:tcW w:w="7514" w:type="dxa"/>
          </w:tcPr>
          <w:p w14:paraId="640CB18B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특정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NPC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(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ID)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와 대화를 시도하는 퀘스트다.</w:t>
            </w:r>
          </w:p>
        </w:tc>
      </w:tr>
      <w:tr w:rsidR="00C22101" w:rsidRPr="00E91BEE" w14:paraId="63518C43" w14:textId="77777777" w:rsidTr="00D8786E">
        <w:tc>
          <w:tcPr>
            <w:tcW w:w="1264" w:type="dxa"/>
            <w:vAlign w:val="center"/>
          </w:tcPr>
          <w:p w14:paraId="75CA5600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수집</w:t>
            </w:r>
          </w:p>
        </w:tc>
        <w:tc>
          <w:tcPr>
            <w:tcW w:w="7514" w:type="dxa"/>
          </w:tcPr>
          <w:p w14:paraId="6E523895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특정 아이템(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ID)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을 얻어야 하는 퀘스트다.</w:t>
            </w:r>
          </w:p>
        </w:tc>
      </w:tr>
      <w:tr w:rsidR="00C22101" w:rsidRPr="00E91BEE" w14:paraId="0627545F" w14:textId="77777777" w:rsidTr="00D8786E">
        <w:tc>
          <w:tcPr>
            <w:tcW w:w="1264" w:type="dxa"/>
            <w:vAlign w:val="center"/>
          </w:tcPr>
          <w:p w14:paraId="4A7EC1FA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8"/>
              </w:rPr>
              <w:t>제작</w:t>
            </w:r>
          </w:p>
        </w:tc>
        <w:tc>
          <w:tcPr>
            <w:tcW w:w="7514" w:type="dxa"/>
          </w:tcPr>
          <w:p w14:paraId="7BE47347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특정 아이템(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ID)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를 제작해야 하는 퀘스트다.</w:t>
            </w:r>
          </w:p>
        </w:tc>
      </w:tr>
      <w:tr w:rsidR="00C22101" w:rsidRPr="00E91BEE" w14:paraId="6EF6573C" w14:textId="77777777" w:rsidTr="00D8786E">
        <w:tc>
          <w:tcPr>
            <w:tcW w:w="1264" w:type="dxa"/>
            <w:vAlign w:val="center"/>
          </w:tcPr>
          <w:p w14:paraId="2DDC7171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8"/>
              </w:rPr>
              <w:t>사용</w:t>
            </w:r>
          </w:p>
        </w:tc>
        <w:tc>
          <w:tcPr>
            <w:tcW w:w="7514" w:type="dxa"/>
          </w:tcPr>
          <w:p w14:paraId="7CF8C6FA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특정 아이템(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ID)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을 사용해야 하는 퀘스트다.</w:t>
            </w:r>
          </w:p>
        </w:tc>
      </w:tr>
    </w:tbl>
    <w:p w14:paraId="7B7D80B8" w14:textId="77777777" w:rsidR="00C22101" w:rsidRPr="00E91BEE" w:rsidRDefault="00C22101" w:rsidP="00C22101">
      <w:pPr>
        <w:widowControl/>
        <w:wordWrap/>
        <w:autoSpaceDE/>
        <w:autoSpaceDN/>
        <w:jc w:val="left"/>
        <w:rPr>
          <w:rFonts w:asciiTheme="minorHAnsi" w:eastAsiaTheme="minorHAnsi" w:hAnsiTheme="minorHAnsi"/>
          <w:b/>
          <w:sz w:val="28"/>
          <w:szCs w:val="28"/>
        </w:rPr>
      </w:pPr>
    </w:p>
    <w:p w14:paraId="18C010A7" w14:textId="77777777" w:rsidR="00C22101" w:rsidRPr="00E91BEE" w:rsidRDefault="00C22101" w:rsidP="00C22101">
      <w:pPr>
        <w:pStyle w:val="a2"/>
        <w:outlineLvl w:val="0"/>
        <w:rPr>
          <w:rFonts w:asciiTheme="minorHAnsi" w:eastAsiaTheme="minorHAnsi" w:hAnsiTheme="minorHAnsi"/>
          <w:sz w:val="28"/>
          <w:szCs w:val="28"/>
        </w:rPr>
      </w:pPr>
      <w:bookmarkStart w:id="28" w:name="_Toc24634001"/>
      <w:r w:rsidRPr="00E91BEE">
        <w:rPr>
          <w:rFonts w:asciiTheme="minorHAnsi" w:eastAsiaTheme="minorHAnsi" w:hAnsiTheme="minorHAnsi" w:hint="eastAsia"/>
          <w:sz w:val="28"/>
          <w:szCs w:val="28"/>
        </w:rPr>
        <w:t>퀘스트 데이터 테이블</w:t>
      </w:r>
      <w:bookmarkEnd w:id="28"/>
    </w:p>
    <w:p w14:paraId="1B4B893F" w14:textId="77777777" w:rsidR="00C22101" w:rsidRPr="00E91BEE" w:rsidRDefault="00C22101" w:rsidP="00C22101">
      <w:pPr>
        <w:pStyle w:val="a0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>D</w:t>
      </w:r>
      <w:r w:rsidRPr="00E91BEE">
        <w:rPr>
          <w:rFonts w:asciiTheme="minorHAnsi" w:eastAsiaTheme="minorHAnsi" w:hAnsiTheme="minorHAnsi"/>
        </w:rPr>
        <w:t>B</w:t>
      </w:r>
      <w:r w:rsidRPr="00E91BEE">
        <w:rPr>
          <w:rFonts w:asciiTheme="minorHAnsi" w:eastAsiaTheme="minorHAnsi" w:hAnsiTheme="minorHAnsi" w:hint="eastAsia"/>
        </w:rPr>
        <w:t>에서 사용될 퀘스트 데이터 테이블이다.</w:t>
      </w:r>
    </w:p>
    <w:tbl>
      <w:tblPr>
        <w:tblStyle w:val="af4"/>
        <w:tblW w:w="8778" w:type="dxa"/>
        <w:tblInd w:w="687" w:type="dxa"/>
        <w:tblLook w:val="04A0" w:firstRow="1" w:lastRow="0" w:firstColumn="1" w:lastColumn="0" w:noHBand="0" w:noVBand="1"/>
      </w:tblPr>
      <w:tblGrid>
        <w:gridCol w:w="868"/>
        <w:gridCol w:w="2636"/>
        <w:gridCol w:w="907"/>
        <w:gridCol w:w="4367"/>
      </w:tblGrid>
      <w:tr w:rsidR="00C22101" w:rsidRPr="00E91BEE" w14:paraId="537F13E4" w14:textId="77777777" w:rsidTr="00D8786E">
        <w:tc>
          <w:tcPr>
            <w:tcW w:w="868" w:type="dxa"/>
            <w:shd w:val="clear" w:color="auto" w:fill="BFBFBF" w:themeFill="background1" w:themeFillShade="BF"/>
          </w:tcPr>
          <w:p w14:paraId="3BDD00AA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Cs w:val="28"/>
              </w:rPr>
              <w:t>목록</w:t>
            </w:r>
          </w:p>
        </w:tc>
        <w:tc>
          <w:tcPr>
            <w:tcW w:w="7910" w:type="dxa"/>
            <w:gridSpan w:val="3"/>
            <w:shd w:val="clear" w:color="auto" w:fill="BFBFBF" w:themeFill="background1" w:themeFillShade="BF"/>
          </w:tcPr>
          <w:p w14:paraId="286F5E3D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Cs w:val="28"/>
              </w:rPr>
              <w:t>주소</w:t>
            </w:r>
          </w:p>
        </w:tc>
      </w:tr>
      <w:tr w:rsidR="00C22101" w:rsidRPr="00E91BEE" w14:paraId="329E239F" w14:textId="77777777" w:rsidTr="00D8786E">
        <w:tc>
          <w:tcPr>
            <w:tcW w:w="868" w:type="dxa"/>
            <w:vAlign w:val="center"/>
          </w:tcPr>
          <w:p w14:paraId="4D2AE17A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 xml:space="preserve">파일 </w:t>
            </w:r>
          </w:p>
        </w:tc>
        <w:tc>
          <w:tcPr>
            <w:tcW w:w="2636" w:type="dxa"/>
            <w:vAlign w:val="center"/>
          </w:tcPr>
          <w:p w14:paraId="0118E263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.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png</w:t>
            </w:r>
          </w:p>
        </w:tc>
        <w:tc>
          <w:tcPr>
            <w:tcW w:w="907" w:type="dxa"/>
            <w:vAlign w:val="center"/>
          </w:tcPr>
          <w:p w14:paraId="32B19402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bCs/>
                <w:sz w:val="20"/>
                <w:szCs w:val="20"/>
              </w:rPr>
              <w:t>참조</w:t>
            </w:r>
          </w:p>
        </w:tc>
        <w:tc>
          <w:tcPr>
            <w:tcW w:w="4367" w:type="dxa"/>
            <w:vAlign w:val="center"/>
          </w:tcPr>
          <w:p w14:paraId="6187D25D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아이템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Table, 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몬스터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Table, 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월드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Table</w:t>
            </w:r>
          </w:p>
        </w:tc>
      </w:tr>
      <w:tr w:rsidR="00C22101" w:rsidRPr="00E91BEE" w14:paraId="36C0B609" w14:textId="77777777" w:rsidTr="00D8786E">
        <w:tc>
          <w:tcPr>
            <w:tcW w:w="868" w:type="dxa"/>
            <w:vAlign w:val="center"/>
          </w:tcPr>
          <w:p w14:paraId="77C96738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시트</w:t>
            </w:r>
          </w:p>
        </w:tc>
        <w:tc>
          <w:tcPr>
            <w:tcW w:w="7910" w:type="dxa"/>
            <w:gridSpan w:val="3"/>
            <w:vAlign w:val="center"/>
          </w:tcPr>
          <w:p w14:paraId="0489D518" w14:textId="77777777" w:rsidR="00C22101" w:rsidRPr="00E91BEE" w:rsidRDefault="00DA0242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hyperlink r:id="rId56" w:history="1">
              <w:r w:rsidR="00C22101" w:rsidRPr="00E91BEE">
                <w:rPr>
                  <w:rStyle w:val="ad"/>
                  <w:rFonts w:asciiTheme="minorHAnsi" w:eastAsiaTheme="minorHAnsi" w:hAnsiTheme="minorHAnsi"/>
                  <w:sz w:val="20"/>
                  <w:szCs w:val="20"/>
                </w:rPr>
                <w:t>19.11.06 시스템 데이터 테이블 3차 피드백.xlsx</w:t>
              </w:r>
            </w:hyperlink>
          </w:p>
        </w:tc>
      </w:tr>
    </w:tbl>
    <w:p w14:paraId="1A145994" w14:textId="77777777" w:rsidR="00C22101" w:rsidRPr="00E91BEE" w:rsidRDefault="00C22101" w:rsidP="00C22101">
      <w:pPr>
        <w:pStyle w:val="a0"/>
        <w:numPr>
          <w:ilvl w:val="0"/>
          <w:numId w:val="0"/>
        </w:numPr>
        <w:ind w:left="687"/>
        <w:rPr>
          <w:rFonts w:asciiTheme="minorHAnsi" w:eastAsiaTheme="minorHAnsi" w:hAnsiTheme="minorHAnsi"/>
          <w:sz w:val="20"/>
          <w:szCs w:val="28"/>
        </w:rPr>
      </w:pPr>
    </w:p>
    <w:p w14:paraId="19BD423C" w14:textId="77777777" w:rsidR="00C22101" w:rsidRPr="00E91BEE" w:rsidRDefault="00C22101" w:rsidP="00C22101">
      <w:pPr>
        <w:pStyle w:val="a2"/>
        <w:outlineLvl w:val="0"/>
        <w:rPr>
          <w:rFonts w:asciiTheme="minorHAnsi" w:eastAsiaTheme="minorHAnsi" w:hAnsiTheme="minorHAnsi"/>
          <w:sz w:val="28"/>
          <w:szCs w:val="28"/>
        </w:rPr>
      </w:pPr>
      <w:bookmarkStart w:id="29" w:name="_Toc24634002"/>
      <w:r w:rsidRPr="00E91BEE">
        <w:rPr>
          <w:rFonts w:asciiTheme="minorHAnsi" w:eastAsiaTheme="minorHAnsi" w:hAnsiTheme="minorHAnsi" w:hint="eastAsia"/>
          <w:sz w:val="28"/>
          <w:szCs w:val="28"/>
        </w:rPr>
        <w:lastRenderedPageBreak/>
        <w:t>퀘스트 플로우 차트</w:t>
      </w:r>
      <w:bookmarkEnd w:id="29"/>
    </w:p>
    <w:p w14:paraId="0CA2A582" w14:textId="77777777" w:rsidR="00C22101" w:rsidRPr="00E91BEE" w:rsidRDefault="00C22101" w:rsidP="00C22101">
      <w:pPr>
        <w:pStyle w:val="a0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>퀘스트를 받을 경우 플로우 차트다.</w:t>
      </w:r>
    </w:p>
    <w:tbl>
      <w:tblPr>
        <w:tblStyle w:val="af4"/>
        <w:tblW w:w="0" w:type="auto"/>
        <w:tblInd w:w="687" w:type="dxa"/>
        <w:tblLook w:val="04A0" w:firstRow="1" w:lastRow="0" w:firstColumn="1" w:lastColumn="0" w:noHBand="0" w:noVBand="1"/>
      </w:tblPr>
      <w:tblGrid>
        <w:gridCol w:w="8976"/>
      </w:tblGrid>
      <w:tr w:rsidR="00C22101" w:rsidRPr="00E91BEE" w14:paraId="560BDB41" w14:textId="77777777" w:rsidTr="00D8786E">
        <w:tc>
          <w:tcPr>
            <w:tcW w:w="8941" w:type="dxa"/>
            <w:shd w:val="clear" w:color="auto" w:fill="BFBFBF" w:themeFill="background1" w:themeFillShade="BF"/>
            <w:vAlign w:val="center"/>
          </w:tcPr>
          <w:p w14:paraId="56B4180F" w14:textId="77777777" w:rsidR="00C22101" w:rsidRPr="00E91BEE" w:rsidRDefault="00C22101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bCs/>
                <w:szCs w:val="22"/>
              </w:rPr>
            </w:pPr>
            <w:r w:rsidRPr="00E91BEE">
              <w:rPr>
                <w:rFonts w:asciiTheme="minorHAnsi" w:eastAsiaTheme="minorHAnsi" w:hAnsiTheme="minorHAnsi" w:hint="eastAsia"/>
                <w:b/>
                <w:bCs/>
                <w:szCs w:val="22"/>
              </w:rPr>
              <w:t>퀘스트 부여 플로우 차트</w:t>
            </w:r>
          </w:p>
        </w:tc>
      </w:tr>
      <w:tr w:rsidR="00C22101" w:rsidRPr="00E91BEE" w14:paraId="016A8570" w14:textId="77777777" w:rsidTr="00D8786E">
        <w:trPr>
          <w:trHeight w:val="12701"/>
        </w:trPr>
        <w:tc>
          <w:tcPr>
            <w:tcW w:w="8941" w:type="dxa"/>
            <w:vAlign w:val="center"/>
          </w:tcPr>
          <w:p w14:paraId="1FE7245B" w14:textId="77777777" w:rsidR="00C22101" w:rsidRPr="00841583" w:rsidRDefault="00C22101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  <w:b/>
                <w:noProof/>
                <w:sz w:val="28"/>
                <w:szCs w:val="28"/>
              </w:rPr>
              <w:drawing>
                <wp:inline distT="0" distB="0" distL="0" distR="0" wp14:anchorId="5B6BDC9B" wp14:editId="53FB1919">
                  <wp:extent cx="5561902" cy="7880350"/>
                  <wp:effectExtent l="0" t="0" r="1270" b="635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1902" cy="788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7E412A" w14:textId="77777777" w:rsidR="00E63940" w:rsidRPr="00E91BEE" w:rsidRDefault="00E63940" w:rsidP="00E63940">
      <w:pPr>
        <w:pStyle w:val="a1"/>
        <w:rPr>
          <w:rFonts w:asciiTheme="minorHAnsi" w:eastAsiaTheme="minorHAnsi" w:hAnsiTheme="minorHAnsi"/>
          <w:sz w:val="32"/>
          <w:szCs w:val="32"/>
        </w:rPr>
      </w:pPr>
      <w:bookmarkStart w:id="30" w:name="_Toc24634003"/>
      <w:r w:rsidRPr="00E91BEE">
        <w:rPr>
          <w:rFonts w:asciiTheme="minorHAnsi" w:eastAsiaTheme="minorHAnsi" w:hAnsiTheme="minorHAnsi" w:hint="eastAsia"/>
          <w:sz w:val="32"/>
          <w:szCs w:val="32"/>
        </w:rPr>
        <w:lastRenderedPageBreak/>
        <w:t>아이템</w:t>
      </w:r>
      <w:bookmarkEnd w:id="30"/>
    </w:p>
    <w:p w14:paraId="6596D161" w14:textId="77777777" w:rsidR="00E63940" w:rsidRPr="00E91BEE" w:rsidRDefault="00E63940" w:rsidP="00E63940">
      <w:pPr>
        <w:pStyle w:val="a2"/>
        <w:outlineLvl w:val="0"/>
        <w:rPr>
          <w:rFonts w:asciiTheme="minorHAnsi" w:eastAsiaTheme="minorHAnsi" w:hAnsiTheme="minorHAnsi"/>
          <w:sz w:val="28"/>
          <w:szCs w:val="28"/>
        </w:rPr>
      </w:pPr>
      <w:bookmarkStart w:id="31" w:name="_Toc24634004"/>
      <w:r w:rsidRPr="00E91BEE">
        <w:rPr>
          <w:rFonts w:asciiTheme="minorHAnsi" w:eastAsiaTheme="minorHAnsi" w:hAnsiTheme="minorHAnsi" w:hint="eastAsia"/>
          <w:sz w:val="28"/>
          <w:szCs w:val="28"/>
        </w:rPr>
        <w:t>아이템 분류와 타입</w:t>
      </w:r>
      <w:bookmarkEnd w:id="31"/>
    </w:p>
    <w:p w14:paraId="65EB7072" w14:textId="77777777" w:rsidR="00E63940" w:rsidRPr="00E91BEE" w:rsidRDefault="00E63940" w:rsidP="00E63940">
      <w:pPr>
        <w:pStyle w:val="a0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/>
        </w:rPr>
        <w:t>아이템은</w:t>
      </w:r>
      <w:r w:rsidRPr="00E91BEE">
        <w:rPr>
          <w:rFonts w:asciiTheme="minorHAnsi" w:eastAsiaTheme="minorHAnsi" w:hAnsiTheme="minorHAnsi" w:hint="eastAsia"/>
        </w:rPr>
        <w:t xml:space="preserve"> 각각의 </w:t>
      </w:r>
      <w:r w:rsidRPr="00E91BEE">
        <w:rPr>
          <w:rFonts w:asciiTheme="minorHAnsi" w:eastAsiaTheme="minorHAnsi" w:hAnsiTheme="minorHAnsi"/>
        </w:rPr>
        <w:t>ID</w:t>
      </w:r>
      <w:r w:rsidRPr="00E91BEE">
        <w:rPr>
          <w:rFonts w:asciiTheme="minorHAnsi" w:eastAsiaTheme="minorHAnsi" w:hAnsiTheme="minorHAnsi" w:hint="eastAsia"/>
        </w:rPr>
        <w:t>로 구분이 되어있고,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>내부는 분류와 타입으로 나뉜다.</w:t>
      </w:r>
    </w:p>
    <w:p w14:paraId="1445A912" w14:textId="77777777" w:rsidR="00E63940" w:rsidRPr="00E91BEE" w:rsidRDefault="00E63940" w:rsidP="00E63940">
      <w:pPr>
        <w:pStyle w:val="a0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>분류로는 장비,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>소비,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>기타,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 xml:space="preserve">특수 </w:t>
      </w:r>
      <w:r w:rsidRPr="00E91BEE">
        <w:rPr>
          <w:rFonts w:asciiTheme="minorHAnsi" w:eastAsiaTheme="minorHAnsi" w:hAnsiTheme="minorHAnsi"/>
        </w:rPr>
        <w:t>4</w:t>
      </w:r>
      <w:r w:rsidRPr="00E91BEE">
        <w:rPr>
          <w:rFonts w:asciiTheme="minorHAnsi" w:eastAsiaTheme="minorHAnsi" w:hAnsiTheme="minorHAnsi" w:hint="eastAsia"/>
        </w:rPr>
        <w:t>가지 분류가 존재한다.</w:t>
      </w:r>
    </w:p>
    <w:tbl>
      <w:tblPr>
        <w:tblStyle w:val="af4"/>
        <w:tblW w:w="8778" w:type="dxa"/>
        <w:tblInd w:w="687" w:type="dxa"/>
        <w:tblLook w:val="04A0" w:firstRow="1" w:lastRow="0" w:firstColumn="1" w:lastColumn="0" w:noHBand="0" w:noVBand="1"/>
      </w:tblPr>
      <w:tblGrid>
        <w:gridCol w:w="868"/>
        <w:gridCol w:w="7910"/>
      </w:tblGrid>
      <w:tr w:rsidR="00E63940" w:rsidRPr="00E91BEE" w14:paraId="1E942A6F" w14:textId="77777777" w:rsidTr="00D8786E">
        <w:tc>
          <w:tcPr>
            <w:tcW w:w="868" w:type="dxa"/>
            <w:shd w:val="clear" w:color="auto" w:fill="BFBFBF" w:themeFill="background1" w:themeFillShade="BF"/>
          </w:tcPr>
          <w:p w14:paraId="4F73E158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Cs w:val="28"/>
              </w:rPr>
              <w:t>분류</w:t>
            </w:r>
          </w:p>
        </w:tc>
        <w:tc>
          <w:tcPr>
            <w:tcW w:w="7910" w:type="dxa"/>
            <w:shd w:val="clear" w:color="auto" w:fill="BFBFBF" w:themeFill="background1" w:themeFillShade="BF"/>
          </w:tcPr>
          <w:p w14:paraId="2B98C396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Cs w:val="28"/>
              </w:rPr>
              <w:t>설명</w:t>
            </w:r>
          </w:p>
        </w:tc>
      </w:tr>
      <w:tr w:rsidR="00E63940" w:rsidRPr="00E91BEE" w14:paraId="3C67B9D4" w14:textId="77777777" w:rsidTr="00D8786E">
        <w:tc>
          <w:tcPr>
            <w:tcW w:w="868" w:type="dxa"/>
            <w:vAlign w:val="center"/>
          </w:tcPr>
          <w:p w14:paraId="352CAF1B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장비</w:t>
            </w:r>
          </w:p>
        </w:tc>
        <w:tc>
          <w:tcPr>
            <w:tcW w:w="7910" w:type="dxa"/>
          </w:tcPr>
          <w:p w14:paraId="0E465CED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플레이어가 착용이 가능한 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아이템이고,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종류에는 한손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무기, 양손 무기, 방패, 투구, 갑옷, 장갑, 신발이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있다.</w:t>
            </w:r>
          </w:p>
        </w:tc>
      </w:tr>
      <w:tr w:rsidR="00E63940" w:rsidRPr="00E91BEE" w14:paraId="05B051D9" w14:textId="77777777" w:rsidTr="00D8786E">
        <w:tc>
          <w:tcPr>
            <w:tcW w:w="868" w:type="dxa"/>
            <w:vAlign w:val="center"/>
          </w:tcPr>
          <w:p w14:paraId="7250C9A9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소비</w:t>
            </w:r>
          </w:p>
        </w:tc>
        <w:tc>
          <w:tcPr>
            <w:tcW w:w="7910" w:type="dxa"/>
          </w:tcPr>
          <w:p w14:paraId="20555BD2" w14:textId="651CF610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1회성 아이템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으로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스테이터스의 변화를 주거나, 상대에게 피해를 가한다. 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종류로는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HP, MP, V</w:t>
            </w:r>
            <w:r w:rsidR="003334A4">
              <w:rPr>
                <w:rFonts w:asciiTheme="minorHAnsi" w:eastAsiaTheme="minorHAnsi" w:hAnsiTheme="minorHAnsi"/>
                <w:sz w:val="20"/>
                <w:szCs w:val="20"/>
              </w:rPr>
              <w:t>ital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포션이 있다.</w:t>
            </w:r>
          </w:p>
        </w:tc>
      </w:tr>
      <w:tr w:rsidR="00E63940" w:rsidRPr="00E91BEE" w14:paraId="37E3FFE2" w14:textId="77777777" w:rsidTr="00D8786E">
        <w:tc>
          <w:tcPr>
            <w:tcW w:w="868" w:type="dxa"/>
            <w:vAlign w:val="center"/>
          </w:tcPr>
          <w:p w14:paraId="58409B0B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기타</w:t>
            </w:r>
          </w:p>
        </w:tc>
        <w:tc>
          <w:tcPr>
            <w:tcW w:w="7910" w:type="dxa"/>
          </w:tcPr>
          <w:p w14:paraId="4188CB17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재화를 벌기 위한 재료이거나, 무언가를 만들 때 필요하다. 제작, 판매용 아이템이 있다.</w:t>
            </w:r>
          </w:p>
        </w:tc>
      </w:tr>
      <w:tr w:rsidR="00E63940" w:rsidRPr="00E91BEE" w14:paraId="369334F6" w14:textId="77777777" w:rsidTr="00D8786E">
        <w:tc>
          <w:tcPr>
            <w:tcW w:w="868" w:type="dxa"/>
            <w:vAlign w:val="center"/>
          </w:tcPr>
          <w:p w14:paraId="40DC425D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특수</w:t>
            </w:r>
          </w:p>
        </w:tc>
        <w:tc>
          <w:tcPr>
            <w:tcW w:w="7910" w:type="dxa"/>
          </w:tcPr>
          <w:p w14:paraId="5CEACBA4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특수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아이템은 이벤트 용도이거나, 특별한 아이템들을 의미한다. 루트박스가 특수 아이템에 해당한다.</w:t>
            </w:r>
          </w:p>
        </w:tc>
      </w:tr>
    </w:tbl>
    <w:p w14:paraId="486387CD" w14:textId="77777777" w:rsidR="00E63940" w:rsidRPr="00E91BEE" w:rsidRDefault="00E63940" w:rsidP="00E63940">
      <w:pPr>
        <w:pStyle w:val="a0"/>
        <w:numPr>
          <w:ilvl w:val="0"/>
          <w:numId w:val="0"/>
        </w:numPr>
        <w:ind w:left="687"/>
        <w:rPr>
          <w:rFonts w:asciiTheme="minorHAnsi" w:eastAsiaTheme="minorHAnsi" w:hAnsiTheme="minorHAnsi"/>
        </w:rPr>
      </w:pPr>
    </w:p>
    <w:p w14:paraId="2D5D936C" w14:textId="77777777" w:rsidR="00E63940" w:rsidRPr="00E91BEE" w:rsidRDefault="00E63940" w:rsidP="00E63940">
      <w:pPr>
        <w:pStyle w:val="a0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>타입은 한손,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>양손,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>방패,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>장착 부위,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>포션,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>제작,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>재화,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>루트박스 등이 있다.</w:t>
      </w:r>
    </w:p>
    <w:tbl>
      <w:tblPr>
        <w:tblStyle w:val="af4"/>
        <w:tblW w:w="8778" w:type="dxa"/>
        <w:tblInd w:w="687" w:type="dxa"/>
        <w:tblLook w:val="04A0" w:firstRow="1" w:lastRow="0" w:firstColumn="1" w:lastColumn="0" w:noHBand="0" w:noVBand="1"/>
      </w:tblPr>
      <w:tblGrid>
        <w:gridCol w:w="868"/>
        <w:gridCol w:w="7910"/>
      </w:tblGrid>
      <w:tr w:rsidR="00E63940" w:rsidRPr="00E91BEE" w14:paraId="117E737A" w14:textId="77777777" w:rsidTr="00D8786E">
        <w:tc>
          <w:tcPr>
            <w:tcW w:w="868" w:type="dxa"/>
            <w:shd w:val="clear" w:color="auto" w:fill="BFBFBF" w:themeFill="background1" w:themeFillShade="BF"/>
          </w:tcPr>
          <w:p w14:paraId="79ED68CD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Cs w:val="28"/>
              </w:rPr>
              <w:t>타입</w:t>
            </w:r>
          </w:p>
        </w:tc>
        <w:tc>
          <w:tcPr>
            <w:tcW w:w="7910" w:type="dxa"/>
            <w:shd w:val="clear" w:color="auto" w:fill="BFBFBF" w:themeFill="background1" w:themeFillShade="BF"/>
          </w:tcPr>
          <w:p w14:paraId="23DA871F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Cs w:val="28"/>
              </w:rPr>
              <w:t>설명</w:t>
            </w:r>
          </w:p>
        </w:tc>
      </w:tr>
      <w:tr w:rsidR="00E63940" w:rsidRPr="00E91BEE" w14:paraId="40B572A3" w14:textId="77777777" w:rsidTr="00D8786E">
        <w:tc>
          <w:tcPr>
            <w:tcW w:w="868" w:type="dxa"/>
            <w:vAlign w:val="center"/>
          </w:tcPr>
          <w:p w14:paraId="7279424E" w14:textId="3FFD7551" w:rsidR="00E63940" w:rsidRPr="00E91BEE" w:rsidRDefault="00E63940" w:rsidP="00072756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한손</w:t>
            </w:r>
            <w:r w:rsidR="00072756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검</w:t>
            </w:r>
          </w:p>
        </w:tc>
        <w:tc>
          <w:tcPr>
            <w:tcW w:w="7910" w:type="dxa"/>
            <w:vAlign w:val="center"/>
          </w:tcPr>
          <w:p w14:paraId="30F1A0E0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한손 무기로 제한 사항이 없고,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장착 시 사용자의 물리 공격력과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STR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을 대폭 상승시킨다.</w:t>
            </w:r>
          </w:p>
        </w:tc>
      </w:tr>
      <w:tr w:rsidR="00E63940" w:rsidRPr="00E91BEE" w14:paraId="2BDA2692" w14:textId="77777777" w:rsidTr="00D8786E">
        <w:tc>
          <w:tcPr>
            <w:tcW w:w="868" w:type="dxa"/>
            <w:vAlign w:val="center"/>
          </w:tcPr>
          <w:p w14:paraId="52F7C9EB" w14:textId="082ECD41" w:rsidR="00E63940" w:rsidRPr="00E91BEE" w:rsidRDefault="00E63940" w:rsidP="00072756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양손</w:t>
            </w:r>
            <w:r w:rsidR="00072756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검</w:t>
            </w:r>
          </w:p>
        </w:tc>
        <w:tc>
          <w:tcPr>
            <w:tcW w:w="7910" w:type="dxa"/>
            <w:vAlign w:val="center"/>
          </w:tcPr>
          <w:p w14:paraId="070A292C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양손 무기로 제한 사항은 방패를 착용하지 못하고,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장착 시 사용자의 물리 공격력과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STR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을 대폭 상승시킨다.</w:t>
            </w:r>
          </w:p>
        </w:tc>
      </w:tr>
      <w:tr w:rsidR="00E63940" w:rsidRPr="00E91BEE" w14:paraId="6D350336" w14:textId="77777777" w:rsidTr="00D8786E">
        <w:tc>
          <w:tcPr>
            <w:tcW w:w="868" w:type="dxa"/>
            <w:vAlign w:val="center"/>
          </w:tcPr>
          <w:p w14:paraId="6B06819C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방패</w:t>
            </w:r>
          </w:p>
        </w:tc>
        <w:tc>
          <w:tcPr>
            <w:tcW w:w="7910" w:type="dxa"/>
            <w:vAlign w:val="center"/>
          </w:tcPr>
          <w:p w14:paraId="73A71DF4" w14:textId="4B40C75A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장착 시 양손 무기는 사용 불가능하고, 물리 방어력과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HP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를 대폭 상승시킨다.</w:t>
            </w:r>
          </w:p>
        </w:tc>
      </w:tr>
      <w:tr w:rsidR="00E63940" w:rsidRPr="00E91BEE" w14:paraId="6BB22958" w14:textId="77777777" w:rsidTr="00D8786E">
        <w:tc>
          <w:tcPr>
            <w:tcW w:w="868" w:type="dxa"/>
            <w:vAlign w:val="center"/>
          </w:tcPr>
          <w:p w14:paraId="25C92C46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투구</w:t>
            </w:r>
          </w:p>
        </w:tc>
        <w:tc>
          <w:tcPr>
            <w:tcW w:w="7910" w:type="dxa"/>
            <w:vAlign w:val="center"/>
          </w:tcPr>
          <w:p w14:paraId="31B4446F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장착 시 사용자의 물리 방어력과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HP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를 상승시키고,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INT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를 소폭 상승시킨다.</w:t>
            </w:r>
          </w:p>
        </w:tc>
      </w:tr>
      <w:tr w:rsidR="00E63940" w:rsidRPr="00E91BEE" w14:paraId="24C959D7" w14:textId="77777777" w:rsidTr="00D8786E">
        <w:tc>
          <w:tcPr>
            <w:tcW w:w="868" w:type="dxa"/>
            <w:vAlign w:val="center"/>
          </w:tcPr>
          <w:p w14:paraId="2CE8F8B3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갑옷</w:t>
            </w:r>
          </w:p>
        </w:tc>
        <w:tc>
          <w:tcPr>
            <w:tcW w:w="7910" w:type="dxa"/>
            <w:vAlign w:val="center"/>
          </w:tcPr>
          <w:p w14:paraId="0099BBE1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장착 시 사용자의 물리 방어력과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HP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를 대폭 상승시킨다.</w:t>
            </w:r>
          </w:p>
        </w:tc>
      </w:tr>
      <w:tr w:rsidR="00E63940" w:rsidRPr="00E91BEE" w14:paraId="3D27A1C6" w14:textId="77777777" w:rsidTr="00D8786E">
        <w:tc>
          <w:tcPr>
            <w:tcW w:w="868" w:type="dxa"/>
            <w:vAlign w:val="center"/>
          </w:tcPr>
          <w:p w14:paraId="5B88624C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장갑</w:t>
            </w:r>
          </w:p>
        </w:tc>
        <w:tc>
          <w:tcPr>
            <w:tcW w:w="7910" w:type="dxa"/>
            <w:vAlign w:val="center"/>
          </w:tcPr>
          <w:p w14:paraId="1A2FF71C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장착 시 사용자의 물리 방어력과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HP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를 상승시키고,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DEX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를 소폭 상승시킨다.</w:t>
            </w:r>
          </w:p>
        </w:tc>
      </w:tr>
      <w:tr w:rsidR="00E63940" w:rsidRPr="00E91BEE" w14:paraId="5FBFC1E2" w14:textId="77777777" w:rsidTr="00D8786E">
        <w:tc>
          <w:tcPr>
            <w:tcW w:w="868" w:type="dxa"/>
            <w:vAlign w:val="center"/>
          </w:tcPr>
          <w:p w14:paraId="3475F00A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신발</w:t>
            </w:r>
          </w:p>
        </w:tc>
        <w:tc>
          <w:tcPr>
            <w:tcW w:w="7910" w:type="dxa"/>
            <w:vAlign w:val="center"/>
          </w:tcPr>
          <w:p w14:paraId="2B867192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장착 시 사용자의 물리 방어력과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HP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를 상승시키고,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최대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VITAL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을 소폭 상승시킨다.</w:t>
            </w:r>
          </w:p>
        </w:tc>
      </w:tr>
      <w:tr w:rsidR="00E63940" w:rsidRPr="00E91BEE" w14:paraId="4BADDAC6" w14:textId="77777777" w:rsidTr="00D8786E">
        <w:tc>
          <w:tcPr>
            <w:tcW w:w="868" w:type="dxa"/>
            <w:vAlign w:val="center"/>
          </w:tcPr>
          <w:p w14:paraId="5A7DDEC1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포션</w:t>
            </w:r>
          </w:p>
        </w:tc>
        <w:tc>
          <w:tcPr>
            <w:tcW w:w="7910" w:type="dxa"/>
            <w:vAlign w:val="center"/>
          </w:tcPr>
          <w:p w14:paraId="29D78248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사용자의 현재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HP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와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MP, VITAL</w:t>
            </w: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을 정해준 수치만큼 증가한다.</w:t>
            </w:r>
          </w:p>
        </w:tc>
      </w:tr>
      <w:tr w:rsidR="00E63940" w:rsidRPr="00E91BEE" w14:paraId="055D50DE" w14:textId="77777777" w:rsidTr="00D8786E">
        <w:tc>
          <w:tcPr>
            <w:tcW w:w="868" w:type="dxa"/>
            <w:vAlign w:val="center"/>
          </w:tcPr>
          <w:p w14:paraId="67AEB6DE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제작</w:t>
            </w:r>
          </w:p>
        </w:tc>
        <w:tc>
          <w:tcPr>
            <w:tcW w:w="7910" w:type="dxa"/>
            <w:vAlign w:val="center"/>
          </w:tcPr>
          <w:p w14:paraId="34AA53CB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장비와 소비 아이템을 제작할 때 필요한 기타 아이템이다.</w:t>
            </w:r>
          </w:p>
        </w:tc>
      </w:tr>
      <w:tr w:rsidR="00E63940" w:rsidRPr="00E91BEE" w14:paraId="312B9F82" w14:textId="77777777" w:rsidTr="00D8786E">
        <w:tc>
          <w:tcPr>
            <w:tcW w:w="868" w:type="dxa"/>
            <w:vAlign w:val="center"/>
          </w:tcPr>
          <w:p w14:paraId="67F3F803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재화</w:t>
            </w:r>
          </w:p>
        </w:tc>
        <w:tc>
          <w:tcPr>
            <w:tcW w:w="7910" w:type="dxa"/>
            <w:vAlign w:val="center"/>
          </w:tcPr>
          <w:p w14:paraId="157E811B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사용자의 골드를 획득할 수 있는 기타 아이템이다.</w:t>
            </w:r>
          </w:p>
        </w:tc>
      </w:tr>
      <w:tr w:rsidR="00E63940" w:rsidRPr="00E91BEE" w14:paraId="73747229" w14:textId="77777777" w:rsidTr="00D8786E">
        <w:tc>
          <w:tcPr>
            <w:tcW w:w="868" w:type="dxa"/>
            <w:vAlign w:val="center"/>
          </w:tcPr>
          <w:p w14:paraId="30BEF07D" w14:textId="38A8B8C9" w:rsidR="00E63940" w:rsidRPr="00E91BEE" w:rsidRDefault="000E6098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보상</w:t>
            </w:r>
          </w:p>
        </w:tc>
        <w:tc>
          <w:tcPr>
            <w:tcW w:w="7910" w:type="dxa"/>
            <w:vAlign w:val="center"/>
          </w:tcPr>
          <w:p w14:paraId="281CC9BF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사용자에게 일정 확률로 아이템을 획득할 수 있는 루트박스이다.</w:t>
            </w:r>
          </w:p>
        </w:tc>
      </w:tr>
    </w:tbl>
    <w:p w14:paraId="554C7D90" w14:textId="77777777" w:rsidR="00E63940" w:rsidRPr="00E91BEE" w:rsidRDefault="00E63940" w:rsidP="00E63940">
      <w:pPr>
        <w:pStyle w:val="a0"/>
        <w:numPr>
          <w:ilvl w:val="0"/>
          <w:numId w:val="0"/>
        </w:numPr>
        <w:rPr>
          <w:rFonts w:asciiTheme="minorHAnsi" w:eastAsiaTheme="minorHAnsi" w:hAnsiTheme="minorHAnsi"/>
          <w:sz w:val="20"/>
          <w:szCs w:val="28"/>
        </w:rPr>
      </w:pPr>
    </w:p>
    <w:p w14:paraId="7279E217" w14:textId="77777777" w:rsidR="00E63940" w:rsidRPr="00E91BEE" w:rsidRDefault="00E63940" w:rsidP="00E63940">
      <w:pPr>
        <w:pStyle w:val="a2"/>
        <w:outlineLvl w:val="0"/>
        <w:rPr>
          <w:rFonts w:asciiTheme="minorHAnsi" w:eastAsiaTheme="minorHAnsi" w:hAnsiTheme="minorHAnsi"/>
          <w:sz w:val="28"/>
          <w:szCs w:val="28"/>
        </w:rPr>
      </w:pPr>
      <w:bookmarkStart w:id="32" w:name="_Toc24634005"/>
      <w:r w:rsidRPr="00E91BEE">
        <w:rPr>
          <w:rFonts w:asciiTheme="minorHAnsi" w:eastAsiaTheme="minorHAnsi" w:hAnsiTheme="minorHAnsi" w:hint="eastAsia"/>
          <w:sz w:val="28"/>
          <w:szCs w:val="28"/>
        </w:rPr>
        <w:t>아이템 데이터 테이블</w:t>
      </w:r>
      <w:bookmarkEnd w:id="32"/>
    </w:p>
    <w:p w14:paraId="48E371F5" w14:textId="4011499A" w:rsidR="00E63940" w:rsidRDefault="00E63940" w:rsidP="00E63940">
      <w:pPr>
        <w:pStyle w:val="a0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 xml:space="preserve">아이템 테이블은 언어 </w:t>
      </w:r>
      <w:r w:rsidRPr="00E91BEE">
        <w:rPr>
          <w:rFonts w:asciiTheme="minorHAnsi" w:eastAsiaTheme="minorHAnsi" w:hAnsiTheme="minorHAnsi"/>
        </w:rPr>
        <w:t>Table</w:t>
      </w:r>
      <w:r w:rsidRPr="00E91BEE">
        <w:rPr>
          <w:rFonts w:asciiTheme="minorHAnsi" w:eastAsiaTheme="minorHAnsi" w:hAnsiTheme="minorHAnsi" w:hint="eastAsia"/>
        </w:rPr>
        <w:t>,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>루트박스 T</w:t>
      </w:r>
      <w:r w:rsidRPr="00E91BEE">
        <w:rPr>
          <w:rFonts w:asciiTheme="minorHAnsi" w:eastAsiaTheme="minorHAnsi" w:hAnsiTheme="minorHAnsi"/>
        </w:rPr>
        <w:t>able</w:t>
      </w:r>
      <w:r w:rsidRPr="00E91BEE">
        <w:rPr>
          <w:rFonts w:asciiTheme="minorHAnsi" w:eastAsiaTheme="minorHAnsi" w:hAnsiTheme="minorHAnsi" w:hint="eastAsia"/>
        </w:rPr>
        <w:t>과 연관되어 있다.</w:t>
      </w:r>
    </w:p>
    <w:tbl>
      <w:tblPr>
        <w:tblStyle w:val="af4"/>
        <w:tblW w:w="8778" w:type="dxa"/>
        <w:tblInd w:w="687" w:type="dxa"/>
        <w:tblLook w:val="04A0" w:firstRow="1" w:lastRow="0" w:firstColumn="1" w:lastColumn="0" w:noHBand="0" w:noVBand="1"/>
      </w:tblPr>
      <w:tblGrid>
        <w:gridCol w:w="868"/>
        <w:gridCol w:w="2636"/>
        <w:gridCol w:w="907"/>
        <w:gridCol w:w="4367"/>
      </w:tblGrid>
      <w:tr w:rsidR="004C285D" w:rsidRPr="00E91BEE" w14:paraId="589DC632" w14:textId="77777777" w:rsidTr="00340F70">
        <w:tc>
          <w:tcPr>
            <w:tcW w:w="868" w:type="dxa"/>
            <w:shd w:val="clear" w:color="auto" w:fill="BFBFBF" w:themeFill="background1" w:themeFillShade="BF"/>
          </w:tcPr>
          <w:p w14:paraId="0F5503C8" w14:textId="77777777" w:rsidR="004C285D" w:rsidRPr="00E91BEE" w:rsidRDefault="004C285D" w:rsidP="00340F70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Cs w:val="28"/>
              </w:rPr>
              <w:t>목록</w:t>
            </w:r>
          </w:p>
        </w:tc>
        <w:tc>
          <w:tcPr>
            <w:tcW w:w="7910" w:type="dxa"/>
            <w:gridSpan w:val="3"/>
            <w:shd w:val="clear" w:color="auto" w:fill="BFBFBF" w:themeFill="background1" w:themeFillShade="BF"/>
          </w:tcPr>
          <w:p w14:paraId="4B7EC022" w14:textId="77777777" w:rsidR="004C285D" w:rsidRPr="00E91BEE" w:rsidRDefault="004C285D" w:rsidP="00340F70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Cs w:val="28"/>
              </w:rPr>
              <w:t>내용</w:t>
            </w:r>
          </w:p>
        </w:tc>
      </w:tr>
      <w:tr w:rsidR="004C285D" w:rsidRPr="00E91BEE" w14:paraId="472BB063" w14:textId="77777777" w:rsidTr="00340F70">
        <w:tc>
          <w:tcPr>
            <w:tcW w:w="868" w:type="dxa"/>
            <w:vAlign w:val="center"/>
          </w:tcPr>
          <w:p w14:paraId="37C950F2" w14:textId="77777777" w:rsidR="004C285D" w:rsidRPr="00E91BEE" w:rsidRDefault="004C285D" w:rsidP="00340F70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파일</w:t>
            </w:r>
          </w:p>
        </w:tc>
        <w:tc>
          <w:tcPr>
            <w:tcW w:w="2636" w:type="dxa"/>
            <w:vAlign w:val="center"/>
          </w:tcPr>
          <w:p w14:paraId="41331327" w14:textId="77777777" w:rsidR="004C285D" w:rsidRPr="00E91BEE" w:rsidRDefault="004C285D" w:rsidP="00340F70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>.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png, .prefab</w:t>
            </w:r>
          </w:p>
        </w:tc>
        <w:tc>
          <w:tcPr>
            <w:tcW w:w="907" w:type="dxa"/>
            <w:vAlign w:val="center"/>
          </w:tcPr>
          <w:p w14:paraId="5F72A4B2" w14:textId="77777777" w:rsidR="004C285D" w:rsidRPr="00E91BEE" w:rsidRDefault="004C285D" w:rsidP="00340F70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bCs/>
                <w:sz w:val="20"/>
                <w:szCs w:val="20"/>
              </w:rPr>
              <w:t>참조</w:t>
            </w:r>
          </w:p>
        </w:tc>
        <w:tc>
          <w:tcPr>
            <w:tcW w:w="4367" w:type="dxa"/>
            <w:vAlign w:val="center"/>
          </w:tcPr>
          <w:p w14:paraId="4C251F39" w14:textId="77777777" w:rsidR="004C285D" w:rsidRPr="00E91BEE" w:rsidRDefault="004C285D" w:rsidP="00340F70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루트박스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Table</w:t>
            </w:r>
          </w:p>
        </w:tc>
      </w:tr>
      <w:tr w:rsidR="004C285D" w:rsidRPr="00E91BEE" w14:paraId="027DD957" w14:textId="77777777" w:rsidTr="00340F70">
        <w:tc>
          <w:tcPr>
            <w:tcW w:w="868" w:type="dxa"/>
            <w:vAlign w:val="center"/>
          </w:tcPr>
          <w:p w14:paraId="721AA845" w14:textId="77777777" w:rsidR="004C285D" w:rsidRPr="00E91BEE" w:rsidRDefault="004C285D" w:rsidP="00340F70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시트</w:t>
            </w:r>
          </w:p>
        </w:tc>
        <w:tc>
          <w:tcPr>
            <w:tcW w:w="7910" w:type="dxa"/>
            <w:gridSpan w:val="3"/>
            <w:vAlign w:val="center"/>
          </w:tcPr>
          <w:p w14:paraId="03B644E6" w14:textId="77777777" w:rsidR="004C285D" w:rsidRPr="00E91BEE" w:rsidRDefault="00DA0242" w:rsidP="00340F70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hyperlink r:id="rId58" w:history="1">
              <w:r w:rsidR="004C285D" w:rsidRPr="00E91BEE">
                <w:rPr>
                  <w:rStyle w:val="ad"/>
                  <w:rFonts w:asciiTheme="minorHAnsi" w:eastAsiaTheme="minorHAnsi" w:hAnsiTheme="minorHAnsi"/>
                  <w:sz w:val="20"/>
                  <w:szCs w:val="20"/>
                </w:rPr>
                <w:t>19.11.06 시스템 데이터 테이블 3차 피드백.xlsx</w:t>
              </w:r>
            </w:hyperlink>
          </w:p>
        </w:tc>
      </w:tr>
    </w:tbl>
    <w:p w14:paraId="73DFF818" w14:textId="44823C63" w:rsidR="00A969CA" w:rsidRDefault="00A969CA" w:rsidP="00A969CA">
      <w:pPr>
        <w:pStyle w:val="a0"/>
        <w:numPr>
          <w:ilvl w:val="0"/>
          <w:numId w:val="0"/>
        </w:numPr>
        <w:rPr>
          <w:rFonts w:asciiTheme="minorHAnsi" w:eastAsiaTheme="minorHAnsi" w:hAnsiTheme="minorHAnsi"/>
        </w:rPr>
      </w:pPr>
    </w:p>
    <w:p w14:paraId="535371EA" w14:textId="77777777" w:rsidR="00A969CA" w:rsidRDefault="00A969CA">
      <w:pPr>
        <w:widowControl/>
        <w:wordWrap/>
        <w:autoSpaceDE/>
        <w:autoSpaceDN/>
        <w:jc w:val="left"/>
        <w:rPr>
          <w:rFonts w:asciiTheme="minorHAnsi" w:eastAsiaTheme="minorHAnsi" w:hAnsiTheme="minorHAnsi"/>
          <w:sz w:val="22"/>
          <w:szCs w:val="24"/>
        </w:rPr>
      </w:pPr>
      <w:r>
        <w:rPr>
          <w:rFonts w:asciiTheme="minorHAnsi" w:eastAsiaTheme="minorHAnsi" w:hAnsiTheme="minorHAnsi"/>
        </w:rPr>
        <w:br w:type="page"/>
      </w:r>
    </w:p>
    <w:p w14:paraId="0216704F" w14:textId="77777777" w:rsidR="00E63940" w:rsidRPr="00E91BEE" w:rsidRDefault="00E63940" w:rsidP="00E63940">
      <w:pPr>
        <w:pStyle w:val="a2"/>
        <w:outlineLvl w:val="0"/>
        <w:rPr>
          <w:rFonts w:asciiTheme="minorHAnsi" w:eastAsiaTheme="minorHAnsi" w:hAnsiTheme="minorHAnsi"/>
          <w:sz w:val="28"/>
          <w:szCs w:val="28"/>
        </w:rPr>
      </w:pPr>
      <w:bookmarkStart w:id="33" w:name="_Toc24634006"/>
      <w:r w:rsidRPr="00E91BEE">
        <w:rPr>
          <w:rFonts w:asciiTheme="minorHAnsi" w:eastAsiaTheme="minorHAnsi" w:hAnsiTheme="minorHAnsi" w:hint="eastAsia"/>
          <w:sz w:val="28"/>
          <w:szCs w:val="28"/>
        </w:rPr>
        <w:lastRenderedPageBreak/>
        <w:t>아이템 플로우 차트</w:t>
      </w:r>
      <w:bookmarkEnd w:id="33"/>
    </w:p>
    <w:p w14:paraId="31DF37A1" w14:textId="77777777" w:rsidR="00E63940" w:rsidRPr="00E91BEE" w:rsidRDefault="00E63940" w:rsidP="00E63940">
      <w:pPr>
        <w:pStyle w:val="a0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>아이템을 사용했을 경우 발생되는 플로우 차트다.</w:t>
      </w:r>
    </w:p>
    <w:tbl>
      <w:tblPr>
        <w:tblStyle w:val="af4"/>
        <w:tblW w:w="0" w:type="auto"/>
        <w:tblInd w:w="687" w:type="dxa"/>
        <w:tblLook w:val="04A0" w:firstRow="1" w:lastRow="0" w:firstColumn="1" w:lastColumn="0" w:noHBand="0" w:noVBand="1"/>
      </w:tblPr>
      <w:tblGrid>
        <w:gridCol w:w="9096"/>
      </w:tblGrid>
      <w:tr w:rsidR="00E63940" w:rsidRPr="00E91BEE" w14:paraId="6F4579EC" w14:textId="77777777" w:rsidTr="00D8786E">
        <w:tc>
          <w:tcPr>
            <w:tcW w:w="8941" w:type="dxa"/>
            <w:shd w:val="clear" w:color="auto" w:fill="BFBFBF" w:themeFill="background1" w:themeFillShade="BF"/>
            <w:vAlign w:val="center"/>
          </w:tcPr>
          <w:p w14:paraId="5B65E66B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bCs/>
                <w:szCs w:val="22"/>
              </w:rPr>
            </w:pPr>
            <w:r w:rsidRPr="00E91BEE">
              <w:rPr>
                <w:rFonts w:asciiTheme="minorHAnsi" w:eastAsiaTheme="minorHAnsi" w:hAnsiTheme="minorHAnsi" w:hint="eastAsia"/>
                <w:b/>
                <w:bCs/>
                <w:szCs w:val="22"/>
              </w:rPr>
              <w:t>아이템 사용 플로우 차트</w:t>
            </w:r>
          </w:p>
        </w:tc>
      </w:tr>
      <w:tr w:rsidR="00E63940" w:rsidRPr="00E91BEE" w14:paraId="192F4A67" w14:textId="77777777" w:rsidTr="00D8786E">
        <w:trPr>
          <w:trHeight w:val="9015"/>
        </w:trPr>
        <w:tc>
          <w:tcPr>
            <w:tcW w:w="8941" w:type="dxa"/>
            <w:vAlign w:val="center"/>
          </w:tcPr>
          <w:p w14:paraId="576357E1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  <w:noProof/>
                <w:sz w:val="28"/>
                <w:szCs w:val="28"/>
              </w:rPr>
              <w:drawing>
                <wp:inline distT="0" distB="0" distL="0" distR="0" wp14:anchorId="19EE76E1" wp14:editId="6C534491">
                  <wp:extent cx="5637808" cy="5549900"/>
                  <wp:effectExtent l="0" t="0" r="127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2385" cy="5554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AC7191" w14:textId="77777777" w:rsidR="00E63940" w:rsidRPr="00E91BEE" w:rsidRDefault="00E63940" w:rsidP="00E63940">
      <w:pPr>
        <w:pStyle w:val="a2"/>
        <w:outlineLvl w:val="0"/>
        <w:rPr>
          <w:rFonts w:asciiTheme="minorHAnsi" w:eastAsiaTheme="minorHAnsi" w:hAnsiTheme="minorHAnsi"/>
          <w:sz w:val="28"/>
          <w:szCs w:val="28"/>
        </w:rPr>
      </w:pPr>
      <w:bookmarkStart w:id="34" w:name="_Toc24634007"/>
      <w:r w:rsidRPr="00E91BEE">
        <w:rPr>
          <w:rFonts w:asciiTheme="minorHAnsi" w:eastAsiaTheme="minorHAnsi" w:hAnsiTheme="minorHAnsi" w:hint="eastAsia"/>
          <w:sz w:val="28"/>
          <w:szCs w:val="28"/>
        </w:rPr>
        <w:t>루트박스</w:t>
      </w:r>
      <w:bookmarkEnd w:id="34"/>
      <w:r w:rsidRPr="00E91BEE">
        <w:rPr>
          <w:rFonts w:asciiTheme="minorHAnsi" w:eastAsiaTheme="minorHAnsi" w:hAnsiTheme="minorHAnsi" w:hint="eastAsia"/>
          <w:sz w:val="28"/>
          <w:szCs w:val="28"/>
        </w:rPr>
        <w:t xml:space="preserve"> </w:t>
      </w:r>
    </w:p>
    <w:p w14:paraId="35561463" w14:textId="5C340657" w:rsidR="00E63940" w:rsidRPr="00E91BEE" w:rsidRDefault="00E63940" w:rsidP="00E63940">
      <w:pPr>
        <w:pStyle w:val="a0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 xml:space="preserve">루트박스에는 </w:t>
      </w:r>
      <w:r w:rsidRPr="00E91BEE">
        <w:rPr>
          <w:rFonts w:asciiTheme="minorHAnsi" w:eastAsiaTheme="minorHAnsi" w:hAnsiTheme="minorHAnsi"/>
        </w:rPr>
        <w:t>1</w:t>
      </w:r>
      <w:r w:rsidRPr="00E91BEE">
        <w:rPr>
          <w:rFonts w:asciiTheme="minorHAnsi" w:eastAsiaTheme="minorHAnsi" w:hAnsiTheme="minorHAnsi" w:hint="eastAsia"/>
        </w:rPr>
        <w:t>개 이상의 아이템</w:t>
      </w:r>
      <w:r w:rsidR="005B4230">
        <w:rPr>
          <w:rFonts w:asciiTheme="minorHAnsi" w:eastAsiaTheme="minorHAnsi" w:hAnsiTheme="minorHAnsi" w:hint="eastAsia"/>
        </w:rPr>
        <w:t>이 있어야 하고,</w:t>
      </w:r>
      <w:r w:rsidR="005B4230">
        <w:rPr>
          <w:rFonts w:asciiTheme="minorHAnsi" w:eastAsiaTheme="minorHAnsi" w:hAnsiTheme="minorHAnsi"/>
        </w:rPr>
        <w:t xml:space="preserve"> </w:t>
      </w:r>
      <w:r w:rsidR="005B4230">
        <w:rPr>
          <w:rFonts w:asciiTheme="minorHAnsi" w:eastAsiaTheme="minorHAnsi" w:hAnsiTheme="minorHAnsi" w:hint="eastAsia"/>
        </w:rPr>
        <w:t xml:space="preserve">전체 확률의 합은 </w:t>
      </w:r>
      <w:r w:rsidR="005B4230">
        <w:rPr>
          <w:rFonts w:asciiTheme="minorHAnsi" w:eastAsiaTheme="minorHAnsi" w:hAnsiTheme="minorHAnsi"/>
        </w:rPr>
        <w:t>100%</w:t>
      </w:r>
      <w:r w:rsidR="005B4230">
        <w:rPr>
          <w:rFonts w:asciiTheme="minorHAnsi" w:eastAsiaTheme="minorHAnsi" w:hAnsiTheme="minorHAnsi" w:hint="eastAsia"/>
        </w:rPr>
        <w:t>여야 한다.</w:t>
      </w:r>
    </w:p>
    <w:p w14:paraId="68D0400B" w14:textId="77777777" w:rsidR="00E63940" w:rsidRPr="00E91BEE" w:rsidRDefault="00E63940" w:rsidP="00E63940">
      <w:pPr>
        <w:pStyle w:val="a0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 xml:space="preserve">루트박스는 최대 </w:t>
      </w:r>
      <w:r w:rsidRPr="00E91BEE">
        <w:rPr>
          <w:rFonts w:asciiTheme="minorHAnsi" w:eastAsiaTheme="minorHAnsi" w:hAnsiTheme="minorHAnsi"/>
        </w:rPr>
        <w:t>100</w:t>
      </w:r>
      <w:r w:rsidRPr="00E91BEE">
        <w:rPr>
          <w:rFonts w:asciiTheme="minorHAnsi" w:eastAsiaTheme="minorHAnsi" w:hAnsiTheme="minorHAnsi" w:hint="eastAsia"/>
        </w:rPr>
        <w:t xml:space="preserve">개의 아이템을 각각 </w:t>
      </w:r>
      <w:r w:rsidRPr="00E91BEE">
        <w:rPr>
          <w:rFonts w:asciiTheme="minorHAnsi" w:eastAsiaTheme="minorHAnsi" w:hAnsiTheme="minorHAnsi"/>
        </w:rPr>
        <w:t>N</w:t>
      </w:r>
      <w:r w:rsidRPr="00E91BEE">
        <w:rPr>
          <w:rFonts w:asciiTheme="minorHAnsi" w:eastAsiaTheme="minorHAnsi" w:hAnsiTheme="minorHAnsi" w:hint="eastAsia"/>
        </w:rPr>
        <w:t xml:space="preserve">개씩 넣을 수 있다. </w:t>
      </w:r>
    </w:p>
    <w:p w14:paraId="1835C2D6" w14:textId="77777777" w:rsidR="00E63940" w:rsidRPr="00E91BEE" w:rsidRDefault="00E63940" w:rsidP="00E63940">
      <w:pPr>
        <w:pStyle w:val="a0"/>
        <w:numPr>
          <w:ilvl w:val="0"/>
          <w:numId w:val="0"/>
        </w:numPr>
        <w:ind w:left="687" w:hanging="403"/>
        <w:rPr>
          <w:rFonts w:asciiTheme="minorHAnsi" w:eastAsiaTheme="minorHAnsi" w:hAnsiTheme="minorHAnsi"/>
        </w:rPr>
      </w:pPr>
    </w:p>
    <w:p w14:paraId="6180413D" w14:textId="77777777" w:rsidR="00E63940" w:rsidRPr="00E91BEE" w:rsidRDefault="00E63940" w:rsidP="00E63940">
      <w:pPr>
        <w:pStyle w:val="a2"/>
        <w:outlineLvl w:val="0"/>
        <w:rPr>
          <w:rFonts w:asciiTheme="minorHAnsi" w:eastAsiaTheme="minorHAnsi" w:hAnsiTheme="minorHAnsi"/>
          <w:sz w:val="28"/>
          <w:szCs w:val="28"/>
        </w:rPr>
      </w:pPr>
      <w:bookmarkStart w:id="35" w:name="_Toc24634008"/>
      <w:r w:rsidRPr="00E91BEE">
        <w:rPr>
          <w:rFonts w:asciiTheme="minorHAnsi" w:eastAsiaTheme="minorHAnsi" w:hAnsiTheme="minorHAnsi" w:hint="eastAsia"/>
          <w:sz w:val="28"/>
          <w:szCs w:val="28"/>
        </w:rPr>
        <w:t>루트박스 데이터 테이블</w:t>
      </w:r>
      <w:bookmarkEnd w:id="35"/>
    </w:p>
    <w:p w14:paraId="1053B587" w14:textId="77777777" w:rsidR="00E63940" w:rsidRPr="00E91BEE" w:rsidRDefault="00E63940" w:rsidP="00E63940">
      <w:pPr>
        <w:pStyle w:val="a0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>D</w:t>
      </w:r>
      <w:r w:rsidRPr="00E91BEE">
        <w:rPr>
          <w:rFonts w:asciiTheme="minorHAnsi" w:eastAsiaTheme="minorHAnsi" w:hAnsiTheme="minorHAnsi"/>
        </w:rPr>
        <w:t>B</w:t>
      </w:r>
      <w:r w:rsidRPr="00E91BEE">
        <w:rPr>
          <w:rFonts w:asciiTheme="minorHAnsi" w:eastAsiaTheme="minorHAnsi" w:hAnsiTheme="minorHAnsi" w:hint="eastAsia"/>
        </w:rPr>
        <w:t>에서 사용될 루트박스 데이터 테이블로,</w:t>
      </w:r>
      <w:r w:rsidRPr="00E91BEE">
        <w:rPr>
          <w:rFonts w:asciiTheme="minorHAnsi" w:eastAsiaTheme="minorHAnsi" w:hAnsiTheme="minorHAnsi"/>
        </w:rPr>
        <w:t xml:space="preserve"> </w:t>
      </w:r>
      <w:r w:rsidRPr="00E91BEE">
        <w:rPr>
          <w:rFonts w:asciiTheme="minorHAnsi" w:eastAsiaTheme="minorHAnsi" w:hAnsiTheme="minorHAnsi" w:hint="eastAsia"/>
        </w:rPr>
        <w:t>아이템 T</w:t>
      </w:r>
      <w:r w:rsidRPr="00E91BEE">
        <w:rPr>
          <w:rFonts w:asciiTheme="minorHAnsi" w:eastAsiaTheme="minorHAnsi" w:hAnsiTheme="minorHAnsi"/>
        </w:rPr>
        <w:t>ab</w:t>
      </w:r>
      <w:r w:rsidRPr="00E91BEE">
        <w:rPr>
          <w:rFonts w:asciiTheme="minorHAnsi" w:eastAsiaTheme="minorHAnsi" w:hAnsiTheme="minorHAnsi" w:hint="eastAsia"/>
        </w:rPr>
        <w:t>l</w:t>
      </w:r>
      <w:r w:rsidRPr="00E91BEE">
        <w:rPr>
          <w:rFonts w:asciiTheme="minorHAnsi" w:eastAsiaTheme="minorHAnsi" w:hAnsiTheme="minorHAnsi"/>
        </w:rPr>
        <w:t>e</w:t>
      </w:r>
      <w:r w:rsidRPr="00E91BEE">
        <w:rPr>
          <w:rFonts w:asciiTheme="minorHAnsi" w:eastAsiaTheme="minorHAnsi" w:hAnsiTheme="minorHAnsi" w:hint="eastAsia"/>
        </w:rPr>
        <w:t>과 연관 되어있다.</w:t>
      </w:r>
    </w:p>
    <w:tbl>
      <w:tblPr>
        <w:tblStyle w:val="af4"/>
        <w:tblW w:w="8778" w:type="dxa"/>
        <w:tblInd w:w="687" w:type="dxa"/>
        <w:tblLook w:val="04A0" w:firstRow="1" w:lastRow="0" w:firstColumn="1" w:lastColumn="0" w:noHBand="0" w:noVBand="1"/>
      </w:tblPr>
      <w:tblGrid>
        <w:gridCol w:w="868"/>
        <w:gridCol w:w="2636"/>
        <w:gridCol w:w="907"/>
        <w:gridCol w:w="4367"/>
      </w:tblGrid>
      <w:tr w:rsidR="00E63940" w:rsidRPr="00E91BEE" w14:paraId="496E2A74" w14:textId="77777777" w:rsidTr="00D8786E">
        <w:tc>
          <w:tcPr>
            <w:tcW w:w="868" w:type="dxa"/>
            <w:shd w:val="clear" w:color="auto" w:fill="BFBFBF" w:themeFill="background1" w:themeFillShade="BF"/>
          </w:tcPr>
          <w:p w14:paraId="7667B2E3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Cs w:val="28"/>
              </w:rPr>
              <w:t>목록</w:t>
            </w:r>
          </w:p>
        </w:tc>
        <w:tc>
          <w:tcPr>
            <w:tcW w:w="7910" w:type="dxa"/>
            <w:gridSpan w:val="3"/>
            <w:shd w:val="clear" w:color="auto" w:fill="BFBFBF" w:themeFill="background1" w:themeFillShade="BF"/>
          </w:tcPr>
          <w:p w14:paraId="0346AD2C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Cs w:val="28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Cs w:val="28"/>
              </w:rPr>
              <w:t>주소</w:t>
            </w:r>
          </w:p>
        </w:tc>
      </w:tr>
      <w:tr w:rsidR="00E63940" w:rsidRPr="00E91BEE" w14:paraId="0DC7752A" w14:textId="77777777" w:rsidTr="00D8786E">
        <w:tc>
          <w:tcPr>
            <w:tcW w:w="868" w:type="dxa"/>
            <w:vAlign w:val="center"/>
          </w:tcPr>
          <w:p w14:paraId="225F8A33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파일</w:t>
            </w:r>
          </w:p>
        </w:tc>
        <w:tc>
          <w:tcPr>
            <w:tcW w:w="2636" w:type="dxa"/>
            <w:vAlign w:val="center"/>
          </w:tcPr>
          <w:p w14:paraId="464579C7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-</w:t>
            </w:r>
          </w:p>
        </w:tc>
        <w:tc>
          <w:tcPr>
            <w:tcW w:w="907" w:type="dxa"/>
            <w:vAlign w:val="center"/>
          </w:tcPr>
          <w:p w14:paraId="725DAA6C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bCs/>
                <w:sz w:val="20"/>
                <w:szCs w:val="20"/>
              </w:rPr>
              <w:t>참조</w:t>
            </w:r>
          </w:p>
        </w:tc>
        <w:tc>
          <w:tcPr>
            <w:tcW w:w="4367" w:type="dxa"/>
            <w:vAlign w:val="center"/>
          </w:tcPr>
          <w:p w14:paraId="0E5FD6FE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아이템 </w:t>
            </w:r>
            <w:r w:rsidRPr="00E91BEE">
              <w:rPr>
                <w:rFonts w:asciiTheme="minorHAnsi" w:eastAsiaTheme="minorHAnsi" w:hAnsiTheme="minorHAnsi"/>
                <w:sz w:val="20"/>
                <w:szCs w:val="20"/>
              </w:rPr>
              <w:t>Table</w:t>
            </w:r>
          </w:p>
        </w:tc>
      </w:tr>
      <w:tr w:rsidR="00E63940" w:rsidRPr="00E91BEE" w14:paraId="3F9C2249" w14:textId="77777777" w:rsidTr="00D8786E">
        <w:tc>
          <w:tcPr>
            <w:tcW w:w="868" w:type="dxa"/>
            <w:vAlign w:val="center"/>
          </w:tcPr>
          <w:p w14:paraId="37E68A26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E91BEE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시트</w:t>
            </w:r>
          </w:p>
        </w:tc>
        <w:tc>
          <w:tcPr>
            <w:tcW w:w="7910" w:type="dxa"/>
            <w:gridSpan w:val="3"/>
            <w:vAlign w:val="center"/>
          </w:tcPr>
          <w:p w14:paraId="224EAEFF" w14:textId="77777777" w:rsidR="00E63940" w:rsidRPr="00E91BEE" w:rsidRDefault="00DA0242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hyperlink r:id="rId60" w:history="1">
              <w:r w:rsidR="00E63940" w:rsidRPr="00E91BEE">
                <w:rPr>
                  <w:rStyle w:val="ad"/>
                  <w:rFonts w:asciiTheme="minorHAnsi" w:eastAsiaTheme="minorHAnsi" w:hAnsiTheme="minorHAnsi"/>
                  <w:sz w:val="20"/>
                  <w:szCs w:val="20"/>
                </w:rPr>
                <w:t>19.11.06 시스템 데이터 테이블 3차 피드백.xlsx</w:t>
              </w:r>
            </w:hyperlink>
          </w:p>
        </w:tc>
      </w:tr>
    </w:tbl>
    <w:p w14:paraId="0FBC2B7A" w14:textId="77777777" w:rsidR="00E63940" w:rsidRPr="00E91BEE" w:rsidRDefault="00E63940" w:rsidP="00E63940">
      <w:pPr>
        <w:pStyle w:val="a2"/>
        <w:outlineLvl w:val="0"/>
        <w:rPr>
          <w:rFonts w:asciiTheme="minorHAnsi" w:eastAsiaTheme="minorHAnsi" w:hAnsiTheme="minorHAnsi"/>
          <w:sz w:val="28"/>
          <w:szCs w:val="28"/>
        </w:rPr>
      </w:pPr>
      <w:bookmarkStart w:id="36" w:name="_Toc24634009"/>
      <w:r w:rsidRPr="00E91BEE">
        <w:rPr>
          <w:rFonts w:asciiTheme="minorHAnsi" w:eastAsiaTheme="minorHAnsi" w:hAnsiTheme="minorHAnsi" w:hint="eastAsia"/>
          <w:sz w:val="28"/>
          <w:szCs w:val="28"/>
        </w:rPr>
        <w:lastRenderedPageBreak/>
        <w:t>루트박스 플로우 차트</w:t>
      </w:r>
      <w:bookmarkEnd w:id="36"/>
    </w:p>
    <w:p w14:paraId="40DC9A0C" w14:textId="77777777" w:rsidR="00E63940" w:rsidRPr="00E91BEE" w:rsidRDefault="00E63940" w:rsidP="00E63940">
      <w:pPr>
        <w:pStyle w:val="a0"/>
        <w:rPr>
          <w:rFonts w:asciiTheme="minorHAnsi" w:eastAsiaTheme="minorHAnsi" w:hAnsiTheme="minorHAnsi"/>
        </w:rPr>
      </w:pPr>
      <w:r w:rsidRPr="00E91BEE">
        <w:rPr>
          <w:rFonts w:asciiTheme="minorHAnsi" w:eastAsiaTheme="minorHAnsi" w:hAnsiTheme="minorHAnsi" w:hint="eastAsia"/>
        </w:rPr>
        <w:t>루트박스를 사용했을 경우의 플로우 차트다.</w:t>
      </w:r>
    </w:p>
    <w:tbl>
      <w:tblPr>
        <w:tblStyle w:val="af4"/>
        <w:tblW w:w="0" w:type="auto"/>
        <w:tblInd w:w="687" w:type="dxa"/>
        <w:tblLook w:val="04A0" w:firstRow="1" w:lastRow="0" w:firstColumn="1" w:lastColumn="0" w:noHBand="0" w:noVBand="1"/>
      </w:tblPr>
      <w:tblGrid>
        <w:gridCol w:w="9096"/>
      </w:tblGrid>
      <w:tr w:rsidR="00E63940" w:rsidRPr="00E91BEE" w14:paraId="4CC69023" w14:textId="77777777" w:rsidTr="00D8786E">
        <w:tc>
          <w:tcPr>
            <w:tcW w:w="8941" w:type="dxa"/>
            <w:shd w:val="clear" w:color="auto" w:fill="BFBFBF" w:themeFill="background1" w:themeFillShade="BF"/>
            <w:vAlign w:val="center"/>
          </w:tcPr>
          <w:p w14:paraId="6A0E9712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  <w:b/>
                <w:bCs/>
                <w:szCs w:val="22"/>
              </w:rPr>
            </w:pPr>
            <w:r w:rsidRPr="00E91BEE">
              <w:rPr>
                <w:rFonts w:asciiTheme="minorHAnsi" w:eastAsiaTheme="minorHAnsi" w:hAnsiTheme="minorHAnsi" w:hint="eastAsia"/>
                <w:b/>
                <w:bCs/>
                <w:szCs w:val="22"/>
              </w:rPr>
              <w:t>루트박스 플로우 차트</w:t>
            </w:r>
          </w:p>
        </w:tc>
      </w:tr>
      <w:tr w:rsidR="00E63940" w:rsidRPr="00E91BEE" w14:paraId="73EE598D" w14:textId="77777777" w:rsidTr="00D8786E">
        <w:trPr>
          <w:trHeight w:val="12158"/>
        </w:trPr>
        <w:tc>
          <w:tcPr>
            <w:tcW w:w="8941" w:type="dxa"/>
            <w:vAlign w:val="center"/>
          </w:tcPr>
          <w:p w14:paraId="78947F8E" w14:textId="77777777" w:rsidR="00E63940" w:rsidRPr="00E91BEE" w:rsidRDefault="00E63940" w:rsidP="00D8786E">
            <w:pPr>
              <w:pStyle w:val="a0"/>
              <w:numPr>
                <w:ilvl w:val="0"/>
                <w:numId w:val="0"/>
              </w:num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517A5CAB" wp14:editId="5E41FED6">
                  <wp:extent cx="5638429" cy="7512050"/>
                  <wp:effectExtent l="0" t="0" r="635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5287" cy="7521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264253" w14:textId="77777777" w:rsidR="00E63940" w:rsidRPr="00E91BEE" w:rsidRDefault="00E63940" w:rsidP="00BB4895">
      <w:pPr>
        <w:pStyle w:val="a0"/>
        <w:numPr>
          <w:ilvl w:val="0"/>
          <w:numId w:val="0"/>
        </w:numPr>
        <w:tabs>
          <w:tab w:val="clear" w:pos="590"/>
          <w:tab w:val="left" w:pos="709"/>
        </w:tabs>
        <w:rPr>
          <w:rFonts w:asciiTheme="minorHAnsi" w:eastAsiaTheme="minorHAnsi" w:hAnsiTheme="minorHAnsi"/>
        </w:rPr>
      </w:pPr>
    </w:p>
    <w:sectPr w:rsidR="00E63940" w:rsidRPr="00E91BEE" w:rsidSect="00B56838">
      <w:headerReference w:type="default" r:id="rId62"/>
      <w:footerReference w:type="default" r:id="rId63"/>
      <w:pgSz w:w="11906" w:h="16838"/>
      <w:pgMar w:top="1701" w:right="1134" w:bottom="992" w:left="1134" w:header="1418" w:footer="363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CACE3F" w14:textId="77777777" w:rsidR="00DA0242" w:rsidRDefault="00DA0242" w:rsidP="00E8393F">
      <w:pPr>
        <w:ind w:left="284"/>
      </w:pPr>
      <w:r>
        <w:separator/>
      </w:r>
    </w:p>
  </w:endnote>
  <w:endnote w:type="continuationSeparator" w:id="0">
    <w:p w14:paraId="1CBD4F2D" w14:textId="77777777" w:rsidR="00DA0242" w:rsidRDefault="00DA0242" w:rsidP="00E8393F">
      <w:pPr>
        <w:ind w:left="284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68B312" w14:textId="4DCF096A" w:rsidR="00E417E4" w:rsidRPr="00FD3830" w:rsidRDefault="00E417E4" w:rsidP="00B20E57">
    <w:pPr>
      <w:pStyle w:val="af3"/>
      <w:ind w:leftChars="142" w:left="284" w:firstLineChars="900" w:firstLine="1620"/>
      <w:jc w:val="left"/>
      <w:rPr>
        <w:b/>
        <w:kern w:val="0"/>
        <w:sz w:val="18"/>
        <w:szCs w:val="18"/>
      </w:rPr>
    </w:pPr>
    <w:r>
      <w:rPr>
        <w:b/>
        <w:noProof/>
        <w:kern w:val="0"/>
        <w:sz w:val="18"/>
        <w:szCs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9D5E8B0" wp14:editId="776DE3F4">
              <wp:simplePos x="0" y="0"/>
              <wp:positionH relativeFrom="column">
                <wp:posOffset>-85725</wp:posOffset>
              </wp:positionH>
              <wp:positionV relativeFrom="paragraph">
                <wp:posOffset>9525</wp:posOffset>
              </wp:positionV>
              <wp:extent cx="6290945" cy="0"/>
              <wp:effectExtent l="19050" t="19050" r="14605" b="19050"/>
              <wp:wrapNone/>
              <wp:docPr id="2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90945" cy="0"/>
                      </a:xfrm>
                      <a:prstGeom prst="straightConnector1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A58FF6D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left:0;text-align:left;margin-left:-6.75pt;margin-top:.75pt;width:495.3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" strokeweight="2.25pt"/>
          </w:pict>
        </mc:Fallback>
      </mc:AlternateContent>
    </w:r>
    <w:r>
      <w:rPr>
        <w:rFonts w:hint="eastAsia"/>
        <w:b/>
        <w:kern w:val="0"/>
        <w:sz w:val="18"/>
        <w:szCs w:val="18"/>
      </w:rPr>
      <w:t xml:space="preserve">                                                                            </w:t>
    </w:r>
    <w:r w:rsidRPr="00DA4FA8">
      <w:rPr>
        <w:b/>
        <w:kern w:val="0"/>
        <w:sz w:val="18"/>
        <w:szCs w:val="18"/>
      </w:rPr>
      <w:fldChar w:fldCharType="begin"/>
    </w:r>
    <w:r w:rsidRPr="00DA4FA8">
      <w:rPr>
        <w:b/>
        <w:kern w:val="0"/>
        <w:sz w:val="18"/>
        <w:szCs w:val="18"/>
      </w:rPr>
      <w:instrText xml:space="preserve"> PAGE   \* MERGEFORMAT </w:instrText>
    </w:r>
    <w:r w:rsidRPr="00DA4FA8">
      <w:rPr>
        <w:b/>
        <w:kern w:val="0"/>
        <w:sz w:val="18"/>
        <w:szCs w:val="18"/>
      </w:rPr>
      <w:fldChar w:fldCharType="separate"/>
    </w:r>
    <w:r w:rsidRPr="003C1C42">
      <w:rPr>
        <w:b/>
        <w:noProof/>
        <w:kern w:val="0"/>
        <w:sz w:val="18"/>
        <w:szCs w:val="18"/>
        <w:lang w:val="ko-KR"/>
      </w:rPr>
      <w:t>15</w:t>
    </w:r>
    <w:r w:rsidRPr="00DA4FA8">
      <w:rPr>
        <w:b/>
        <w:kern w:val="0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479495" w14:textId="77777777" w:rsidR="00DA0242" w:rsidRDefault="00DA0242" w:rsidP="00E8393F">
      <w:pPr>
        <w:ind w:left="284"/>
      </w:pPr>
      <w:r>
        <w:separator/>
      </w:r>
    </w:p>
  </w:footnote>
  <w:footnote w:type="continuationSeparator" w:id="0">
    <w:p w14:paraId="69CDF7E1" w14:textId="77777777" w:rsidR="00DA0242" w:rsidRDefault="00DA0242" w:rsidP="00E8393F">
      <w:pPr>
        <w:ind w:left="284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074037" w14:textId="0CFC5503" w:rsidR="00E417E4" w:rsidRPr="003056B8" w:rsidRDefault="00E417E4" w:rsidP="00E8393F">
    <w:pPr>
      <w:pStyle w:val="af3"/>
      <w:ind w:left="284"/>
      <w:jc w:val="left"/>
      <w:rPr>
        <w:b/>
        <w:kern w:val="0"/>
        <w:sz w:val="18"/>
        <w:szCs w:val="18"/>
      </w:rPr>
    </w:pPr>
    <w:r>
      <w:rPr>
        <w:b/>
        <w:noProof/>
        <w:kern w:val="0"/>
        <w:sz w:val="18"/>
        <w:szCs w:val="18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6A9F3C37" wp14:editId="24B348CB">
              <wp:simplePos x="0" y="0"/>
              <wp:positionH relativeFrom="column">
                <wp:posOffset>-85725</wp:posOffset>
              </wp:positionH>
              <wp:positionV relativeFrom="paragraph">
                <wp:posOffset>191135</wp:posOffset>
              </wp:positionV>
              <wp:extent cx="6330950" cy="0"/>
              <wp:effectExtent l="9525" t="10160" r="12700" b="18415"/>
              <wp:wrapNone/>
              <wp:docPr id="8" name="AutoShap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30950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DDC1351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" o:spid="_x0000_s1026" type="#_x0000_t32" style="position:absolute;left:0;text-align:left;margin-left:-6.75pt;margin-top:15.05pt;width:498.5pt;height:0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" strokeweight="1.5pt"/>
          </w:pict>
        </mc:Fallback>
      </mc:AlternateContent>
    </w:r>
    <w:r>
      <w:rPr>
        <w:rFonts w:hint="eastAsia"/>
        <w:b/>
        <w:kern w:val="0"/>
        <w:sz w:val="18"/>
        <w:szCs w:val="18"/>
      </w:rPr>
      <w:tab/>
    </w:r>
    <w:r>
      <w:rPr>
        <w:rFonts w:hint="eastAsia"/>
        <w:b/>
        <w:kern w:val="0"/>
        <w:sz w:val="18"/>
        <w:szCs w:val="18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60B34"/>
    <w:multiLevelType w:val="hybridMultilevel"/>
    <w:tmpl w:val="F894D874"/>
    <w:lvl w:ilvl="0" w:tplc="63DC4C92">
      <w:start w:val="1"/>
      <w:numFmt w:val="bullet"/>
      <w:pStyle w:val="a"/>
      <w:lvlText w:val="–"/>
      <w:lvlJc w:val="left"/>
      <w:pPr>
        <w:ind w:left="1084" w:hanging="400"/>
      </w:pPr>
      <w:rPr>
        <w:rFonts w:ascii="굴림" w:eastAsia="굴림" w:hAnsi="굴림" w:hint="eastAsia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1" w15:restartNumberingAfterBreak="0">
    <w:nsid w:val="191453C2"/>
    <w:multiLevelType w:val="hybridMultilevel"/>
    <w:tmpl w:val="BCA0E5A2"/>
    <w:lvl w:ilvl="0" w:tplc="0A386EF4">
      <w:start w:val="1"/>
      <w:numFmt w:val="bullet"/>
      <w:pStyle w:val="a0"/>
      <w:lvlText w:val="▪"/>
      <w:lvlJc w:val="left"/>
      <w:pPr>
        <w:ind w:left="1084" w:hanging="400"/>
      </w:pPr>
      <w:rPr>
        <w:rFonts w:ascii="굴림" w:eastAsia="굴림" w:hAnsi="굴림" w:hint="eastAsia"/>
        <w:lang w:val="en-US"/>
      </w:rPr>
    </w:lvl>
    <w:lvl w:ilvl="1" w:tplc="04090003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2" w15:restartNumberingAfterBreak="0">
    <w:nsid w:val="28904D70"/>
    <w:multiLevelType w:val="multilevel"/>
    <w:tmpl w:val="8042018A"/>
    <w:lvl w:ilvl="0">
      <w:start w:val="1"/>
      <w:numFmt w:val="decimal"/>
      <w:pStyle w:val="a1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pStyle w:val="a2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a3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pStyle w:val="a4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attachedTemplate r:id="rId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A6736"/>
    <w:rsid w:val="000001C2"/>
    <w:rsid w:val="0000073D"/>
    <w:rsid w:val="000007C5"/>
    <w:rsid w:val="00000F52"/>
    <w:rsid w:val="00001146"/>
    <w:rsid w:val="00001EBF"/>
    <w:rsid w:val="000023A9"/>
    <w:rsid w:val="000031A4"/>
    <w:rsid w:val="000056AD"/>
    <w:rsid w:val="00006780"/>
    <w:rsid w:val="00006B06"/>
    <w:rsid w:val="000074AB"/>
    <w:rsid w:val="00007767"/>
    <w:rsid w:val="00007EAC"/>
    <w:rsid w:val="0001084E"/>
    <w:rsid w:val="00011521"/>
    <w:rsid w:val="00013040"/>
    <w:rsid w:val="0001308B"/>
    <w:rsid w:val="00015E2F"/>
    <w:rsid w:val="00016DF0"/>
    <w:rsid w:val="0001773F"/>
    <w:rsid w:val="00017E42"/>
    <w:rsid w:val="0002436E"/>
    <w:rsid w:val="0002450D"/>
    <w:rsid w:val="00025762"/>
    <w:rsid w:val="00025F7A"/>
    <w:rsid w:val="00027075"/>
    <w:rsid w:val="000272DE"/>
    <w:rsid w:val="0002792E"/>
    <w:rsid w:val="00030B41"/>
    <w:rsid w:val="00032CFD"/>
    <w:rsid w:val="000334BD"/>
    <w:rsid w:val="00033CED"/>
    <w:rsid w:val="00035318"/>
    <w:rsid w:val="00035C91"/>
    <w:rsid w:val="000368EB"/>
    <w:rsid w:val="00037066"/>
    <w:rsid w:val="000376A6"/>
    <w:rsid w:val="00043FF8"/>
    <w:rsid w:val="00044868"/>
    <w:rsid w:val="00047971"/>
    <w:rsid w:val="00052BF3"/>
    <w:rsid w:val="000534DE"/>
    <w:rsid w:val="00054112"/>
    <w:rsid w:val="000562BA"/>
    <w:rsid w:val="00057233"/>
    <w:rsid w:val="00057785"/>
    <w:rsid w:val="00057C1C"/>
    <w:rsid w:val="00057C8D"/>
    <w:rsid w:val="0006074C"/>
    <w:rsid w:val="00061801"/>
    <w:rsid w:val="00061990"/>
    <w:rsid w:val="00062CC0"/>
    <w:rsid w:val="000632FE"/>
    <w:rsid w:val="000653C2"/>
    <w:rsid w:val="000657C4"/>
    <w:rsid w:val="00066DB6"/>
    <w:rsid w:val="00067051"/>
    <w:rsid w:val="00067B10"/>
    <w:rsid w:val="00067EA0"/>
    <w:rsid w:val="00072756"/>
    <w:rsid w:val="00073F15"/>
    <w:rsid w:val="00074163"/>
    <w:rsid w:val="0007533F"/>
    <w:rsid w:val="00075FEA"/>
    <w:rsid w:val="00076D08"/>
    <w:rsid w:val="00084F5A"/>
    <w:rsid w:val="000851FC"/>
    <w:rsid w:val="00085D0A"/>
    <w:rsid w:val="00090BB6"/>
    <w:rsid w:val="00090FF9"/>
    <w:rsid w:val="000918DE"/>
    <w:rsid w:val="0009236E"/>
    <w:rsid w:val="000923CE"/>
    <w:rsid w:val="00093B76"/>
    <w:rsid w:val="00093D9A"/>
    <w:rsid w:val="000949B8"/>
    <w:rsid w:val="00094C99"/>
    <w:rsid w:val="00096AC7"/>
    <w:rsid w:val="000A0904"/>
    <w:rsid w:val="000A0C46"/>
    <w:rsid w:val="000A2D33"/>
    <w:rsid w:val="000A316A"/>
    <w:rsid w:val="000A338B"/>
    <w:rsid w:val="000A5561"/>
    <w:rsid w:val="000A5FB3"/>
    <w:rsid w:val="000B2025"/>
    <w:rsid w:val="000B4080"/>
    <w:rsid w:val="000B4E4C"/>
    <w:rsid w:val="000B628A"/>
    <w:rsid w:val="000C03AA"/>
    <w:rsid w:val="000C073D"/>
    <w:rsid w:val="000C1B7B"/>
    <w:rsid w:val="000C1F28"/>
    <w:rsid w:val="000C2510"/>
    <w:rsid w:val="000C3714"/>
    <w:rsid w:val="000C3E61"/>
    <w:rsid w:val="000C60E4"/>
    <w:rsid w:val="000C69BB"/>
    <w:rsid w:val="000C7FA7"/>
    <w:rsid w:val="000D17EA"/>
    <w:rsid w:val="000D215F"/>
    <w:rsid w:val="000D2BF9"/>
    <w:rsid w:val="000D2D77"/>
    <w:rsid w:val="000D3A56"/>
    <w:rsid w:val="000D5B00"/>
    <w:rsid w:val="000D5BA9"/>
    <w:rsid w:val="000D5D3E"/>
    <w:rsid w:val="000D5F5E"/>
    <w:rsid w:val="000D6179"/>
    <w:rsid w:val="000D7955"/>
    <w:rsid w:val="000D7D26"/>
    <w:rsid w:val="000E072C"/>
    <w:rsid w:val="000E317A"/>
    <w:rsid w:val="000E6098"/>
    <w:rsid w:val="000E6D77"/>
    <w:rsid w:val="000F17FB"/>
    <w:rsid w:val="000F218F"/>
    <w:rsid w:val="000F2387"/>
    <w:rsid w:val="000F480D"/>
    <w:rsid w:val="000F4FE3"/>
    <w:rsid w:val="000F553E"/>
    <w:rsid w:val="000F5FCF"/>
    <w:rsid w:val="000F6409"/>
    <w:rsid w:val="000F6E7C"/>
    <w:rsid w:val="000F7F30"/>
    <w:rsid w:val="001002C1"/>
    <w:rsid w:val="0010046D"/>
    <w:rsid w:val="00100EA5"/>
    <w:rsid w:val="0010148F"/>
    <w:rsid w:val="00101F6F"/>
    <w:rsid w:val="00102DB7"/>
    <w:rsid w:val="001032B3"/>
    <w:rsid w:val="00103ECC"/>
    <w:rsid w:val="0010635D"/>
    <w:rsid w:val="00106A89"/>
    <w:rsid w:val="00106D82"/>
    <w:rsid w:val="00107015"/>
    <w:rsid w:val="00113D6C"/>
    <w:rsid w:val="0011454D"/>
    <w:rsid w:val="001208BB"/>
    <w:rsid w:val="00123697"/>
    <w:rsid w:val="00125064"/>
    <w:rsid w:val="00127D89"/>
    <w:rsid w:val="00130B17"/>
    <w:rsid w:val="00130CDE"/>
    <w:rsid w:val="00131AFE"/>
    <w:rsid w:val="00131DCD"/>
    <w:rsid w:val="001325C9"/>
    <w:rsid w:val="00133181"/>
    <w:rsid w:val="00134070"/>
    <w:rsid w:val="00135A18"/>
    <w:rsid w:val="00137AA8"/>
    <w:rsid w:val="0014099C"/>
    <w:rsid w:val="00141C09"/>
    <w:rsid w:val="00142927"/>
    <w:rsid w:val="00143396"/>
    <w:rsid w:val="00143E4F"/>
    <w:rsid w:val="0014444D"/>
    <w:rsid w:val="001461C0"/>
    <w:rsid w:val="00146209"/>
    <w:rsid w:val="00147AAD"/>
    <w:rsid w:val="0015034C"/>
    <w:rsid w:val="001503B4"/>
    <w:rsid w:val="00153017"/>
    <w:rsid w:val="001530EE"/>
    <w:rsid w:val="001538DB"/>
    <w:rsid w:val="001539B2"/>
    <w:rsid w:val="00153D09"/>
    <w:rsid w:val="00156D4B"/>
    <w:rsid w:val="00157DFA"/>
    <w:rsid w:val="00157E6C"/>
    <w:rsid w:val="001628A1"/>
    <w:rsid w:val="00163499"/>
    <w:rsid w:val="00166B97"/>
    <w:rsid w:val="001671BA"/>
    <w:rsid w:val="001708EE"/>
    <w:rsid w:val="00170BF6"/>
    <w:rsid w:val="00170F3E"/>
    <w:rsid w:val="001710CA"/>
    <w:rsid w:val="00171EB6"/>
    <w:rsid w:val="0017213B"/>
    <w:rsid w:val="001739F1"/>
    <w:rsid w:val="001753B4"/>
    <w:rsid w:val="00176B34"/>
    <w:rsid w:val="00177E6F"/>
    <w:rsid w:val="00180A1F"/>
    <w:rsid w:val="00181368"/>
    <w:rsid w:val="00181B97"/>
    <w:rsid w:val="001820B8"/>
    <w:rsid w:val="0018394C"/>
    <w:rsid w:val="0019004F"/>
    <w:rsid w:val="00190C7F"/>
    <w:rsid w:val="00191916"/>
    <w:rsid w:val="00193057"/>
    <w:rsid w:val="00193ABD"/>
    <w:rsid w:val="00194830"/>
    <w:rsid w:val="0019493C"/>
    <w:rsid w:val="001958D9"/>
    <w:rsid w:val="00195C72"/>
    <w:rsid w:val="0019618B"/>
    <w:rsid w:val="001972E4"/>
    <w:rsid w:val="00197699"/>
    <w:rsid w:val="0019775B"/>
    <w:rsid w:val="00197C67"/>
    <w:rsid w:val="00197DE4"/>
    <w:rsid w:val="001A07AB"/>
    <w:rsid w:val="001A0B31"/>
    <w:rsid w:val="001A26BD"/>
    <w:rsid w:val="001A2B89"/>
    <w:rsid w:val="001A564D"/>
    <w:rsid w:val="001A62C3"/>
    <w:rsid w:val="001B437E"/>
    <w:rsid w:val="001B51A0"/>
    <w:rsid w:val="001C0932"/>
    <w:rsid w:val="001C16AC"/>
    <w:rsid w:val="001C254C"/>
    <w:rsid w:val="001C334B"/>
    <w:rsid w:val="001C3F65"/>
    <w:rsid w:val="001C523E"/>
    <w:rsid w:val="001C5578"/>
    <w:rsid w:val="001C67AF"/>
    <w:rsid w:val="001C75D1"/>
    <w:rsid w:val="001D0DA9"/>
    <w:rsid w:val="001D11FE"/>
    <w:rsid w:val="001D30F5"/>
    <w:rsid w:val="001D35F7"/>
    <w:rsid w:val="001D3C7F"/>
    <w:rsid w:val="001D41D3"/>
    <w:rsid w:val="001D62C4"/>
    <w:rsid w:val="001E1D01"/>
    <w:rsid w:val="001E3041"/>
    <w:rsid w:val="001E3CCF"/>
    <w:rsid w:val="001E3DEC"/>
    <w:rsid w:val="001E4E16"/>
    <w:rsid w:val="001E5FE7"/>
    <w:rsid w:val="001E6D65"/>
    <w:rsid w:val="001E70B1"/>
    <w:rsid w:val="001E7F7A"/>
    <w:rsid w:val="001F0AEB"/>
    <w:rsid w:val="001F0EBB"/>
    <w:rsid w:val="001F18C9"/>
    <w:rsid w:val="001F42BA"/>
    <w:rsid w:val="001F699D"/>
    <w:rsid w:val="00201696"/>
    <w:rsid w:val="002040D3"/>
    <w:rsid w:val="00204BC6"/>
    <w:rsid w:val="00205855"/>
    <w:rsid w:val="00205AE8"/>
    <w:rsid w:val="0020639C"/>
    <w:rsid w:val="0020649C"/>
    <w:rsid w:val="00207C61"/>
    <w:rsid w:val="00211087"/>
    <w:rsid w:val="00211D4C"/>
    <w:rsid w:val="00212F45"/>
    <w:rsid w:val="00222731"/>
    <w:rsid w:val="00223EDA"/>
    <w:rsid w:val="00224670"/>
    <w:rsid w:val="002246E6"/>
    <w:rsid w:val="002269C9"/>
    <w:rsid w:val="002274FD"/>
    <w:rsid w:val="00227675"/>
    <w:rsid w:val="00227EBE"/>
    <w:rsid w:val="002309D5"/>
    <w:rsid w:val="00230D8F"/>
    <w:rsid w:val="002315B9"/>
    <w:rsid w:val="0023401C"/>
    <w:rsid w:val="002348B6"/>
    <w:rsid w:val="00235AAD"/>
    <w:rsid w:val="00237A1D"/>
    <w:rsid w:val="00240586"/>
    <w:rsid w:val="00242801"/>
    <w:rsid w:val="002429C8"/>
    <w:rsid w:val="002446B5"/>
    <w:rsid w:val="00247B65"/>
    <w:rsid w:val="00250D24"/>
    <w:rsid w:val="00251759"/>
    <w:rsid w:val="00252C29"/>
    <w:rsid w:val="00252FE8"/>
    <w:rsid w:val="002539B8"/>
    <w:rsid w:val="00253FE1"/>
    <w:rsid w:val="00261379"/>
    <w:rsid w:val="002613F3"/>
    <w:rsid w:val="00261948"/>
    <w:rsid w:val="002642E0"/>
    <w:rsid w:val="00266B17"/>
    <w:rsid w:val="00267102"/>
    <w:rsid w:val="002677DA"/>
    <w:rsid w:val="00271EFF"/>
    <w:rsid w:val="002729F6"/>
    <w:rsid w:val="00273613"/>
    <w:rsid w:val="002749A6"/>
    <w:rsid w:val="00274EF5"/>
    <w:rsid w:val="00276575"/>
    <w:rsid w:val="002775D3"/>
    <w:rsid w:val="002779C6"/>
    <w:rsid w:val="0028151D"/>
    <w:rsid w:val="00283DC6"/>
    <w:rsid w:val="00283FF5"/>
    <w:rsid w:val="00284E3D"/>
    <w:rsid w:val="00285521"/>
    <w:rsid w:val="00286026"/>
    <w:rsid w:val="00286290"/>
    <w:rsid w:val="00291F5F"/>
    <w:rsid w:val="00292C95"/>
    <w:rsid w:val="0029352D"/>
    <w:rsid w:val="002937CC"/>
    <w:rsid w:val="00293F22"/>
    <w:rsid w:val="00293FC1"/>
    <w:rsid w:val="00295637"/>
    <w:rsid w:val="00295891"/>
    <w:rsid w:val="00295A7E"/>
    <w:rsid w:val="0029770C"/>
    <w:rsid w:val="00297747"/>
    <w:rsid w:val="002A22DE"/>
    <w:rsid w:val="002A2925"/>
    <w:rsid w:val="002A4057"/>
    <w:rsid w:val="002A466B"/>
    <w:rsid w:val="002A5044"/>
    <w:rsid w:val="002A614A"/>
    <w:rsid w:val="002A7649"/>
    <w:rsid w:val="002B0205"/>
    <w:rsid w:val="002B1D9E"/>
    <w:rsid w:val="002B211F"/>
    <w:rsid w:val="002B2684"/>
    <w:rsid w:val="002B3634"/>
    <w:rsid w:val="002C2694"/>
    <w:rsid w:val="002C2AD1"/>
    <w:rsid w:val="002C2C38"/>
    <w:rsid w:val="002C3B61"/>
    <w:rsid w:val="002C414F"/>
    <w:rsid w:val="002C6C3C"/>
    <w:rsid w:val="002C6CBD"/>
    <w:rsid w:val="002C72E0"/>
    <w:rsid w:val="002D058E"/>
    <w:rsid w:val="002D12D0"/>
    <w:rsid w:val="002D1BE1"/>
    <w:rsid w:val="002D1E38"/>
    <w:rsid w:val="002D1F20"/>
    <w:rsid w:val="002D299C"/>
    <w:rsid w:val="002D4914"/>
    <w:rsid w:val="002D4CAD"/>
    <w:rsid w:val="002D57A7"/>
    <w:rsid w:val="002D6F8C"/>
    <w:rsid w:val="002E05D9"/>
    <w:rsid w:val="002E3C94"/>
    <w:rsid w:val="002E3D32"/>
    <w:rsid w:val="002E40BA"/>
    <w:rsid w:val="002E4EA9"/>
    <w:rsid w:val="002E7D01"/>
    <w:rsid w:val="002F1497"/>
    <w:rsid w:val="002F2DA1"/>
    <w:rsid w:val="002F30CD"/>
    <w:rsid w:val="002F31A3"/>
    <w:rsid w:val="002F3F12"/>
    <w:rsid w:val="002F40B8"/>
    <w:rsid w:val="002F4AC1"/>
    <w:rsid w:val="00303C88"/>
    <w:rsid w:val="003056B8"/>
    <w:rsid w:val="003076CF"/>
    <w:rsid w:val="00307718"/>
    <w:rsid w:val="00307FD5"/>
    <w:rsid w:val="00312D8D"/>
    <w:rsid w:val="00312DC6"/>
    <w:rsid w:val="0031304E"/>
    <w:rsid w:val="00313F97"/>
    <w:rsid w:val="003148FF"/>
    <w:rsid w:val="00316C58"/>
    <w:rsid w:val="003172D3"/>
    <w:rsid w:val="00317B17"/>
    <w:rsid w:val="00317D9B"/>
    <w:rsid w:val="00317E36"/>
    <w:rsid w:val="00317FD4"/>
    <w:rsid w:val="00320562"/>
    <w:rsid w:val="00323004"/>
    <w:rsid w:val="00326F8A"/>
    <w:rsid w:val="0032782A"/>
    <w:rsid w:val="00327E96"/>
    <w:rsid w:val="00331AD5"/>
    <w:rsid w:val="00332CED"/>
    <w:rsid w:val="0033333B"/>
    <w:rsid w:val="003334A4"/>
    <w:rsid w:val="003353A4"/>
    <w:rsid w:val="0033540C"/>
    <w:rsid w:val="00335A92"/>
    <w:rsid w:val="00335FCB"/>
    <w:rsid w:val="0033655A"/>
    <w:rsid w:val="0034059E"/>
    <w:rsid w:val="003409DE"/>
    <w:rsid w:val="00341828"/>
    <w:rsid w:val="00341E81"/>
    <w:rsid w:val="0034289B"/>
    <w:rsid w:val="00344793"/>
    <w:rsid w:val="0034525E"/>
    <w:rsid w:val="00345FF2"/>
    <w:rsid w:val="003503A4"/>
    <w:rsid w:val="00350C33"/>
    <w:rsid w:val="003518E4"/>
    <w:rsid w:val="00351BB9"/>
    <w:rsid w:val="00353C17"/>
    <w:rsid w:val="00353C6D"/>
    <w:rsid w:val="00354EEF"/>
    <w:rsid w:val="003557CA"/>
    <w:rsid w:val="003564CD"/>
    <w:rsid w:val="0035679B"/>
    <w:rsid w:val="003575E7"/>
    <w:rsid w:val="003625CB"/>
    <w:rsid w:val="003625D0"/>
    <w:rsid w:val="00362BFB"/>
    <w:rsid w:val="00362C7B"/>
    <w:rsid w:val="003644A6"/>
    <w:rsid w:val="00367EF0"/>
    <w:rsid w:val="00370D28"/>
    <w:rsid w:val="0037127E"/>
    <w:rsid w:val="003716EC"/>
    <w:rsid w:val="00372DA3"/>
    <w:rsid w:val="00376AFE"/>
    <w:rsid w:val="003771F1"/>
    <w:rsid w:val="00377DBF"/>
    <w:rsid w:val="00380568"/>
    <w:rsid w:val="00380B84"/>
    <w:rsid w:val="00381BFD"/>
    <w:rsid w:val="00382550"/>
    <w:rsid w:val="0038300D"/>
    <w:rsid w:val="003842D4"/>
    <w:rsid w:val="00386B1A"/>
    <w:rsid w:val="00387F89"/>
    <w:rsid w:val="003907EE"/>
    <w:rsid w:val="00391F3B"/>
    <w:rsid w:val="0039427E"/>
    <w:rsid w:val="00395BFB"/>
    <w:rsid w:val="00396EA0"/>
    <w:rsid w:val="00397918"/>
    <w:rsid w:val="003A0B1D"/>
    <w:rsid w:val="003A37A0"/>
    <w:rsid w:val="003A45B5"/>
    <w:rsid w:val="003A52B8"/>
    <w:rsid w:val="003A79AC"/>
    <w:rsid w:val="003B0340"/>
    <w:rsid w:val="003B0521"/>
    <w:rsid w:val="003B1229"/>
    <w:rsid w:val="003B2017"/>
    <w:rsid w:val="003B2378"/>
    <w:rsid w:val="003B3157"/>
    <w:rsid w:val="003B34A4"/>
    <w:rsid w:val="003B37EF"/>
    <w:rsid w:val="003B4ACC"/>
    <w:rsid w:val="003B4B79"/>
    <w:rsid w:val="003B4D67"/>
    <w:rsid w:val="003B6F4D"/>
    <w:rsid w:val="003B70ED"/>
    <w:rsid w:val="003C13C7"/>
    <w:rsid w:val="003C173F"/>
    <w:rsid w:val="003C1C42"/>
    <w:rsid w:val="003C4006"/>
    <w:rsid w:val="003C6F68"/>
    <w:rsid w:val="003D1561"/>
    <w:rsid w:val="003D1A29"/>
    <w:rsid w:val="003D3A45"/>
    <w:rsid w:val="003D4B37"/>
    <w:rsid w:val="003D5B79"/>
    <w:rsid w:val="003D6EC0"/>
    <w:rsid w:val="003E0CF6"/>
    <w:rsid w:val="003E14DB"/>
    <w:rsid w:val="003E1F76"/>
    <w:rsid w:val="003E3514"/>
    <w:rsid w:val="003E3A72"/>
    <w:rsid w:val="003E4AF8"/>
    <w:rsid w:val="003E60AD"/>
    <w:rsid w:val="003E6C8C"/>
    <w:rsid w:val="003E6EF1"/>
    <w:rsid w:val="003E7169"/>
    <w:rsid w:val="003F0948"/>
    <w:rsid w:val="003F15C1"/>
    <w:rsid w:val="003F189E"/>
    <w:rsid w:val="003F1A63"/>
    <w:rsid w:val="003F4937"/>
    <w:rsid w:val="003F5D2B"/>
    <w:rsid w:val="003F63E8"/>
    <w:rsid w:val="00400E4C"/>
    <w:rsid w:val="00402794"/>
    <w:rsid w:val="004043E4"/>
    <w:rsid w:val="004051D3"/>
    <w:rsid w:val="00407CA7"/>
    <w:rsid w:val="00410728"/>
    <w:rsid w:val="00410E6E"/>
    <w:rsid w:val="00411C08"/>
    <w:rsid w:val="0041209B"/>
    <w:rsid w:val="00413336"/>
    <w:rsid w:val="00414547"/>
    <w:rsid w:val="004168C3"/>
    <w:rsid w:val="004174F5"/>
    <w:rsid w:val="0041766B"/>
    <w:rsid w:val="0041768D"/>
    <w:rsid w:val="0042268C"/>
    <w:rsid w:val="004229E9"/>
    <w:rsid w:val="00425738"/>
    <w:rsid w:val="00425FCD"/>
    <w:rsid w:val="004264C7"/>
    <w:rsid w:val="00426CD8"/>
    <w:rsid w:val="00427062"/>
    <w:rsid w:val="00427709"/>
    <w:rsid w:val="004310A6"/>
    <w:rsid w:val="004310EA"/>
    <w:rsid w:val="004336DE"/>
    <w:rsid w:val="004407BD"/>
    <w:rsid w:val="0044357B"/>
    <w:rsid w:val="004509A3"/>
    <w:rsid w:val="00453A12"/>
    <w:rsid w:val="0045446D"/>
    <w:rsid w:val="00456295"/>
    <w:rsid w:val="00457968"/>
    <w:rsid w:val="0046009C"/>
    <w:rsid w:val="0046028B"/>
    <w:rsid w:val="00460795"/>
    <w:rsid w:val="00460C67"/>
    <w:rsid w:val="00460D0F"/>
    <w:rsid w:val="0046185E"/>
    <w:rsid w:val="0046232D"/>
    <w:rsid w:val="00462558"/>
    <w:rsid w:val="004628C9"/>
    <w:rsid w:val="00462E2D"/>
    <w:rsid w:val="00462EA2"/>
    <w:rsid w:val="004641E7"/>
    <w:rsid w:val="00464996"/>
    <w:rsid w:val="004649A1"/>
    <w:rsid w:val="004652A3"/>
    <w:rsid w:val="00465F93"/>
    <w:rsid w:val="00471A84"/>
    <w:rsid w:val="00471D09"/>
    <w:rsid w:val="0047245C"/>
    <w:rsid w:val="004727A1"/>
    <w:rsid w:val="00475F6D"/>
    <w:rsid w:val="00476095"/>
    <w:rsid w:val="00476449"/>
    <w:rsid w:val="00476C0D"/>
    <w:rsid w:val="00480BF8"/>
    <w:rsid w:val="00480EB4"/>
    <w:rsid w:val="00481700"/>
    <w:rsid w:val="00482EF8"/>
    <w:rsid w:val="00484000"/>
    <w:rsid w:val="004856BA"/>
    <w:rsid w:val="00485B0B"/>
    <w:rsid w:val="004866BD"/>
    <w:rsid w:val="00487064"/>
    <w:rsid w:val="004928C1"/>
    <w:rsid w:val="004930F6"/>
    <w:rsid w:val="00495D94"/>
    <w:rsid w:val="004964AB"/>
    <w:rsid w:val="00496D79"/>
    <w:rsid w:val="00497D5A"/>
    <w:rsid w:val="00497E7F"/>
    <w:rsid w:val="004A0A73"/>
    <w:rsid w:val="004A1AD8"/>
    <w:rsid w:val="004A2DFA"/>
    <w:rsid w:val="004A3E5F"/>
    <w:rsid w:val="004A6E7E"/>
    <w:rsid w:val="004A7C84"/>
    <w:rsid w:val="004B1DD0"/>
    <w:rsid w:val="004B30BB"/>
    <w:rsid w:val="004B33F5"/>
    <w:rsid w:val="004B3C6A"/>
    <w:rsid w:val="004B61A4"/>
    <w:rsid w:val="004B6B61"/>
    <w:rsid w:val="004B74D7"/>
    <w:rsid w:val="004B7D48"/>
    <w:rsid w:val="004C0889"/>
    <w:rsid w:val="004C0B1A"/>
    <w:rsid w:val="004C1105"/>
    <w:rsid w:val="004C285D"/>
    <w:rsid w:val="004C331B"/>
    <w:rsid w:val="004C3786"/>
    <w:rsid w:val="004C3DC0"/>
    <w:rsid w:val="004C706F"/>
    <w:rsid w:val="004C79F4"/>
    <w:rsid w:val="004C7A82"/>
    <w:rsid w:val="004D0A9E"/>
    <w:rsid w:val="004D22C8"/>
    <w:rsid w:val="004D43F7"/>
    <w:rsid w:val="004D749C"/>
    <w:rsid w:val="004E0400"/>
    <w:rsid w:val="004E1293"/>
    <w:rsid w:val="004E1C5F"/>
    <w:rsid w:val="004E2BA7"/>
    <w:rsid w:val="004E399D"/>
    <w:rsid w:val="004E41B4"/>
    <w:rsid w:val="004E4EFF"/>
    <w:rsid w:val="004E5C93"/>
    <w:rsid w:val="004E6E1C"/>
    <w:rsid w:val="004F1667"/>
    <w:rsid w:val="004F189D"/>
    <w:rsid w:val="004F20AB"/>
    <w:rsid w:val="004F4630"/>
    <w:rsid w:val="004F48DF"/>
    <w:rsid w:val="004F4CCB"/>
    <w:rsid w:val="004F5B88"/>
    <w:rsid w:val="005005D1"/>
    <w:rsid w:val="00500ABF"/>
    <w:rsid w:val="00500FF1"/>
    <w:rsid w:val="005021F0"/>
    <w:rsid w:val="005036E2"/>
    <w:rsid w:val="005043AD"/>
    <w:rsid w:val="00505572"/>
    <w:rsid w:val="005055EC"/>
    <w:rsid w:val="00506FB9"/>
    <w:rsid w:val="005074DC"/>
    <w:rsid w:val="00507A45"/>
    <w:rsid w:val="00510195"/>
    <w:rsid w:val="00511156"/>
    <w:rsid w:val="00512103"/>
    <w:rsid w:val="00515920"/>
    <w:rsid w:val="00516129"/>
    <w:rsid w:val="00517666"/>
    <w:rsid w:val="005205F6"/>
    <w:rsid w:val="005212EE"/>
    <w:rsid w:val="0052225A"/>
    <w:rsid w:val="0052455D"/>
    <w:rsid w:val="005249BF"/>
    <w:rsid w:val="00526F6A"/>
    <w:rsid w:val="0052731E"/>
    <w:rsid w:val="0052787F"/>
    <w:rsid w:val="00527993"/>
    <w:rsid w:val="00527D3A"/>
    <w:rsid w:val="00530389"/>
    <w:rsid w:val="005327B8"/>
    <w:rsid w:val="00532E8B"/>
    <w:rsid w:val="00533F88"/>
    <w:rsid w:val="00534BB2"/>
    <w:rsid w:val="00534C7F"/>
    <w:rsid w:val="00535BDE"/>
    <w:rsid w:val="00536293"/>
    <w:rsid w:val="00536DBA"/>
    <w:rsid w:val="005370E6"/>
    <w:rsid w:val="00542A99"/>
    <w:rsid w:val="00543963"/>
    <w:rsid w:val="00545193"/>
    <w:rsid w:val="00546E51"/>
    <w:rsid w:val="00547B14"/>
    <w:rsid w:val="00547FDF"/>
    <w:rsid w:val="00553556"/>
    <w:rsid w:val="005576C1"/>
    <w:rsid w:val="00562579"/>
    <w:rsid w:val="00564590"/>
    <w:rsid w:val="005647E8"/>
    <w:rsid w:val="00564DC2"/>
    <w:rsid w:val="00565246"/>
    <w:rsid w:val="005658D7"/>
    <w:rsid w:val="00567BF5"/>
    <w:rsid w:val="00570046"/>
    <w:rsid w:val="00570D1C"/>
    <w:rsid w:val="00570F66"/>
    <w:rsid w:val="00573080"/>
    <w:rsid w:val="00574597"/>
    <w:rsid w:val="00574F8C"/>
    <w:rsid w:val="005750BD"/>
    <w:rsid w:val="00575432"/>
    <w:rsid w:val="00575763"/>
    <w:rsid w:val="00577308"/>
    <w:rsid w:val="00580E30"/>
    <w:rsid w:val="00581A07"/>
    <w:rsid w:val="00583EDF"/>
    <w:rsid w:val="00584B07"/>
    <w:rsid w:val="00584E5D"/>
    <w:rsid w:val="00585269"/>
    <w:rsid w:val="005863BD"/>
    <w:rsid w:val="00586759"/>
    <w:rsid w:val="0058770C"/>
    <w:rsid w:val="00587F9F"/>
    <w:rsid w:val="00590D7D"/>
    <w:rsid w:val="0059194C"/>
    <w:rsid w:val="00592C1A"/>
    <w:rsid w:val="005936B3"/>
    <w:rsid w:val="00593B02"/>
    <w:rsid w:val="005961B5"/>
    <w:rsid w:val="005A00F9"/>
    <w:rsid w:val="005A019D"/>
    <w:rsid w:val="005A211E"/>
    <w:rsid w:val="005A2E7F"/>
    <w:rsid w:val="005A3721"/>
    <w:rsid w:val="005A3E52"/>
    <w:rsid w:val="005A4D4C"/>
    <w:rsid w:val="005A5297"/>
    <w:rsid w:val="005B090E"/>
    <w:rsid w:val="005B1AD0"/>
    <w:rsid w:val="005B2DF6"/>
    <w:rsid w:val="005B30F8"/>
    <w:rsid w:val="005B4230"/>
    <w:rsid w:val="005B5EF8"/>
    <w:rsid w:val="005B6AA0"/>
    <w:rsid w:val="005B7F8D"/>
    <w:rsid w:val="005C0EAC"/>
    <w:rsid w:val="005C218A"/>
    <w:rsid w:val="005C3FD5"/>
    <w:rsid w:val="005C53A6"/>
    <w:rsid w:val="005C5FFA"/>
    <w:rsid w:val="005C6640"/>
    <w:rsid w:val="005C74D3"/>
    <w:rsid w:val="005D0B24"/>
    <w:rsid w:val="005D64AA"/>
    <w:rsid w:val="005E1BB1"/>
    <w:rsid w:val="005E1F83"/>
    <w:rsid w:val="005E21FC"/>
    <w:rsid w:val="005E2474"/>
    <w:rsid w:val="005E2860"/>
    <w:rsid w:val="005E2C7C"/>
    <w:rsid w:val="005E3835"/>
    <w:rsid w:val="005E51B4"/>
    <w:rsid w:val="005E6C82"/>
    <w:rsid w:val="005F12B1"/>
    <w:rsid w:val="005F3092"/>
    <w:rsid w:val="005F37B4"/>
    <w:rsid w:val="005F50CF"/>
    <w:rsid w:val="005F599C"/>
    <w:rsid w:val="00600867"/>
    <w:rsid w:val="006039DA"/>
    <w:rsid w:val="00606E67"/>
    <w:rsid w:val="006110BD"/>
    <w:rsid w:val="00611A20"/>
    <w:rsid w:val="00611C38"/>
    <w:rsid w:val="00612A32"/>
    <w:rsid w:val="006150E7"/>
    <w:rsid w:val="006173F3"/>
    <w:rsid w:val="00617981"/>
    <w:rsid w:val="00617B67"/>
    <w:rsid w:val="00617FC6"/>
    <w:rsid w:val="0062177C"/>
    <w:rsid w:val="006221AE"/>
    <w:rsid w:val="00623B54"/>
    <w:rsid w:val="006307A7"/>
    <w:rsid w:val="00631458"/>
    <w:rsid w:val="0063167D"/>
    <w:rsid w:val="00631CC8"/>
    <w:rsid w:val="00633E94"/>
    <w:rsid w:val="00640178"/>
    <w:rsid w:val="0064034D"/>
    <w:rsid w:val="0064465B"/>
    <w:rsid w:val="006455C8"/>
    <w:rsid w:val="00647772"/>
    <w:rsid w:val="006477FE"/>
    <w:rsid w:val="00647DB3"/>
    <w:rsid w:val="006508BD"/>
    <w:rsid w:val="00651AE2"/>
    <w:rsid w:val="00652C0D"/>
    <w:rsid w:val="006539CD"/>
    <w:rsid w:val="00653CF6"/>
    <w:rsid w:val="00654884"/>
    <w:rsid w:val="0065555B"/>
    <w:rsid w:val="0065788B"/>
    <w:rsid w:val="00657E00"/>
    <w:rsid w:val="006603C5"/>
    <w:rsid w:val="00660716"/>
    <w:rsid w:val="00661070"/>
    <w:rsid w:val="006627EE"/>
    <w:rsid w:val="00663FFB"/>
    <w:rsid w:val="0066501E"/>
    <w:rsid w:val="006651F7"/>
    <w:rsid w:val="006703D4"/>
    <w:rsid w:val="00671BB5"/>
    <w:rsid w:val="00671E83"/>
    <w:rsid w:val="00671EE5"/>
    <w:rsid w:val="00673007"/>
    <w:rsid w:val="00673447"/>
    <w:rsid w:val="006736A3"/>
    <w:rsid w:val="00673810"/>
    <w:rsid w:val="00673EB6"/>
    <w:rsid w:val="00674BB1"/>
    <w:rsid w:val="00675C74"/>
    <w:rsid w:val="00676EA8"/>
    <w:rsid w:val="006813CE"/>
    <w:rsid w:val="00681C48"/>
    <w:rsid w:val="0068204B"/>
    <w:rsid w:val="006832D3"/>
    <w:rsid w:val="00684266"/>
    <w:rsid w:val="00685E07"/>
    <w:rsid w:val="006866ED"/>
    <w:rsid w:val="00686803"/>
    <w:rsid w:val="00687B2C"/>
    <w:rsid w:val="006900A9"/>
    <w:rsid w:val="00691280"/>
    <w:rsid w:val="00691D47"/>
    <w:rsid w:val="006944C5"/>
    <w:rsid w:val="00694ABB"/>
    <w:rsid w:val="00695BD8"/>
    <w:rsid w:val="006A02A0"/>
    <w:rsid w:val="006A09D0"/>
    <w:rsid w:val="006A1425"/>
    <w:rsid w:val="006A14BF"/>
    <w:rsid w:val="006A1C18"/>
    <w:rsid w:val="006A29A2"/>
    <w:rsid w:val="006A2F08"/>
    <w:rsid w:val="006A38ED"/>
    <w:rsid w:val="006A395F"/>
    <w:rsid w:val="006A449A"/>
    <w:rsid w:val="006A45A8"/>
    <w:rsid w:val="006A62A3"/>
    <w:rsid w:val="006A62F9"/>
    <w:rsid w:val="006A7CB5"/>
    <w:rsid w:val="006B02E4"/>
    <w:rsid w:val="006B3D7D"/>
    <w:rsid w:val="006B44AC"/>
    <w:rsid w:val="006B4B61"/>
    <w:rsid w:val="006B6CDF"/>
    <w:rsid w:val="006B73F1"/>
    <w:rsid w:val="006C1EFE"/>
    <w:rsid w:val="006C2576"/>
    <w:rsid w:val="006C2FE7"/>
    <w:rsid w:val="006C379D"/>
    <w:rsid w:val="006C402D"/>
    <w:rsid w:val="006C5F78"/>
    <w:rsid w:val="006C7023"/>
    <w:rsid w:val="006C7424"/>
    <w:rsid w:val="006C79C9"/>
    <w:rsid w:val="006C7D76"/>
    <w:rsid w:val="006D1A76"/>
    <w:rsid w:val="006D2E6F"/>
    <w:rsid w:val="006D4AB7"/>
    <w:rsid w:val="006D53CE"/>
    <w:rsid w:val="006D5A38"/>
    <w:rsid w:val="006D645E"/>
    <w:rsid w:val="006D71F8"/>
    <w:rsid w:val="006D7E26"/>
    <w:rsid w:val="006E0BAB"/>
    <w:rsid w:val="006E1D59"/>
    <w:rsid w:val="006E2EA8"/>
    <w:rsid w:val="006E331F"/>
    <w:rsid w:val="006E77B9"/>
    <w:rsid w:val="006F34AD"/>
    <w:rsid w:val="006F3F21"/>
    <w:rsid w:val="006F5CAF"/>
    <w:rsid w:val="006F6434"/>
    <w:rsid w:val="006F7C30"/>
    <w:rsid w:val="0070022E"/>
    <w:rsid w:val="00701C16"/>
    <w:rsid w:val="00704A9E"/>
    <w:rsid w:val="007077E5"/>
    <w:rsid w:val="007078C5"/>
    <w:rsid w:val="00707A01"/>
    <w:rsid w:val="007117AB"/>
    <w:rsid w:val="007119A0"/>
    <w:rsid w:val="00711E73"/>
    <w:rsid w:val="00712F5B"/>
    <w:rsid w:val="00716128"/>
    <w:rsid w:val="007172AD"/>
    <w:rsid w:val="0072084D"/>
    <w:rsid w:val="00721B50"/>
    <w:rsid w:val="00721FEB"/>
    <w:rsid w:val="007229D7"/>
    <w:rsid w:val="00724946"/>
    <w:rsid w:val="00725F08"/>
    <w:rsid w:val="0072600F"/>
    <w:rsid w:val="00726686"/>
    <w:rsid w:val="007278C2"/>
    <w:rsid w:val="0073062A"/>
    <w:rsid w:val="0073095F"/>
    <w:rsid w:val="00732469"/>
    <w:rsid w:val="00732756"/>
    <w:rsid w:val="007337BE"/>
    <w:rsid w:val="00737DB5"/>
    <w:rsid w:val="007406F2"/>
    <w:rsid w:val="00740943"/>
    <w:rsid w:val="00741159"/>
    <w:rsid w:val="0074250F"/>
    <w:rsid w:val="007431DF"/>
    <w:rsid w:val="007443D5"/>
    <w:rsid w:val="00744AFF"/>
    <w:rsid w:val="0074518B"/>
    <w:rsid w:val="0074606E"/>
    <w:rsid w:val="0075041B"/>
    <w:rsid w:val="007510C2"/>
    <w:rsid w:val="00754B2A"/>
    <w:rsid w:val="00754D50"/>
    <w:rsid w:val="00755EA7"/>
    <w:rsid w:val="00756215"/>
    <w:rsid w:val="00756466"/>
    <w:rsid w:val="007568E1"/>
    <w:rsid w:val="0076152E"/>
    <w:rsid w:val="00761E8B"/>
    <w:rsid w:val="007623F7"/>
    <w:rsid w:val="007634B0"/>
    <w:rsid w:val="00764160"/>
    <w:rsid w:val="007642FB"/>
    <w:rsid w:val="007663EF"/>
    <w:rsid w:val="0076730B"/>
    <w:rsid w:val="00772418"/>
    <w:rsid w:val="00772966"/>
    <w:rsid w:val="00775612"/>
    <w:rsid w:val="00775B15"/>
    <w:rsid w:val="00776691"/>
    <w:rsid w:val="00781AE4"/>
    <w:rsid w:val="00783216"/>
    <w:rsid w:val="007839F5"/>
    <w:rsid w:val="00783CAF"/>
    <w:rsid w:val="007844B6"/>
    <w:rsid w:val="00784C76"/>
    <w:rsid w:val="00784D48"/>
    <w:rsid w:val="0078556B"/>
    <w:rsid w:val="0078557B"/>
    <w:rsid w:val="00786FC8"/>
    <w:rsid w:val="00787B8E"/>
    <w:rsid w:val="007907A5"/>
    <w:rsid w:val="00791050"/>
    <w:rsid w:val="00791799"/>
    <w:rsid w:val="0079495D"/>
    <w:rsid w:val="0079622D"/>
    <w:rsid w:val="007977B6"/>
    <w:rsid w:val="00797DDC"/>
    <w:rsid w:val="007A1268"/>
    <w:rsid w:val="007A1761"/>
    <w:rsid w:val="007A1E7F"/>
    <w:rsid w:val="007A30D8"/>
    <w:rsid w:val="007A37E7"/>
    <w:rsid w:val="007A5918"/>
    <w:rsid w:val="007A6865"/>
    <w:rsid w:val="007B125C"/>
    <w:rsid w:val="007B1D73"/>
    <w:rsid w:val="007B35E9"/>
    <w:rsid w:val="007B4D87"/>
    <w:rsid w:val="007B602C"/>
    <w:rsid w:val="007C0435"/>
    <w:rsid w:val="007C1DCB"/>
    <w:rsid w:val="007C1E45"/>
    <w:rsid w:val="007C32EC"/>
    <w:rsid w:val="007C4376"/>
    <w:rsid w:val="007C62A3"/>
    <w:rsid w:val="007C6982"/>
    <w:rsid w:val="007C6B32"/>
    <w:rsid w:val="007D042E"/>
    <w:rsid w:val="007D0F1B"/>
    <w:rsid w:val="007D17AB"/>
    <w:rsid w:val="007D315E"/>
    <w:rsid w:val="007D6CBD"/>
    <w:rsid w:val="007D6CCD"/>
    <w:rsid w:val="007D73C9"/>
    <w:rsid w:val="007E00F1"/>
    <w:rsid w:val="007E0F11"/>
    <w:rsid w:val="007E1A3A"/>
    <w:rsid w:val="007E1E4B"/>
    <w:rsid w:val="007E2360"/>
    <w:rsid w:val="007E2C4D"/>
    <w:rsid w:val="007E2C4E"/>
    <w:rsid w:val="007E3BE7"/>
    <w:rsid w:val="007E4057"/>
    <w:rsid w:val="007E457E"/>
    <w:rsid w:val="007E4944"/>
    <w:rsid w:val="007E5A30"/>
    <w:rsid w:val="007E5BA2"/>
    <w:rsid w:val="007E63E7"/>
    <w:rsid w:val="007E678B"/>
    <w:rsid w:val="007E70FC"/>
    <w:rsid w:val="007F0645"/>
    <w:rsid w:val="007F12B3"/>
    <w:rsid w:val="007F12E0"/>
    <w:rsid w:val="007F14D4"/>
    <w:rsid w:val="007F1A98"/>
    <w:rsid w:val="007F215B"/>
    <w:rsid w:val="007F2E25"/>
    <w:rsid w:val="007F3ECD"/>
    <w:rsid w:val="007F4CD1"/>
    <w:rsid w:val="007F5FFE"/>
    <w:rsid w:val="007F6D65"/>
    <w:rsid w:val="0080285D"/>
    <w:rsid w:val="0080469D"/>
    <w:rsid w:val="00804A07"/>
    <w:rsid w:val="00810BC1"/>
    <w:rsid w:val="00812AEE"/>
    <w:rsid w:val="008135FC"/>
    <w:rsid w:val="00813BFF"/>
    <w:rsid w:val="008147DD"/>
    <w:rsid w:val="00814ED6"/>
    <w:rsid w:val="00816236"/>
    <w:rsid w:val="008233D0"/>
    <w:rsid w:val="00825B0C"/>
    <w:rsid w:val="00826309"/>
    <w:rsid w:val="00830999"/>
    <w:rsid w:val="00831293"/>
    <w:rsid w:val="00831B22"/>
    <w:rsid w:val="008334EC"/>
    <w:rsid w:val="008345FC"/>
    <w:rsid w:val="00837172"/>
    <w:rsid w:val="00837A80"/>
    <w:rsid w:val="0084125C"/>
    <w:rsid w:val="00841583"/>
    <w:rsid w:val="00841F59"/>
    <w:rsid w:val="008423FF"/>
    <w:rsid w:val="00842FA2"/>
    <w:rsid w:val="00845058"/>
    <w:rsid w:val="00845714"/>
    <w:rsid w:val="00845AF9"/>
    <w:rsid w:val="00846652"/>
    <w:rsid w:val="00846E5D"/>
    <w:rsid w:val="00847227"/>
    <w:rsid w:val="00847DCD"/>
    <w:rsid w:val="00852731"/>
    <w:rsid w:val="008545C3"/>
    <w:rsid w:val="008550E3"/>
    <w:rsid w:val="00855726"/>
    <w:rsid w:val="008564BC"/>
    <w:rsid w:val="00861395"/>
    <w:rsid w:val="0086361A"/>
    <w:rsid w:val="00865FB9"/>
    <w:rsid w:val="00866A7F"/>
    <w:rsid w:val="0086754D"/>
    <w:rsid w:val="00867FC4"/>
    <w:rsid w:val="00871C76"/>
    <w:rsid w:val="008721D8"/>
    <w:rsid w:val="008726C6"/>
    <w:rsid w:val="00874152"/>
    <w:rsid w:val="008748B1"/>
    <w:rsid w:val="00875268"/>
    <w:rsid w:val="00875942"/>
    <w:rsid w:val="00875DB5"/>
    <w:rsid w:val="00876410"/>
    <w:rsid w:val="00876E27"/>
    <w:rsid w:val="008771D1"/>
    <w:rsid w:val="00881029"/>
    <w:rsid w:val="00881721"/>
    <w:rsid w:val="00883B08"/>
    <w:rsid w:val="00883B93"/>
    <w:rsid w:val="008841D3"/>
    <w:rsid w:val="00884BCF"/>
    <w:rsid w:val="008868C1"/>
    <w:rsid w:val="00890B99"/>
    <w:rsid w:val="0089327E"/>
    <w:rsid w:val="008935E1"/>
    <w:rsid w:val="0089501A"/>
    <w:rsid w:val="00896A5E"/>
    <w:rsid w:val="00897C71"/>
    <w:rsid w:val="00897DE5"/>
    <w:rsid w:val="008A2007"/>
    <w:rsid w:val="008A30FD"/>
    <w:rsid w:val="008A3785"/>
    <w:rsid w:val="008A45C7"/>
    <w:rsid w:val="008A5D30"/>
    <w:rsid w:val="008A6437"/>
    <w:rsid w:val="008A7A70"/>
    <w:rsid w:val="008B0F75"/>
    <w:rsid w:val="008B224E"/>
    <w:rsid w:val="008B3239"/>
    <w:rsid w:val="008B3B82"/>
    <w:rsid w:val="008B52AF"/>
    <w:rsid w:val="008B684A"/>
    <w:rsid w:val="008C02A8"/>
    <w:rsid w:val="008C0C3D"/>
    <w:rsid w:val="008C1048"/>
    <w:rsid w:val="008C21AD"/>
    <w:rsid w:val="008C36E3"/>
    <w:rsid w:val="008C37B0"/>
    <w:rsid w:val="008C49CE"/>
    <w:rsid w:val="008C5388"/>
    <w:rsid w:val="008C5601"/>
    <w:rsid w:val="008C68CA"/>
    <w:rsid w:val="008C7581"/>
    <w:rsid w:val="008D1585"/>
    <w:rsid w:val="008D2374"/>
    <w:rsid w:val="008D42BA"/>
    <w:rsid w:val="008D4956"/>
    <w:rsid w:val="008D499D"/>
    <w:rsid w:val="008D5C2E"/>
    <w:rsid w:val="008E006F"/>
    <w:rsid w:val="008E121E"/>
    <w:rsid w:val="008E2837"/>
    <w:rsid w:val="008E289C"/>
    <w:rsid w:val="008E28F2"/>
    <w:rsid w:val="008E38FC"/>
    <w:rsid w:val="008E3970"/>
    <w:rsid w:val="008E70AE"/>
    <w:rsid w:val="008E7ABB"/>
    <w:rsid w:val="008F049A"/>
    <w:rsid w:val="008F0987"/>
    <w:rsid w:val="008F2A5F"/>
    <w:rsid w:val="008F2F82"/>
    <w:rsid w:val="008F3772"/>
    <w:rsid w:val="008F3F20"/>
    <w:rsid w:val="008F461B"/>
    <w:rsid w:val="008F4B65"/>
    <w:rsid w:val="008F4BE2"/>
    <w:rsid w:val="008F5BCB"/>
    <w:rsid w:val="008F78AF"/>
    <w:rsid w:val="008F7BE4"/>
    <w:rsid w:val="009014DD"/>
    <w:rsid w:val="0090240A"/>
    <w:rsid w:val="0090371E"/>
    <w:rsid w:val="00903F3A"/>
    <w:rsid w:val="00906D55"/>
    <w:rsid w:val="009072F9"/>
    <w:rsid w:val="009079A4"/>
    <w:rsid w:val="00907FFA"/>
    <w:rsid w:val="009109A7"/>
    <w:rsid w:val="00911577"/>
    <w:rsid w:val="009141B8"/>
    <w:rsid w:val="00914380"/>
    <w:rsid w:val="00914F77"/>
    <w:rsid w:val="00915922"/>
    <w:rsid w:val="00916852"/>
    <w:rsid w:val="00917405"/>
    <w:rsid w:val="009176EC"/>
    <w:rsid w:val="0091798D"/>
    <w:rsid w:val="009205F9"/>
    <w:rsid w:val="0092163B"/>
    <w:rsid w:val="00922281"/>
    <w:rsid w:val="0092510E"/>
    <w:rsid w:val="00925271"/>
    <w:rsid w:val="009252BB"/>
    <w:rsid w:val="00927C00"/>
    <w:rsid w:val="009323BE"/>
    <w:rsid w:val="00932F2E"/>
    <w:rsid w:val="009360D0"/>
    <w:rsid w:val="00937199"/>
    <w:rsid w:val="00940395"/>
    <w:rsid w:val="00940919"/>
    <w:rsid w:val="00940945"/>
    <w:rsid w:val="00941307"/>
    <w:rsid w:val="009435C7"/>
    <w:rsid w:val="00944397"/>
    <w:rsid w:val="009503E2"/>
    <w:rsid w:val="0095152E"/>
    <w:rsid w:val="00955062"/>
    <w:rsid w:val="00960BA7"/>
    <w:rsid w:val="00961640"/>
    <w:rsid w:val="00962344"/>
    <w:rsid w:val="00964701"/>
    <w:rsid w:val="00964900"/>
    <w:rsid w:val="00964C2A"/>
    <w:rsid w:val="00966C3C"/>
    <w:rsid w:val="009702FC"/>
    <w:rsid w:val="00970947"/>
    <w:rsid w:val="009727E8"/>
    <w:rsid w:val="00972AB2"/>
    <w:rsid w:val="00972C0F"/>
    <w:rsid w:val="00973590"/>
    <w:rsid w:val="00973F4B"/>
    <w:rsid w:val="00974114"/>
    <w:rsid w:val="009773EE"/>
    <w:rsid w:val="0097791E"/>
    <w:rsid w:val="00977BC4"/>
    <w:rsid w:val="00980192"/>
    <w:rsid w:val="009816A9"/>
    <w:rsid w:val="009827BA"/>
    <w:rsid w:val="00982C77"/>
    <w:rsid w:val="009835A5"/>
    <w:rsid w:val="00983675"/>
    <w:rsid w:val="0098491C"/>
    <w:rsid w:val="00984980"/>
    <w:rsid w:val="00984C0C"/>
    <w:rsid w:val="00984C5D"/>
    <w:rsid w:val="009855D6"/>
    <w:rsid w:val="00990145"/>
    <w:rsid w:val="00990B82"/>
    <w:rsid w:val="00990BC5"/>
    <w:rsid w:val="00991278"/>
    <w:rsid w:val="0099435B"/>
    <w:rsid w:val="009969E2"/>
    <w:rsid w:val="00996DCC"/>
    <w:rsid w:val="00996F27"/>
    <w:rsid w:val="009A2864"/>
    <w:rsid w:val="009A341A"/>
    <w:rsid w:val="009A5236"/>
    <w:rsid w:val="009A5D84"/>
    <w:rsid w:val="009A60D4"/>
    <w:rsid w:val="009A6297"/>
    <w:rsid w:val="009A6BA9"/>
    <w:rsid w:val="009A71CC"/>
    <w:rsid w:val="009A7AB2"/>
    <w:rsid w:val="009B14AB"/>
    <w:rsid w:val="009B1FC3"/>
    <w:rsid w:val="009B330B"/>
    <w:rsid w:val="009B4227"/>
    <w:rsid w:val="009B612C"/>
    <w:rsid w:val="009B6A80"/>
    <w:rsid w:val="009C0507"/>
    <w:rsid w:val="009C17DC"/>
    <w:rsid w:val="009C29F0"/>
    <w:rsid w:val="009C2D32"/>
    <w:rsid w:val="009C311D"/>
    <w:rsid w:val="009C314A"/>
    <w:rsid w:val="009C3433"/>
    <w:rsid w:val="009C416B"/>
    <w:rsid w:val="009C46BC"/>
    <w:rsid w:val="009C4837"/>
    <w:rsid w:val="009C5A22"/>
    <w:rsid w:val="009C5BB1"/>
    <w:rsid w:val="009C649C"/>
    <w:rsid w:val="009C6FC7"/>
    <w:rsid w:val="009D0039"/>
    <w:rsid w:val="009D00CD"/>
    <w:rsid w:val="009D03CD"/>
    <w:rsid w:val="009D22DB"/>
    <w:rsid w:val="009D37A9"/>
    <w:rsid w:val="009D4894"/>
    <w:rsid w:val="009D4F5A"/>
    <w:rsid w:val="009D5245"/>
    <w:rsid w:val="009E0A0B"/>
    <w:rsid w:val="009E22C2"/>
    <w:rsid w:val="009E2595"/>
    <w:rsid w:val="009E3A45"/>
    <w:rsid w:val="009E3BE4"/>
    <w:rsid w:val="009E44EB"/>
    <w:rsid w:val="009E5FB6"/>
    <w:rsid w:val="009E6526"/>
    <w:rsid w:val="009E6A7D"/>
    <w:rsid w:val="009E6E56"/>
    <w:rsid w:val="009E702C"/>
    <w:rsid w:val="009F05CC"/>
    <w:rsid w:val="009F1AC0"/>
    <w:rsid w:val="009F1DDE"/>
    <w:rsid w:val="009F39B9"/>
    <w:rsid w:val="009F3A16"/>
    <w:rsid w:val="009F5B38"/>
    <w:rsid w:val="00A00D24"/>
    <w:rsid w:val="00A013C9"/>
    <w:rsid w:val="00A0258E"/>
    <w:rsid w:val="00A04A21"/>
    <w:rsid w:val="00A051B7"/>
    <w:rsid w:val="00A060C7"/>
    <w:rsid w:val="00A07D46"/>
    <w:rsid w:val="00A07EBB"/>
    <w:rsid w:val="00A1018B"/>
    <w:rsid w:val="00A1020F"/>
    <w:rsid w:val="00A112AD"/>
    <w:rsid w:val="00A143E8"/>
    <w:rsid w:val="00A16879"/>
    <w:rsid w:val="00A17DA4"/>
    <w:rsid w:val="00A22F40"/>
    <w:rsid w:val="00A24BFB"/>
    <w:rsid w:val="00A25757"/>
    <w:rsid w:val="00A277E8"/>
    <w:rsid w:val="00A311D4"/>
    <w:rsid w:val="00A31363"/>
    <w:rsid w:val="00A31460"/>
    <w:rsid w:val="00A35712"/>
    <w:rsid w:val="00A35FA8"/>
    <w:rsid w:val="00A368FA"/>
    <w:rsid w:val="00A36D99"/>
    <w:rsid w:val="00A3716D"/>
    <w:rsid w:val="00A40297"/>
    <w:rsid w:val="00A41CE2"/>
    <w:rsid w:val="00A42874"/>
    <w:rsid w:val="00A43059"/>
    <w:rsid w:val="00A43262"/>
    <w:rsid w:val="00A43CA4"/>
    <w:rsid w:val="00A448A8"/>
    <w:rsid w:val="00A44C59"/>
    <w:rsid w:val="00A46077"/>
    <w:rsid w:val="00A4765F"/>
    <w:rsid w:val="00A51DCC"/>
    <w:rsid w:val="00A52408"/>
    <w:rsid w:val="00A52584"/>
    <w:rsid w:val="00A52A1A"/>
    <w:rsid w:val="00A55A76"/>
    <w:rsid w:val="00A55DD2"/>
    <w:rsid w:val="00A56847"/>
    <w:rsid w:val="00A5796B"/>
    <w:rsid w:val="00A57EBA"/>
    <w:rsid w:val="00A60000"/>
    <w:rsid w:val="00A62FF2"/>
    <w:rsid w:val="00A64B42"/>
    <w:rsid w:val="00A66995"/>
    <w:rsid w:val="00A66EA6"/>
    <w:rsid w:val="00A67917"/>
    <w:rsid w:val="00A67C0D"/>
    <w:rsid w:val="00A67F4F"/>
    <w:rsid w:val="00A7086B"/>
    <w:rsid w:val="00A71040"/>
    <w:rsid w:val="00A74554"/>
    <w:rsid w:val="00A7542A"/>
    <w:rsid w:val="00A75AA3"/>
    <w:rsid w:val="00A760B8"/>
    <w:rsid w:val="00A77211"/>
    <w:rsid w:val="00A77B73"/>
    <w:rsid w:val="00A820D4"/>
    <w:rsid w:val="00A84CA6"/>
    <w:rsid w:val="00A862CF"/>
    <w:rsid w:val="00A867D0"/>
    <w:rsid w:val="00A9131A"/>
    <w:rsid w:val="00A9181F"/>
    <w:rsid w:val="00A91A3B"/>
    <w:rsid w:val="00A92FC4"/>
    <w:rsid w:val="00A930BF"/>
    <w:rsid w:val="00A93835"/>
    <w:rsid w:val="00A94DC6"/>
    <w:rsid w:val="00A96921"/>
    <w:rsid w:val="00A969CA"/>
    <w:rsid w:val="00A97B82"/>
    <w:rsid w:val="00A97DB0"/>
    <w:rsid w:val="00AA05E6"/>
    <w:rsid w:val="00AA165B"/>
    <w:rsid w:val="00AA1D79"/>
    <w:rsid w:val="00AA2FA6"/>
    <w:rsid w:val="00AA5044"/>
    <w:rsid w:val="00AA5C87"/>
    <w:rsid w:val="00AA6D7A"/>
    <w:rsid w:val="00AB11A7"/>
    <w:rsid w:val="00AB25EE"/>
    <w:rsid w:val="00AB2E9B"/>
    <w:rsid w:val="00AB3904"/>
    <w:rsid w:val="00AB663F"/>
    <w:rsid w:val="00AC0B11"/>
    <w:rsid w:val="00AC24E4"/>
    <w:rsid w:val="00AC6360"/>
    <w:rsid w:val="00AC640F"/>
    <w:rsid w:val="00AC7966"/>
    <w:rsid w:val="00AD0240"/>
    <w:rsid w:val="00AD0E27"/>
    <w:rsid w:val="00AD1725"/>
    <w:rsid w:val="00AD1C62"/>
    <w:rsid w:val="00AD3424"/>
    <w:rsid w:val="00AD55A6"/>
    <w:rsid w:val="00AD7A1E"/>
    <w:rsid w:val="00AE00FA"/>
    <w:rsid w:val="00AE7861"/>
    <w:rsid w:val="00AF0739"/>
    <w:rsid w:val="00AF7F9C"/>
    <w:rsid w:val="00B0010A"/>
    <w:rsid w:val="00B00D26"/>
    <w:rsid w:val="00B01BAE"/>
    <w:rsid w:val="00B02297"/>
    <w:rsid w:val="00B0241D"/>
    <w:rsid w:val="00B037F8"/>
    <w:rsid w:val="00B03F16"/>
    <w:rsid w:val="00B04D54"/>
    <w:rsid w:val="00B05410"/>
    <w:rsid w:val="00B067B2"/>
    <w:rsid w:val="00B0790E"/>
    <w:rsid w:val="00B07E0F"/>
    <w:rsid w:val="00B07E9E"/>
    <w:rsid w:val="00B10102"/>
    <w:rsid w:val="00B11189"/>
    <w:rsid w:val="00B11A2A"/>
    <w:rsid w:val="00B1312A"/>
    <w:rsid w:val="00B14612"/>
    <w:rsid w:val="00B20302"/>
    <w:rsid w:val="00B20967"/>
    <w:rsid w:val="00B20E57"/>
    <w:rsid w:val="00B23200"/>
    <w:rsid w:val="00B23380"/>
    <w:rsid w:val="00B23F78"/>
    <w:rsid w:val="00B26519"/>
    <w:rsid w:val="00B26686"/>
    <w:rsid w:val="00B272F6"/>
    <w:rsid w:val="00B27995"/>
    <w:rsid w:val="00B27A04"/>
    <w:rsid w:val="00B30179"/>
    <w:rsid w:val="00B3050B"/>
    <w:rsid w:val="00B30D3D"/>
    <w:rsid w:val="00B31122"/>
    <w:rsid w:val="00B3292B"/>
    <w:rsid w:val="00B32C6C"/>
    <w:rsid w:val="00B33B95"/>
    <w:rsid w:val="00B35248"/>
    <w:rsid w:val="00B3598B"/>
    <w:rsid w:val="00B41E65"/>
    <w:rsid w:val="00B431BC"/>
    <w:rsid w:val="00B4416B"/>
    <w:rsid w:val="00B4518D"/>
    <w:rsid w:val="00B45D7E"/>
    <w:rsid w:val="00B47089"/>
    <w:rsid w:val="00B47677"/>
    <w:rsid w:val="00B47E0D"/>
    <w:rsid w:val="00B5108A"/>
    <w:rsid w:val="00B51539"/>
    <w:rsid w:val="00B5301E"/>
    <w:rsid w:val="00B547A2"/>
    <w:rsid w:val="00B54BA4"/>
    <w:rsid w:val="00B54F3B"/>
    <w:rsid w:val="00B55D19"/>
    <w:rsid w:val="00B56806"/>
    <w:rsid w:val="00B56838"/>
    <w:rsid w:val="00B572C0"/>
    <w:rsid w:val="00B5783B"/>
    <w:rsid w:val="00B579BF"/>
    <w:rsid w:val="00B600F2"/>
    <w:rsid w:val="00B63BAC"/>
    <w:rsid w:val="00B653E7"/>
    <w:rsid w:val="00B67B4F"/>
    <w:rsid w:val="00B70E01"/>
    <w:rsid w:val="00B71B64"/>
    <w:rsid w:val="00B7231E"/>
    <w:rsid w:val="00B74ADF"/>
    <w:rsid w:val="00B75834"/>
    <w:rsid w:val="00B76ED2"/>
    <w:rsid w:val="00B80CF9"/>
    <w:rsid w:val="00B83752"/>
    <w:rsid w:val="00B84B7E"/>
    <w:rsid w:val="00B874E9"/>
    <w:rsid w:val="00B9079B"/>
    <w:rsid w:val="00B91008"/>
    <w:rsid w:val="00B93286"/>
    <w:rsid w:val="00B934F5"/>
    <w:rsid w:val="00B93B11"/>
    <w:rsid w:val="00B95F3A"/>
    <w:rsid w:val="00B96104"/>
    <w:rsid w:val="00B96B81"/>
    <w:rsid w:val="00B97286"/>
    <w:rsid w:val="00BA2FAB"/>
    <w:rsid w:val="00BA4369"/>
    <w:rsid w:val="00BA6036"/>
    <w:rsid w:val="00BA74D4"/>
    <w:rsid w:val="00BB104A"/>
    <w:rsid w:val="00BB182E"/>
    <w:rsid w:val="00BB190F"/>
    <w:rsid w:val="00BB2A48"/>
    <w:rsid w:val="00BB2B62"/>
    <w:rsid w:val="00BB3412"/>
    <w:rsid w:val="00BB3BEC"/>
    <w:rsid w:val="00BB4895"/>
    <w:rsid w:val="00BB597D"/>
    <w:rsid w:val="00BB5C83"/>
    <w:rsid w:val="00BB5C8C"/>
    <w:rsid w:val="00BB67C0"/>
    <w:rsid w:val="00BC03FB"/>
    <w:rsid w:val="00BC0426"/>
    <w:rsid w:val="00BC06A6"/>
    <w:rsid w:val="00BC1290"/>
    <w:rsid w:val="00BC257E"/>
    <w:rsid w:val="00BC32C0"/>
    <w:rsid w:val="00BC45D3"/>
    <w:rsid w:val="00BC47C0"/>
    <w:rsid w:val="00BC47DB"/>
    <w:rsid w:val="00BC4B50"/>
    <w:rsid w:val="00BC52E5"/>
    <w:rsid w:val="00BC578E"/>
    <w:rsid w:val="00BC5938"/>
    <w:rsid w:val="00BC6B99"/>
    <w:rsid w:val="00BC7657"/>
    <w:rsid w:val="00BC766A"/>
    <w:rsid w:val="00BC7ECC"/>
    <w:rsid w:val="00BD1C17"/>
    <w:rsid w:val="00BD27D4"/>
    <w:rsid w:val="00BD27EC"/>
    <w:rsid w:val="00BD2E76"/>
    <w:rsid w:val="00BD2E79"/>
    <w:rsid w:val="00BD3979"/>
    <w:rsid w:val="00BD6F3E"/>
    <w:rsid w:val="00BD75AB"/>
    <w:rsid w:val="00BD7B81"/>
    <w:rsid w:val="00BD7E97"/>
    <w:rsid w:val="00BE10E7"/>
    <w:rsid w:val="00BE6792"/>
    <w:rsid w:val="00BF0784"/>
    <w:rsid w:val="00BF1EF7"/>
    <w:rsid w:val="00BF31B3"/>
    <w:rsid w:val="00BF3441"/>
    <w:rsid w:val="00BF39B1"/>
    <w:rsid w:val="00BF40D2"/>
    <w:rsid w:val="00BF6B4C"/>
    <w:rsid w:val="00BF72B4"/>
    <w:rsid w:val="00C0096A"/>
    <w:rsid w:val="00C01029"/>
    <w:rsid w:val="00C02805"/>
    <w:rsid w:val="00C03A90"/>
    <w:rsid w:val="00C0440F"/>
    <w:rsid w:val="00C05C61"/>
    <w:rsid w:val="00C07D19"/>
    <w:rsid w:val="00C07E9A"/>
    <w:rsid w:val="00C110B7"/>
    <w:rsid w:val="00C11206"/>
    <w:rsid w:val="00C131B6"/>
    <w:rsid w:val="00C144F2"/>
    <w:rsid w:val="00C1457D"/>
    <w:rsid w:val="00C15565"/>
    <w:rsid w:val="00C15643"/>
    <w:rsid w:val="00C201A8"/>
    <w:rsid w:val="00C20E84"/>
    <w:rsid w:val="00C20E95"/>
    <w:rsid w:val="00C21AF7"/>
    <w:rsid w:val="00C21C50"/>
    <w:rsid w:val="00C22101"/>
    <w:rsid w:val="00C22F83"/>
    <w:rsid w:val="00C2473B"/>
    <w:rsid w:val="00C25F06"/>
    <w:rsid w:val="00C271E3"/>
    <w:rsid w:val="00C30267"/>
    <w:rsid w:val="00C31700"/>
    <w:rsid w:val="00C32D50"/>
    <w:rsid w:val="00C342B8"/>
    <w:rsid w:val="00C345E5"/>
    <w:rsid w:val="00C34EA3"/>
    <w:rsid w:val="00C35093"/>
    <w:rsid w:val="00C35305"/>
    <w:rsid w:val="00C36E08"/>
    <w:rsid w:val="00C4052D"/>
    <w:rsid w:val="00C42265"/>
    <w:rsid w:val="00C43151"/>
    <w:rsid w:val="00C52CED"/>
    <w:rsid w:val="00C558EB"/>
    <w:rsid w:val="00C57A7F"/>
    <w:rsid w:val="00C60450"/>
    <w:rsid w:val="00C61534"/>
    <w:rsid w:val="00C61925"/>
    <w:rsid w:val="00C63A22"/>
    <w:rsid w:val="00C646F4"/>
    <w:rsid w:val="00C6477D"/>
    <w:rsid w:val="00C6550D"/>
    <w:rsid w:val="00C71DCE"/>
    <w:rsid w:val="00C71F5D"/>
    <w:rsid w:val="00C721B6"/>
    <w:rsid w:val="00C72B3B"/>
    <w:rsid w:val="00C72D70"/>
    <w:rsid w:val="00C7731A"/>
    <w:rsid w:val="00C80009"/>
    <w:rsid w:val="00C81467"/>
    <w:rsid w:val="00C819BC"/>
    <w:rsid w:val="00C82399"/>
    <w:rsid w:val="00C8477B"/>
    <w:rsid w:val="00C862DB"/>
    <w:rsid w:val="00C87429"/>
    <w:rsid w:val="00C87C65"/>
    <w:rsid w:val="00C90232"/>
    <w:rsid w:val="00C91D54"/>
    <w:rsid w:val="00C93076"/>
    <w:rsid w:val="00C95DE4"/>
    <w:rsid w:val="00C97E81"/>
    <w:rsid w:val="00CA168D"/>
    <w:rsid w:val="00CA1E04"/>
    <w:rsid w:val="00CA2A3E"/>
    <w:rsid w:val="00CA363A"/>
    <w:rsid w:val="00CA4EAB"/>
    <w:rsid w:val="00CA5761"/>
    <w:rsid w:val="00CA57B6"/>
    <w:rsid w:val="00CA5AB0"/>
    <w:rsid w:val="00CA675F"/>
    <w:rsid w:val="00CB1B53"/>
    <w:rsid w:val="00CB21B0"/>
    <w:rsid w:val="00CB2230"/>
    <w:rsid w:val="00CB3FAA"/>
    <w:rsid w:val="00CB3FB7"/>
    <w:rsid w:val="00CB6464"/>
    <w:rsid w:val="00CB69B1"/>
    <w:rsid w:val="00CB74AC"/>
    <w:rsid w:val="00CB7AF6"/>
    <w:rsid w:val="00CB7FB5"/>
    <w:rsid w:val="00CC033F"/>
    <w:rsid w:val="00CC1654"/>
    <w:rsid w:val="00CC1E0D"/>
    <w:rsid w:val="00CC1EAE"/>
    <w:rsid w:val="00CC22DB"/>
    <w:rsid w:val="00CC3D6C"/>
    <w:rsid w:val="00CC7E08"/>
    <w:rsid w:val="00CD1498"/>
    <w:rsid w:val="00CD2797"/>
    <w:rsid w:val="00CD371A"/>
    <w:rsid w:val="00CD40BC"/>
    <w:rsid w:val="00CE3489"/>
    <w:rsid w:val="00CE4E4C"/>
    <w:rsid w:val="00CE608E"/>
    <w:rsid w:val="00CE60E1"/>
    <w:rsid w:val="00CE72E1"/>
    <w:rsid w:val="00CF18C9"/>
    <w:rsid w:val="00CF53FE"/>
    <w:rsid w:val="00CF562E"/>
    <w:rsid w:val="00CF5FA9"/>
    <w:rsid w:val="00D0000D"/>
    <w:rsid w:val="00D02C1E"/>
    <w:rsid w:val="00D0347B"/>
    <w:rsid w:val="00D035D7"/>
    <w:rsid w:val="00D0496E"/>
    <w:rsid w:val="00D04BC7"/>
    <w:rsid w:val="00D06A16"/>
    <w:rsid w:val="00D10812"/>
    <w:rsid w:val="00D10DE7"/>
    <w:rsid w:val="00D1183E"/>
    <w:rsid w:val="00D11FAE"/>
    <w:rsid w:val="00D121F8"/>
    <w:rsid w:val="00D15843"/>
    <w:rsid w:val="00D16085"/>
    <w:rsid w:val="00D175C8"/>
    <w:rsid w:val="00D1774D"/>
    <w:rsid w:val="00D20B55"/>
    <w:rsid w:val="00D20EEB"/>
    <w:rsid w:val="00D23515"/>
    <w:rsid w:val="00D24962"/>
    <w:rsid w:val="00D251F1"/>
    <w:rsid w:val="00D26C76"/>
    <w:rsid w:val="00D26CC4"/>
    <w:rsid w:val="00D3049A"/>
    <w:rsid w:val="00D306F7"/>
    <w:rsid w:val="00D31324"/>
    <w:rsid w:val="00D32193"/>
    <w:rsid w:val="00D32BFE"/>
    <w:rsid w:val="00D32C51"/>
    <w:rsid w:val="00D32D42"/>
    <w:rsid w:val="00D33733"/>
    <w:rsid w:val="00D33F0A"/>
    <w:rsid w:val="00D348D2"/>
    <w:rsid w:val="00D36CDC"/>
    <w:rsid w:val="00D42020"/>
    <w:rsid w:val="00D43091"/>
    <w:rsid w:val="00D43359"/>
    <w:rsid w:val="00D44343"/>
    <w:rsid w:val="00D446B4"/>
    <w:rsid w:val="00D4718C"/>
    <w:rsid w:val="00D504C2"/>
    <w:rsid w:val="00D54E0E"/>
    <w:rsid w:val="00D55A40"/>
    <w:rsid w:val="00D55C99"/>
    <w:rsid w:val="00D600ED"/>
    <w:rsid w:val="00D6115C"/>
    <w:rsid w:val="00D61AD9"/>
    <w:rsid w:val="00D6317F"/>
    <w:rsid w:val="00D63395"/>
    <w:rsid w:val="00D6456C"/>
    <w:rsid w:val="00D6473A"/>
    <w:rsid w:val="00D669E2"/>
    <w:rsid w:val="00D67920"/>
    <w:rsid w:val="00D67F16"/>
    <w:rsid w:val="00D71177"/>
    <w:rsid w:val="00D726CD"/>
    <w:rsid w:val="00D72738"/>
    <w:rsid w:val="00D7290C"/>
    <w:rsid w:val="00D731FB"/>
    <w:rsid w:val="00D7408E"/>
    <w:rsid w:val="00D75619"/>
    <w:rsid w:val="00D76AC7"/>
    <w:rsid w:val="00D80237"/>
    <w:rsid w:val="00D80497"/>
    <w:rsid w:val="00D8266F"/>
    <w:rsid w:val="00D826CB"/>
    <w:rsid w:val="00D828B8"/>
    <w:rsid w:val="00D83134"/>
    <w:rsid w:val="00D84029"/>
    <w:rsid w:val="00D85424"/>
    <w:rsid w:val="00D85AFC"/>
    <w:rsid w:val="00D8786E"/>
    <w:rsid w:val="00D8787A"/>
    <w:rsid w:val="00D90E4E"/>
    <w:rsid w:val="00D918F1"/>
    <w:rsid w:val="00D9212A"/>
    <w:rsid w:val="00D9282F"/>
    <w:rsid w:val="00D936A6"/>
    <w:rsid w:val="00D970DF"/>
    <w:rsid w:val="00DA000A"/>
    <w:rsid w:val="00DA0242"/>
    <w:rsid w:val="00DA0906"/>
    <w:rsid w:val="00DA1055"/>
    <w:rsid w:val="00DA177B"/>
    <w:rsid w:val="00DA274B"/>
    <w:rsid w:val="00DA289E"/>
    <w:rsid w:val="00DA4AAF"/>
    <w:rsid w:val="00DA4FA8"/>
    <w:rsid w:val="00DA5C81"/>
    <w:rsid w:val="00DA6736"/>
    <w:rsid w:val="00DB016B"/>
    <w:rsid w:val="00DB0D3E"/>
    <w:rsid w:val="00DB2B6A"/>
    <w:rsid w:val="00DB3F8A"/>
    <w:rsid w:val="00DB56AB"/>
    <w:rsid w:val="00DB5944"/>
    <w:rsid w:val="00DB79CE"/>
    <w:rsid w:val="00DC048F"/>
    <w:rsid w:val="00DC04BD"/>
    <w:rsid w:val="00DC14A6"/>
    <w:rsid w:val="00DC21EC"/>
    <w:rsid w:val="00DC3090"/>
    <w:rsid w:val="00DC4281"/>
    <w:rsid w:val="00DC62C6"/>
    <w:rsid w:val="00DC68EF"/>
    <w:rsid w:val="00DC7C40"/>
    <w:rsid w:val="00DD0D9E"/>
    <w:rsid w:val="00DD1149"/>
    <w:rsid w:val="00DD127A"/>
    <w:rsid w:val="00DD1A5F"/>
    <w:rsid w:val="00DD5472"/>
    <w:rsid w:val="00DE33B0"/>
    <w:rsid w:val="00DE3AC2"/>
    <w:rsid w:val="00DE4558"/>
    <w:rsid w:val="00DE49A9"/>
    <w:rsid w:val="00DE4A98"/>
    <w:rsid w:val="00DE6392"/>
    <w:rsid w:val="00DE6E36"/>
    <w:rsid w:val="00DF01C5"/>
    <w:rsid w:val="00DF04FE"/>
    <w:rsid w:val="00DF247B"/>
    <w:rsid w:val="00DF496B"/>
    <w:rsid w:val="00DF787F"/>
    <w:rsid w:val="00E00C20"/>
    <w:rsid w:val="00E03293"/>
    <w:rsid w:val="00E045AA"/>
    <w:rsid w:val="00E05AFF"/>
    <w:rsid w:val="00E05F2F"/>
    <w:rsid w:val="00E06A08"/>
    <w:rsid w:val="00E07690"/>
    <w:rsid w:val="00E077E4"/>
    <w:rsid w:val="00E10A34"/>
    <w:rsid w:val="00E128DF"/>
    <w:rsid w:val="00E1343C"/>
    <w:rsid w:val="00E14369"/>
    <w:rsid w:val="00E15C1B"/>
    <w:rsid w:val="00E15DF6"/>
    <w:rsid w:val="00E1610B"/>
    <w:rsid w:val="00E20252"/>
    <w:rsid w:val="00E20E9F"/>
    <w:rsid w:val="00E21833"/>
    <w:rsid w:val="00E21B64"/>
    <w:rsid w:val="00E2204A"/>
    <w:rsid w:val="00E22621"/>
    <w:rsid w:val="00E22702"/>
    <w:rsid w:val="00E231B7"/>
    <w:rsid w:val="00E2359F"/>
    <w:rsid w:val="00E24EEB"/>
    <w:rsid w:val="00E2557B"/>
    <w:rsid w:val="00E26FDD"/>
    <w:rsid w:val="00E277DE"/>
    <w:rsid w:val="00E320EA"/>
    <w:rsid w:val="00E40BC9"/>
    <w:rsid w:val="00E417E4"/>
    <w:rsid w:val="00E42996"/>
    <w:rsid w:val="00E42A27"/>
    <w:rsid w:val="00E453F9"/>
    <w:rsid w:val="00E4580F"/>
    <w:rsid w:val="00E45944"/>
    <w:rsid w:val="00E461D3"/>
    <w:rsid w:val="00E47F85"/>
    <w:rsid w:val="00E500C8"/>
    <w:rsid w:val="00E512D1"/>
    <w:rsid w:val="00E51F9E"/>
    <w:rsid w:val="00E52731"/>
    <w:rsid w:val="00E53DE9"/>
    <w:rsid w:val="00E56EAA"/>
    <w:rsid w:val="00E60993"/>
    <w:rsid w:val="00E61465"/>
    <w:rsid w:val="00E61A4E"/>
    <w:rsid w:val="00E6307B"/>
    <w:rsid w:val="00E631FA"/>
    <w:rsid w:val="00E63940"/>
    <w:rsid w:val="00E63C57"/>
    <w:rsid w:val="00E63FD8"/>
    <w:rsid w:val="00E6561F"/>
    <w:rsid w:val="00E6649C"/>
    <w:rsid w:val="00E66DC5"/>
    <w:rsid w:val="00E67664"/>
    <w:rsid w:val="00E70347"/>
    <w:rsid w:val="00E7046A"/>
    <w:rsid w:val="00E70A23"/>
    <w:rsid w:val="00E724C2"/>
    <w:rsid w:val="00E73CA7"/>
    <w:rsid w:val="00E75086"/>
    <w:rsid w:val="00E754DD"/>
    <w:rsid w:val="00E7574B"/>
    <w:rsid w:val="00E758F3"/>
    <w:rsid w:val="00E75CC9"/>
    <w:rsid w:val="00E81164"/>
    <w:rsid w:val="00E81666"/>
    <w:rsid w:val="00E81964"/>
    <w:rsid w:val="00E81CCB"/>
    <w:rsid w:val="00E81D9F"/>
    <w:rsid w:val="00E826B7"/>
    <w:rsid w:val="00E83206"/>
    <w:rsid w:val="00E833C9"/>
    <w:rsid w:val="00E8393F"/>
    <w:rsid w:val="00E84086"/>
    <w:rsid w:val="00E84116"/>
    <w:rsid w:val="00E84B00"/>
    <w:rsid w:val="00E84E18"/>
    <w:rsid w:val="00E85135"/>
    <w:rsid w:val="00E86F8B"/>
    <w:rsid w:val="00E918DE"/>
    <w:rsid w:val="00E91BEE"/>
    <w:rsid w:val="00E922A9"/>
    <w:rsid w:val="00E949B3"/>
    <w:rsid w:val="00E94D73"/>
    <w:rsid w:val="00EA1EA1"/>
    <w:rsid w:val="00EA1F18"/>
    <w:rsid w:val="00EA37BE"/>
    <w:rsid w:val="00EA44EF"/>
    <w:rsid w:val="00EA453C"/>
    <w:rsid w:val="00EA5135"/>
    <w:rsid w:val="00EA5C11"/>
    <w:rsid w:val="00EA6BC6"/>
    <w:rsid w:val="00EA6BE7"/>
    <w:rsid w:val="00EB33DA"/>
    <w:rsid w:val="00EB3F28"/>
    <w:rsid w:val="00EB467B"/>
    <w:rsid w:val="00EB479E"/>
    <w:rsid w:val="00EB6398"/>
    <w:rsid w:val="00EB7323"/>
    <w:rsid w:val="00EB79D5"/>
    <w:rsid w:val="00EB7DB4"/>
    <w:rsid w:val="00EC000E"/>
    <w:rsid w:val="00EC0B83"/>
    <w:rsid w:val="00EC1263"/>
    <w:rsid w:val="00EC38D3"/>
    <w:rsid w:val="00EC3A69"/>
    <w:rsid w:val="00EC3B96"/>
    <w:rsid w:val="00EC3CD6"/>
    <w:rsid w:val="00EC6010"/>
    <w:rsid w:val="00EC68D3"/>
    <w:rsid w:val="00EC71EA"/>
    <w:rsid w:val="00EC7EEB"/>
    <w:rsid w:val="00EC7F8E"/>
    <w:rsid w:val="00ED0EDE"/>
    <w:rsid w:val="00ED1C8D"/>
    <w:rsid w:val="00ED2302"/>
    <w:rsid w:val="00ED740B"/>
    <w:rsid w:val="00ED789D"/>
    <w:rsid w:val="00EE07EE"/>
    <w:rsid w:val="00EE136D"/>
    <w:rsid w:val="00EE23AA"/>
    <w:rsid w:val="00EE3500"/>
    <w:rsid w:val="00EE4802"/>
    <w:rsid w:val="00EE4DA8"/>
    <w:rsid w:val="00EE5FC9"/>
    <w:rsid w:val="00EE661C"/>
    <w:rsid w:val="00EE7E7D"/>
    <w:rsid w:val="00EF027A"/>
    <w:rsid w:val="00EF26E4"/>
    <w:rsid w:val="00EF2F71"/>
    <w:rsid w:val="00EF43C4"/>
    <w:rsid w:val="00EF4891"/>
    <w:rsid w:val="00EF4E5A"/>
    <w:rsid w:val="00EF4FD1"/>
    <w:rsid w:val="00EF74A7"/>
    <w:rsid w:val="00EF7DE6"/>
    <w:rsid w:val="00F003EC"/>
    <w:rsid w:val="00F00E47"/>
    <w:rsid w:val="00F011E3"/>
    <w:rsid w:val="00F02370"/>
    <w:rsid w:val="00F028EA"/>
    <w:rsid w:val="00F030E4"/>
    <w:rsid w:val="00F03DA3"/>
    <w:rsid w:val="00F048E7"/>
    <w:rsid w:val="00F05CF2"/>
    <w:rsid w:val="00F06890"/>
    <w:rsid w:val="00F11837"/>
    <w:rsid w:val="00F1233A"/>
    <w:rsid w:val="00F133C2"/>
    <w:rsid w:val="00F146D3"/>
    <w:rsid w:val="00F148E1"/>
    <w:rsid w:val="00F14B03"/>
    <w:rsid w:val="00F14EF6"/>
    <w:rsid w:val="00F158E9"/>
    <w:rsid w:val="00F15D30"/>
    <w:rsid w:val="00F20082"/>
    <w:rsid w:val="00F20827"/>
    <w:rsid w:val="00F20FCC"/>
    <w:rsid w:val="00F229E3"/>
    <w:rsid w:val="00F22C32"/>
    <w:rsid w:val="00F232AE"/>
    <w:rsid w:val="00F30356"/>
    <w:rsid w:val="00F320DD"/>
    <w:rsid w:val="00F32A12"/>
    <w:rsid w:val="00F37D84"/>
    <w:rsid w:val="00F40A3E"/>
    <w:rsid w:val="00F415FE"/>
    <w:rsid w:val="00F42090"/>
    <w:rsid w:val="00F4464A"/>
    <w:rsid w:val="00F45C61"/>
    <w:rsid w:val="00F5135E"/>
    <w:rsid w:val="00F53273"/>
    <w:rsid w:val="00F53A11"/>
    <w:rsid w:val="00F53AA3"/>
    <w:rsid w:val="00F60185"/>
    <w:rsid w:val="00F61980"/>
    <w:rsid w:val="00F6229E"/>
    <w:rsid w:val="00F633F2"/>
    <w:rsid w:val="00F636C5"/>
    <w:rsid w:val="00F6413F"/>
    <w:rsid w:val="00F643E4"/>
    <w:rsid w:val="00F65874"/>
    <w:rsid w:val="00F7043F"/>
    <w:rsid w:val="00F70EBA"/>
    <w:rsid w:val="00F71E99"/>
    <w:rsid w:val="00F72232"/>
    <w:rsid w:val="00F74A11"/>
    <w:rsid w:val="00F7608F"/>
    <w:rsid w:val="00F7657F"/>
    <w:rsid w:val="00F76ECE"/>
    <w:rsid w:val="00F82422"/>
    <w:rsid w:val="00F83820"/>
    <w:rsid w:val="00F8500A"/>
    <w:rsid w:val="00F8596A"/>
    <w:rsid w:val="00F85DC2"/>
    <w:rsid w:val="00F8708B"/>
    <w:rsid w:val="00F9061E"/>
    <w:rsid w:val="00F91446"/>
    <w:rsid w:val="00F93F7F"/>
    <w:rsid w:val="00F96430"/>
    <w:rsid w:val="00FA01D6"/>
    <w:rsid w:val="00FA0665"/>
    <w:rsid w:val="00FA067A"/>
    <w:rsid w:val="00FA088F"/>
    <w:rsid w:val="00FA09E1"/>
    <w:rsid w:val="00FA117F"/>
    <w:rsid w:val="00FA1234"/>
    <w:rsid w:val="00FA12C8"/>
    <w:rsid w:val="00FA24A1"/>
    <w:rsid w:val="00FA39F2"/>
    <w:rsid w:val="00FA3F27"/>
    <w:rsid w:val="00FA5554"/>
    <w:rsid w:val="00FA5B74"/>
    <w:rsid w:val="00FA798B"/>
    <w:rsid w:val="00FB0982"/>
    <w:rsid w:val="00FB0D83"/>
    <w:rsid w:val="00FB1B59"/>
    <w:rsid w:val="00FB25E2"/>
    <w:rsid w:val="00FB32B8"/>
    <w:rsid w:val="00FB368F"/>
    <w:rsid w:val="00FB463E"/>
    <w:rsid w:val="00FB549D"/>
    <w:rsid w:val="00FB55D2"/>
    <w:rsid w:val="00FB7CD9"/>
    <w:rsid w:val="00FC02FA"/>
    <w:rsid w:val="00FC0C9E"/>
    <w:rsid w:val="00FC2CCB"/>
    <w:rsid w:val="00FC4426"/>
    <w:rsid w:val="00FC4E9E"/>
    <w:rsid w:val="00FC56E2"/>
    <w:rsid w:val="00FC73BC"/>
    <w:rsid w:val="00FD11C9"/>
    <w:rsid w:val="00FD3077"/>
    <w:rsid w:val="00FD3830"/>
    <w:rsid w:val="00FD4288"/>
    <w:rsid w:val="00FD641E"/>
    <w:rsid w:val="00FE01CA"/>
    <w:rsid w:val="00FE0EB1"/>
    <w:rsid w:val="00FE0F47"/>
    <w:rsid w:val="00FE4279"/>
    <w:rsid w:val="00FE51F8"/>
    <w:rsid w:val="00FE667B"/>
    <w:rsid w:val="00FE679D"/>
    <w:rsid w:val="00FE6985"/>
    <w:rsid w:val="00FE6B11"/>
    <w:rsid w:val="00FE7BCD"/>
    <w:rsid w:val="00FF0472"/>
    <w:rsid w:val="00FF1675"/>
    <w:rsid w:val="00FF19CF"/>
    <w:rsid w:val="00FF2B9A"/>
    <w:rsid w:val="00FF4E2D"/>
    <w:rsid w:val="00FF65F1"/>
    <w:rsid w:val="00FF6B01"/>
    <w:rsid w:val="00FF712E"/>
    <w:rsid w:val="00FF7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E1B9C4"/>
  <w15:docId w15:val="{E7409D63-AC6C-4A45-B100-894AED12F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맑은 고딕" w:eastAsia="맑은 고딕" w:hAnsi="맑은 고딕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AA5044"/>
    <w:pPr>
      <w:widowControl w:val="0"/>
      <w:wordWrap w:val="0"/>
      <w:autoSpaceDE w:val="0"/>
      <w:autoSpaceDN w:val="0"/>
      <w:jc w:val="both"/>
    </w:pPr>
    <w:rPr>
      <w:kern w:val="2"/>
      <w:szCs w:val="22"/>
    </w:rPr>
  </w:style>
  <w:style w:type="paragraph" w:styleId="1">
    <w:name w:val="heading 1"/>
    <w:basedOn w:val="a5"/>
    <w:next w:val="a5"/>
    <w:link w:val="1Char"/>
    <w:uiPriority w:val="9"/>
    <w:qFormat/>
    <w:rsid w:val="00F8708B"/>
    <w:pPr>
      <w:keepNext/>
      <w:outlineLvl w:val="0"/>
    </w:pPr>
    <w:rPr>
      <w:sz w:val="28"/>
      <w:szCs w:val="28"/>
    </w:rPr>
  </w:style>
  <w:style w:type="paragraph" w:styleId="2">
    <w:name w:val="heading 2"/>
    <w:basedOn w:val="a5"/>
    <w:next w:val="a5"/>
    <w:link w:val="2Char"/>
    <w:uiPriority w:val="9"/>
    <w:semiHidden/>
    <w:unhideWhenUsed/>
    <w:qFormat/>
    <w:rsid w:val="00507A45"/>
    <w:pPr>
      <w:keepNext/>
      <w:outlineLvl w:val="1"/>
    </w:pPr>
  </w:style>
  <w:style w:type="paragraph" w:styleId="3">
    <w:name w:val="heading 3"/>
    <w:basedOn w:val="a5"/>
    <w:next w:val="a5"/>
    <w:link w:val="3Char"/>
    <w:uiPriority w:val="9"/>
    <w:semiHidden/>
    <w:unhideWhenUsed/>
    <w:qFormat/>
    <w:rsid w:val="00507A45"/>
    <w:pPr>
      <w:keepNext/>
      <w:ind w:leftChars="300" w:left="300" w:hangingChars="200" w:hanging="2000"/>
      <w:outlineLvl w:val="2"/>
    </w:pPr>
  </w:style>
  <w:style w:type="paragraph" w:styleId="4">
    <w:name w:val="heading 4"/>
    <w:basedOn w:val="a5"/>
    <w:next w:val="a5"/>
    <w:link w:val="4Char"/>
    <w:uiPriority w:val="9"/>
    <w:semiHidden/>
    <w:unhideWhenUsed/>
    <w:qFormat/>
    <w:rsid w:val="00402794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5"/>
    <w:next w:val="a5"/>
    <w:link w:val="5Char"/>
    <w:uiPriority w:val="9"/>
    <w:semiHidden/>
    <w:unhideWhenUsed/>
    <w:qFormat/>
    <w:rsid w:val="00402794"/>
    <w:pPr>
      <w:keepNext/>
      <w:ind w:leftChars="500" w:left="500" w:hangingChars="200" w:hanging="2000"/>
      <w:outlineLvl w:val="4"/>
    </w:pPr>
  </w:style>
  <w:style w:type="paragraph" w:styleId="6">
    <w:name w:val="heading 6"/>
    <w:basedOn w:val="a5"/>
    <w:next w:val="a5"/>
    <w:link w:val="6Char"/>
    <w:uiPriority w:val="9"/>
    <w:semiHidden/>
    <w:unhideWhenUsed/>
    <w:qFormat/>
    <w:rsid w:val="00402794"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5"/>
    <w:next w:val="a5"/>
    <w:link w:val="7Char"/>
    <w:uiPriority w:val="9"/>
    <w:semiHidden/>
    <w:unhideWhenUsed/>
    <w:qFormat/>
    <w:rsid w:val="00402794"/>
    <w:pPr>
      <w:keepNext/>
      <w:ind w:leftChars="700" w:left="700" w:hangingChars="200" w:hanging="2000"/>
      <w:outlineLvl w:val="6"/>
    </w:pPr>
  </w:style>
  <w:style w:type="paragraph" w:styleId="8">
    <w:name w:val="heading 8"/>
    <w:basedOn w:val="a5"/>
    <w:next w:val="a5"/>
    <w:link w:val="8Char"/>
    <w:uiPriority w:val="9"/>
    <w:semiHidden/>
    <w:unhideWhenUsed/>
    <w:qFormat/>
    <w:rsid w:val="00402794"/>
    <w:pPr>
      <w:keepNext/>
      <w:ind w:leftChars="800" w:left="800" w:hangingChars="200" w:hanging="2000"/>
      <w:outlineLvl w:val="7"/>
    </w:pPr>
  </w:style>
  <w:style w:type="paragraph" w:styleId="9">
    <w:name w:val="heading 9"/>
    <w:basedOn w:val="a5"/>
    <w:next w:val="a5"/>
    <w:link w:val="9Char"/>
    <w:uiPriority w:val="9"/>
    <w:semiHidden/>
    <w:unhideWhenUsed/>
    <w:qFormat/>
    <w:rsid w:val="00402794"/>
    <w:pPr>
      <w:keepNext/>
      <w:ind w:leftChars="900" w:left="900" w:hangingChars="200" w:hanging="2000"/>
      <w:outlineLvl w:val="8"/>
    </w:p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styleId="a9">
    <w:name w:val="Title"/>
    <w:basedOn w:val="a5"/>
    <w:next w:val="a5"/>
    <w:link w:val="Char"/>
    <w:uiPriority w:val="10"/>
    <w:qFormat/>
    <w:rsid w:val="00F8708B"/>
    <w:pPr>
      <w:spacing w:before="240" w:after="120"/>
      <w:jc w:val="center"/>
      <w:outlineLvl w:val="0"/>
    </w:pPr>
    <w:rPr>
      <w:b/>
      <w:bCs/>
      <w:sz w:val="32"/>
      <w:szCs w:val="32"/>
    </w:rPr>
  </w:style>
  <w:style w:type="character" w:customStyle="1" w:styleId="Char">
    <w:name w:val="제목 Char"/>
    <w:basedOn w:val="a6"/>
    <w:link w:val="a9"/>
    <w:uiPriority w:val="10"/>
    <w:rsid w:val="00F8708B"/>
    <w:rPr>
      <w:rFonts w:ascii="맑은 고딕" w:eastAsia="맑은 고딕" w:hAnsi="맑은 고딕" w:cs="Times New Roman"/>
      <w:b/>
      <w:bCs/>
      <w:sz w:val="32"/>
      <w:szCs w:val="32"/>
    </w:rPr>
  </w:style>
  <w:style w:type="character" w:customStyle="1" w:styleId="1Char">
    <w:name w:val="제목 1 Char"/>
    <w:basedOn w:val="a6"/>
    <w:link w:val="1"/>
    <w:uiPriority w:val="9"/>
    <w:rsid w:val="00F8708B"/>
    <w:rPr>
      <w:rFonts w:ascii="맑은 고딕" w:eastAsia="맑은 고딕" w:hAnsi="맑은 고딕" w:cs="Times New Roman"/>
      <w:sz w:val="28"/>
      <w:szCs w:val="28"/>
    </w:rPr>
  </w:style>
  <w:style w:type="paragraph" w:customStyle="1" w:styleId="a1">
    <w:name w:val="대분류"/>
    <w:basedOn w:val="1"/>
    <w:link w:val="Char0"/>
    <w:qFormat/>
    <w:rsid w:val="00F8708B"/>
    <w:pPr>
      <w:numPr>
        <w:numId w:val="1"/>
      </w:numPr>
      <w:tabs>
        <w:tab w:val="left" w:pos="426"/>
      </w:tabs>
      <w:ind w:left="0" w:firstLine="0"/>
    </w:pPr>
    <w:rPr>
      <w:b/>
    </w:rPr>
  </w:style>
  <w:style w:type="paragraph" w:styleId="aa">
    <w:name w:val="List Paragraph"/>
    <w:basedOn w:val="a5"/>
    <w:link w:val="Char1"/>
    <w:uiPriority w:val="34"/>
    <w:qFormat/>
    <w:rsid w:val="00F8708B"/>
    <w:pPr>
      <w:ind w:leftChars="400" w:left="800"/>
    </w:pPr>
  </w:style>
  <w:style w:type="character" w:customStyle="1" w:styleId="Char0">
    <w:name w:val="대분류 Char"/>
    <w:basedOn w:val="1Char"/>
    <w:link w:val="a1"/>
    <w:rsid w:val="00F8708B"/>
    <w:rPr>
      <w:rFonts w:ascii="맑은 고딕" w:eastAsia="맑은 고딕" w:hAnsi="맑은 고딕" w:cs="Times New Roman"/>
      <w:b/>
      <w:kern w:val="2"/>
      <w:sz w:val="28"/>
      <w:szCs w:val="28"/>
    </w:rPr>
  </w:style>
  <w:style w:type="paragraph" w:customStyle="1" w:styleId="a2">
    <w:name w:val="중분류"/>
    <w:basedOn w:val="aa"/>
    <w:link w:val="Char2"/>
    <w:qFormat/>
    <w:rsid w:val="00F8708B"/>
    <w:pPr>
      <w:numPr>
        <w:ilvl w:val="1"/>
        <w:numId w:val="1"/>
      </w:numPr>
      <w:pBdr>
        <w:bottom w:val="single" w:sz="6" w:space="1" w:color="auto"/>
      </w:pBdr>
      <w:tabs>
        <w:tab w:val="left" w:pos="567"/>
      </w:tabs>
      <w:ind w:leftChars="0" w:left="0" w:firstLine="0"/>
    </w:pPr>
    <w:rPr>
      <w:b/>
      <w:sz w:val="24"/>
      <w:szCs w:val="24"/>
    </w:rPr>
  </w:style>
  <w:style w:type="paragraph" w:customStyle="1" w:styleId="a3">
    <w:name w:val="소분류"/>
    <w:basedOn w:val="aa"/>
    <w:link w:val="Char3"/>
    <w:autoRedefine/>
    <w:qFormat/>
    <w:rsid w:val="007278C2"/>
    <w:pPr>
      <w:numPr>
        <w:ilvl w:val="2"/>
        <w:numId w:val="1"/>
      </w:numPr>
      <w:pBdr>
        <w:bottom w:val="single" w:sz="6" w:space="1" w:color="auto"/>
      </w:pBdr>
      <w:tabs>
        <w:tab w:val="left" w:pos="851"/>
      </w:tabs>
      <w:ind w:leftChars="142" w:left="284" w:firstLine="0"/>
    </w:pPr>
    <w:rPr>
      <w:b/>
      <w:sz w:val="22"/>
    </w:rPr>
  </w:style>
  <w:style w:type="character" w:customStyle="1" w:styleId="Char1">
    <w:name w:val="목록 단락 Char"/>
    <w:basedOn w:val="a6"/>
    <w:link w:val="aa"/>
    <w:uiPriority w:val="34"/>
    <w:rsid w:val="00F8708B"/>
  </w:style>
  <w:style w:type="character" w:customStyle="1" w:styleId="Char2">
    <w:name w:val="중분류 Char"/>
    <w:basedOn w:val="Char1"/>
    <w:link w:val="a2"/>
    <w:rsid w:val="00F8708B"/>
    <w:rPr>
      <w:b/>
      <w:kern w:val="2"/>
      <w:sz w:val="24"/>
      <w:szCs w:val="24"/>
    </w:rPr>
  </w:style>
  <w:style w:type="paragraph" w:customStyle="1" w:styleId="a4">
    <w:name w:val="소소분류"/>
    <w:basedOn w:val="aa"/>
    <w:link w:val="Char4"/>
    <w:qFormat/>
    <w:rsid w:val="00F8708B"/>
    <w:pPr>
      <w:numPr>
        <w:ilvl w:val="3"/>
        <w:numId w:val="1"/>
      </w:numPr>
      <w:tabs>
        <w:tab w:val="left" w:pos="993"/>
      </w:tabs>
      <w:ind w:leftChars="0" w:left="284" w:firstLine="0"/>
    </w:pPr>
    <w:rPr>
      <w:b/>
      <w:sz w:val="18"/>
      <w:szCs w:val="18"/>
    </w:rPr>
  </w:style>
  <w:style w:type="character" w:customStyle="1" w:styleId="Char3">
    <w:name w:val="소분류 Char"/>
    <w:basedOn w:val="Char1"/>
    <w:link w:val="a3"/>
    <w:rsid w:val="007278C2"/>
    <w:rPr>
      <w:b/>
      <w:kern w:val="2"/>
      <w:sz w:val="22"/>
      <w:szCs w:val="22"/>
    </w:rPr>
  </w:style>
  <w:style w:type="paragraph" w:customStyle="1" w:styleId="ab">
    <w:name w:val="소소분류 내용"/>
    <w:basedOn w:val="a4"/>
    <w:link w:val="Char5"/>
    <w:qFormat/>
    <w:rsid w:val="00EA44EF"/>
    <w:pPr>
      <w:numPr>
        <w:ilvl w:val="0"/>
        <w:numId w:val="0"/>
      </w:numPr>
      <w:ind w:left="284"/>
    </w:pPr>
    <w:rPr>
      <w:b w:val="0"/>
    </w:rPr>
  </w:style>
  <w:style w:type="character" w:customStyle="1" w:styleId="Char4">
    <w:name w:val="소소분류 Char"/>
    <w:basedOn w:val="Char1"/>
    <w:link w:val="a4"/>
    <w:rsid w:val="00F8708B"/>
    <w:rPr>
      <w:b/>
      <w:kern w:val="2"/>
      <w:sz w:val="18"/>
      <w:szCs w:val="18"/>
    </w:rPr>
  </w:style>
  <w:style w:type="paragraph" w:customStyle="1" w:styleId="ac">
    <w:name w:val="목차제목"/>
    <w:basedOn w:val="a9"/>
    <w:link w:val="Char6"/>
    <w:qFormat/>
    <w:rsid w:val="00F8708B"/>
    <w:pPr>
      <w:pBdr>
        <w:bottom w:val="single" w:sz="6" w:space="1" w:color="auto"/>
      </w:pBdr>
      <w:jc w:val="left"/>
    </w:pPr>
  </w:style>
  <w:style w:type="character" w:customStyle="1" w:styleId="Char5">
    <w:name w:val="소소분류 내용 Char"/>
    <w:basedOn w:val="Char4"/>
    <w:link w:val="ab"/>
    <w:rsid w:val="00EA44EF"/>
    <w:rPr>
      <w:b/>
      <w:kern w:val="2"/>
      <w:sz w:val="18"/>
      <w:szCs w:val="18"/>
    </w:rPr>
  </w:style>
  <w:style w:type="paragraph" w:styleId="TOC">
    <w:name w:val="TOC Heading"/>
    <w:basedOn w:val="1"/>
    <w:next w:val="a5"/>
    <w:uiPriority w:val="39"/>
    <w:unhideWhenUsed/>
    <w:qFormat/>
    <w:rsid w:val="00507A45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365F91"/>
      <w:kern w:val="0"/>
      <w:lang w:val="ko-KR"/>
    </w:rPr>
  </w:style>
  <w:style w:type="character" w:customStyle="1" w:styleId="Char6">
    <w:name w:val="목차제목 Char"/>
    <w:basedOn w:val="Char"/>
    <w:link w:val="ac"/>
    <w:rsid w:val="00F8708B"/>
    <w:rPr>
      <w:rFonts w:ascii="맑은 고딕" w:eastAsia="맑은 고딕" w:hAnsi="맑은 고딕" w:cs="Times New Roman"/>
      <w:b/>
      <w:bCs/>
      <w:sz w:val="32"/>
      <w:szCs w:val="32"/>
    </w:rPr>
  </w:style>
  <w:style w:type="paragraph" w:styleId="10">
    <w:name w:val="toc 1"/>
    <w:basedOn w:val="a5"/>
    <w:next w:val="a5"/>
    <w:autoRedefine/>
    <w:uiPriority w:val="39"/>
    <w:unhideWhenUsed/>
    <w:qFormat/>
    <w:rsid w:val="000A5561"/>
    <w:pPr>
      <w:tabs>
        <w:tab w:val="left" w:pos="284"/>
        <w:tab w:val="right" w:leader="dot" w:pos="9016"/>
      </w:tabs>
    </w:pPr>
    <w:rPr>
      <w:rFonts w:eastAsiaTheme="minorHAnsi"/>
      <w:noProof/>
      <w:sz w:val="24"/>
      <w:szCs w:val="32"/>
    </w:rPr>
  </w:style>
  <w:style w:type="character" w:styleId="ad">
    <w:name w:val="Hyperlink"/>
    <w:basedOn w:val="a6"/>
    <w:uiPriority w:val="99"/>
    <w:unhideWhenUsed/>
    <w:rsid w:val="00F8708B"/>
    <w:rPr>
      <w:color w:val="0000FF"/>
      <w:u w:val="single"/>
    </w:rPr>
  </w:style>
  <w:style w:type="paragraph" w:styleId="ae">
    <w:name w:val="Balloon Text"/>
    <w:basedOn w:val="a5"/>
    <w:link w:val="Char7"/>
    <w:uiPriority w:val="99"/>
    <w:semiHidden/>
    <w:unhideWhenUsed/>
    <w:rsid w:val="00F8708B"/>
    <w:rPr>
      <w:sz w:val="18"/>
      <w:szCs w:val="18"/>
    </w:rPr>
  </w:style>
  <w:style w:type="character" w:customStyle="1" w:styleId="Char7">
    <w:name w:val="풍선 도움말 텍스트 Char"/>
    <w:basedOn w:val="a6"/>
    <w:link w:val="ae"/>
    <w:uiPriority w:val="99"/>
    <w:semiHidden/>
    <w:rsid w:val="00F8708B"/>
    <w:rPr>
      <w:rFonts w:ascii="맑은 고딕" w:eastAsia="맑은 고딕" w:hAnsi="맑은 고딕" w:cs="Times New Roman"/>
      <w:sz w:val="18"/>
      <w:szCs w:val="18"/>
    </w:rPr>
  </w:style>
  <w:style w:type="paragraph" w:styleId="20">
    <w:name w:val="toc 2"/>
    <w:basedOn w:val="a5"/>
    <w:next w:val="a5"/>
    <w:autoRedefine/>
    <w:uiPriority w:val="39"/>
    <w:unhideWhenUsed/>
    <w:qFormat/>
    <w:rsid w:val="002E7D01"/>
    <w:pPr>
      <w:widowControl/>
      <w:tabs>
        <w:tab w:val="left" w:pos="800"/>
        <w:tab w:val="right" w:leader="dot" w:pos="9016"/>
      </w:tabs>
      <w:wordWrap/>
      <w:autoSpaceDE/>
      <w:autoSpaceDN/>
      <w:spacing w:line="276" w:lineRule="auto"/>
      <w:ind w:left="221"/>
      <w:jc w:val="left"/>
    </w:pPr>
    <w:rPr>
      <w:kern w:val="0"/>
      <w:sz w:val="18"/>
    </w:rPr>
  </w:style>
  <w:style w:type="paragraph" w:styleId="30">
    <w:name w:val="toc 3"/>
    <w:basedOn w:val="a5"/>
    <w:next w:val="a5"/>
    <w:autoRedefine/>
    <w:uiPriority w:val="39"/>
    <w:unhideWhenUsed/>
    <w:qFormat/>
    <w:rsid w:val="00335A92"/>
    <w:pPr>
      <w:widowControl/>
      <w:tabs>
        <w:tab w:val="left" w:pos="1200"/>
        <w:tab w:val="right" w:leader="dot" w:pos="9016"/>
      </w:tabs>
      <w:wordWrap/>
      <w:autoSpaceDE/>
      <w:autoSpaceDN/>
      <w:ind w:left="442"/>
      <w:jc w:val="left"/>
    </w:pPr>
    <w:rPr>
      <w:kern w:val="0"/>
      <w:sz w:val="18"/>
    </w:rPr>
  </w:style>
  <w:style w:type="character" w:customStyle="1" w:styleId="3Char">
    <w:name w:val="제목 3 Char"/>
    <w:basedOn w:val="a6"/>
    <w:link w:val="3"/>
    <w:uiPriority w:val="9"/>
    <w:semiHidden/>
    <w:rsid w:val="00507A45"/>
    <w:rPr>
      <w:rFonts w:ascii="맑은 고딕" w:eastAsia="맑은 고딕" w:hAnsi="맑은 고딕" w:cs="Times New Roman"/>
    </w:rPr>
  </w:style>
  <w:style w:type="character" w:customStyle="1" w:styleId="2Char">
    <w:name w:val="제목 2 Char"/>
    <w:basedOn w:val="a6"/>
    <w:link w:val="2"/>
    <w:uiPriority w:val="9"/>
    <w:semiHidden/>
    <w:rsid w:val="00507A45"/>
    <w:rPr>
      <w:rFonts w:ascii="맑은 고딕" w:eastAsia="맑은 고딕" w:hAnsi="맑은 고딕" w:cs="Times New Roman"/>
    </w:rPr>
  </w:style>
  <w:style w:type="character" w:customStyle="1" w:styleId="4Char">
    <w:name w:val="제목 4 Char"/>
    <w:basedOn w:val="a6"/>
    <w:link w:val="4"/>
    <w:uiPriority w:val="9"/>
    <w:semiHidden/>
    <w:rsid w:val="00402794"/>
    <w:rPr>
      <w:b/>
      <w:bCs/>
    </w:rPr>
  </w:style>
  <w:style w:type="character" w:customStyle="1" w:styleId="5Char">
    <w:name w:val="제목 5 Char"/>
    <w:basedOn w:val="a6"/>
    <w:link w:val="5"/>
    <w:uiPriority w:val="9"/>
    <w:semiHidden/>
    <w:rsid w:val="00402794"/>
    <w:rPr>
      <w:rFonts w:ascii="맑은 고딕" w:eastAsia="맑은 고딕" w:hAnsi="맑은 고딕" w:cs="Times New Roman"/>
    </w:rPr>
  </w:style>
  <w:style w:type="character" w:customStyle="1" w:styleId="6Char">
    <w:name w:val="제목 6 Char"/>
    <w:basedOn w:val="a6"/>
    <w:link w:val="6"/>
    <w:uiPriority w:val="9"/>
    <w:semiHidden/>
    <w:rsid w:val="00402794"/>
    <w:rPr>
      <w:b/>
      <w:bCs/>
    </w:rPr>
  </w:style>
  <w:style w:type="character" w:customStyle="1" w:styleId="7Char">
    <w:name w:val="제목 7 Char"/>
    <w:basedOn w:val="a6"/>
    <w:link w:val="7"/>
    <w:uiPriority w:val="9"/>
    <w:semiHidden/>
    <w:rsid w:val="00402794"/>
  </w:style>
  <w:style w:type="character" w:customStyle="1" w:styleId="8Char">
    <w:name w:val="제목 8 Char"/>
    <w:basedOn w:val="a6"/>
    <w:link w:val="8"/>
    <w:uiPriority w:val="9"/>
    <w:semiHidden/>
    <w:rsid w:val="00402794"/>
  </w:style>
  <w:style w:type="character" w:customStyle="1" w:styleId="9Char">
    <w:name w:val="제목 9 Char"/>
    <w:basedOn w:val="a6"/>
    <w:link w:val="9"/>
    <w:uiPriority w:val="9"/>
    <w:semiHidden/>
    <w:rsid w:val="00402794"/>
  </w:style>
  <w:style w:type="paragraph" w:styleId="af">
    <w:name w:val="footer"/>
    <w:basedOn w:val="a5"/>
    <w:link w:val="Char8"/>
    <w:rsid w:val="00402794"/>
    <w:pPr>
      <w:tabs>
        <w:tab w:val="center" w:pos="4252"/>
        <w:tab w:val="right" w:pos="8504"/>
      </w:tabs>
      <w:snapToGrid w:val="0"/>
    </w:pPr>
    <w:rPr>
      <w:rFonts w:ascii="돋움" w:eastAsia="돋움" w:hAnsi="돋움"/>
      <w:szCs w:val="24"/>
    </w:rPr>
  </w:style>
  <w:style w:type="character" w:customStyle="1" w:styleId="Char8">
    <w:name w:val="바닥글 Char"/>
    <w:basedOn w:val="a6"/>
    <w:link w:val="af"/>
    <w:rsid w:val="00402794"/>
    <w:rPr>
      <w:rFonts w:ascii="돋움" w:eastAsia="돋움" w:hAnsi="돋움" w:cs="Times New Roman"/>
      <w:szCs w:val="24"/>
    </w:rPr>
  </w:style>
  <w:style w:type="paragraph" w:customStyle="1" w:styleId="af0">
    <w:name w:val="버전정보"/>
    <w:basedOn w:val="a5"/>
    <w:rsid w:val="00402794"/>
    <w:pPr>
      <w:snapToGrid w:val="0"/>
      <w:jc w:val="center"/>
    </w:pPr>
    <w:rPr>
      <w:rFonts w:ascii="돋움" w:eastAsia="돋움" w:hAnsi="돋움" w:cs="바탕"/>
      <w:b/>
      <w:sz w:val="22"/>
      <w:szCs w:val="20"/>
    </w:rPr>
  </w:style>
  <w:style w:type="paragraph" w:customStyle="1" w:styleId="11">
    <w:name w:val="&lt;표&gt;내용 스타일1+중정렬"/>
    <w:basedOn w:val="a5"/>
    <w:rsid w:val="00402794"/>
    <w:pPr>
      <w:widowControl/>
      <w:wordWrap/>
      <w:autoSpaceDE/>
      <w:autoSpaceDN/>
      <w:snapToGrid w:val="0"/>
      <w:jc w:val="center"/>
    </w:pPr>
    <w:rPr>
      <w:rFonts w:ascii="돋움" w:eastAsia="돋움" w:hAnsi="돋움" w:cs="바탕"/>
      <w:b/>
      <w:bCs/>
      <w:szCs w:val="18"/>
    </w:rPr>
  </w:style>
  <w:style w:type="paragraph" w:customStyle="1" w:styleId="12">
    <w:name w:val="&lt;표&gt;캡션 스타일1"/>
    <w:basedOn w:val="a5"/>
    <w:autoRedefine/>
    <w:rsid w:val="00402794"/>
    <w:pPr>
      <w:widowControl/>
      <w:wordWrap/>
      <w:autoSpaceDE/>
      <w:autoSpaceDN/>
      <w:snapToGrid w:val="0"/>
      <w:jc w:val="center"/>
    </w:pPr>
    <w:rPr>
      <w:rFonts w:ascii="돋움" w:eastAsia="돋움" w:hAnsi="돋움" w:cs="바탕"/>
      <w:b/>
      <w:bCs/>
      <w:color w:val="FFFFFF"/>
      <w:sz w:val="22"/>
      <w:szCs w:val="18"/>
    </w:rPr>
  </w:style>
  <w:style w:type="paragraph" w:customStyle="1" w:styleId="13">
    <w:name w:val="&lt;표&gt;내용 스타일1+좌정렬"/>
    <w:basedOn w:val="11"/>
    <w:rsid w:val="00402794"/>
    <w:pPr>
      <w:jc w:val="both"/>
    </w:pPr>
    <w:rPr>
      <w:szCs w:val="20"/>
    </w:rPr>
  </w:style>
  <w:style w:type="paragraph" w:customStyle="1" w:styleId="af1">
    <w:name w:val="문서제목"/>
    <w:basedOn w:val="a5"/>
    <w:autoRedefine/>
    <w:rsid w:val="004C1105"/>
    <w:pPr>
      <w:snapToGrid w:val="0"/>
      <w:ind w:left="284"/>
      <w:jc w:val="center"/>
    </w:pPr>
    <w:rPr>
      <w:rFonts w:cs="바탕"/>
      <w:b/>
      <w:sz w:val="48"/>
      <w:szCs w:val="48"/>
    </w:rPr>
  </w:style>
  <w:style w:type="character" w:styleId="af2">
    <w:name w:val="Book Title"/>
    <w:uiPriority w:val="33"/>
    <w:qFormat/>
    <w:rsid w:val="00402794"/>
  </w:style>
  <w:style w:type="paragraph" w:styleId="af3">
    <w:name w:val="header"/>
    <w:basedOn w:val="a5"/>
    <w:link w:val="Char9"/>
    <w:unhideWhenUsed/>
    <w:rsid w:val="00FE679D"/>
    <w:pPr>
      <w:tabs>
        <w:tab w:val="center" w:pos="4513"/>
        <w:tab w:val="right" w:pos="9026"/>
      </w:tabs>
      <w:snapToGrid w:val="0"/>
    </w:pPr>
  </w:style>
  <w:style w:type="character" w:customStyle="1" w:styleId="Char9">
    <w:name w:val="머리글 Char"/>
    <w:basedOn w:val="a6"/>
    <w:link w:val="af3"/>
    <w:uiPriority w:val="99"/>
    <w:semiHidden/>
    <w:rsid w:val="00FE679D"/>
  </w:style>
  <w:style w:type="table" w:styleId="af4">
    <w:name w:val="Table Grid"/>
    <w:basedOn w:val="a7"/>
    <w:rsid w:val="00FE679D"/>
    <w:pPr>
      <w:widowControl w:val="0"/>
      <w:wordWrap w:val="0"/>
      <w:autoSpaceDE w:val="0"/>
      <w:autoSpaceDN w:val="0"/>
      <w:jc w:val="both"/>
    </w:pPr>
    <w:rPr>
      <w:rFonts w:ascii="Times New Roman" w:eastAsia="바탕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1">
    <w:name w:val="표준 2탭"/>
    <w:basedOn w:val="a5"/>
    <w:link w:val="2Char0"/>
    <w:autoRedefine/>
    <w:rsid w:val="00F20827"/>
    <w:pPr>
      <w:jc w:val="center"/>
    </w:pPr>
    <w:rPr>
      <w:rFonts w:cs="바탕"/>
      <w:b/>
      <w:bCs/>
      <w:sz w:val="18"/>
      <w:szCs w:val="18"/>
    </w:rPr>
  </w:style>
  <w:style w:type="character" w:customStyle="1" w:styleId="2Char0">
    <w:name w:val="표준 2탭 Char"/>
    <w:basedOn w:val="a6"/>
    <w:link w:val="21"/>
    <w:rsid w:val="00F20827"/>
    <w:rPr>
      <w:rFonts w:cs="바탕"/>
      <w:b/>
      <w:bCs/>
      <w:kern w:val="2"/>
      <w:sz w:val="18"/>
      <w:szCs w:val="18"/>
    </w:rPr>
  </w:style>
  <w:style w:type="paragraph" w:customStyle="1" w:styleId="af5">
    <w:name w:val="분류(내용)"/>
    <w:basedOn w:val="a5"/>
    <w:link w:val="Chara"/>
    <w:autoRedefine/>
    <w:rsid w:val="00F20827"/>
    <w:pPr>
      <w:widowControl/>
      <w:wordWrap/>
      <w:autoSpaceDE/>
      <w:autoSpaceDN/>
      <w:jc w:val="left"/>
      <w:outlineLvl w:val="4"/>
    </w:pPr>
    <w:rPr>
      <w:rFonts w:ascii="돋움" w:eastAsia="돋움" w:hAnsi="돋움"/>
      <w:sz w:val="18"/>
      <w:szCs w:val="18"/>
    </w:rPr>
  </w:style>
  <w:style w:type="character" w:customStyle="1" w:styleId="Chara">
    <w:name w:val="분류(내용) Char"/>
    <w:basedOn w:val="a6"/>
    <w:link w:val="af5"/>
    <w:rsid w:val="00F20827"/>
    <w:rPr>
      <w:rFonts w:ascii="돋움" w:eastAsia="돋움" w:hAnsi="돋움"/>
      <w:kern w:val="2"/>
      <w:sz w:val="18"/>
      <w:szCs w:val="18"/>
    </w:rPr>
  </w:style>
  <w:style w:type="table" w:styleId="2-4">
    <w:name w:val="Medium Grid 2 Accent 4"/>
    <w:basedOn w:val="a7"/>
    <w:uiPriority w:val="68"/>
    <w:rsid w:val="00A1018B"/>
    <w:rPr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-3">
    <w:name w:val="Medium Grid 2 Accent 3"/>
    <w:basedOn w:val="a7"/>
    <w:uiPriority w:val="68"/>
    <w:rsid w:val="001D3C7F"/>
    <w:rPr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-3">
    <w:name w:val="Colorful Grid Accent 3"/>
    <w:basedOn w:val="a7"/>
    <w:uiPriority w:val="73"/>
    <w:rsid w:val="001D3C7F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-4">
    <w:name w:val="Light List Accent 4"/>
    <w:basedOn w:val="a7"/>
    <w:uiPriority w:val="61"/>
    <w:rsid w:val="00054112"/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2-5">
    <w:name w:val="Medium Grid 2 Accent 5"/>
    <w:basedOn w:val="a7"/>
    <w:uiPriority w:val="68"/>
    <w:rsid w:val="00054112"/>
    <w:rPr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14">
    <w:name w:val="밝은 목록1"/>
    <w:basedOn w:val="a7"/>
    <w:uiPriority w:val="61"/>
    <w:rsid w:val="00C6477D"/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paragraph" w:styleId="af6">
    <w:name w:val="No Spacing"/>
    <w:uiPriority w:val="1"/>
    <w:qFormat/>
    <w:rsid w:val="00DF496B"/>
    <w:pPr>
      <w:widowControl w:val="0"/>
      <w:wordWrap w:val="0"/>
      <w:autoSpaceDE w:val="0"/>
      <w:autoSpaceDN w:val="0"/>
      <w:jc w:val="both"/>
    </w:pPr>
    <w:rPr>
      <w:kern w:val="2"/>
      <w:szCs w:val="22"/>
    </w:rPr>
  </w:style>
  <w:style w:type="table" w:styleId="1-6">
    <w:name w:val="Medium Grid 1 Accent 6"/>
    <w:basedOn w:val="a7"/>
    <w:uiPriority w:val="67"/>
    <w:rsid w:val="00E2204A"/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paragraph" w:styleId="af7">
    <w:name w:val="caption"/>
    <w:basedOn w:val="a5"/>
    <w:next w:val="a5"/>
    <w:uiPriority w:val="35"/>
    <w:unhideWhenUsed/>
    <w:qFormat/>
    <w:rsid w:val="007E2360"/>
    <w:rPr>
      <w:b/>
      <w:bCs/>
      <w:szCs w:val="20"/>
    </w:rPr>
  </w:style>
  <w:style w:type="paragraph" w:customStyle="1" w:styleId="a0">
    <w:name w:val="중분류 내용"/>
    <w:basedOn w:val="a2"/>
    <w:link w:val="Charb"/>
    <w:qFormat/>
    <w:rsid w:val="006A02A0"/>
    <w:pPr>
      <w:numPr>
        <w:ilvl w:val="0"/>
        <w:numId w:val="2"/>
      </w:numPr>
      <w:pBdr>
        <w:bottom w:val="none" w:sz="0" w:space="0" w:color="auto"/>
      </w:pBdr>
      <w:tabs>
        <w:tab w:val="clear" w:pos="567"/>
        <w:tab w:val="left" w:pos="590"/>
        <w:tab w:val="left" w:pos="994"/>
      </w:tabs>
      <w:ind w:left="687" w:hanging="403"/>
    </w:pPr>
    <w:rPr>
      <w:rFonts w:ascii="굴림" w:eastAsiaTheme="minorEastAsia" w:hAnsi="굴림"/>
      <w:b w:val="0"/>
      <w:sz w:val="22"/>
    </w:rPr>
  </w:style>
  <w:style w:type="paragraph" w:customStyle="1" w:styleId="a">
    <w:name w:val="소분류 내용"/>
    <w:basedOn w:val="a3"/>
    <w:link w:val="Charc"/>
    <w:qFormat/>
    <w:rsid w:val="00EA44EF"/>
    <w:pPr>
      <w:numPr>
        <w:ilvl w:val="0"/>
        <w:numId w:val="3"/>
      </w:numPr>
      <w:pBdr>
        <w:bottom w:val="none" w:sz="0" w:space="0" w:color="auto"/>
      </w:pBdr>
      <w:tabs>
        <w:tab w:val="left" w:pos="590"/>
      </w:tabs>
      <w:ind w:leftChars="0" w:left="687" w:hanging="403"/>
    </w:pPr>
    <w:rPr>
      <w:b w:val="0"/>
      <w:sz w:val="18"/>
    </w:rPr>
  </w:style>
  <w:style w:type="character" w:customStyle="1" w:styleId="Charb">
    <w:name w:val="중분류 내용 Char"/>
    <w:basedOn w:val="Char2"/>
    <w:link w:val="a0"/>
    <w:rsid w:val="006A02A0"/>
    <w:rPr>
      <w:rFonts w:ascii="굴림" w:eastAsiaTheme="minorEastAsia" w:hAnsi="굴림"/>
      <w:b w:val="0"/>
      <w:kern w:val="2"/>
      <w:sz w:val="22"/>
      <w:szCs w:val="24"/>
    </w:rPr>
  </w:style>
  <w:style w:type="character" w:customStyle="1" w:styleId="Charc">
    <w:name w:val="소분류 내용 Char"/>
    <w:basedOn w:val="Char3"/>
    <w:link w:val="a"/>
    <w:rsid w:val="00EA44EF"/>
    <w:rPr>
      <w:b w:val="0"/>
      <w:kern w:val="2"/>
      <w:sz w:val="18"/>
      <w:szCs w:val="22"/>
    </w:rPr>
  </w:style>
  <w:style w:type="character" w:customStyle="1" w:styleId="15">
    <w:name w:val="확인되지 않은 멘션1"/>
    <w:basedOn w:val="a6"/>
    <w:uiPriority w:val="99"/>
    <w:semiHidden/>
    <w:unhideWhenUsed/>
    <w:rsid w:val="00BB2A48"/>
    <w:rPr>
      <w:color w:val="605E5C"/>
      <w:shd w:val="clear" w:color="auto" w:fill="E1DFDD"/>
    </w:rPr>
  </w:style>
  <w:style w:type="character" w:styleId="af8">
    <w:name w:val="FollowedHyperlink"/>
    <w:basedOn w:val="a6"/>
    <w:uiPriority w:val="99"/>
    <w:semiHidden/>
    <w:unhideWhenUsed/>
    <w:rsid w:val="00D10DE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35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1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2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76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013231">
          <w:marLeft w:val="547"/>
          <w:marRight w:val="0"/>
          <w:marTop w:val="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05587">
          <w:marLeft w:val="547"/>
          <w:marRight w:val="0"/>
          <w:marTop w:val="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58368">
          <w:marLeft w:val="547"/>
          <w:marRight w:val="0"/>
          <w:marTop w:val="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60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0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0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3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6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5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0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7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9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1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5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06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1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9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9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1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3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4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2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0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3.png"/><Relationship Id="rId21" Type="http://schemas.openxmlformats.org/officeDocument/2006/relationships/image" Target="media/image11.png"/><Relationship Id="rId34" Type="http://schemas.openxmlformats.org/officeDocument/2006/relationships/oleObject" Target="embeddings/oleObject7.bin"/><Relationship Id="rId42" Type="http://schemas.openxmlformats.org/officeDocument/2006/relationships/oleObject" Target="embeddings/oleObject10.bin"/><Relationship Id="rId47" Type="http://schemas.openxmlformats.org/officeDocument/2006/relationships/image" Target="media/image27.png"/><Relationship Id="rId50" Type="http://schemas.openxmlformats.org/officeDocument/2006/relationships/oleObject" Target="embeddings/oleObject14.bin"/><Relationship Id="rId55" Type="http://schemas.openxmlformats.org/officeDocument/2006/relationships/image" Target="media/image31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oleObject" Target="embeddings/oleObject5.bin"/><Relationship Id="rId41" Type="http://schemas.openxmlformats.org/officeDocument/2006/relationships/image" Target="media/image24.png"/><Relationship Id="rId54" Type="http://schemas.openxmlformats.org/officeDocument/2006/relationships/oleObject" Target="embeddings/oleObject16.bin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oleObject" Target="embeddings/oleObject6.bin"/><Relationship Id="rId37" Type="http://schemas.openxmlformats.org/officeDocument/2006/relationships/image" Target="media/image21.png"/><Relationship Id="rId40" Type="http://schemas.openxmlformats.org/officeDocument/2006/relationships/oleObject" Target="embeddings/oleObject9.bin"/><Relationship Id="rId45" Type="http://schemas.openxmlformats.org/officeDocument/2006/relationships/image" Target="media/image26.png"/><Relationship Id="rId53" Type="http://schemas.openxmlformats.org/officeDocument/2006/relationships/image" Target="media/image30.png"/><Relationship Id="rId58" Type="http://schemas.openxmlformats.org/officeDocument/2006/relationships/hyperlink" Target="file:///C:\Users\rewq1\NaverCloud\&#48156;&#54364;%20&#51088;&#47308;\19.11.06%20&#49884;&#49828;&#53596;%20&#45936;&#51060;&#53552;%20&#53580;&#51060;&#48660;%203&#52264;%20&#54588;&#46300;&#48177;.xlsx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file:///C:\Users\rewq1\NaverCloud\&#48156;&#54364;%20&#51088;&#47308;\19.11.06%20&#49884;&#49828;&#53596;%20&#45936;&#51060;&#53552;%20&#53580;&#51060;&#48660;%203&#52264;%20&#54588;&#46300;&#48177;.xlsx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oleObject" Target="embeddings/oleObject8.bin"/><Relationship Id="rId49" Type="http://schemas.openxmlformats.org/officeDocument/2006/relationships/image" Target="media/image28.png"/><Relationship Id="rId57" Type="http://schemas.openxmlformats.org/officeDocument/2006/relationships/image" Target="media/image32.png"/><Relationship Id="rId61" Type="http://schemas.openxmlformats.org/officeDocument/2006/relationships/image" Target="media/image34.png"/><Relationship Id="rId10" Type="http://schemas.openxmlformats.org/officeDocument/2006/relationships/image" Target="media/image3.png"/><Relationship Id="rId19" Type="http://schemas.openxmlformats.org/officeDocument/2006/relationships/oleObject" Target="embeddings/oleObject2.bin"/><Relationship Id="rId31" Type="http://schemas.openxmlformats.org/officeDocument/2006/relationships/image" Target="media/image18.png"/><Relationship Id="rId44" Type="http://schemas.openxmlformats.org/officeDocument/2006/relationships/oleObject" Target="embeddings/oleObject11.bin"/><Relationship Id="rId52" Type="http://schemas.openxmlformats.org/officeDocument/2006/relationships/oleObject" Target="embeddings/oleObject15.bin"/><Relationship Id="rId60" Type="http://schemas.openxmlformats.org/officeDocument/2006/relationships/hyperlink" Target="file:///C:\Users\rewq1\NaverCloud\&#48156;&#54364;%20&#51088;&#47308;\19.11.06%20&#49884;&#49828;&#53596;%20&#45936;&#51060;&#53552;%20&#53580;&#51060;&#48660;%203&#52264;%20&#54588;&#46300;&#48177;.xlsx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oleObject" Target="embeddings/oleObject4.bin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image" Target="media/image25.png"/><Relationship Id="rId48" Type="http://schemas.openxmlformats.org/officeDocument/2006/relationships/oleObject" Target="embeddings/oleObject13.bin"/><Relationship Id="rId56" Type="http://schemas.openxmlformats.org/officeDocument/2006/relationships/hyperlink" Target="file:///C:\Users\rewq1\NaverCloud\&#48156;&#54364;%20&#51088;&#47308;\19.11.06%20&#49884;&#49828;&#53596;%20&#45936;&#51060;&#53552;%20&#53580;&#51060;&#48660;%203&#52264;%20&#54588;&#46300;&#48177;.xlsx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2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3.bin"/><Relationship Id="rId33" Type="http://schemas.openxmlformats.org/officeDocument/2006/relationships/image" Target="media/image19.png"/><Relationship Id="rId38" Type="http://schemas.openxmlformats.org/officeDocument/2006/relationships/image" Target="media/image22.png"/><Relationship Id="rId46" Type="http://schemas.openxmlformats.org/officeDocument/2006/relationships/oleObject" Target="embeddings/oleObject12.bin"/><Relationship Id="rId59" Type="http://schemas.openxmlformats.org/officeDocument/2006/relationships/image" Target="media/image3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Work\RK\&#47928;&#49436;&#54268;.dotx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2B2F60-76E9-475E-A4F3-E71670F95F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문서폼.dotx</Template>
  <TotalTime>0</TotalTime>
  <Pages>19</Pages>
  <Words>1398</Words>
  <Characters>7975</Characters>
  <Application>Microsoft Office Word</Application>
  <DocSecurity>0</DocSecurity>
  <Lines>66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Sonnori</Company>
  <LinksUpToDate>false</LinksUpToDate>
  <CharactersWithSpaces>9355</CharactersWithSpaces>
  <SharedDoc>false</SharedDoc>
  <HLinks>
    <vt:vector size="18" baseType="variant">
      <vt:variant>
        <vt:i4>1245236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_Toc261942392</vt:lpwstr>
      </vt:variant>
      <vt:variant>
        <vt:i4>1245236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_Toc261942391</vt:lpwstr>
      </vt:variant>
      <vt:variant>
        <vt:i4>1245236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_Toc261942390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lia A</dc:creator>
  <cp:lastModifiedBy>lia A</cp:lastModifiedBy>
  <cp:revision>261</cp:revision>
  <cp:lastPrinted>2009-09-14T02:31:00Z</cp:lastPrinted>
  <dcterms:created xsi:type="dcterms:W3CDTF">2019-11-11T01:55:00Z</dcterms:created>
  <dcterms:modified xsi:type="dcterms:W3CDTF">2019-11-14T05:50:00Z</dcterms:modified>
</cp:coreProperties>
</file>