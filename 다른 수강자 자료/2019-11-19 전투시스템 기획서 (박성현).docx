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73BF" w14:textId="77777777" w:rsidR="00402794" w:rsidRDefault="00402794" w:rsidP="00E8393F">
      <w:pPr>
        <w:ind w:left="284"/>
      </w:pPr>
      <w:bookmarkStart w:id="0" w:name="_Toc204425828"/>
      <w:bookmarkStart w:id="1" w:name="_Toc204427872"/>
      <w:bookmarkStart w:id="2" w:name="_Toc204427400"/>
      <w:bookmarkStart w:id="3" w:name="_Toc204427384"/>
    </w:p>
    <w:p w14:paraId="508A14E0" w14:textId="77777777" w:rsidR="00402794" w:rsidRDefault="00402794" w:rsidP="00E8393F">
      <w:pPr>
        <w:ind w:left="284"/>
      </w:pPr>
    </w:p>
    <w:p w14:paraId="5C4FAF92" w14:textId="77777777" w:rsidR="00402794" w:rsidRDefault="00402794" w:rsidP="00E8393F">
      <w:pPr>
        <w:ind w:left="284"/>
      </w:pPr>
    </w:p>
    <w:p w14:paraId="780F4A0E" w14:textId="77777777" w:rsidR="00402794" w:rsidRDefault="00402794" w:rsidP="00E8393F">
      <w:pPr>
        <w:ind w:left="284"/>
      </w:pPr>
    </w:p>
    <w:p w14:paraId="7D98E901" w14:textId="77777777" w:rsidR="00402794" w:rsidRDefault="00402794" w:rsidP="00E8393F">
      <w:pPr>
        <w:ind w:left="284"/>
      </w:pPr>
    </w:p>
    <w:p w14:paraId="6E2FB72F" w14:textId="77777777" w:rsidR="00402794" w:rsidRDefault="00402794" w:rsidP="00E8393F">
      <w:pPr>
        <w:ind w:left="284"/>
      </w:pPr>
    </w:p>
    <w:p w14:paraId="37936E9A" w14:textId="77777777" w:rsidR="00402794" w:rsidRDefault="00402794" w:rsidP="00E8393F">
      <w:pPr>
        <w:ind w:left="284"/>
      </w:pPr>
    </w:p>
    <w:p w14:paraId="2E06CC68" w14:textId="77777777" w:rsidR="00402794" w:rsidRDefault="00402794" w:rsidP="00E8393F">
      <w:pPr>
        <w:ind w:left="284"/>
      </w:pPr>
    </w:p>
    <w:p w14:paraId="55DC900A" w14:textId="77777777" w:rsidR="00402794" w:rsidRDefault="00402794" w:rsidP="00E8393F">
      <w:pPr>
        <w:ind w:left="284"/>
      </w:pPr>
    </w:p>
    <w:p w14:paraId="098EBCCF" w14:textId="7FFAA765" w:rsidR="00402794" w:rsidRPr="004C1105" w:rsidRDefault="00534893" w:rsidP="004C1105">
      <w:pPr>
        <w:pStyle w:val="af1"/>
        <w:rPr>
          <w:rStyle w:val="af2"/>
          <w:b w:val="0"/>
        </w:rPr>
      </w:pPr>
      <w:r>
        <w:rPr>
          <w:rFonts w:hint="eastAsia"/>
        </w:rPr>
        <w:t xml:space="preserve">전투 </w:t>
      </w:r>
      <w:r w:rsidR="00795278">
        <w:rPr>
          <w:rFonts w:hint="eastAsia"/>
        </w:rPr>
        <w:t>기획서</w:t>
      </w:r>
    </w:p>
    <w:p w14:paraId="43EDF743" w14:textId="55D07BEF" w:rsidR="00402794" w:rsidRDefault="001D3C7F" w:rsidP="00E8393F">
      <w:pPr>
        <w:ind w:left="284"/>
        <w:jc w:val="center"/>
        <w:rPr>
          <w:b/>
        </w:rPr>
      </w:pPr>
      <w:r w:rsidRPr="00402794">
        <w:rPr>
          <w:b/>
        </w:rPr>
        <w:t>Ver.</w:t>
      </w:r>
      <w:r w:rsidR="00402794" w:rsidRPr="00402794">
        <w:rPr>
          <w:rFonts w:hint="eastAsia"/>
          <w:b/>
        </w:rPr>
        <w:t xml:space="preserve"> </w:t>
      </w:r>
      <w:r>
        <w:rPr>
          <w:rFonts w:hint="eastAsia"/>
          <w:b/>
        </w:rPr>
        <w:t>0</w:t>
      </w:r>
      <w:r w:rsidR="00402794" w:rsidRPr="00402794">
        <w:rPr>
          <w:rFonts w:hint="eastAsia"/>
          <w:b/>
        </w:rPr>
        <w:t>.</w:t>
      </w:r>
      <w:r w:rsidR="009E6526">
        <w:rPr>
          <w:rFonts w:hint="eastAsia"/>
          <w:b/>
        </w:rPr>
        <w:t>1</w:t>
      </w:r>
      <w:r w:rsidR="008A6437">
        <w:rPr>
          <w:rFonts w:hint="eastAsia"/>
          <w:b/>
        </w:rPr>
        <w:t>.</w:t>
      </w:r>
      <w:r w:rsidR="00FC447A">
        <w:rPr>
          <w:b/>
        </w:rPr>
        <w:t>1</w:t>
      </w:r>
    </w:p>
    <w:p w14:paraId="1B33A9AC" w14:textId="77777777" w:rsidR="00402794" w:rsidRDefault="00402794" w:rsidP="00E8393F">
      <w:pPr>
        <w:ind w:left="284"/>
      </w:pPr>
    </w:p>
    <w:p w14:paraId="2800E747" w14:textId="77777777" w:rsidR="00914380" w:rsidRDefault="00914380" w:rsidP="00E8393F">
      <w:pPr>
        <w:ind w:left="284"/>
      </w:pPr>
    </w:p>
    <w:p w14:paraId="45B566AF" w14:textId="77777777" w:rsidR="00914380" w:rsidRDefault="00914380" w:rsidP="00E8393F">
      <w:pPr>
        <w:ind w:left="284"/>
      </w:pPr>
    </w:p>
    <w:p w14:paraId="5B3123E2" w14:textId="77777777" w:rsidR="00914380" w:rsidRDefault="00914380" w:rsidP="00E8393F">
      <w:pPr>
        <w:ind w:left="284"/>
      </w:pPr>
    </w:p>
    <w:p w14:paraId="073A8CEA" w14:textId="77777777" w:rsidR="00402794" w:rsidRPr="00534C7F" w:rsidRDefault="00402794" w:rsidP="00E8393F">
      <w:pPr>
        <w:ind w:left="284"/>
      </w:pPr>
    </w:p>
    <w:p w14:paraId="6C3CB17D" w14:textId="77777777" w:rsidR="00402794" w:rsidRDefault="00402794" w:rsidP="00E8393F">
      <w:pPr>
        <w:ind w:left="284"/>
      </w:pPr>
    </w:p>
    <w:p w14:paraId="6F72095C" w14:textId="77777777" w:rsidR="00402794" w:rsidRDefault="00402794" w:rsidP="00E8393F">
      <w:pPr>
        <w:ind w:left="284"/>
      </w:pPr>
    </w:p>
    <w:p w14:paraId="04DDFF7E" w14:textId="77777777" w:rsidR="00402794" w:rsidRDefault="00402794" w:rsidP="00E8393F">
      <w:pPr>
        <w:ind w:left="284"/>
      </w:pPr>
    </w:p>
    <w:p w14:paraId="539F3BFF" w14:textId="77777777" w:rsidR="00402794" w:rsidRDefault="00402794" w:rsidP="00E8393F">
      <w:pPr>
        <w:ind w:left="284"/>
      </w:pPr>
    </w:p>
    <w:p w14:paraId="1ECD7A75" w14:textId="77777777" w:rsidR="00402794" w:rsidRDefault="00402794" w:rsidP="00E8393F">
      <w:pPr>
        <w:ind w:left="284"/>
      </w:pPr>
    </w:p>
    <w:p w14:paraId="4BDFA5A8" w14:textId="77777777" w:rsidR="00402794" w:rsidRDefault="00402794" w:rsidP="00E8393F">
      <w:pPr>
        <w:ind w:left="284"/>
      </w:pPr>
    </w:p>
    <w:p w14:paraId="5DE2FEFD" w14:textId="77777777" w:rsidR="00402794" w:rsidRDefault="00402794" w:rsidP="00E8393F">
      <w:pPr>
        <w:ind w:left="284"/>
      </w:pPr>
    </w:p>
    <w:p w14:paraId="685D0B65" w14:textId="77777777" w:rsidR="00FE679D" w:rsidRDefault="00FE679D" w:rsidP="00E8393F">
      <w:pPr>
        <w:ind w:left="284"/>
      </w:pPr>
    </w:p>
    <w:p w14:paraId="548B1993" w14:textId="77777777" w:rsidR="00FE679D" w:rsidRDefault="00FE679D" w:rsidP="00E8393F">
      <w:pPr>
        <w:ind w:left="284"/>
      </w:pPr>
    </w:p>
    <w:p w14:paraId="77610E37" w14:textId="77777777" w:rsidR="00FE679D" w:rsidRDefault="00FE679D" w:rsidP="00E8393F">
      <w:pPr>
        <w:ind w:left="284"/>
      </w:pPr>
    </w:p>
    <w:p w14:paraId="616B50CF" w14:textId="77777777" w:rsidR="00FE679D" w:rsidRDefault="00FE679D" w:rsidP="00E8393F">
      <w:pPr>
        <w:ind w:left="284"/>
      </w:pPr>
    </w:p>
    <w:p w14:paraId="6D0806B7" w14:textId="77777777" w:rsidR="007D17AB" w:rsidRDefault="007D17AB" w:rsidP="00E8393F">
      <w:pPr>
        <w:ind w:left="284"/>
      </w:pPr>
    </w:p>
    <w:p w14:paraId="67F67B70" w14:textId="77777777" w:rsidR="00FE679D" w:rsidRPr="00134070" w:rsidRDefault="00FE679D" w:rsidP="00E8393F">
      <w:pPr>
        <w:ind w:left="284"/>
      </w:pPr>
    </w:p>
    <w:p w14:paraId="75EA5352" w14:textId="77777777" w:rsidR="00FE679D" w:rsidRDefault="00FE679D" w:rsidP="00E8393F">
      <w:pPr>
        <w:ind w:left="284"/>
      </w:pPr>
    </w:p>
    <w:p w14:paraId="398B769D" w14:textId="77777777" w:rsidR="00FE679D" w:rsidRDefault="00FE679D" w:rsidP="00E8393F">
      <w:pPr>
        <w:ind w:left="284"/>
      </w:pPr>
    </w:p>
    <w:p w14:paraId="36522866" w14:textId="77777777" w:rsidR="00402794" w:rsidRDefault="00402794" w:rsidP="00E8393F">
      <w:pPr>
        <w:ind w:left="284"/>
      </w:pPr>
    </w:p>
    <w:p w14:paraId="08E48FD9" w14:textId="77777777" w:rsidR="00FE679D" w:rsidRDefault="00FE679D" w:rsidP="00E8393F">
      <w:pPr>
        <w:ind w:left="284"/>
      </w:pPr>
    </w:p>
    <w:p w14:paraId="436F338D" w14:textId="77777777" w:rsidR="00402794" w:rsidRDefault="00402794" w:rsidP="00E8393F">
      <w:pPr>
        <w:ind w:left="284"/>
      </w:pPr>
    </w:p>
    <w:p w14:paraId="1C197926" w14:textId="77777777" w:rsidR="00402794" w:rsidRDefault="00402794" w:rsidP="00E8393F">
      <w:pPr>
        <w:ind w:left="284"/>
      </w:pPr>
    </w:p>
    <w:p w14:paraId="184960E0" w14:textId="0F7B9AA5" w:rsidR="00402794" w:rsidRDefault="00534893" w:rsidP="00E8393F">
      <w:pPr>
        <w:ind w:left="284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1466E43" wp14:editId="41450272">
                <wp:extent cx="2743200" cy="501650"/>
                <wp:effectExtent l="22225" t="15875" r="15875" b="15875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501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9A84A" w14:textId="12AF63F5" w:rsidR="00711697" w:rsidRPr="00FE679D" w:rsidRDefault="00711697" w:rsidP="00E8393F">
                            <w:pPr>
                              <w:spacing w:line="240" w:lineRule="atLeast"/>
                              <w:ind w:left="284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본 문서의 내용은 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자신의 미래를 위해 작성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하는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 것</w:t>
                            </w: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이므로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엄중한 취급 및 관리를 부탁</w:t>
                            </w:r>
                            <w:r w:rsidRPr="00FE679D">
                              <w:rPr>
                                <w:b/>
                                <w:sz w:val="16"/>
                                <w:szCs w:val="16"/>
                              </w:rPr>
                              <w:t>드립니다</w:t>
                            </w: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466E43" id="AutoShape 2" o:spid="_x0000_s1026" style="width:3in;height: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" filled="f" strokecolor="gray" strokeweight="2.25pt">
                <v:textbox>
                  <w:txbxContent>
                    <w:p w14:paraId="7F29A84A" w14:textId="12AF63F5" w:rsidR="00711697" w:rsidRPr="00FE679D" w:rsidRDefault="00711697" w:rsidP="00E8393F">
                      <w:pPr>
                        <w:spacing w:line="240" w:lineRule="atLeast"/>
                        <w:ind w:left="284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본 문서의 내용은 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자신의 미래를 위해 작성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하는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 것</w:t>
                      </w: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>이므로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>엄중한 취급 및 관리를 부탁</w:t>
                      </w:r>
                      <w:r w:rsidRPr="00FE679D">
                        <w:rPr>
                          <w:b/>
                          <w:sz w:val="16"/>
                          <w:szCs w:val="16"/>
                        </w:rPr>
                        <w:t>드립니다</w:t>
                      </w: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" w:displacedByCustomXml="next"/>
    <w:bookmarkEnd w:id="2" w:displacedByCustomXml="next"/>
    <w:bookmarkEnd w:id="1" w:displacedByCustomXml="next"/>
    <w:sdt>
      <w:sdtPr>
        <w:rPr>
          <w:b w:val="0"/>
          <w:bCs w:val="0"/>
          <w:color w:val="auto"/>
          <w:kern w:val="2"/>
          <w:sz w:val="20"/>
          <w:szCs w:val="22"/>
          <w:lang w:val="en-US"/>
        </w:rPr>
        <w:id w:val="192267229"/>
        <w:docPartObj>
          <w:docPartGallery w:val="Table of Contents"/>
          <w:docPartUnique/>
        </w:docPartObj>
      </w:sdtPr>
      <w:sdtEndPr/>
      <w:sdtContent>
        <w:p w14:paraId="2A5EA788" w14:textId="5BC55D4B" w:rsidR="00203E83" w:rsidRDefault="00B80DEB">
          <w:pPr>
            <w:pStyle w:val="TOC"/>
          </w:pPr>
          <w:r>
            <w:rPr>
              <w:rFonts w:hint="eastAsia"/>
            </w:rPr>
            <w:t>목차</w:t>
          </w:r>
        </w:p>
        <w:p w14:paraId="01AEB64C" w14:textId="5AC39EBE" w:rsidR="00FD464A" w:rsidRDefault="00203E83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FD464A" w:rsidRPr="00BE30B0">
            <w:rPr>
              <w:rStyle w:val="ad"/>
              <w:noProof/>
            </w:rPr>
            <w:fldChar w:fldCharType="begin"/>
          </w:r>
          <w:r w:rsidR="00FD464A" w:rsidRPr="00BE30B0">
            <w:rPr>
              <w:rStyle w:val="ad"/>
              <w:noProof/>
            </w:rPr>
            <w:instrText xml:space="preserve"> </w:instrText>
          </w:r>
          <w:r w:rsidR="00FD464A">
            <w:rPr>
              <w:noProof/>
            </w:rPr>
            <w:instrText>HYPERLINK \l "_Toc25064384"</w:instrText>
          </w:r>
          <w:r w:rsidR="00FD464A" w:rsidRPr="00BE30B0">
            <w:rPr>
              <w:rStyle w:val="ad"/>
              <w:noProof/>
            </w:rPr>
            <w:instrText xml:space="preserve"> </w:instrText>
          </w:r>
          <w:r w:rsidR="00FD464A" w:rsidRPr="00BE30B0">
            <w:rPr>
              <w:rStyle w:val="ad"/>
              <w:noProof/>
            </w:rPr>
          </w:r>
          <w:r w:rsidR="00FD464A" w:rsidRPr="00BE30B0">
            <w:rPr>
              <w:rStyle w:val="ad"/>
              <w:noProof/>
            </w:rPr>
            <w:fldChar w:fldCharType="separate"/>
          </w:r>
          <w:r w:rsidR="00FD464A" w:rsidRPr="00BE30B0">
            <w:rPr>
              <w:rStyle w:val="ad"/>
              <w:noProof/>
            </w:rPr>
            <w:t>1.</w:t>
          </w:r>
          <w:r w:rsidR="00FD464A">
            <w:rPr>
              <w:rFonts w:asciiTheme="minorHAnsi" w:eastAsiaTheme="minorEastAsia" w:hAnsiTheme="minorHAnsi" w:cstheme="minorBidi"/>
              <w:noProof/>
              <w:sz w:val="20"/>
            </w:rPr>
            <w:tab/>
          </w:r>
          <w:r w:rsidR="00FD464A" w:rsidRPr="00BE30B0">
            <w:rPr>
              <w:rStyle w:val="ad"/>
              <w:noProof/>
            </w:rPr>
            <w:t>개요</w:t>
          </w:r>
          <w:r w:rsidR="00FD464A">
            <w:rPr>
              <w:noProof/>
              <w:webHidden/>
            </w:rPr>
            <w:tab/>
          </w:r>
          <w:r w:rsidR="00FD464A">
            <w:rPr>
              <w:noProof/>
              <w:webHidden/>
            </w:rPr>
            <w:fldChar w:fldCharType="begin"/>
          </w:r>
          <w:r w:rsidR="00FD464A">
            <w:rPr>
              <w:noProof/>
              <w:webHidden/>
            </w:rPr>
            <w:instrText xml:space="preserve"> PAGEREF _Toc25064384 \h </w:instrText>
          </w:r>
          <w:r w:rsidR="00FD464A">
            <w:rPr>
              <w:noProof/>
              <w:webHidden/>
            </w:rPr>
          </w:r>
          <w:r w:rsidR="00FD464A">
            <w:rPr>
              <w:noProof/>
              <w:webHidden/>
            </w:rPr>
            <w:fldChar w:fldCharType="separate"/>
          </w:r>
          <w:r w:rsidR="00FD464A">
            <w:rPr>
              <w:noProof/>
              <w:webHidden/>
            </w:rPr>
            <w:t>3</w:t>
          </w:r>
          <w:r w:rsidR="00FD464A">
            <w:rPr>
              <w:noProof/>
              <w:webHidden/>
            </w:rPr>
            <w:fldChar w:fldCharType="end"/>
          </w:r>
          <w:r w:rsidR="00FD464A" w:rsidRPr="00BE30B0">
            <w:rPr>
              <w:rStyle w:val="ad"/>
              <w:noProof/>
            </w:rPr>
            <w:fldChar w:fldCharType="end"/>
          </w:r>
        </w:p>
        <w:p w14:paraId="2694353D" w14:textId="176D4309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85" w:history="1">
            <w:r w:rsidRPr="00BE30B0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게임소개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1E69" w14:textId="491FDD29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86" w:history="1">
            <w:r w:rsidRPr="00BE30B0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63EE" w14:textId="4C17F8D7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87" w:history="1">
            <w:r w:rsidRPr="00BE30B0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배경정보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8DBC" w14:textId="68367120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88" w:history="1">
            <w:r w:rsidRPr="00BE30B0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전투 진행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2AE8" w14:textId="21669364" w:rsidR="00FD464A" w:rsidRDefault="00FD464A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25064389" w:history="1">
            <w:r w:rsidRPr="00BE30B0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Pr="00BE30B0">
              <w:rPr>
                <w:rStyle w:val="ad"/>
                <w:noProof/>
              </w:rPr>
              <w:t>전투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D64F" w14:textId="50DDE572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90" w:history="1">
            <w:r w:rsidRPr="00BE30B0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전투에서 사용되는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47E0" w14:textId="4E7591E2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91" w:history="1">
            <w:r w:rsidRPr="00BE30B0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컨텐츠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388A" w14:textId="2E1F44CA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92" w:history="1">
            <w:r w:rsidRPr="00BE30B0">
              <w:rPr>
                <w:rStyle w:val="ad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캐릭터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C9A5" w14:textId="3EFE3AA2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93" w:history="1">
            <w:r w:rsidRPr="00BE30B0">
              <w:rPr>
                <w:rStyle w:val="ad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스킬 자동 선택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8BAC" w14:textId="5054AFDC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94" w:history="1">
            <w:r w:rsidRPr="00BE30B0">
              <w:rPr>
                <w:rStyle w:val="ad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타겟 선택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F8F6" w14:textId="038AFFAA" w:rsidR="00FD464A" w:rsidRDefault="00FD464A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25064395" w:history="1">
            <w:r w:rsidRPr="00BE30B0">
              <w:rPr>
                <w:rStyle w:val="ad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BE30B0">
              <w:rPr>
                <w:rStyle w:val="ad"/>
                <w:noProof/>
              </w:rPr>
              <w:t>데미지 계산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D8B0" w14:textId="0232C70B" w:rsidR="00203E83" w:rsidRDefault="00203E83">
          <w:r>
            <w:rPr>
              <w:b/>
              <w:bCs/>
              <w:lang w:val="ko-KR"/>
            </w:rPr>
            <w:fldChar w:fldCharType="end"/>
          </w:r>
        </w:p>
      </w:sdtContent>
    </w:sdt>
    <w:p w14:paraId="3F737B40" w14:textId="75BCF65C" w:rsidR="003056B8" w:rsidRDefault="003056B8" w:rsidP="00795278"/>
    <w:p w14:paraId="6D442E37" w14:textId="77777777" w:rsidR="00795278" w:rsidRDefault="00795278" w:rsidP="00795278"/>
    <w:p w14:paraId="4C4C2795" w14:textId="77777777" w:rsidR="00580E30" w:rsidRDefault="00580E30" w:rsidP="00E8393F">
      <w:pPr>
        <w:pStyle w:val="af0"/>
        <w:ind w:left="284"/>
        <w:rPr>
          <w:rFonts w:ascii="맑은 고딕" w:eastAsia="맑은 고딕" w:hAnsi="맑은 고딕"/>
          <w:sz w:val="24"/>
          <w:szCs w:val="24"/>
        </w:rPr>
      </w:pPr>
    </w:p>
    <w:p w14:paraId="20975719" w14:textId="77777777" w:rsidR="00402794" w:rsidRPr="00335A92" w:rsidRDefault="00B56838" w:rsidP="00E8393F">
      <w:pPr>
        <w:pStyle w:val="af0"/>
        <w:ind w:left="284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문서 버전 기록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"/>
        <w:gridCol w:w="1587"/>
        <w:gridCol w:w="1713"/>
        <w:gridCol w:w="5195"/>
      </w:tblGrid>
      <w:tr w:rsidR="00B56838" w:rsidRPr="00335A92" w14:paraId="0D62E9F1" w14:textId="77777777" w:rsidTr="00B56838">
        <w:trPr>
          <w:trHeight w:val="289"/>
        </w:trPr>
        <w:tc>
          <w:tcPr>
            <w:tcW w:w="1041" w:type="dxa"/>
            <w:shd w:val="clear" w:color="auto" w:fill="D9D9D9"/>
            <w:vAlign w:val="center"/>
          </w:tcPr>
          <w:p w14:paraId="68F516FF" w14:textId="77777777" w:rsidR="00B56838" w:rsidRPr="00402794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버전</w:t>
            </w:r>
          </w:p>
        </w:tc>
        <w:tc>
          <w:tcPr>
            <w:tcW w:w="1621" w:type="dxa"/>
            <w:shd w:val="clear" w:color="auto" w:fill="D9D9D9"/>
            <w:vAlign w:val="center"/>
          </w:tcPr>
          <w:p w14:paraId="1D802854" w14:textId="77777777" w:rsidR="00B56838" w:rsidRPr="00402794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날짜</w:t>
            </w:r>
          </w:p>
        </w:tc>
        <w:tc>
          <w:tcPr>
            <w:tcW w:w="1733" w:type="dxa"/>
            <w:shd w:val="clear" w:color="auto" w:fill="D9D9D9"/>
          </w:tcPr>
          <w:p w14:paraId="5897E360" w14:textId="77777777" w:rsidR="00B56838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소요시간</w:t>
            </w:r>
          </w:p>
        </w:tc>
        <w:tc>
          <w:tcPr>
            <w:tcW w:w="5351" w:type="dxa"/>
            <w:shd w:val="clear" w:color="auto" w:fill="D9D9D9"/>
            <w:vAlign w:val="center"/>
          </w:tcPr>
          <w:p w14:paraId="55FAB0F1" w14:textId="77777777" w:rsidR="00B56838" w:rsidRPr="00402794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설명</w:t>
            </w:r>
          </w:p>
        </w:tc>
      </w:tr>
      <w:tr w:rsidR="00B56838" w:rsidRPr="00335A92" w14:paraId="2B667F67" w14:textId="77777777" w:rsidTr="00B56838">
        <w:tc>
          <w:tcPr>
            <w:tcW w:w="1041" w:type="dxa"/>
          </w:tcPr>
          <w:p w14:paraId="26B5749B" w14:textId="77777777" w:rsidR="00B56838" w:rsidRPr="00402794" w:rsidRDefault="00B56838" w:rsidP="00FC447A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  <w:r w:rsidRPr="00402794">
              <w:rPr>
                <w:rFonts w:ascii="맑은 고딕" w:eastAsia="맑은 고딕" w:hAnsi="맑은 고딕" w:hint="eastAsia"/>
                <w:b w:val="0"/>
                <w:sz w:val="18"/>
              </w:rPr>
              <w:t>0.1.0</w:t>
            </w:r>
          </w:p>
        </w:tc>
        <w:tc>
          <w:tcPr>
            <w:tcW w:w="1621" w:type="dxa"/>
          </w:tcPr>
          <w:p w14:paraId="1A471EAD" w14:textId="77777777" w:rsidR="00B56838" w:rsidRPr="00402794" w:rsidRDefault="00B56838" w:rsidP="00FC447A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>20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1</w:t>
            </w:r>
            <w:r w:rsidR="00534893">
              <w:rPr>
                <w:rFonts w:ascii="맑은 고딕" w:eastAsia="맑은 고딕" w:hAnsi="맑은 고딕"/>
                <w:b w:val="0"/>
                <w:sz w:val="18"/>
              </w:rPr>
              <w:t>9</w:t>
            </w:r>
            <w:r>
              <w:rPr>
                <w:rFonts w:ascii="맑은 고딕" w:eastAsia="맑은 고딕" w:hAnsi="맑은 고딕"/>
                <w:b w:val="0"/>
                <w:sz w:val="18"/>
              </w:rPr>
              <w:t>-</w:t>
            </w:r>
            <w:r w:rsidR="00534893">
              <w:rPr>
                <w:rFonts w:ascii="맑은 고딕" w:eastAsia="맑은 고딕" w:hAnsi="맑은 고딕"/>
                <w:b w:val="0"/>
                <w:sz w:val="18"/>
              </w:rPr>
              <w:t>11</w:t>
            </w:r>
            <w:r w:rsidRPr="00402794">
              <w:rPr>
                <w:rFonts w:ascii="맑은 고딕" w:eastAsia="맑은 고딕" w:hAnsi="맑은 고딕"/>
                <w:b w:val="0"/>
                <w:sz w:val="18"/>
              </w:rPr>
              <w:t>-</w:t>
            </w:r>
            <w:r w:rsidR="00534893">
              <w:rPr>
                <w:rFonts w:ascii="맑은 고딕" w:eastAsia="맑은 고딕" w:hAnsi="맑은 고딕"/>
                <w:b w:val="0"/>
                <w:sz w:val="18"/>
              </w:rPr>
              <w:t>07</w:t>
            </w:r>
          </w:p>
        </w:tc>
        <w:tc>
          <w:tcPr>
            <w:tcW w:w="1733" w:type="dxa"/>
          </w:tcPr>
          <w:p w14:paraId="35708773" w14:textId="0D3327DE" w:rsidR="00B56838" w:rsidRPr="00842FA2" w:rsidRDefault="00FC447A" w:rsidP="00FA5639">
            <w:pPr>
              <w:pStyle w:val="13"/>
              <w:ind w:left="1" w:rightChars="175" w:right="350"/>
              <w:jc w:val="right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</w:t>
            </w:r>
          </w:p>
        </w:tc>
        <w:tc>
          <w:tcPr>
            <w:tcW w:w="5351" w:type="dxa"/>
          </w:tcPr>
          <w:p w14:paraId="39090DE3" w14:textId="13A61629" w:rsidR="00B56838" w:rsidRPr="00842FA2" w:rsidRDefault="002800C5" w:rsidP="00E8393F">
            <w:pPr>
              <w:pStyle w:val="13"/>
              <w:ind w:left="284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기초 기획안 설정</w:t>
            </w:r>
          </w:p>
        </w:tc>
      </w:tr>
      <w:tr w:rsidR="00B56838" w:rsidRPr="00335A92" w14:paraId="5009F10F" w14:textId="77777777" w:rsidTr="00B56838">
        <w:tc>
          <w:tcPr>
            <w:tcW w:w="1041" w:type="dxa"/>
          </w:tcPr>
          <w:p w14:paraId="16326644" w14:textId="21623ABD" w:rsidR="00B56838" w:rsidRPr="00402794" w:rsidRDefault="00FC447A" w:rsidP="00FC447A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0</w:t>
            </w:r>
            <w:r>
              <w:rPr>
                <w:rFonts w:ascii="맑은 고딕" w:eastAsia="맑은 고딕" w:hAnsi="맑은 고딕"/>
                <w:b w:val="0"/>
                <w:sz w:val="18"/>
              </w:rPr>
              <w:t>.1.1</w:t>
            </w:r>
          </w:p>
        </w:tc>
        <w:tc>
          <w:tcPr>
            <w:tcW w:w="1621" w:type="dxa"/>
          </w:tcPr>
          <w:p w14:paraId="2689FBFF" w14:textId="1D91F56C" w:rsidR="00B56838" w:rsidRDefault="00FC447A" w:rsidP="00FC447A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>20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1</w:t>
            </w:r>
            <w:r>
              <w:rPr>
                <w:rFonts w:ascii="맑은 고딕" w:eastAsia="맑은 고딕" w:hAnsi="맑은 고딕"/>
                <w:b w:val="0"/>
                <w:sz w:val="18"/>
              </w:rPr>
              <w:t>9-11</w:t>
            </w:r>
            <w:r w:rsidRPr="00402794">
              <w:rPr>
                <w:rFonts w:ascii="맑은 고딕" w:eastAsia="맑은 고딕" w:hAnsi="맑은 고딕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/>
                <w:b w:val="0"/>
                <w:sz w:val="18"/>
              </w:rPr>
              <w:t>14</w:t>
            </w:r>
          </w:p>
        </w:tc>
        <w:tc>
          <w:tcPr>
            <w:tcW w:w="1733" w:type="dxa"/>
          </w:tcPr>
          <w:p w14:paraId="16952F72" w14:textId="7B8CAEB0" w:rsidR="00B56838" w:rsidRPr="00402794" w:rsidRDefault="00FA5639" w:rsidP="00FA5639">
            <w:pPr>
              <w:pStyle w:val="13"/>
              <w:ind w:left="1" w:rightChars="175" w:right="350"/>
              <w:jc w:val="right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4시간</w:t>
            </w:r>
          </w:p>
        </w:tc>
        <w:tc>
          <w:tcPr>
            <w:tcW w:w="5351" w:type="dxa"/>
          </w:tcPr>
          <w:p w14:paraId="7449D8AA" w14:textId="61F97CFF" w:rsidR="00B56838" w:rsidRPr="00402794" w:rsidRDefault="0033646B" w:rsidP="00E8393F">
            <w:pPr>
              <w:pStyle w:val="13"/>
              <w:ind w:left="284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기획안 수정</w:t>
            </w:r>
          </w:p>
        </w:tc>
      </w:tr>
      <w:tr w:rsidR="00B56838" w:rsidRPr="00335A92" w14:paraId="514B523D" w14:textId="77777777" w:rsidTr="00B56838">
        <w:tc>
          <w:tcPr>
            <w:tcW w:w="1041" w:type="dxa"/>
            <w:vAlign w:val="center"/>
          </w:tcPr>
          <w:p w14:paraId="2871BDAB" w14:textId="77777777" w:rsidR="00B56838" w:rsidRDefault="00B56838" w:rsidP="00FC447A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621" w:type="dxa"/>
            <w:vAlign w:val="center"/>
          </w:tcPr>
          <w:p w14:paraId="2E860E35" w14:textId="77777777" w:rsidR="00B56838" w:rsidRDefault="00B56838" w:rsidP="00FC447A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733" w:type="dxa"/>
          </w:tcPr>
          <w:p w14:paraId="67DBCCDC" w14:textId="77777777" w:rsidR="00B56838" w:rsidRDefault="00B56838" w:rsidP="00FA5639">
            <w:pPr>
              <w:pStyle w:val="13"/>
              <w:ind w:left="1" w:rightChars="175" w:right="350"/>
              <w:jc w:val="right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14:paraId="764F0A4E" w14:textId="77777777" w:rsidR="00B56838" w:rsidRDefault="00B56838" w:rsidP="00E918DE">
            <w:pPr>
              <w:pStyle w:val="13"/>
              <w:ind w:left="284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bookmarkEnd w:id="0"/>
    </w:tbl>
    <w:p w14:paraId="519ECA65" w14:textId="77777777" w:rsidR="00E22621" w:rsidRDefault="00293FC1" w:rsidP="00BC47C0">
      <w:pPr>
        <w:jc w:val="left"/>
      </w:pPr>
      <w:r>
        <w:br w:type="page"/>
      </w:r>
    </w:p>
    <w:p w14:paraId="1698FCE8" w14:textId="0FFA0CAB" w:rsidR="006642B6" w:rsidRDefault="006642B6" w:rsidP="00C17ECA">
      <w:pPr>
        <w:pStyle w:val="a1"/>
      </w:pPr>
      <w:bookmarkStart w:id="5" w:name="_Toc335148617"/>
      <w:bookmarkStart w:id="6" w:name="_Toc25064384"/>
      <w:r w:rsidRPr="000E7C7E">
        <w:rPr>
          <w:rFonts w:hint="eastAsia"/>
        </w:rPr>
        <w:lastRenderedPageBreak/>
        <w:t>개요</w:t>
      </w:r>
      <w:bookmarkEnd w:id="6"/>
    </w:p>
    <w:p w14:paraId="06C4AA5B" w14:textId="1601BE7A" w:rsidR="006642B6" w:rsidRDefault="006642B6" w:rsidP="00685D6E">
      <w:pPr>
        <w:pStyle w:val="a2"/>
        <w:outlineLvl w:val="1"/>
      </w:pPr>
      <w:r>
        <w:rPr>
          <w:rFonts w:hint="eastAsia"/>
        </w:rPr>
        <w:t xml:space="preserve"> </w:t>
      </w:r>
      <w:bookmarkStart w:id="7" w:name="_Toc25064385"/>
      <w:r w:rsidRPr="00C17ECA">
        <w:rPr>
          <w:rFonts w:hint="eastAsia"/>
        </w:rPr>
        <w:t>게임소개</w:t>
      </w:r>
      <w:bookmarkEnd w:id="7"/>
    </w:p>
    <w:p w14:paraId="6E702D77" w14:textId="5ECAC499" w:rsidR="00534D69" w:rsidRDefault="00534D69" w:rsidP="003B4B4B">
      <w:pPr>
        <w:pStyle w:val="a0"/>
        <w:numPr>
          <w:ilvl w:val="0"/>
          <w:numId w:val="0"/>
        </w:numPr>
        <w:ind w:left="284"/>
      </w:pPr>
    </w:p>
    <w:tbl>
      <w:tblPr>
        <w:tblW w:w="98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7"/>
        <w:gridCol w:w="1701"/>
        <w:gridCol w:w="6746"/>
      </w:tblGrid>
      <w:tr w:rsidR="00534D69" w:rsidRPr="00176F63" w14:paraId="249599DD" w14:textId="77777777" w:rsidTr="00520C8A">
        <w:trPr>
          <w:trHeight w:val="283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8D1E3F" w14:textId="77777777" w:rsidR="00534D69" w:rsidRPr="003C2982" w:rsidRDefault="00534D69" w:rsidP="00854AAB">
            <w:pPr>
              <w:pStyle w:val="a0"/>
              <w:numPr>
                <w:ilvl w:val="0"/>
                <w:numId w:val="0"/>
              </w:numPr>
              <w:ind w:left="-8"/>
              <w:jc w:val="center"/>
              <w:rPr>
                <w:b/>
                <w:bCs/>
                <w:sz w:val="20"/>
                <w:szCs w:val="28"/>
              </w:rPr>
            </w:pPr>
            <w:r w:rsidRPr="003C2982">
              <w:rPr>
                <w:b/>
                <w:bCs/>
                <w:sz w:val="20"/>
                <w:szCs w:val="28"/>
              </w:rPr>
              <w:t>구분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CE4602" w14:textId="77777777" w:rsidR="00534D69" w:rsidRPr="003C2982" w:rsidRDefault="00534D69" w:rsidP="00854AAB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3C2982">
              <w:rPr>
                <w:b/>
                <w:bCs/>
                <w:sz w:val="20"/>
                <w:szCs w:val="28"/>
              </w:rPr>
              <w:t>내용</w:t>
            </w:r>
          </w:p>
        </w:tc>
        <w:tc>
          <w:tcPr>
            <w:tcW w:w="6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607C84" w14:textId="77777777" w:rsidR="00534D69" w:rsidRPr="003C2982" w:rsidRDefault="00534D69" w:rsidP="00854AAB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3C2982">
              <w:rPr>
                <w:b/>
                <w:bCs/>
                <w:sz w:val="20"/>
                <w:szCs w:val="28"/>
              </w:rPr>
              <w:t>설명</w:t>
            </w:r>
          </w:p>
        </w:tc>
      </w:tr>
      <w:tr w:rsidR="00534D69" w:rsidRPr="00176F63" w14:paraId="6ADC92DE" w14:textId="77777777" w:rsidTr="00520C8A">
        <w:trPr>
          <w:trHeight w:val="283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4768D4" w14:textId="77777777" w:rsidR="00534D69" w:rsidRPr="00B87010" w:rsidRDefault="00534D69" w:rsidP="00854AAB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</w:rPr>
            </w:pPr>
            <w:r w:rsidRPr="00B87010">
              <w:rPr>
                <w:rFonts w:asciiTheme="minorEastAsia" w:hAnsiTheme="minorEastAsia"/>
              </w:rPr>
              <w:t>장르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8D47FD" w14:textId="77777777" w:rsidR="00534D69" w:rsidRPr="00B87010" w:rsidRDefault="00534D69" w:rsidP="00854AA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 w:rsidRPr="00B87010">
              <w:rPr>
                <w:rFonts w:asciiTheme="minorEastAsia" w:hAnsiTheme="minorEastAsia" w:hint="eastAsia"/>
              </w:rPr>
              <w:t>SRPG</w:t>
            </w:r>
          </w:p>
        </w:tc>
        <w:tc>
          <w:tcPr>
            <w:tcW w:w="6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F6683" w14:textId="7D55E678" w:rsidR="00534D69" w:rsidRPr="00B87010" w:rsidRDefault="00711697" w:rsidP="00854AA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전략적 사고를 통한 </w:t>
            </w:r>
            <w:r w:rsidR="00D65BC6">
              <w:rPr>
                <w:rFonts w:asciiTheme="minorEastAsia" w:hAnsiTheme="minorEastAsia" w:hint="eastAsia"/>
              </w:rPr>
              <w:t>게임의 진행을 한다.</w:t>
            </w:r>
          </w:p>
        </w:tc>
      </w:tr>
      <w:tr w:rsidR="00CE6456" w:rsidRPr="00176F63" w14:paraId="22DF8EEA" w14:textId="77777777" w:rsidTr="00520C8A">
        <w:trPr>
          <w:trHeight w:val="283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3E42F1" w14:textId="479CE1A1" w:rsidR="00CE6456" w:rsidRPr="00B87010" w:rsidRDefault="006330A4" w:rsidP="00CE6456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</w:rPr>
            </w:pPr>
            <w:r w:rsidRPr="00B87010">
              <w:rPr>
                <w:rFonts w:asciiTheme="minorEastAsia" w:hAnsiTheme="minorEastAsia" w:hint="eastAsia"/>
              </w:rPr>
              <w:t>플랫폼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9AE360" w14:textId="2051988E" w:rsidR="00CE6456" w:rsidRPr="00B87010" w:rsidRDefault="00CE6456" w:rsidP="00CE6456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 w:rsidRPr="00B87010">
              <w:rPr>
                <w:rFonts w:asciiTheme="minorEastAsia" w:hAnsiTheme="minorEastAsia"/>
              </w:rPr>
              <w:t>모바일</w:t>
            </w:r>
          </w:p>
        </w:tc>
        <w:tc>
          <w:tcPr>
            <w:tcW w:w="6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11D330" w14:textId="755641BF" w:rsidR="00CE6456" w:rsidRPr="00B87010" w:rsidRDefault="00CE6456" w:rsidP="00CE6456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간단한 조작으로 전략적 행동을 구상하도록 한다.</w:t>
            </w:r>
          </w:p>
        </w:tc>
      </w:tr>
      <w:tr w:rsidR="00CE6456" w:rsidRPr="00176F63" w14:paraId="03287E18" w14:textId="77777777" w:rsidTr="00520C8A">
        <w:trPr>
          <w:trHeight w:val="283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FB426A" w14:textId="620F1EF6" w:rsidR="00CE6456" w:rsidRPr="00B87010" w:rsidRDefault="006330A4" w:rsidP="00CE6456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</w:rPr>
            </w:pPr>
            <w:r w:rsidRPr="00B87010">
              <w:rPr>
                <w:rFonts w:asciiTheme="minorEastAsia" w:hAnsiTheme="minorEastAsia" w:hint="eastAsia"/>
              </w:rPr>
              <w:t>타겟 유저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FA86A" w14:textId="77777777" w:rsidR="00CE6456" w:rsidRPr="00B87010" w:rsidRDefault="00CE6456" w:rsidP="00CE6456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 w:rsidRPr="00B87010">
              <w:rPr>
                <w:rFonts w:asciiTheme="minorEastAsia" w:hAnsiTheme="minorEastAsia"/>
              </w:rPr>
              <w:t>전략적 재미를</w:t>
            </w:r>
            <w:r w:rsidRPr="00B87010">
              <w:rPr>
                <w:rFonts w:asciiTheme="minorEastAsia" w:hAnsiTheme="minorEastAsia"/>
              </w:rPr>
              <w:br/>
              <w:t>좋아하는 유저</w:t>
            </w:r>
          </w:p>
        </w:tc>
        <w:tc>
          <w:tcPr>
            <w:tcW w:w="6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C9E0F" w14:textId="3E3C68C4" w:rsidR="00CE6456" w:rsidRPr="00B87010" w:rsidRDefault="0019071A" w:rsidP="00CE6456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전략을 구성하는 것에 즐거움을 가지는 유저</w:t>
            </w:r>
          </w:p>
        </w:tc>
      </w:tr>
      <w:tr w:rsidR="00CE6456" w:rsidRPr="00176F63" w14:paraId="7DA717E1" w14:textId="77777777" w:rsidTr="00520C8A">
        <w:trPr>
          <w:trHeight w:val="283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DFC215" w14:textId="774A7F97" w:rsidR="00CE6456" w:rsidRPr="00B87010" w:rsidRDefault="00CE6456" w:rsidP="00CE6456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</w:rPr>
            </w:pPr>
            <w:r w:rsidRPr="00B87010">
              <w:rPr>
                <w:rFonts w:asciiTheme="minorEastAsia" w:hAnsiTheme="minorEastAsia" w:hint="eastAsia"/>
              </w:rPr>
              <w:t>게임 플레이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258E38" w14:textId="50D9A2C5" w:rsidR="00CE6456" w:rsidRPr="00B87010" w:rsidRDefault="00CE6456" w:rsidP="00CE6456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 w:rsidRPr="00B87010">
              <w:rPr>
                <w:rFonts w:asciiTheme="minorEastAsia" w:hAnsiTheme="minorEastAsia" w:hint="eastAsia"/>
              </w:rPr>
              <w:t>턴 전투</w:t>
            </w:r>
          </w:p>
        </w:tc>
        <w:tc>
          <w:tcPr>
            <w:tcW w:w="6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CDFE71" w14:textId="6AA633A2" w:rsidR="00CE6456" w:rsidRPr="00B87010" w:rsidRDefault="00CE6456" w:rsidP="00CE6456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 w:rsidRPr="00B87010">
              <w:rPr>
                <w:rFonts w:asciiTheme="minorEastAsia" w:hAnsiTheme="minorEastAsia" w:hint="eastAsia"/>
              </w:rPr>
              <w:t>유저는 유저의 턴에 자신의 가지고 있는 캐릭터를 활용하여 전투를 한다.</w:t>
            </w:r>
          </w:p>
        </w:tc>
      </w:tr>
    </w:tbl>
    <w:p w14:paraId="17400282" w14:textId="77777777" w:rsidR="00534D69" w:rsidRDefault="00534D69" w:rsidP="00534D69">
      <w:pPr>
        <w:pStyle w:val="a0"/>
        <w:numPr>
          <w:ilvl w:val="0"/>
          <w:numId w:val="0"/>
        </w:numPr>
        <w:ind w:left="284"/>
      </w:pPr>
    </w:p>
    <w:p w14:paraId="0DACF272" w14:textId="3B2A37FE" w:rsidR="00534D69" w:rsidRPr="00BA55A0" w:rsidRDefault="00BA55A0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7BD5476C" wp14:editId="0399F04F">
                <wp:simplePos x="0" y="0"/>
                <wp:positionH relativeFrom="column">
                  <wp:posOffset>1094740</wp:posOffset>
                </wp:positionH>
                <wp:positionV relativeFrom="paragraph">
                  <wp:posOffset>36830</wp:posOffset>
                </wp:positionV>
                <wp:extent cx="2339975" cy="359410"/>
                <wp:effectExtent l="0" t="0" r="22225" b="21590"/>
                <wp:wrapNone/>
                <wp:docPr id="91" name="직사각형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79617A-AA21-452E-B912-79686A68EA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359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E96C" w14:textId="77777777" w:rsidR="00BA55A0" w:rsidRPr="00BA55A0" w:rsidRDefault="00BA55A0" w:rsidP="00BA55A0">
                            <w:pPr>
                              <w:jc w:val="center"/>
                              <w:rPr>
                                <w:kern w:val="0"/>
                                <w:sz w:val="18"/>
                              </w:rPr>
                            </w:pPr>
                            <w:r w:rsidRPr="00BA55A0">
                              <w:rPr>
                                <w:rFonts w:asciiTheme="minorHAnsi" w:eastAsiaTheme="minorEastAsia" w:cstheme="minorBidi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스테이지 내의 단계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D5476C" id="직사각형 90" o:spid="_x0000_s1027" style="position:absolute;left:0;text-align:left;margin-left:86.2pt;margin-top:2.9pt;width:184.25pt;height:28.3pt;z-index:251634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" fillcolor="#d8d8d8 [2732]" strokecolor="black [3200]" strokeweight="2pt">
                <v:textbox>
                  <w:txbxContent>
                    <w:p w14:paraId="7FD2E96C" w14:textId="77777777" w:rsidR="00BA55A0" w:rsidRPr="00BA55A0" w:rsidRDefault="00BA55A0" w:rsidP="00BA55A0">
                      <w:pPr>
                        <w:jc w:val="center"/>
                        <w:rPr>
                          <w:kern w:val="0"/>
                          <w:sz w:val="18"/>
                        </w:rPr>
                      </w:pPr>
                      <w:r w:rsidRPr="00BA55A0">
                        <w:rPr>
                          <w:rFonts w:asciiTheme="minorHAnsi" w:eastAsiaTheme="minorEastAsia" w:cstheme="minorBidi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스테이지 내의 단계</w:t>
                      </w:r>
                    </w:p>
                  </w:txbxContent>
                </v:textbox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708923EA" wp14:editId="6000390F">
                <wp:simplePos x="0" y="0"/>
                <wp:positionH relativeFrom="column">
                  <wp:posOffset>3794125</wp:posOffset>
                </wp:positionH>
                <wp:positionV relativeFrom="paragraph">
                  <wp:posOffset>36830</wp:posOffset>
                </wp:positionV>
                <wp:extent cx="359410" cy="359410"/>
                <wp:effectExtent l="0" t="0" r="21590" b="21590"/>
                <wp:wrapNone/>
                <wp:docPr id="92" name="직사각형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2F93A4-5C30-4E82-96C2-AA4638F3E7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CC45" w14:textId="77777777" w:rsidR="00BA55A0" w:rsidRDefault="00BA55A0" w:rsidP="00BA55A0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dark1"/>
                                <w:kern w:val="24"/>
                              </w:rPr>
                              <w:t>자동</w:t>
                            </w:r>
                          </w:p>
                        </w:txbxContent>
                      </wps:txbx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8923EA" id="직사각형 91" o:spid="_x0000_s1028" style="position:absolute;left:0;text-align:left;margin-left:298.75pt;margin-top:2.9pt;width:28.3pt;height:28.3pt;z-index:251635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" fillcolor="#d8d8d8 [2732]" strokecolor="black [3200]" strokeweight="2pt">
                <v:textbox inset="0,,0">
                  <w:txbxContent>
                    <w:p w14:paraId="5951CC45" w14:textId="77777777" w:rsidR="00BA55A0" w:rsidRDefault="00BA55A0" w:rsidP="00BA55A0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dark1"/>
                          <w:kern w:val="24"/>
                        </w:rPr>
                        <w:t>자동</w:t>
                      </w:r>
                    </w:p>
                  </w:txbxContent>
                </v:textbox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5466BF04" wp14:editId="43925629">
                <wp:simplePos x="0" y="0"/>
                <wp:positionH relativeFrom="column">
                  <wp:posOffset>4227830</wp:posOffset>
                </wp:positionH>
                <wp:positionV relativeFrom="paragraph">
                  <wp:posOffset>36830</wp:posOffset>
                </wp:positionV>
                <wp:extent cx="359410" cy="359410"/>
                <wp:effectExtent l="0" t="0" r="21590" b="21590"/>
                <wp:wrapNone/>
                <wp:docPr id="93" name="직사각형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A70EA6-96F1-4C1C-A971-C3DA009B41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64C9B" w14:textId="77777777" w:rsidR="00BA55A0" w:rsidRDefault="00BA55A0" w:rsidP="00BA55A0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dark1"/>
                                <w:kern w:val="24"/>
                              </w:rPr>
                              <w:t>배속</w:t>
                            </w:r>
                          </w:p>
                        </w:txbxContent>
                      </wps:txbx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66BF04" id="직사각형 92" o:spid="_x0000_s1029" style="position:absolute;left:0;text-align:left;margin-left:332.9pt;margin-top:2.9pt;width:28.3pt;height:28.3pt;z-index:251636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" fillcolor="#d8d8d8 [2732]" strokecolor="black [3200]" strokeweight="2pt">
                <v:textbox inset="0,,0">
                  <w:txbxContent>
                    <w:p w14:paraId="32164C9B" w14:textId="77777777" w:rsidR="00BA55A0" w:rsidRDefault="00BA55A0" w:rsidP="00BA55A0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dark1"/>
                          <w:kern w:val="24"/>
                        </w:rPr>
                        <w:t>배속</w:t>
                      </w:r>
                    </w:p>
                  </w:txbxContent>
                </v:textbox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125C4326" wp14:editId="1BF93C7D">
                <wp:simplePos x="0" y="0"/>
                <wp:positionH relativeFrom="column">
                  <wp:posOffset>4661535</wp:posOffset>
                </wp:positionH>
                <wp:positionV relativeFrom="paragraph">
                  <wp:posOffset>36830</wp:posOffset>
                </wp:positionV>
                <wp:extent cx="359410" cy="359410"/>
                <wp:effectExtent l="0" t="0" r="21590" b="21590"/>
                <wp:wrapNone/>
                <wp:docPr id="94" name="직사각형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131DA9-8429-4F5F-A024-4FA6D094D8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B279" w14:textId="77777777" w:rsidR="00BA55A0" w:rsidRDefault="00BA55A0" w:rsidP="00BA55A0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dark1"/>
                                <w:kern w:val="24"/>
                              </w:rPr>
                              <w:t>설정</w:t>
                            </w:r>
                          </w:p>
                        </w:txbxContent>
                      </wps:txbx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5C4326" id="직사각형 93" o:spid="_x0000_s1030" style="position:absolute;left:0;text-align:left;margin-left:367.05pt;margin-top:2.9pt;width:28.3pt;height:28.3pt;z-index:251637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" fillcolor="#d8d8d8 [2732]" strokecolor="black [3200]" strokeweight="2pt">
                <v:textbox inset="0,,0">
                  <w:txbxContent>
                    <w:p w14:paraId="1C85B279" w14:textId="77777777" w:rsidR="00BA55A0" w:rsidRDefault="00BA55A0" w:rsidP="00BA55A0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dark1"/>
                          <w:kern w:val="24"/>
                        </w:rPr>
                        <w:t>설정</w:t>
                      </w:r>
                    </w:p>
                  </w:txbxContent>
                </v:textbox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3258348F" wp14:editId="7ABC1186">
                <wp:simplePos x="0" y="0"/>
                <wp:positionH relativeFrom="column">
                  <wp:posOffset>2190750</wp:posOffset>
                </wp:positionH>
                <wp:positionV relativeFrom="paragraph">
                  <wp:posOffset>1943100</wp:posOffset>
                </wp:positionV>
                <wp:extent cx="251460" cy="539750"/>
                <wp:effectExtent l="0" t="0" r="15240" b="12700"/>
                <wp:wrapNone/>
                <wp:docPr id="97" name="직사각형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F51ACB-42A1-4A18-A3CE-EAC3037BD3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9443C6" id="직사각형 96" o:spid="_x0000_s1026" style="position:absolute;left:0;text-align:left;margin-left:172.5pt;margin-top:153pt;width:19.8pt;height:42.5pt;z-index:251638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" fillcolor="white [3212]" strokecolor="black [3213]" strokeweight="2pt">
                <v:textbox inset="0,,0"/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7EB6B716" wp14:editId="6C830DFA">
                <wp:simplePos x="0" y="0"/>
                <wp:positionH relativeFrom="column">
                  <wp:posOffset>1887220</wp:posOffset>
                </wp:positionH>
                <wp:positionV relativeFrom="paragraph">
                  <wp:posOffset>1943100</wp:posOffset>
                </wp:positionV>
                <wp:extent cx="251460" cy="539750"/>
                <wp:effectExtent l="0" t="0" r="15240" b="12700"/>
                <wp:wrapNone/>
                <wp:docPr id="98" name="직사각형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266337-2367-49B5-800E-3CFEAA22AE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87AF5F" id="직사각형 97" o:spid="_x0000_s1026" style="position:absolute;left:0;text-align:left;margin-left:148.6pt;margin-top:153pt;width:19.8pt;height:42.5pt;z-index:251639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" fillcolor="white [3212]" strokecolor="black [3213]" strokeweight="2pt">
                <v:textbox inset="0,,0"/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45FE24BD" wp14:editId="11F48445">
                <wp:simplePos x="0" y="0"/>
                <wp:positionH relativeFrom="column">
                  <wp:posOffset>1584325</wp:posOffset>
                </wp:positionH>
                <wp:positionV relativeFrom="paragraph">
                  <wp:posOffset>1943100</wp:posOffset>
                </wp:positionV>
                <wp:extent cx="251460" cy="539750"/>
                <wp:effectExtent l="0" t="0" r="15240" b="12700"/>
                <wp:wrapNone/>
                <wp:docPr id="99" name="직사각형 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F71CD1-56E6-4A95-A1DB-D2AA50DF9A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AD116E" id="직사각형 98" o:spid="_x0000_s1026" style="position:absolute;left:0;text-align:left;margin-left:124.75pt;margin-top:153pt;width:19.8pt;height:42.5pt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" fillcolor="white [3212]" strokecolor="black [3213]" strokeweight="2pt">
                <v:textbox inset="0,,0"/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8A6CA10" wp14:editId="2F3EA960">
                <wp:simplePos x="0" y="0"/>
                <wp:positionH relativeFrom="column">
                  <wp:posOffset>1280795</wp:posOffset>
                </wp:positionH>
                <wp:positionV relativeFrom="paragraph">
                  <wp:posOffset>1943100</wp:posOffset>
                </wp:positionV>
                <wp:extent cx="251460" cy="539750"/>
                <wp:effectExtent l="0" t="0" r="15240" b="12700"/>
                <wp:wrapNone/>
                <wp:docPr id="100" name="직사각형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2E15FB-47FE-447C-915F-574A9D8158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3A0DD1B" id="직사각형 99" o:spid="_x0000_s1026" style="position:absolute;left:0;text-align:left;margin-left:100.85pt;margin-top:153pt;width:19.8pt;height:42.5p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" fillcolor="white [3212]" strokecolor="black [3213]" strokeweight="2pt">
                <v:textbox inset="0,,0"/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4F3010C6" wp14:editId="23B69A00">
                <wp:simplePos x="0" y="0"/>
                <wp:positionH relativeFrom="column">
                  <wp:posOffset>673735</wp:posOffset>
                </wp:positionH>
                <wp:positionV relativeFrom="paragraph">
                  <wp:posOffset>1943100</wp:posOffset>
                </wp:positionV>
                <wp:extent cx="251460" cy="539750"/>
                <wp:effectExtent l="0" t="0" r="15240" b="12700"/>
                <wp:wrapNone/>
                <wp:docPr id="101" name="직사각형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6DFC1B-B665-40DE-9B9C-8EE2BFD9AB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45AF2A" id="직사각형 100" o:spid="_x0000_s1026" style="position:absolute;left:0;text-align:left;margin-left:53.05pt;margin-top:153pt;width:19.8pt;height:42.5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" fillcolor="white [3212]" strokecolor="black [3213]" strokeweight="2pt">
                <v:textbox inset="0,,0"/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618867F8" wp14:editId="7F6A150D">
                <wp:simplePos x="0" y="0"/>
                <wp:positionH relativeFrom="column">
                  <wp:posOffset>66675</wp:posOffset>
                </wp:positionH>
                <wp:positionV relativeFrom="paragraph">
                  <wp:posOffset>1943100</wp:posOffset>
                </wp:positionV>
                <wp:extent cx="251460" cy="539750"/>
                <wp:effectExtent l="0" t="0" r="15240" b="12700"/>
                <wp:wrapNone/>
                <wp:docPr id="102" name="직사각형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7CA5F0-ED60-4705-81C9-9B3B26D7D9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326FE3" id="직사각형 101" o:spid="_x0000_s1026" style="position:absolute;left:0;text-align:left;margin-left:5.25pt;margin-top:153pt;width:19.8pt;height:42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" fillcolor="white [3212]" strokecolor="black [3213]" strokeweight="2pt">
                <v:textbox inset="0,,0"/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0BCEDA09" wp14:editId="02CFF802">
                <wp:simplePos x="0" y="0"/>
                <wp:positionH relativeFrom="column">
                  <wp:posOffset>977265</wp:posOffset>
                </wp:positionH>
                <wp:positionV relativeFrom="paragraph">
                  <wp:posOffset>1943100</wp:posOffset>
                </wp:positionV>
                <wp:extent cx="251460" cy="539750"/>
                <wp:effectExtent l="0" t="0" r="15240" b="12700"/>
                <wp:wrapNone/>
                <wp:docPr id="110" name="직사각형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3CBA67-692C-48DE-82B9-2C36BA033C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278C68" id="직사각형 109" o:spid="_x0000_s1026" style="position:absolute;left:0;text-align:left;margin-left:76.95pt;margin-top:153pt;width:19.8pt;height:42.5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" fillcolor="white [3212]" strokecolor="black [3213]" strokeweight="2pt">
                <v:textbox inset="0,,0"/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26F11C5D" wp14:editId="70803DCE">
                <wp:simplePos x="0" y="0"/>
                <wp:positionH relativeFrom="column">
                  <wp:posOffset>370205</wp:posOffset>
                </wp:positionH>
                <wp:positionV relativeFrom="paragraph">
                  <wp:posOffset>1943100</wp:posOffset>
                </wp:positionV>
                <wp:extent cx="251460" cy="539750"/>
                <wp:effectExtent l="0" t="0" r="15240" b="12700"/>
                <wp:wrapNone/>
                <wp:docPr id="111" name="직사각형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58A7FA-1185-45EA-B20B-4B6DA12157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1DF349" id="직사각형 110" o:spid="_x0000_s1026" style="position:absolute;left:0;text-align:left;margin-left:29.15pt;margin-top:153pt;width:19.8pt;height:42.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" fillcolor="white [3212]" strokecolor="black [3213]" strokeweight="2pt">
                <v:textbox inset="0,,0"/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6332D504" wp14:editId="3D7FF253">
                <wp:simplePos x="0" y="0"/>
                <wp:positionH relativeFrom="column">
                  <wp:posOffset>2618105</wp:posOffset>
                </wp:positionH>
                <wp:positionV relativeFrom="paragraph">
                  <wp:posOffset>1943100</wp:posOffset>
                </wp:positionV>
                <wp:extent cx="539750" cy="539750"/>
                <wp:effectExtent l="0" t="0" r="12700" b="12700"/>
                <wp:wrapNone/>
                <wp:docPr id="39" name="직사각형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2E977C-274D-49F2-940D-6ECBF8912B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C8F77" w14:textId="77777777" w:rsidR="00BA55A0" w:rsidRDefault="00BA55A0" w:rsidP="00BA55A0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기본</w:t>
                            </w:r>
                          </w:p>
                        </w:txbxContent>
                      </wps:txbx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332D504" id="직사각형 38" o:spid="_x0000_s1031" style="position:absolute;left:0;text-align:left;margin-left:206.15pt;margin-top:153pt;width:42.5pt;height:42.5pt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" fillcolor="white [3212]" strokecolor="black [3213]" strokeweight="2pt">
                <v:textbox inset="0,,0">
                  <w:txbxContent>
                    <w:p w14:paraId="501C8F77" w14:textId="77777777" w:rsidR="00BA55A0" w:rsidRDefault="00BA55A0" w:rsidP="00BA55A0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>기본</w:t>
                      </w:r>
                    </w:p>
                  </w:txbxContent>
                </v:textbox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457E98AA" wp14:editId="04975AB8">
                <wp:simplePos x="0" y="0"/>
                <wp:positionH relativeFrom="column">
                  <wp:posOffset>3225165</wp:posOffset>
                </wp:positionH>
                <wp:positionV relativeFrom="paragraph">
                  <wp:posOffset>1943100</wp:posOffset>
                </wp:positionV>
                <wp:extent cx="539750" cy="539750"/>
                <wp:effectExtent l="0" t="0" r="12700" b="12700"/>
                <wp:wrapNone/>
                <wp:docPr id="40" name="직사각형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F0CDCD-73F2-46B5-BC69-3C8E74AFFC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BB51" w14:textId="77777777" w:rsidR="00BA55A0" w:rsidRDefault="00BA55A0" w:rsidP="00BA55A0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7E98AA" id="직사각형 39" o:spid="_x0000_s1032" style="position:absolute;left:0;text-align:left;margin-left:253.95pt;margin-top:153pt;width:42.5pt;height:42.5pt;z-index:251647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" fillcolor="white [3212]" strokecolor="black [3213]" strokeweight="2pt">
                <v:textbox inset="0,,0">
                  <w:txbxContent>
                    <w:p w14:paraId="72B8BB51" w14:textId="77777777" w:rsidR="00BA55A0" w:rsidRDefault="00BA55A0" w:rsidP="00BA55A0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180A923B" wp14:editId="736F0172">
                <wp:simplePos x="0" y="0"/>
                <wp:positionH relativeFrom="column">
                  <wp:posOffset>4439285</wp:posOffset>
                </wp:positionH>
                <wp:positionV relativeFrom="paragraph">
                  <wp:posOffset>1943100</wp:posOffset>
                </wp:positionV>
                <wp:extent cx="539750" cy="539750"/>
                <wp:effectExtent l="0" t="0" r="12700" b="12700"/>
                <wp:wrapNone/>
                <wp:docPr id="41" name="직사각형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FE437C-0BFE-4F20-B817-89562A7D91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712A1" w14:textId="77777777" w:rsidR="00BA55A0" w:rsidRDefault="00BA55A0" w:rsidP="00BA55A0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대기</w:t>
                            </w:r>
                          </w:p>
                        </w:txbxContent>
                      </wps:txbx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80A923B" id="직사각형 40" o:spid="_x0000_s1033" style="position:absolute;left:0;text-align:left;margin-left:349.55pt;margin-top:153pt;width:42.5pt;height:42.5pt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" fillcolor="white [3212]" strokecolor="black [3213]" strokeweight="2pt">
                <v:textbox inset="0,,0">
                  <w:txbxContent>
                    <w:p w14:paraId="33F712A1" w14:textId="77777777" w:rsidR="00BA55A0" w:rsidRDefault="00BA55A0" w:rsidP="00BA55A0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>대기</w:t>
                      </w:r>
                    </w:p>
                  </w:txbxContent>
                </v:textbox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4092A072" wp14:editId="5DD5F042">
                <wp:simplePos x="0" y="0"/>
                <wp:positionH relativeFrom="column">
                  <wp:posOffset>3832225</wp:posOffset>
                </wp:positionH>
                <wp:positionV relativeFrom="paragraph">
                  <wp:posOffset>1943100</wp:posOffset>
                </wp:positionV>
                <wp:extent cx="539750" cy="539750"/>
                <wp:effectExtent l="0" t="0" r="12700" b="12700"/>
                <wp:wrapNone/>
                <wp:docPr id="42" name="직사각형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36CD10-C3B0-4AD7-9B4C-AD9F6A1137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27C3D" w14:textId="77777777" w:rsidR="00BA55A0" w:rsidRDefault="00BA55A0" w:rsidP="00BA55A0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092A072" id="직사각형 41" o:spid="_x0000_s1034" style="position:absolute;left:0;text-align:left;margin-left:301.75pt;margin-top:153pt;width:42.5pt;height:42.5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" fillcolor="white [3212]" strokecolor="black [3213]" strokeweight="2pt">
                <v:textbox inset="0,,0">
                  <w:txbxContent>
                    <w:p w14:paraId="28927C3D" w14:textId="77777777" w:rsidR="00BA55A0" w:rsidRDefault="00BA55A0" w:rsidP="00BA55A0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A55A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3587CAA3" wp14:editId="085EA571">
                <wp:simplePos x="0" y="0"/>
                <wp:positionH relativeFrom="column">
                  <wp:posOffset>0</wp:posOffset>
                </wp:positionH>
                <wp:positionV relativeFrom="paragraph">
                  <wp:posOffset>41749</wp:posOffset>
                </wp:positionV>
                <wp:extent cx="5039995" cy="2519680"/>
                <wp:effectExtent l="0" t="0" r="27305" b="13970"/>
                <wp:wrapNone/>
                <wp:docPr id="90" name="직사각형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5F3038-630E-411F-B710-1769DC4279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2519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49E1A7" id="직사각형 89" o:spid="_x0000_s1026" style="position:absolute;left:0;text-align:left;margin-left:0;margin-top:3.3pt;width:396.85pt;height:198.4pt;z-index:251633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" fillcolor="white [3212]" strokecolor="black [3213]" strokeweight="2pt"/>
            </w:pict>
          </mc:Fallback>
        </mc:AlternateContent>
      </w:r>
      <w:r w:rsidR="00534D6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11646C" wp14:editId="55A08B3D">
                <wp:simplePos x="0" y="0"/>
                <wp:positionH relativeFrom="column">
                  <wp:posOffset>5415915</wp:posOffset>
                </wp:positionH>
                <wp:positionV relativeFrom="paragraph">
                  <wp:posOffset>84455</wp:posOffset>
                </wp:positionV>
                <wp:extent cx="914400" cy="307075"/>
                <wp:effectExtent l="0" t="0" r="635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EDD41" w14:textId="77777777" w:rsidR="00711697" w:rsidRDefault="00711697" w:rsidP="00534D69">
                            <w:proofErr w:type="spellStart"/>
                            <w:r>
                              <w:rPr>
                                <w:rFonts w:hint="eastAsia"/>
                              </w:rPr>
                              <w:t>정보창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1646C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35" type="#_x0000_t202" style="position:absolute;left:0;text-align:left;margin-left:426.45pt;margin-top:6.65pt;width:1in;height:24.2pt;z-index:251654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" fillcolor="white [3201]" stroked="f" strokeweight=".5pt">
                <v:textbox>
                  <w:txbxContent>
                    <w:p w14:paraId="3BDEDD41" w14:textId="77777777" w:rsidR="00711697" w:rsidRDefault="00711697" w:rsidP="00534D69">
                      <w:proofErr w:type="spellStart"/>
                      <w:r>
                        <w:rPr>
                          <w:rFonts w:hint="eastAsia"/>
                        </w:rPr>
                        <w:t>정보창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DDC240" w14:textId="172D5267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5C71EBFD" w14:textId="13920D7C" w:rsidR="00534D69" w:rsidRDefault="00BA55A0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2096" behindDoc="0" locked="0" layoutInCell="1" allowOverlap="1" wp14:anchorId="3B9E72C1" wp14:editId="6308EAA8">
            <wp:simplePos x="0" y="0"/>
            <wp:positionH relativeFrom="column">
              <wp:posOffset>2794000</wp:posOffset>
            </wp:positionH>
            <wp:positionV relativeFrom="paragraph">
              <wp:posOffset>123190</wp:posOffset>
            </wp:positionV>
            <wp:extent cx="2082165" cy="1307465"/>
            <wp:effectExtent l="0" t="0" r="0" b="6985"/>
            <wp:wrapNone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그림 12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1072" behindDoc="0" locked="0" layoutInCell="1" allowOverlap="1" wp14:anchorId="782B9A85" wp14:editId="7992F5BF">
            <wp:simplePos x="0" y="0"/>
            <wp:positionH relativeFrom="column">
              <wp:posOffset>207645</wp:posOffset>
            </wp:positionH>
            <wp:positionV relativeFrom="paragraph">
              <wp:posOffset>123664</wp:posOffset>
            </wp:positionV>
            <wp:extent cx="2082165" cy="1307465"/>
            <wp:effectExtent l="0" t="0" r="0" b="6985"/>
            <wp:wrapNone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그림 12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D69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206DA" wp14:editId="405FF08F">
                <wp:simplePos x="0" y="0"/>
                <wp:positionH relativeFrom="column">
                  <wp:posOffset>-111125</wp:posOffset>
                </wp:positionH>
                <wp:positionV relativeFrom="paragraph">
                  <wp:posOffset>78740</wp:posOffset>
                </wp:positionV>
                <wp:extent cx="6480000" cy="0"/>
                <wp:effectExtent l="0" t="19050" r="35560" b="19050"/>
                <wp:wrapNone/>
                <wp:docPr id="581" name="직선 연결선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D6FE1" id="직선 연결선 581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75pt,6.2pt" to="501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" strokecolor="black [3213]" strokeweight="2.25pt">
                <v:stroke dashstyle="dash"/>
              </v:line>
            </w:pict>
          </mc:Fallback>
        </mc:AlternateContent>
      </w:r>
    </w:p>
    <w:p w14:paraId="1977217A" w14:textId="167296BA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0A4C13A0" w14:textId="197B74BB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23998D7C" w14:textId="1C7ABE05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4D83C9" wp14:editId="2E249338">
                <wp:simplePos x="0" y="0"/>
                <wp:positionH relativeFrom="column">
                  <wp:posOffset>5257165</wp:posOffset>
                </wp:positionH>
                <wp:positionV relativeFrom="paragraph">
                  <wp:posOffset>57842</wp:posOffset>
                </wp:positionV>
                <wp:extent cx="914400" cy="307075"/>
                <wp:effectExtent l="0" t="0" r="6985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252AB" w14:textId="77777777" w:rsidR="00711697" w:rsidRDefault="00711697" w:rsidP="00534D69">
                            <w:r>
                              <w:rPr>
                                <w:rFonts w:hint="eastAsia"/>
                              </w:rPr>
                              <w:t>캐릭터 배치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83C9" id="Text Box 127" o:spid="_x0000_s1036" type="#_x0000_t202" style="position:absolute;left:0;text-align:left;margin-left:413.95pt;margin-top:4.55pt;width:1in;height:24.2pt;z-index:251656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" fillcolor="white [3201]" stroked="f" strokeweight=".5pt">
                <v:textbox>
                  <w:txbxContent>
                    <w:p w14:paraId="415252AB" w14:textId="77777777" w:rsidR="00711697" w:rsidRDefault="00711697" w:rsidP="00534D69">
                      <w:r>
                        <w:rPr>
                          <w:rFonts w:hint="eastAsia"/>
                        </w:rPr>
                        <w:t>캐릭터 배치</w:t>
                      </w:r>
                    </w:p>
                  </w:txbxContent>
                </v:textbox>
              </v:shape>
            </w:pict>
          </mc:Fallback>
        </mc:AlternateContent>
      </w:r>
    </w:p>
    <w:p w14:paraId="54D595E7" w14:textId="7D975EA5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20E4A02D" w14:textId="514A8081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7DE1AF57" w14:textId="2217C1D2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5610AA5E" w14:textId="02338258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886CB" wp14:editId="126B6CE4">
                <wp:simplePos x="0" y="0"/>
                <wp:positionH relativeFrom="column">
                  <wp:posOffset>-111125</wp:posOffset>
                </wp:positionH>
                <wp:positionV relativeFrom="paragraph">
                  <wp:posOffset>127000</wp:posOffset>
                </wp:positionV>
                <wp:extent cx="6480000" cy="0"/>
                <wp:effectExtent l="0" t="19050" r="35560" b="19050"/>
                <wp:wrapNone/>
                <wp:docPr id="582" name="직선 연결선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F5AB0" id="직선 연결선 58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75pt,10pt" to="501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" strokecolor="black [3213]" strokeweight="2.25pt">
                <v:stroke dashstyle="dash"/>
              </v:line>
            </w:pict>
          </mc:Fallback>
        </mc:AlternateContent>
      </w:r>
    </w:p>
    <w:p w14:paraId="5864CB76" w14:textId="14ADCFDF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2DDE5C9D" w14:textId="7BB12C8F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8FEFE" wp14:editId="519FF600">
                <wp:simplePos x="0" y="0"/>
                <wp:positionH relativeFrom="column">
                  <wp:posOffset>5320665</wp:posOffset>
                </wp:positionH>
                <wp:positionV relativeFrom="paragraph">
                  <wp:posOffset>3810</wp:posOffset>
                </wp:positionV>
                <wp:extent cx="914400" cy="307075"/>
                <wp:effectExtent l="0" t="0" r="635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A5233" w14:textId="77777777" w:rsidR="00711697" w:rsidRDefault="00711697" w:rsidP="00534D69">
                            <w:r>
                              <w:rPr>
                                <w:rFonts w:hint="eastAsia"/>
                              </w:rPr>
                              <w:t>조작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EFE" id="Text Box 580" o:spid="_x0000_s1037" type="#_x0000_t202" style="position:absolute;left:0;text-align:left;margin-left:418.95pt;margin-top:.3pt;width:1in;height:24.2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" fillcolor="white [3201]" stroked="f" strokeweight=".5pt">
                <v:textbox>
                  <w:txbxContent>
                    <w:p w14:paraId="0E3A5233" w14:textId="77777777" w:rsidR="00711697" w:rsidRDefault="00711697" w:rsidP="00534D69">
                      <w:r>
                        <w:rPr>
                          <w:rFonts w:hint="eastAsia"/>
                        </w:rPr>
                        <w:t>조작 버튼</w:t>
                      </w:r>
                    </w:p>
                  </w:txbxContent>
                </v:textbox>
              </v:shape>
            </w:pict>
          </mc:Fallback>
        </mc:AlternateContent>
      </w:r>
    </w:p>
    <w:p w14:paraId="4693B858" w14:textId="30823E01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2C13E27C" w14:textId="3531ED77" w:rsidR="00534D69" w:rsidRDefault="00534D69" w:rsidP="00534D6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11E472B6" w14:textId="7E144A4E" w:rsidR="00534D69" w:rsidRDefault="00534D69" w:rsidP="00E66637">
      <w:pPr>
        <w:pStyle w:val="a0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중앙에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배치가</w:t>
      </w:r>
      <w:r>
        <w:rPr>
          <w:rFonts w:hint="eastAsia"/>
        </w:rPr>
        <w:t xml:space="preserve"> </w:t>
      </w:r>
      <w:r>
        <w:rPr>
          <w:rFonts w:hint="eastAsia"/>
        </w:rPr>
        <w:t>되어있고</w:t>
      </w:r>
      <w:r>
        <w:rPr>
          <w:rFonts w:hint="eastAsia"/>
        </w:rPr>
        <w:t xml:space="preserve">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정보창을</w:t>
      </w:r>
      <w:r>
        <w:rPr>
          <w:rFonts w:hint="eastAsia"/>
        </w:rPr>
        <w:t xml:space="preserve"> </w:t>
      </w:r>
      <w:r>
        <w:rPr>
          <w:rFonts w:hint="eastAsia"/>
        </w:rPr>
        <w:t>배치하도록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5B2D6F" w14:textId="288C437B" w:rsidR="00E66637" w:rsidRDefault="00FE4F32" w:rsidP="00E66637">
      <w:pPr>
        <w:pStyle w:val="a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사용가능한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 w:rsidRPr="00A72662">
        <w:rPr>
          <w:rFonts w:asciiTheme="minorEastAsia" w:hAnsiTheme="minorEastAsia"/>
        </w:rPr>
        <w:t>6</w:t>
      </w:r>
      <w:r w:rsidRPr="00A72662">
        <w:rPr>
          <w:rFonts w:asciiTheme="minorEastAsia" w:hAnsiTheme="minorEastAsia" w:hint="eastAsia"/>
        </w:rPr>
        <w:t>개이다</w:t>
      </w:r>
      <w:r>
        <w:rPr>
          <w:rFonts w:hint="eastAsia"/>
        </w:rPr>
        <w:t>.</w:t>
      </w:r>
    </w:p>
    <w:p w14:paraId="3CE21D21" w14:textId="0B28FF1B" w:rsidR="00FE4F32" w:rsidRDefault="00FE4F32" w:rsidP="00E66637">
      <w:pPr>
        <w:pStyle w:val="a0"/>
      </w:pPr>
      <w:r>
        <w:rPr>
          <w:rFonts w:hint="eastAsia"/>
        </w:rPr>
        <w:t>캐릭터</w:t>
      </w:r>
      <w:r w:rsidR="002D6E15">
        <w:rPr>
          <w:rFonts w:hint="eastAsia"/>
        </w:rPr>
        <w:t>순서는</w:t>
      </w:r>
      <w:r w:rsidR="002D6E15">
        <w:rPr>
          <w:rFonts w:hint="eastAsia"/>
        </w:rPr>
        <w:t xml:space="preserve"> </w:t>
      </w:r>
      <w:r>
        <w:rPr>
          <w:rFonts w:hint="eastAsia"/>
        </w:rPr>
        <w:t>행동력을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우측에서</w:t>
      </w:r>
      <w:r>
        <w:rPr>
          <w:rFonts w:hint="eastAsia"/>
        </w:rPr>
        <w:t xml:space="preserve"> </w:t>
      </w:r>
      <w:r>
        <w:rPr>
          <w:rFonts w:hint="eastAsia"/>
        </w:rPr>
        <w:t>좌측으로</w:t>
      </w:r>
      <w:r>
        <w:rPr>
          <w:rFonts w:hint="eastAsia"/>
        </w:rPr>
        <w:t xml:space="preserve"> </w:t>
      </w:r>
      <w:r>
        <w:rPr>
          <w:rFonts w:hint="eastAsia"/>
        </w:rPr>
        <w:t>배치를</w:t>
      </w:r>
      <w:r>
        <w:rPr>
          <w:rFonts w:hint="eastAsia"/>
        </w:rPr>
        <w:t xml:space="preserve"> </w:t>
      </w:r>
      <w:r w:rsidR="00414EF2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  <w:r w:rsidR="0037218A">
        <w:t xml:space="preserve"> (</w:t>
      </w:r>
      <w:proofErr w:type="spellStart"/>
      <w:r w:rsidR="002D6E15">
        <w:rPr>
          <w:rFonts w:hint="eastAsia"/>
        </w:rPr>
        <w:t>행동력</w:t>
      </w:r>
      <w:proofErr w:type="spellEnd"/>
      <w:r w:rsidR="002D6E15">
        <w:rPr>
          <w:rFonts w:hint="eastAsia"/>
        </w:rPr>
        <w:t xml:space="preserve"> </w:t>
      </w:r>
      <w:r w:rsidR="002D6E15">
        <w:rPr>
          <w:rFonts w:hint="eastAsia"/>
        </w:rPr>
        <w:t>값이</w:t>
      </w:r>
      <w:r w:rsidR="002D6E15">
        <w:rPr>
          <w:rFonts w:hint="eastAsia"/>
        </w:rPr>
        <w:t xml:space="preserve"> </w:t>
      </w:r>
      <w:r w:rsidR="002D6E15">
        <w:rPr>
          <w:rFonts w:hint="eastAsia"/>
        </w:rPr>
        <w:t>클수록</w:t>
      </w:r>
      <w:r w:rsidR="002D6E15">
        <w:rPr>
          <w:rFonts w:hint="eastAsia"/>
        </w:rPr>
        <w:t xml:space="preserve"> </w:t>
      </w:r>
      <w:r w:rsidR="002D6E15">
        <w:rPr>
          <w:rFonts w:hint="eastAsia"/>
        </w:rPr>
        <w:t>우측으로</w:t>
      </w:r>
      <w:r w:rsidR="002D6E15">
        <w:rPr>
          <w:rFonts w:hint="eastAsia"/>
        </w:rPr>
        <w:t xml:space="preserve"> </w:t>
      </w:r>
      <w:r w:rsidR="002D6E15">
        <w:rPr>
          <w:rFonts w:hint="eastAsia"/>
        </w:rPr>
        <w:t>배치한다</w:t>
      </w:r>
      <w:r w:rsidR="002D6E15">
        <w:rPr>
          <w:rFonts w:hint="eastAsia"/>
        </w:rPr>
        <w:t>.</w:t>
      </w:r>
      <w:r w:rsidR="002D6E15">
        <w:t>)</w:t>
      </w:r>
    </w:p>
    <w:p w14:paraId="6E03243A" w14:textId="1BC4B6D8" w:rsidR="0054468C" w:rsidRDefault="0054468C" w:rsidP="002D6E15">
      <w:pPr>
        <w:pStyle w:val="a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 w:rsidR="00D82B5F">
        <w:rPr>
          <w:rFonts w:hint="eastAsia"/>
        </w:rPr>
        <w:t>공</w:t>
      </w:r>
      <w:r>
        <w:rPr>
          <w:rFonts w:hint="eastAsia"/>
        </w:rPr>
        <w:t>격하고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열의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 w:rsidR="00D82B5F">
        <w:rPr>
          <w:rFonts w:hint="eastAsia"/>
        </w:rPr>
        <w:t>공</w:t>
      </w:r>
      <w:r>
        <w:rPr>
          <w:rFonts w:hint="eastAsia"/>
        </w:rPr>
        <w:t>격</w:t>
      </w:r>
      <w:r w:rsidR="002868A2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14EEBB8A" w14:textId="77777777" w:rsidR="006642B6" w:rsidRPr="00534D69" w:rsidRDefault="006642B6" w:rsidP="00E66637">
      <w:pPr>
        <w:pStyle w:val="a0"/>
        <w:numPr>
          <w:ilvl w:val="0"/>
          <w:numId w:val="0"/>
        </w:numPr>
        <w:ind w:left="284"/>
      </w:pPr>
    </w:p>
    <w:p w14:paraId="1F2A4259" w14:textId="65105F1C" w:rsidR="006642B6" w:rsidRDefault="00534D69" w:rsidP="00203E83">
      <w:pPr>
        <w:pStyle w:val="a2"/>
        <w:outlineLvl w:val="1"/>
      </w:pPr>
      <w:r>
        <w:rPr>
          <w:rFonts w:hint="eastAsia"/>
        </w:rPr>
        <w:t xml:space="preserve"> </w:t>
      </w:r>
      <w:bookmarkStart w:id="8" w:name="_Toc25064386"/>
      <w:r>
        <w:rPr>
          <w:rFonts w:hint="eastAsia"/>
        </w:rPr>
        <w:t>기획의도</w:t>
      </w:r>
      <w:bookmarkEnd w:id="8"/>
    </w:p>
    <w:p w14:paraId="54482638" w14:textId="11178900" w:rsidR="003D1C25" w:rsidRPr="0047106D" w:rsidRDefault="00CE6456" w:rsidP="003D1C25">
      <w:pPr>
        <w:pStyle w:val="a0"/>
      </w:pPr>
      <w:r>
        <w:rPr>
          <w:rFonts w:hint="eastAsia"/>
        </w:rPr>
        <w:t>유저는</w:t>
      </w:r>
      <w: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구성과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 w:rsidR="003D1C25" w:rsidRPr="0047106D"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518510D5" w14:textId="2E8C0DEE" w:rsidR="000A18E6" w:rsidRDefault="002E2CCF" w:rsidP="003D1C25">
      <w:pPr>
        <w:pStyle w:val="a0"/>
        <w:rPr>
          <w:rFonts w:asciiTheme="minorEastAsia" w:hAnsiTheme="minorEastAsia"/>
        </w:rPr>
      </w:pPr>
      <w:r w:rsidRPr="00B426B3">
        <w:rPr>
          <w:rFonts w:asciiTheme="minorEastAsia" w:hAnsiTheme="minorEastAsia" w:hint="eastAsia"/>
        </w:rPr>
        <w:t>자동 전투와 수동</w:t>
      </w:r>
      <w:r w:rsidR="0019071A">
        <w:rPr>
          <w:rFonts w:asciiTheme="minorEastAsia" w:hAnsiTheme="minorEastAsia" w:hint="eastAsia"/>
        </w:rPr>
        <w:t xml:space="preserve"> </w:t>
      </w:r>
      <w:r w:rsidRPr="00B426B3">
        <w:rPr>
          <w:rFonts w:asciiTheme="minorEastAsia" w:hAnsiTheme="minorEastAsia" w:hint="eastAsia"/>
        </w:rPr>
        <w:t xml:space="preserve">전투의 차이를 두게 하여 유저의 </w:t>
      </w:r>
      <w:r w:rsidR="00B426B3" w:rsidRPr="00B426B3">
        <w:rPr>
          <w:rFonts w:asciiTheme="minorEastAsia" w:hAnsiTheme="minorEastAsia" w:hint="eastAsia"/>
        </w:rPr>
        <w:t>캐릭터</w:t>
      </w:r>
      <w:r w:rsidRPr="00B426B3">
        <w:rPr>
          <w:rFonts w:asciiTheme="minorEastAsia" w:hAnsiTheme="minorEastAsia" w:hint="eastAsia"/>
        </w:rPr>
        <w:t xml:space="preserve"> 구성을 바꾸도록 하</w:t>
      </w:r>
      <w:r w:rsidR="00B426B3" w:rsidRPr="00B426B3">
        <w:rPr>
          <w:rFonts w:asciiTheme="minorEastAsia" w:hAnsiTheme="minorEastAsia" w:hint="eastAsia"/>
        </w:rPr>
        <w:t>여 다양한 스킬</w:t>
      </w:r>
      <w:r w:rsidR="00B426B3">
        <w:rPr>
          <w:rFonts w:asciiTheme="minorEastAsia" w:hAnsiTheme="minorEastAsia" w:hint="eastAsia"/>
        </w:rPr>
        <w:t>과 캐릭터를 수집하도록 유도한다.</w:t>
      </w:r>
    </w:p>
    <w:p w14:paraId="1374BE2A" w14:textId="2D5B91C1" w:rsidR="000728C8" w:rsidRDefault="000728C8" w:rsidP="008E37CB">
      <w:pPr>
        <w:pStyle w:val="a0"/>
        <w:numPr>
          <w:ilvl w:val="0"/>
          <w:numId w:val="0"/>
        </w:numPr>
        <w:ind w:left="284"/>
        <w:rPr>
          <w:rFonts w:asciiTheme="minorEastAsia" w:hAnsiTheme="minorEastAsia"/>
        </w:rPr>
      </w:pPr>
    </w:p>
    <w:p w14:paraId="11A216EC" w14:textId="48C6CBDE" w:rsidR="00017BCF" w:rsidRPr="00140D94" w:rsidRDefault="004B194B" w:rsidP="00685D6E">
      <w:pPr>
        <w:pStyle w:val="a2"/>
        <w:outlineLvl w:val="1"/>
      </w:pPr>
      <w:r>
        <w:rPr>
          <w:rFonts w:hint="eastAsia"/>
        </w:rPr>
        <w:t xml:space="preserve"> </w:t>
      </w:r>
      <w:bookmarkStart w:id="9" w:name="_Toc25064387"/>
      <w:r w:rsidR="00D154E6">
        <w:rPr>
          <w:rFonts w:hint="eastAsia"/>
        </w:rPr>
        <w:t>배경정보</w:t>
      </w:r>
      <w:bookmarkEnd w:id="9"/>
      <w:r w:rsidR="00017BCF" w:rsidRPr="00140D94">
        <w:rPr>
          <w:rFonts w:hint="eastAsia"/>
        </w:rPr>
        <w:t xml:space="preserve"> </w:t>
      </w:r>
    </w:p>
    <w:p w14:paraId="096769BE" w14:textId="7BBFA124" w:rsidR="00017BCF" w:rsidRPr="00BA4FC0" w:rsidRDefault="009E35F8" w:rsidP="00711697">
      <w:pPr>
        <w:pStyle w:val="a0"/>
        <w:numPr>
          <w:ilvl w:val="0"/>
          <w:numId w:val="0"/>
        </w:numPr>
        <w:ind w:left="687" w:hanging="403"/>
        <w:rPr>
          <w:rFonts w:asciiTheme="minorEastAsia" w:hAnsiTheme="minorEastAsia"/>
        </w:rPr>
      </w:pPr>
      <w:r w:rsidRPr="00BA4FC0">
        <w:rPr>
          <w:rFonts w:asciiTheme="minorEastAsia" w:hAnsiTheme="minorEastAsia" w:hint="eastAsia"/>
          <w:b/>
          <w:bCs/>
        </w:rPr>
        <w:t xml:space="preserve">전투 임시 </w:t>
      </w:r>
      <w:r w:rsidR="006330A4" w:rsidRPr="00BA4FC0">
        <w:rPr>
          <w:rFonts w:asciiTheme="minorEastAsia" w:hAnsiTheme="minorEastAsia"/>
          <w:b/>
          <w:bCs/>
        </w:rPr>
        <w:t>DB</w:t>
      </w:r>
      <w:r w:rsidR="006330A4" w:rsidRPr="00BA4FC0">
        <w:rPr>
          <w:rFonts w:asciiTheme="minorEastAsia" w:hAnsiTheme="minorEastAsia"/>
        </w:rPr>
        <w:t>:</w:t>
      </w:r>
      <w:r w:rsidR="00017BCF" w:rsidRPr="00BA4FC0">
        <w:rPr>
          <w:rFonts w:asciiTheme="minorEastAsia" w:hAnsiTheme="minorEastAsia" w:hint="eastAsia"/>
        </w:rPr>
        <w:t xml:space="preserve"> 전투를 시작</w:t>
      </w:r>
      <w:r w:rsidR="00017BCF" w:rsidRPr="00BA4FC0">
        <w:rPr>
          <w:rFonts w:asciiTheme="minorEastAsia" w:hAnsiTheme="minorEastAsia"/>
        </w:rPr>
        <w:t>할</w:t>
      </w:r>
      <w:r w:rsidR="00017BCF" w:rsidRPr="00BA4FC0">
        <w:rPr>
          <w:rFonts w:asciiTheme="minorEastAsia" w:hAnsiTheme="minorEastAsia" w:hint="eastAsia"/>
        </w:rPr>
        <w:t xml:space="preserve"> 때 </w:t>
      </w:r>
      <w:r w:rsidR="001A046B" w:rsidRPr="00BA4FC0">
        <w:rPr>
          <w:rFonts w:asciiTheme="minorEastAsia" w:hAnsiTheme="minorEastAsia" w:hint="eastAsia"/>
        </w:rPr>
        <w:t>서버</w:t>
      </w:r>
      <w:r w:rsidR="00CB583F" w:rsidRPr="00BA4FC0">
        <w:rPr>
          <w:rFonts w:asciiTheme="minorEastAsia" w:hAnsiTheme="minorEastAsia" w:hint="eastAsia"/>
        </w:rPr>
        <w:t>에</w:t>
      </w:r>
      <w:r w:rsidR="00017BCF" w:rsidRPr="00BA4FC0">
        <w:rPr>
          <w:rFonts w:asciiTheme="minorEastAsia" w:hAnsiTheme="minorEastAsia"/>
        </w:rPr>
        <w:t>서</w:t>
      </w:r>
      <w:r w:rsidR="00017BCF" w:rsidRPr="00BA4FC0">
        <w:rPr>
          <w:rFonts w:asciiTheme="minorEastAsia" w:hAnsiTheme="minorEastAsia" w:hint="eastAsia"/>
        </w:rPr>
        <w:t xml:space="preserve"> 가져와서</w:t>
      </w:r>
      <w:r w:rsidR="001A046B" w:rsidRPr="00BA4FC0">
        <w:rPr>
          <w:rFonts w:asciiTheme="minorEastAsia" w:hAnsiTheme="minorEastAsia" w:hint="eastAsia"/>
        </w:rPr>
        <w:t xml:space="preserve"> 클라이언트에</w:t>
      </w:r>
      <w:r w:rsidR="00017BCF" w:rsidRPr="00BA4FC0">
        <w:rPr>
          <w:rFonts w:asciiTheme="minorEastAsia" w:hAnsiTheme="minorEastAsia" w:hint="eastAsia"/>
        </w:rPr>
        <w:t xml:space="preserve"> 저장합니다.</w:t>
      </w:r>
      <w:r w:rsidR="00345135" w:rsidRPr="00BA4FC0">
        <w:rPr>
          <w:rFonts w:asciiTheme="minorEastAsia" w:hAnsiTheme="minorEastAsia"/>
        </w:rPr>
        <w:t xml:space="preserve"> </w:t>
      </w:r>
      <w:r w:rsidR="00017BCF" w:rsidRPr="00BA4FC0">
        <w:rPr>
          <w:rFonts w:asciiTheme="minorEastAsia" w:hAnsiTheme="minorEastAsia" w:hint="eastAsia"/>
        </w:rPr>
        <w:t xml:space="preserve">전투 종료 후에는 </w:t>
      </w:r>
      <w:r w:rsidR="00117804" w:rsidRPr="00BA4FC0">
        <w:rPr>
          <w:rFonts w:asciiTheme="minorEastAsia" w:hAnsiTheme="minorEastAsia" w:hint="eastAsia"/>
        </w:rPr>
        <w:t>결과를 서버에 전송한다.</w:t>
      </w:r>
      <w:r w:rsidR="00117804" w:rsidRPr="00BA4FC0">
        <w:rPr>
          <w:rFonts w:asciiTheme="minorEastAsia" w:hAnsiTheme="minorEastAsia"/>
        </w:rPr>
        <w:t xml:space="preserve"> </w:t>
      </w:r>
      <w:r w:rsidR="00BA4FC0" w:rsidRPr="00BA4FC0">
        <w:rPr>
          <w:rFonts w:asciiTheme="minorEastAsia" w:hAnsiTheme="minorEastAsia" w:hint="eastAsia"/>
        </w:rPr>
        <w:t>내용은 초기화 한다.</w:t>
      </w:r>
      <w:r w:rsidR="00BA4FC0">
        <w:rPr>
          <w:rFonts w:asciiTheme="minorEastAsia" w:hAnsiTheme="minorEastAsia"/>
        </w:rPr>
        <w:br/>
      </w:r>
      <w:r w:rsidR="00A31768">
        <w:rPr>
          <w:rFonts w:asciiTheme="minorEastAsia" w:hAnsiTheme="minorEastAsia" w:hint="eastAsia"/>
        </w:rPr>
        <w:t>해당 전투에서 사용되는 캐릭터정보,</w:t>
      </w:r>
      <w:r w:rsidR="00A31768">
        <w:rPr>
          <w:rFonts w:asciiTheme="minorEastAsia" w:hAnsiTheme="minorEastAsia"/>
        </w:rPr>
        <w:t xml:space="preserve"> </w:t>
      </w:r>
      <w:r w:rsidR="00A31768">
        <w:rPr>
          <w:rFonts w:asciiTheme="minorEastAsia" w:hAnsiTheme="minorEastAsia" w:hint="eastAsia"/>
        </w:rPr>
        <w:t>N</w:t>
      </w:r>
      <w:r w:rsidR="00A31768">
        <w:rPr>
          <w:rFonts w:asciiTheme="minorEastAsia" w:hAnsiTheme="minorEastAsia"/>
        </w:rPr>
        <w:t>PC</w:t>
      </w:r>
      <w:r w:rsidR="00A31768">
        <w:rPr>
          <w:rFonts w:asciiTheme="minorEastAsia" w:hAnsiTheme="minorEastAsia" w:hint="eastAsia"/>
        </w:rPr>
        <w:t>정보</w:t>
      </w:r>
      <w:r w:rsidR="00F92654">
        <w:rPr>
          <w:rFonts w:asciiTheme="minorEastAsia" w:hAnsiTheme="minorEastAsia" w:hint="eastAsia"/>
        </w:rPr>
        <w:t>를 저장한다.</w:t>
      </w:r>
      <w:r w:rsidR="00237A85">
        <w:rPr>
          <w:rFonts w:asciiTheme="minorEastAsia" w:hAnsiTheme="minorEastAsia"/>
        </w:rPr>
        <w:t xml:space="preserve"> (</w:t>
      </w:r>
      <w:r w:rsidR="00237A85">
        <w:rPr>
          <w:rFonts w:asciiTheme="minorEastAsia" w:hAnsiTheme="minorEastAsia" w:hint="eastAsia"/>
        </w:rPr>
        <w:t xml:space="preserve">전투 중 </w:t>
      </w:r>
      <w:r w:rsidR="00C23D7B">
        <w:rPr>
          <w:rFonts w:asciiTheme="minorEastAsia" w:hAnsiTheme="minorEastAsia" w:hint="eastAsia"/>
        </w:rPr>
        <w:t>H</w:t>
      </w:r>
      <w:r w:rsidR="00C23D7B">
        <w:rPr>
          <w:rFonts w:asciiTheme="minorEastAsia" w:hAnsiTheme="minorEastAsia"/>
        </w:rPr>
        <w:t xml:space="preserve">P, </w:t>
      </w:r>
      <w:r w:rsidR="00256560">
        <w:rPr>
          <w:rFonts w:asciiTheme="minorEastAsia" w:hAnsiTheme="minorEastAsia" w:hint="eastAsia"/>
        </w:rPr>
        <w:t xml:space="preserve">스킬로 인한 </w:t>
      </w:r>
      <w:proofErr w:type="spellStart"/>
      <w:r w:rsidR="002C7C8F">
        <w:rPr>
          <w:rFonts w:asciiTheme="minorEastAsia" w:hAnsiTheme="minorEastAsia" w:hint="eastAsia"/>
        </w:rPr>
        <w:t>스텟</w:t>
      </w:r>
      <w:proofErr w:type="spellEnd"/>
      <w:r w:rsidR="00256560">
        <w:rPr>
          <w:rFonts w:asciiTheme="minorEastAsia" w:hAnsiTheme="minorEastAsia" w:hint="eastAsia"/>
        </w:rPr>
        <w:t xml:space="preserve"> 변화</w:t>
      </w:r>
      <w:r w:rsidR="006D4AA3">
        <w:rPr>
          <w:rFonts w:asciiTheme="minorEastAsia" w:hAnsiTheme="minorEastAsia"/>
        </w:rPr>
        <w:t xml:space="preserve"> </w:t>
      </w:r>
      <w:r w:rsidR="006D4AA3">
        <w:rPr>
          <w:rFonts w:asciiTheme="minorEastAsia" w:hAnsiTheme="minorEastAsia" w:hint="eastAsia"/>
        </w:rPr>
        <w:t>등)</w:t>
      </w:r>
    </w:p>
    <w:tbl>
      <w:tblPr>
        <w:tblW w:w="9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23"/>
        <w:gridCol w:w="7087"/>
      </w:tblGrid>
      <w:tr w:rsidR="006C1EFA" w:rsidRPr="00F10DF5" w14:paraId="00A683D4" w14:textId="77777777" w:rsidTr="007612EB">
        <w:trPr>
          <w:trHeight w:val="330"/>
        </w:trPr>
        <w:tc>
          <w:tcPr>
            <w:tcW w:w="9710" w:type="dxa"/>
            <w:gridSpan w:val="2"/>
            <w:shd w:val="clear" w:color="auto" w:fill="BFBFBF" w:themeFill="background1" w:themeFillShade="BF"/>
            <w:noWrap/>
            <w:vAlign w:val="center"/>
          </w:tcPr>
          <w:p w14:paraId="45B30A7F" w14:textId="1711BD25" w:rsidR="006C1EFA" w:rsidRPr="00E44D39" w:rsidRDefault="006C1EFA" w:rsidP="007612E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 xml:space="preserve">임시 </w:t>
            </w:r>
            <w:r>
              <w:rPr>
                <w:rFonts w:asciiTheme="minorEastAsia" w:hAnsiTheme="minorEastAsia"/>
                <w:b/>
                <w:sz w:val="20"/>
              </w:rPr>
              <w:t xml:space="preserve">DB </w:t>
            </w:r>
            <w:r>
              <w:rPr>
                <w:rFonts w:asciiTheme="minorEastAsia" w:hAnsiTheme="minorEastAsia" w:hint="eastAsia"/>
                <w:b/>
                <w:sz w:val="20"/>
              </w:rPr>
              <w:t>예시</w:t>
            </w:r>
          </w:p>
        </w:tc>
      </w:tr>
      <w:tr w:rsidR="0020423A" w:rsidRPr="00F10DF5" w14:paraId="7CC643EA" w14:textId="77777777" w:rsidTr="00681C4B">
        <w:trPr>
          <w:trHeight w:val="330"/>
        </w:trPr>
        <w:tc>
          <w:tcPr>
            <w:tcW w:w="2623" w:type="dxa"/>
            <w:shd w:val="clear" w:color="auto" w:fill="auto"/>
            <w:noWrap/>
            <w:vAlign w:val="center"/>
          </w:tcPr>
          <w:p w14:paraId="68FE8A94" w14:textId="03D40812" w:rsidR="0020423A" w:rsidRPr="000E156F" w:rsidRDefault="00150A17" w:rsidP="000E156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스킬</w:t>
            </w:r>
            <w:r w:rsidR="00233A26">
              <w:rPr>
                <w:rFonts w:hint="eastAsia"/>
                <w:kern w:val="0"/>
              </w:rPr>
              <w:t xml:space="preserve"> </w:t>
            </w:r>
            <w:r w:rsidR="00233A26">
              <w:rPr>
                <w:kern w:val="0"/>
              </w:rPr>
              <w:t>UID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0817312D" w14:textId="1E2D204D" w:rsidR="0020423A" w:rsidRPr="00F10DF5" w:rsidRDefault="00233A26" w:rsidP="003C3217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각 캐릭터와 몬스터</w:t>
            </w:r>
            <w:r w:rsidR="00150A17">
              <w:rPr>
                <w:rFonts w:cs="굴림" w:hint="eastAsia"/>
                <w:color w:val="000000"/>
                <w:kern w:val="0"/>
                <w:szCs w:val="20"/>
              </w:rPr>
              <w:t>가 가지고 있는 스킬의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식별자</w:t>
            </w:r>
          </w:p>
        </w:tc>
      </w:tr>
      <w:tr w:rsidR="00FF6422" w:rsidRPr="00F10DF5" w14:paraId="357BC1E7" w14:textId="77777777" w:rsidTr="003C3217">
        <w:trPr>
          <w:trHeight w:val="330"/>
        </w:trPr>
        <w:tc>
          <w:tcPr>
            <w:tcW w:w="2623" w:type="dxa"/>
            <w:shd w:val="clear" w:color="auto" w:fill="auto"/>
            <w:noWrap/>
            <w:vAlign w:val="center"/>
          </w:tcPr>
          <w:p w14:paraId="27680CBA" w14:textId="4B22A5A8" w:rsidR="00FF6422" w:rsidRDefault="00FF6422" w:rsidP="00FF6422">
            <w:r>
              <w:rPr>
                <w:rFonts w:hint="eastAsia"/>
              </w:rPr>
              <w:lastRenderedPageBreak/>
              <w:t xml:space="preserve">스킬 </w:t>
            </w:r>
            <w:proofErr w:type="spellStart"/>
            <w:r>
              <w:rPr>
                <w:rFonts w:hint="eastAsia"/>
              </w:rPr>
              <w:t>행동력</w:t>
            </w:r>
            <w:proofErr w:type="spellEnd"/>
            <w:r>
              <w:rPr>
                <w:rFonts w:hint="eastAsia"/>
              </w:rPr>
              <w:t xml:space="preserve"> 소모 값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5DBCF7D0" w14:textId="0B39EE5C" w:rsidR="00FF6422" w:rsidRDefault="00FF6422" w:rsidP="00FF642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캐릭터와 몬스터의 스킬의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행동력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소모값</w:t>
            </w:r>
            <w:proofErr w:type="spellEnd"/>
          </w:p>
        </w:tc>
      </w:tr>
      <w:tr w:rsidR="00FF6422" w:rsidRPr="00F10DF5" w14:paraId="36E85480" w14:textId="77777777" w:rsidTr="003C3217">
        <w:trPr>
          <w:trHeight w:val="330"/>
        </w:trPr>
        <w:tc>
          <w:tcPr>
            <w:tcW w:w="2623" w:type="dxa"/>
            <w:shd w:val="clear" w:color="auto" w:fill="auto"/>
            <w:noWrap/>
            <w:vAlign w:val="center"/>
          </w:tcPr>
          <w:p w14:paraId="14D95FE6" w14:textId="4879E81C" w:rsidR="00FF6422" w:rsidRDefault="00FF6422" w:rsidP="00FF6422">
            <w:r>
              <w:rPr>
                <w:rFonts w:hint="eastAsia"/>
              </w:rPr>
              <w:t>스킬 타입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7240B18D" w14:textId="2B39A1DB" w:rsidR="00FF6422" w:rsidRDefault="00FF6422" w:rsidP="00FF642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스킬의 타입 값</w:t>
            </w:r>
          </w:p>
        </w:tc>
      </w:tr>
      <w:tr w:rsidR="00FF6422" w:rsidRPr="00F10DF5" w14:paraId="4045ABE3" w14:textId="77777777" w:rsidTr="003C3217">
        <w:trPr>
          <w:trHeight w:val="330"/>
        </w:trPr>
        <w:tc>
          <w:tcPr>
            <w:tcW w:w="2623" w:type="dxa"/>
            <w:shd w:val="clear" w:color="auto" w:fill="auto"/>
            <w:noWrap/>
            <w:vAlign w:val="center"/>
          </w:tcPr>
          <w:p w14:paraId="572342E8" w14:textId="75E68134" w:rsidR="00FF6422" w:rsidRDefault="00FF6422" w:rsidP="00FF6422">
            <w:r>
              <w:rPr>
                <w:rFonts w:hint="eastAsia"/>
              </w:rPr>
              <w:t>스킬 공격력 값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7ECAAC6C" w14:textId="4924FE39" w:rsidR="00FF6422" w:rsidRDefault="00FF6422" w:rsidP="00FF642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스킬의 공격력 값</w:t>
            </w:r>
          </w:p>
        </w:tc>
      </w:tr>
      <w:tr w:rsidR="00FF6422" w:rsidRPr="00F10DF5" w14:paraId="5737F27D" w14:textId="77777777" w:rsidTr="003C3217">
        <w:trPr>
          <w:trHeight w:val="330"/>
        </w:trPr>
        <w:tc>
          <w:tcPr>
            <w:tcW w:w="2623" w:type="dxa"/>
            <w:shd w:val="clear" w:color="auto" w:fill="auto"/>
            <w:noWrap/>
            <w:vAlign w:val="center"/>
          </w:tcPr>
          <w:p w14:paraId="3AC3B9AB" w14:textId="46C721C1" w:rsidR="00FF6422" w:rsidRDefault="00FF6422" w:rsidP="00FF6422">
            <w:r>
              <w:rPr>
                <w:rFonts w:hint="eastAsia"/>
              </w:rPr>
              <w:t>스킬 사용 정보 값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01B6A72C" w14:textId="6066CABE" w:rsidR="00FF6422" w:rsidRDefault="00FF6422" w:rsidP="00FF642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이전 턴에서 사용한 스킬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정보값</w:t>
            </w:r>
            <w:proofErr w:type="spellEnd"/>
          </w:p>
        </w:tc>
      </w:tr>
      <w:tr w:rsidR="00FF6422" w:rsidRPr="00F10DF5" w14:paraId="1339386B" w14:textId="77777777" w:rsidTr="003C3217">
        <w:trPr>
          <w:trHeight w:val="330"/>
        </w:trPr>
        <w:tc>
          <w:tcPr>
            <w:tcW w:w="2623" w:type="dxa"/>
            <w:shd w:val="clear" w:color="auto" w:fill="auto"/>
            <w:noWrap/>
            <w:vAlign w:val="center"/>
          </w:tcPr>
          <w:p w14:paraId="012D2006" w14:textId="28E2530A" w:rsidR="00FF6422" w:rsidRDefault="002C1FCB" w:rsidP="00FF6422">
            <w:r>
              <w:rPr>
                <w:rFonts w:hint="eastAsia"/>
              </w:rPr>
              <w:t>스킬 범위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3B324977" w14:textId="53994B22" w:rsidR="00FF6422" w:rsidRDefault="00207799" w:rsidP="00FF642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스킬의 </w:t>
            </w:r>
            <w:r w:rsidR="00BD62E2">
              <w:rPr>
                <w:rFonts w:cs="굴림" w:hint="eastAsia"/>
                <w:color w:val="000000"/>
                <w:kern w:val="0"/>
                <w:szCs w:val="20"/>
              </w:rPr>
              <w:t>적용 범위 값</w:t>
            </w:r>
          </w:p>
        </w:tc>
      </w:tr>
      <w:tr w:rsidR="002C1FCB" w:rsidRPr="00F10DF5" w14:paraId="2665E070" w14:textId="77777777" w:rsidTr="003C3217">
        <w:trPr>
          <w:trHeight w:val="330"/>
        </w:trPr>
        <w:tc>
          <w:tcPr>
            <w:tcW w:w="2623" w:type="dxa"/>
            <w:shd w:val="clear" w:color="auto" w:fill="auto"/>
            <w:noWrap/>
            <w:vAlign w:val="center"/>
          </w:tcPr>
          <w:p w14:paraId="5F76A11D" w14:textId="4B4EB543" w:rsidR="002C1FCB" w:rsidRDefault="002C1FCB" w:rsidP="00FF6422">
            <w:r>
              <w:rPr>
                <w:rFonts w:hint="eastAsia"/>
              </w:rPr>
              <w:t>스킬 치명타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650FB37E" w14:textId="587A668A" w:rsidR="002C1FCB" w:rsidRDefault="00BD62E2" w:rsidP="00FF642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스킬의 개별 추가 치명타 데미지</w:t>
            </w:r>
          </w:p>
        </w:tc>
      </w:tr>
      <w:tr w:rsidR="002C1FCB" w:rsidRPr="00F10DF5" w14:paraId="04CACCCF" w14:textId="77777777" w:rsidTr="003C3217">
        <w:trPr>
          <w:trHeight w:val="330"/>
        </w:trPr>
        <w:tc>
          <w:tcPr>
            <w:tcW w:w="2623" w:type="dxa"/>
            <w:shd w:val="clear" w:color="auto" w:fill="auto"/>
            <w:noWrap/>
            <w:vAlign w:val="center"/>
          </w:tcPr>
          <w:p w14:paraId="2DE9B4C0" w14:textId="7DFBAA00" w:rsidR="002C1FCB" w:rsidRDefault="002C1FCB" w:rsidP="00FF6422">
            <w:r>
              <w:rPr>
                <w:rFonts w:hint="eastAsia"/>
              </w:rPr>
              <w:t>스킬 적중률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79C7E5E0" w14:textId="0B75861F" w:rsidR="002C1FCB" w:rsidRDefault="00BD62E2" w:rsidP="00FF642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스킬 적중률</w:t>
            </w:r>
          </w:p>
        </w:tc>
      </w:tr>
      <w:tr w:rsidR="004F5F82" w:rsidRPr="00F10DF5" w14:paraId="7F393820" w14:textId="77777777" w:rsidTr="00681C4B">
        <w:trPr>
          <w:trHeight w:val="330"/>
        </w:trPr>
        <w:tc>
          <w:tcPr>
            <w:tcW w:w="2623" w:type="dxa"/>
            <w:shd w:val="clear" w:color="auto" w:fill="auto"/>
            <w:vAlign w:val="center"/>
          </w:tcPr>
          <w:p w14:paraId="33555B40" w14:textId="2CB1A03A" w:rsidR="004F5F82" w:rsidRPr="000E156F" w:rsidRDefault="004F5F82" w:rsidP="004F5F82">
            <w:pPr>
              <w:rPr>
                <w:rFonts w:cs="굴림"/>
                <w:color w:val="000000"/>
                <w:kern w:val="0"/>
                <w:szCs w:val="20"/>
              </w:rPr>
            </w:pPr>
            <w:r>
              <w:t>Hp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6C9A86FB" w14:textId="355C88E5" w:rsidR="004F5F82" w:rsidRPr="00F10DF5" w:rsidRDefault="004F5F82" w:rsidP="004F5F8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캐릭터와 몬스터의 </w:t>
            </w:r>
            <w:r>
              <w:rPr>
                <w:rFonts w:cs="굴림"/>
                <w:color w:val="000000"/>
                <w:kern w:val="0"/>
                <w:szCs w:val="20"/>
              </w:rPr>
              <w:t>Hp</w:t>
            </w:r>
          </w:p>
        </w:tc>
      </w:tr>
      <w:tr w:rsidR="004F5F82" w:rsidRPr="00F10DF5" w14:paraId="2A31503E" w14:textId="77777777" w:rsidTr="003C3217">
        <w:trPr>
          <w:trHeight w:val="330"/>
        </w:trPr>
        <w:tc>
          <w:tcPr>
            <w:tcW w:w="2623" w:type="dxa"/>
            <w:shd w:val="clear" w:color="auto" w:fill="auto"/>
            <w:vAlign w:val="center"/>
          </w:tcPr>
          <w:p w14:paraId="5A9B1901" w14:textId="39FC7908" w:rsidR="004F5F82" w:rsidRDefault="004F5F82" w:rsidP="004F5F82">
            <w:r>
              <w:rPr>
                <w:rFonts w:hint="eastAsia"/>
              </w:rPr>
              <w:t>위치 정보 값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0B1B1CEC" w14:textId="25BBF875" w:rsidR="004F5F82" w:rsidRPr="00F10DF5" w:rsidRDefault="004F5F82" w:rsidP="004F5F8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캐릭터와 몬스터의 위치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좌표값</w:t>
            </w:r>
            <w:proofErr w:type="spellEnd"/>
          </w:p>
        </w:tc>
      </w:tr>
      <w:tr w:rsidR="004F5F82" w:rsidRPr="00F10DF5" w14:paraId="72CC7A1A" w14:textId="77777777" w:rsidTr="003C3217">
        <w:trPr>
          <w:trHeight w:val="330"/>
        </w:trPr>
        <w:tc>
          <w:tcPr>
            <w:tcW w:w="2623" w:type="dxa"/>
            <w:shd w:val="clear" w:color="auto" w:fill="auto"/>
            <w:vAlign w:val="center"/>
          </w:tcPr>
          <w:p w14:paraId="79D1D696" w14:textId="37375E19" w:rsidR="004F5F82" w:rsidRDefault="004F5F82" w:rsidP="004F5F82">
            <w:r>
              <w:rPr>
                <w:rFonts w:hint="eastAsia"/>
              </w:rPr>
              <w:t>방어력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02222405" w14:textId="4149EAA9" w:rsidR="004F5F82" w:rsidRPr="00F10DF5" w:rsidRDefault="00926579" w:rsidP="004F5F8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캐릭터와 몬스터의 방어력</w:t>
            </w:r>
          </w:p>
        </w:tc>
      </w:tr>
      <w:tr w:rsidR="00926579" w:rsidRPr="00F10DF5" w14:paraId="392424E0" w14:textId="77777777" w:rsidTr="003C3217">
        <w:trPr>
          <w:trHeight w:val="330"/>
        </w:trPr>
        <w:tc>
          <w:tcPr>
            <w:tcW w:w="2623" w:type="dxa"/>
            <w:shd w:val="clear" w:color="auto" w:fill="auto"/>
            <w:vAlign w:val="center"/>
          </w:tcPr>
          <w:p w14:paraId="023138B5" w14:textId="51E5B4D2" w:rsidR="00926579" w:rsidRDefault="00AD536C" w:rsidP="004F5F82">
            <w:r>
              <w:rPr>
                <w:rFonts w:hint="eastAsia"/>
              </w:rPr>
              <w:t>치명타 확률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35592D1B" w14:textId="03F0E7F2" w:rsidR="00926579" w:rsidRDefault="00AD536C" w:rsidP="004F5F8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캐릭터와 몬스터의 치명타 확률</w:t>
            </w:r>
          </w:p>
        </w:tc>
      </w:tr>
      <w:tr w:rsidR="004F5F82" w:rsidRPr="00F10DF5" w14:paraId="098CC85C" w14:textId="77777777" w:rsidTr="003C3217">
        <w:trPr>
          <w:trHeight w:val="330"/>
        </w:trPr>
        <w:tc>
          <w:tcPr>
            <w:tcW w:w="2623" w:type="dxa"/>
            <w:shd w:val="clear" w:color="auto" w:fill="auto"/>
            <w:vAlign w:val="center"/>
          </w:tcPr>
          <w:p w14:paraId="23ADAC8C" w14:textId="6221A465" w:rsidR="004F5F82" w:rsidRDefault="004F5F82" w:rsidP="004F5F82">
            <w:r>
              <w:rPr>
                <w:rFonts w:hint="eastAsia"/>
              </w:rPr>
              <w:t>캐릭터 상태 값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58C1454F" w14:textId="3FACA330" w:rsidR="004F5F82" w:rsidRPr="00F10DF5" w:rsidRDefault="004F5F82" w:rsidP="004F5F8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전투 중 캐릭터가 받고 있는 버프 상황</w:t>
            </w:r>
          </w:p>
        </w:tc>
      </w:tr>
      <w:tr w:rsidR="004F5F82" w:rsidRPr="00F10DF5" w14:paraId="62454DFF" w14:textId="77777777" w:rsidTr="003C3217">
        <w:trPr>
          <w:trHeight w:val="330"/>
        </w:trPr>
        <w:tc>
          <w:tcPr>
            <w:tcW w:w="2623" w:type="dxa"/>
            <w:shd w:val="clear" w:color="auto" w:fill="auto"/>
            <w:vAlign w:val="center"/>
          </w:tcPr>
          <w:p w14:paraId="5ADC9BD0" w14:textId="5CFD42E0" w:rsidR="004F5F82" w:rsidRDefault="004F5F82" w:rsidP="004F5F82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행동력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5C527452" w14:textId="7AFB6E6D" w:rsidR="004F5F82" w:rsidRPr="00F10DF5" w:rsidRDefault="004F5F82" w:rsidP="004F5F8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현재 전투에서 사용가능한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행동력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값</w:t>
            </w:r>
          </w:p>
        </w:tc>
      </w:tr>
    </w:tbl>
    <w:p w14:paraId="6D44CC38" w14:textId="39FDEDAF" w:rsidR="00114C85" w:rsidRDefault="00114C85" w:rsidP="00AA059D">
      <w:pPr>
        <w:pStyle w:val="a0"/>
        <w:numPr>
          <w:ilvl w:val="0"/>
          <w:numId w:val="0"/>
        </w:numPr>
        <w:ind w:left="684"/>
      </w:pPr>
    </w:p>
    <w:bookmarkEnd w:id="5"/>
    <w:p w14:paraId="6C2DAFB7" w14:textId="3EE8DDF0" w:rsidR="003023BF" w:rsidRDefault="001A3C7D" w:rsidP="00685D6E">
      <w:pPr>
        <w:pStyle w:val="a2"/>
        <w:outlineLvl w:val="1"/>
      </w:pPr>
      <w:r>
        <w:rPr>
          <w:rFonts w:hint="eastAsia"/>
        </w:rPr>
        <w:t xml:space="preserve"> </w:t>
      </w:r>
      <w:bookmarkStart w:id="10" w:name="_Toc25064388"/>
      <w:r>
        <w:rPr>
          <w:rFonts w:hint="eastAsia"/>
        </w:rPr>
        <w:t>전투 진행 요약</w:t>
      </w:r>
      <w:bookmarkEnd w:id="10"/>
    </w:p>
    <w:p w14:paraId="3F7872A0" w14:textId="49E747BB" w:rsidR="00416241" w:rsidRDefault="00416241" w:rsidP="00C23FD7">
      <w:pPr>
        <w:pStyle w:val="a0"/>
        <w:numPr>
          <w:ilvl w:val="0"/>
          <w:numId w:val="0"/>
        </w:numPr>
        <w:ind w:left="284"/>
      </w:pPr>
    </w:p>
    <w:tbl>
      <w:tblPr>
        <w:tblW w:w="975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7"/>
        <w:gridCol w:w="3005"/>
        <w:gridCol w:w="5329"/>
      </w:tblGrid>
      <w:tr w:rsidR="007612EB" w:rsidRPr="000E5CF5" w14:paraId="2DD2A1D5" w14:textId="77777777" w:rsidTr="00306C81">
        <w:trPr>
          <w:trHeight w:val="33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3FBC1FA" w14:textId="0AC9EBB0" w:rsidR="000E5CF5" w:rsidRPr="000E5CF5" w:rsidRDefault="00FD2E36" w:rsidP="00FD2E3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내용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6E315B" w14:textId="55B5D032" w:rsidR="000E5CF5" w:rsidRPr="000E5CF5" w:rsidRDefault="000E5CF5" w:rsidP="0071169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35E904D" w14:textId="6F213082" w:rsidR="000E5CF5" w:rsidRPr="000E5CF5" w:rsidRDefault="000E5CF5" w:rsidP="0071169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기획의도</w:t>
            </w:r>
          </w:p>
        </w:tc>
      </w:tr>
      <w:tr w:rsidR="007612EB" w:rsidRPr="000E5CF5" w14:paraId="400ABE8A" w14:textId="77777777" w:rsidTr="00306C81">
        <w:trPr>
          <w:trHeight w:val="33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72347" w14:textId="6A5DB8A3" w:rsidR="000E5CF5" w:rsidRPr="000E5CF5" w:rsidRDefault="000E5CF5" w:rsidP="00FD2E3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컨텐츠 선택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7E2F3" w14:textId="26D16EB1" w:rsidR="000E5CF5" w:rsidRPr="000E5CF5" w:rsidRDefault="00136613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유저가 플레이 하고자 하는 컨텐츠를 선택한다.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9BFA9" w14:textId="78CF0F8F" w:rsidR="000E5CF5" w:rsidRPr="000E5CF5" w:rsidRDefault="001D468A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기존의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SRP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게임처럼 보상</w:t>
            </w:r>
            <w:r w:rsidR="007612EB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과 경험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에 따라 선택하도록</w:t>
            </w:r>
            <w:r w:rsidR="007612EB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</w:tc>
      </w:tr>
      <w:tr w:rsidR="007612EB" w:rsidRPr="000E5CF5" w14:paraId="3E3180F0" w14:textId="77777777" w:rsidTr="00306C81">
        <w:trPr>
          <w:trHeight w:val="33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9FA3" w14:textId="12B42884" w:rsidR="000E5CF5" w:rsidRPr="000E5CF5" w:rsidRDefault="000E5CF5" w:rsidP="00FD2E3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캐릭터 배치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FFA3E" w14:textId="7CCD8AA9" w:rsidR="000E5CF5" w:rsidRPr="000E5CF5" w:rsidRDefault="00136613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선택한 컨텐츠에서 유저가 원하는 캐릭터를 선정하여 배치한다.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0080C" w14:textId="6DD166AC" w:rsidR="000E5CF5" w:rsidRPr="000E5CF5" w:rsidRDefault="007612EB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배치의 위치에 따라 우선 공격하는 대상이 </w:t>
            </w:r>
            <w:r w:rsidR="00AD2A6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다르기에 유저의 배치에 대한 전략을 생각하도록 한다.</w:t>
            </w:r>
          </w:p>
        </w:tc>
      </w:tr>
      <w:tr w:rsidR="007612EB" w:rsidRPr="000E5CF5" w14:paraId="6FC2F3BC" w14:textId="77777777" w:rsidTr="00306C81">
        <w:trPr>
          <w:trHeight w:val="33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1434F" w14:textId="34BA2653" w:rsidR="000E5CF5" w:rsidRDefault="000E5CF5" w:rsidP="00FD2E3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스킬 선택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021EA" w14:textId="6C4FD3C3" w:rsidR="000E5CF5" w:rsidRPr="000E5CF5" w:rsidRDefault="00D55996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오토와 수동 조작이 존재한다.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1DD49" w14:textId="55A64119" w:rsidR="000E5CF5" w:rsidRPr="000E5CF5" w:rsidRDefault="00AD2A6F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배치된 위치와 스킬의 종류에 따라 </w:t>
            </w:r>
            <w:r w:rsidR="00D5599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유저의 스킬의 선택을 다양하게 한다.</w:t>
            </w:r>
          </w:p>
        </w:tc>
      </w:tr>
      <w:tr w:rsidR="007612EB" w:rsidRPr="000E5CF5" w14:paraId="0E9DAF5F" w14:textId="77777777" w:rsidTr="00306C81">
        <w:trPr>
          <w:trHeight w:val="33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54DA9" w14:textId="5C9AF106" w:rsidR="000E5CF5" w:rsidRDefault="000E5CF5" w:rsidP="00FD2E3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타겟 선택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3B38" w14:textId="0D16DA6F" w:rsidR="000E5CF5" w:rsidRPr="000E5CF5" w:rsidRDefault="00284E8D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사용할 스킬의 타겟을 </w:t>
            </w:r>
            <w:r w:rsidR="00D5599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자동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선정</w:t>
            </w:r>
            <w:r w:rsidR="00D5599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97941" w14:textId="4F2F779D" w:rsidR="000E5CF5" w:rsidRPr="000E5CF5" w:rsidRDefault="00D55996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자동적으로 타겟을 선정하여 유저의 조작의 편의성을 준다.</w:t>
            </w:r>
          </w:p>
        </w:tc>
      </w:tr>
      <w:tr w:rsidR="007612EB" w:rsidRPr="000E5CF5" w14:paraId="01C06ADE" w14:textId="77777777" w:rsidTr="00306C81">
        <w:trPr>
          <w:trHeight w:val="33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145EF" w14:textId="5CAFF759" w:rsidR="000E5CF5" w:rsidRDefault="000E5CF5" w:rsidP="00FD2E3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데미지 처리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4B525" w14:textId="4E8EDC41" w:rsidR="000E5CF5" w:rsidRPr="000E5CF5" w:rsidRDefault="00D55996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같은 영역을 공격하게 되면 추가 데미지를 준다.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625AE" w14:textId="0E3D08C3" w:rsidR="000E5CF5" w:rsidRPr="000E5CF5" w:rsidRDefault="00C23FD7" w:rsidP="00136613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유저의 스킬 사용에 다양한 선택을 하도록</w:t>
            </w:r>
            <w:r w:rsidR="00ED3ED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</w:tc>
      </w:tr>
    </w:tbl>
    <w:p w14:paraId="33FDD44F" w14:textId="670CBBCC" w:rsidR="00665A17" w:rsidRDefault="00665A17" w:rsidP="003C5D4E">
      <w:pPr>
        <w:pStyle w:val="a0"/>
        <w:numPr>
          <w:ilvl w:val="0"/>
          <w:numId w:val="0"/>
        </w:numPr>
        <w:ind w:left="687" w:hanging="403"/>
      </w:pPr>
    </w:p>
    <w:p w14:paraId="6E8D7DF0" w14:textId="77777777" w:rsidR="00665A17" w:rsidRDefault="00665A17">
      <w:pPr>
        <w:widowControl/>
        <w:wordWrap/>
        <w:autoSpaceDE/>
        <w:autoSpaceDN/>
        <w:jc w:val="left"/>
        <w:rPr>
          <w:rFonts w:ascii="굴림" w:eastAsiaTheme="minorEastAsia" w:hAnsi="굴림"/>
          <w:sz w:val="18"/>
          <w:szCs w:val="24"/>
        </w:rPr>
      </w:pPr>
      <w:r>
        <w:br w:type="page"/>
      </w:r>
    </w:p>
    <w:p w14:paraId="221DC678" w14:textId="28F638D9" w:rsidR="00BF72B4" w:rsidRPr="00E37812" w:rsidRDefault="0020423A" w:rsidP="00E37812">
      <w:pPr>
        <w:pStyle w:val="a1"/>
      </w:pPr>
      <w:bookmarkStart w:id="11" w:name="_Toc25064389"/>
      <w:r w:rsidRPr="00E37812">
        <w:rPr>
          <w:rFonts w:hint="eastAsia"/>
        </w:rPr>
        <w:lastRenderedPageBreak/>
        <w:t>전투 시스템</w:t>
      </w:r>
      <w:bookmarkEnd w:id="11"/>
    </w:p>
    <w:p w14:paraId="3D953DE7" w14:textId="0FCF3C5B" w:rsidR="00CE551F" w:rsidRDefault="00CE551F" w:rsidP="00203E83">
      <w:pPr>
        <w:pStyle w:val="a2"/>
        <w:outlineLvl w:val="1"/>
      </w:pPr>
      <w:r>
        <w:rPr>
          <w:rFonts w:hint="eastAsia"/>
        </w:rPr>
        <w:t xml:space="preserve"> </w:t>
      </w:r>
      <w:bookmarkStart w:id="12" w:name="_Toc25064390"/>
      <w:r>
        <w:rPr>
          <w:rFonts w:hint="eastAsia"/>
        </w:rPr>
        <w:t>전투</w:t>
      </w:r>
      <w:r w:rsidR="00D93945">
        <w:rPr>
          <w:rFonts w:hint="eastAsia"/>
        </w:rPr>
        <w:t>에</w:t>
      </w:r>
      <w:r w:rsidR="000E156F">
        <w:rPr>
          <w:rFonts w:hint="eastAsia"/>
        </w:rPr>
        <w:t>서</w:t>
      </w:r>
      <w:r w:rsidR="00D93945">
        <w:rPr>
          <w:rFonts w:hint="eastAsia"/>
        </w:rPr>
        <w:t xml:space="preserve"> 사용되는 데이터</w:t>
      </w:r>
      <w:bookmarkEnd w:id="12"/>
    </w:p>
    <w:p w14:paraId="5DB12289" w14:textId="68A3F81F" w:rsidR="00C91195" w:rsidRPr="003D7D4E" w:rsidRDefault="00C91195" w:rsidP="00C63504">
      <w:pPr>
        <w:pStyle w:val="a0"/>
        <w:numPr>
          <w:ilvl w:val="0"/>
          <w:numId w:val="0"/>
        </w:numPr>
        <w:ind w:left="687" w:hanging="403"/>
        <w:rPr>
          <w:rFonts w:asciiTheme="minorEastAsia" w:hAnsiTheme="minorEastAsia"/>
        </w:rPr>
      </w:pPr>
    </w:p>
    <w:p w14:paraId="1D18E0FD" w14:textId="297467F2" w:rsidR="00B639A2" w:rsidRPr="00DD421D" w:rsidRDefault="00DD421D" w:rsidP="00B639A2">
      <w:pPr>
        <w:pStyle w:val="a0"/>
        <w:numPr>
          <w:ilvl w:val="0"/>
          <w:numId w:val="0"/>
        </w:numPr>
        <w:ind w:left="284"/>
        <w:rPr>
          <w:rStyle w:val="ad"/>
        </w:rPr>
      </w:pPr>
      <w:r>
        <w:fldChar w:fldCharType="begin"/>
      </w:r>
      <w:r>
        <w:instrText xml:space="preserve"> HYPERLINK "https://1drv.ms/x/s!AoSSH1TTGcaUhJsTsUSDCwVOgd5LRA?e=i2m6L3" </w:instrText>
      </w:r>
      <w:r>
        <w:fldChar w:fldCharType="separate"/>
      </w:r>
      <w:r w:rsidR="000E156F">
        <w:rPr>
          <w:rStyle w:val="ad"/>
          <w:rFonts w:hint="eastAsia"/>
        </w:rPr>
        <w:t>플로우</w:t>
      </w:r>
      <w:r w:rsidR="000E156F">
        <w:rPr>
          <w:rStyle w:val="ad"/>
          <w:rFonts w:hint="eastAsia"/>
        </w:rPr>
        <w:t xml:space="preserve"> </w:t>
      </w:r>
      <w:r w:rsidR="000E156F">
        <w:rPr>
          <w:rStyle w:val="ad"/>
          <w:rFonts w:hint="eastAsia"/>
        </w:rPr>
        <w:t>차트에서</w:t>
      </w:r>
      <w:r w:rsidR="000E156F">
        <w:rPr>
          <w:rStyle w:val="ad"/>
          <w:rFonts w:hint="eastAsia"/>
        </w:rPr>
        <w:t xml:space="preserve"> </w:t>
      </w:r>
      <w:r w:rsidR="00B639A2" w:rsidRPr="00DD421D">
        <w:rPr>
          <w:rStyle w:val="ad"/>
          <w:rFonts w:hint="eastAsia"/>
        </w:rPr>
        <w:t>사용되는</w:t>
      </w:r>
      <w:r w:rsidR="00B639A2" w:rsidRPr="00DD421D">
        <w:rPr>
          <w:rStyle w:val="ad"/>
          <w:rFonts w:hint="eastAsia"/>
        </w:rPr>
        <w:t xml:space="preserve"> </w:t>
      </w:r>
      <w:r w:rsidR="00B639A2" w:rsidRPr="00DD421D">
        <w:rPr>
          <w:rStyle w:val="ad"/>
          <w:rFonts w:hint="eastAsia"/>
        </w:rPr>
        <w:t>데이터</w:t>
      </w:r>
      <w:r w:rsidR="00974A8E">
        <w:rPr>
          <w:rStyle w:val="ad"/>
          <w:rFonts w:hint="eastAsia"/>
        </w:rPr>
        <w:t>(</w:t>
      </w:r>
      <w:r w:rsidR="00974A8E">
        <w:rPr>
          <w:rStyle w:val="ad"/>
          <w:rFonts w:hint="eastAsia"/>
        </w:rPr>
        <w:t>클릭하면</w:t>
      </w:r>
      <w:r w:rsidR="00974A8E">
        <w:rPr>
          <w:rStyle w:val="ad"/>
          <w:rFonts w:hint="eastAsia"/>
        </w:rPr>
        <w:t xml:space="preserve"> </w:t>
      </w:r>
      <w:r w:rsidR="000E156F">
        <w:rPr>
          <w:rStyle w:val="ad"/>
          <w:rFonts w:hint="eastAsia"/>
        </w:rPr>
        <w:t>임시</w:t>
      </w:r>
      <w:r w:rsidR="000E156F">
        <w:rPr>
          <w:rStyle w:val="ad"/>
          <w:rFonts w:hint="eastAsia"/>
        </w:rPr>
        <w:t xml:space="preserve"> </w:t>
      </w:r>
      <w:r w:rsidR="00974A8E">
        <w:rPr>
          <w:rStyle w:val="ad"/>
          <w:rFonts w:hint="eastAsia"/>
        </w:rPr>
        <w:t>D</w:t>
      </w:r>
      <w:r w:rsidR="00974A8E">
        <w:rPr>
          <w:rStyle w:val="ad"/>
        </w:rPr>
        <w:t>B</w:t>
      </w:r>
      <w:r w:rsidR="00974A8E">
        <w:rPr>
          <w:rStyle w:val="ad"/>
          <w:rFonts w:hint="eastAsia"/>
        </w:rPr>
        <w:t>로</w:t>
      </w:r>
      <w:r w:rsidR="00974A8E">
        <w:rPr>
          <w:rStyle w:val="ad"/>
          <w:rFonts w:hint="eastAsia"/>
        </w:rPr>
        <w:t xml:space="preserve"> </w:t>
      </w:r>
      <w:r w:rsidR="00974A8E">
        <w:rPr>
          <w:rStyle w:val="ad"/>
          <w:rFonts w:hint="eastAsia"/>
        </w:rPr>
        <w:t>연결됩니다</w:t>
      </w:r>
      <w:r w:rsidR="00974A8E">
        <w:rPr>
          <w:rStyle w:val="ad"/>
          <w:rFonts w:hint="eastAsia"/>
        </w:rPr>
        <w:t>.</w:t>
      </w:r>
      <w:r w:rsidR="00974A8E">
        <w:rPr>
          <w:rStyle w:val="ad"/>
        </w:rPr>
        <w:t>)</w:t>
      </w:r>
    </w:p>
    <w:p w14:paraId="5E7BFC1C" w14:textId="79108AA5" w:rsidR="00B639A2" w:rsidRPr="00C17ECA" w:rsidRDefault="00DD421D" w:rsidP="00C17ECA">
      <w:pPr>
        <w:pStyle w:val="a0"/>
      </w:pPr>
      <w:r>
        <w:fldChar w:fldCharType="end"/>
      </w:r>
      <w:r w:rsidR="00B639A2" w:rsidRPr="00C17ECA">
        <w:rPr>
          <w:rFonts w:hint="eastAsia"/>
        </w:rPr>
        <w:t>캐릭터의</w:t>
      </w:r>
      <w:r w:rsidR="00B639A2" w:rsidRPr="00C17ECA">
        <w:rPr>
          <w:rFonts w:hint="eastAsia"/>
        </w:rPr>
        <w:t xml:space="preserve"> </w:t>
      </w:r>
      <w:r w:rsidR="00B639A2" w:rsidRPr="00C17ECA">
        <w:rPr>
          <w:rFonts w:hint="eastAsia"/>
        </w:rPr>
        <w:t>스킬</w:t>
      </w:r>
      <w:r w:rsidR="00B639A2" w:rsidRPr="00C17ECA">
        <w:rPr>
          <w:rFonts w:hint="eastAsia"/>
        </w:rPr>
        <w:t xml:space="preserve"> </w:t>
      </w:r>
      <w:proofErr w:type="spellStart"/>
      <w:r w:rsidR="00B639A2" w:rsidRPr="00C17ECA">
        <w:rPr>
          <w:rFonts w:hint="eastAsia"/>
        </w:rPr>
        <w:t>행동력</w:t>
      </w:r>
      <w:proofErr w:type="spellEnd"/>
      <w:r w:rsidR="00B639A2" w:rsidRPr="00C17ECA">
        <w:rPr>
          <w:rFonts w:hint="eastAsia"/>
        </w:rPr>
        <w:t xml:space="preserve"> </w:t>
      </w:r>
      <w:r w:rsidR="00B639A2" w:rsidRPr="00C17ECA">
        <w:rPr>
          <w:rFonts w:hint="eastAsia"/>
        </w:rPr>
        <w:t>소모</w:t>
      </w:r>
      <w:r w:rsidR="00B639A2" w:rsidRPr="00C17ECA">
        <w:rPr>
          <w:rFonts w:hint="eastAsia"/>
        </w:rPr>
        <w:t xml:space="preserve"> </w:t>
      </w:r>
      <w:r w:rsidR="00B639A2" w:rsidRPr="00C17ECA">
        <w:rPr>
          <w:rFonts w:hint="eastAsia"/>
        </w:rPr>
        <w:t>값</w:t>
      </w:r>
    </w:p>
    <w:p w14:paraId="51163316" w14:textId="2E46E15C" w:rsidR="00B639A2" w:rsidRPr="00C17ECA" w:rsidRDefault="00B639A2" w:rsidP="00C17ECA">
      <w:pPr>
        <w:pStyle w:val="a0"/>
      </w:pPr>
      <w:r w:rsidRPr="00C17ECA">
        <w:rPr>
          <w:rFonts w:hint="eastAsia"/>
        </w:rPr>
        <w:t>캐릭터의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위치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정보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값</w:t>
      </w:r>
    </w:p>
    <w:p w14:paraId="5BB2B43F" w14:textId="77777777" w:rsidR="00B639A2" w:rsidRPr="00C17ECA" w:rsidRDefault="00B639A2" w:rsidP="00C17ECA">
      <w:pPr>
        <w:pStyle w:val="a0"/>
      </w:pPr>
      <w:r w:rsidRPr="00C17ECA">
        <w:rPr>
          <w:rFonts w:hint="eastAsia"/>
        </w:rPr>
        <w:t>캐릭터의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스킬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타입</w:t>
      </w:r>
    </w:p>
    <w:p w14:paraId="71B9CC3F" w14:textId="77777777" w:rsidR="00B639A2" w:rsidRPr="00C17ECA" w:rsidRDefault="00B639A2" w:rsidP="00C17ECA">
      <w:pPr>
        <w:pStyle w:val="a0"/>
      </w:pPr>
      <w:r w:rsidRPr="00C17ECA">
        <w:rPr>
          <w:rFonts w:hint="eastAsia"/>
        </w:rPr>
        <w:t>캐릭터의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스킬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공격력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값</w:t>
      </w:r>
    </w:p>
    <w:p w14:paraId="7040535F" w14:textId="169C51DA" w:rsidR="008428AF" w:rsidRPr="00C17ECA" w:rsidRDefault="00B639A2" w:rsidP="00C17ECA">
      <w:pPr>
        <w:pStyle w:val="a0"/>
      </w:pPr>
      <w:r w:rsidRPr="00C17ECA">
        <w:rPr>
          <w:rFonts w:hint="eastAsia"/>
        </w:rPr>
        <w:t>캐릭터의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상태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값</w:t>
      </w:r>
      <w:r w:rsidR="008428AF" w:rsidRPr="00C17ECA">
        <w:t xml:space="preserve"> </w:t>
      </w:r>
    </w:p>
    <w:p w14:paraId="6ECB5241" w14:textId="77777777" w:rsidR="008428AF" w:rsidRPr="00C17ECA" w:rsidRDefault="008428AF" w:rsidP="00C17ECA">
      <w:pPr>
        <w:pStyle w:val="a0"/>
      </w:pPr>
      <w:r w:rsidRPr="00C17ECA">
        <w:rPr>
          <w:rFonts w:hint="eastAsia"/>
        </w:rPr>
        <w:t>이전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턴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스킬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사용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정보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값</w:t>
      </w:r>
    </w:p>
    <w:p w14:paraId="091F7370" w14:textId="77777777" w:rsidR="008428AF" w:rsidRDefault="008428AF" w:rsidP="00C17ECA">
      <w:pPr>
        <w:pStyle w:val="a0"/>
      </w:pPr>
      <w:r w:rsidRPr="00C17ECA">
        <w:rPr>
          <w:rFonts w:hint="eastAsia"/>
        </w:rPr>
        <w:t>현재</w:t>
      </w:r>
      <w:r w:rsidRPr="00C17ECA">
        <w:rPr>
          <w:rFonts w:hint="eastAsia"/>
        </w:rPr>
        <w:t xml:space="preserve"> </w:t>
      </w:r>
      <w:proofErr w:type="spellStart"/>
      <w:r w:rsidRPr="00C17ECA">
        <w:rPr>
          <w:rFonts w:hint="eastAsia"/>
        </w:rPr>
        <w:t>행동</w:t>
      </w:r>
      <w:r>
        <w:rPr>
          <w:rFonts w:hint="eastAsia"/>
        </w:rPr>
        <w:t>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55CD398A" w14:textId="3D2558C5" w:rsidR="001B5793" w:rsidRDefault="001B5793" w:rsidP="00C63504">
      <w:pPr>
        <w:pStyle w:val="a0"/>
        <w:numPr>
          <w:ilvl w:val="0"/>
          <w:numId w:val="0"/>
        </w:numPr>
        <w:ind w:left="687" w:hanging="403"/>
        <w:rPr>
          <w:b/>
          <w:bCs/>
        </w:rPr>
      </w:pPr>
    </w:p>
    <w:p w14:paraId="5CCB5E26" w14:textId="2387AFCA" w:rsidR="001B5793" w:rsidRDefault="001B5793" w:rsidP="00FD464A">
      <w:pPr>
        <w:pStyle w:val="a2"/>
        <w:outlineLvl w:val="1"/>
      </w:pPr>
      <w:r>
        <w:rPr>
          <w:rFonts w:hint="eastAsia"/>
        </w:rPr>
        <w:t xml:space="preserve"> </w:t>
      </w:r>
      <w:bookmarkStart w:id="13" w:name="_Toc25064391"/>
      <w:r>
        <w:rPr>
          <w:rFonts w:hint="eastAsia"/>
        </w:rPr>
        <w:t>컨텐츠</w:t>
      </w:r>
      <w:bookmarkEnd w:id="13"/>
    </w:p>
    <w:p w14:paraId="2EEB6FF1" w14:textId="5EBB676E" w:rsidR="001B5793" w:rsidRDefault="001B5793" w:rsidP="00F467BF">
      <w:pPr>
        <w:pStyle w:val="a0"/>
        <w:numPr>
          <w:ilvl w:val="0"/>
          <w:numId w:val="0"/>
        </w:numPr>
        <w:ind w:left="684" w:hanging="400"/>
      </w:pPr>
    </w:p>
    <w:p w14:paraId="567BDE05" w14:textId="39880719" w:rsidR="00F467BF" w:rsidRDefault="00F467BF" w:rsidP="00F467BF">
      <w:pPr>
        <w:pStyle w:val="a0"/>
      </w:pPr>
      <w:r>
        <w:rPr>
          <w:rFonts w:hint="eastAsia"/>
        </w:rPr>
        <w:t>컨텐츠의</w:t>
      </w:r>
      <w:r>
        <w:rPr>
          <w:rFonts w:hint="eastAsia"/>
        </w:rPr>
        <w:t xml:space="preserve"> </w:t>
      </w:r>
      <w:r>
        <w:rPr>
          <w:rFonts w:hint="eastAsia"/>
        </w:rPr>
        <w:t>종류로는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던전</w:t>
      </w:r>
      <w:r>
        <w:t xml:space="preserve">, </w:t>
      </w:r>
      <w:r>
        <w:rPr>
          <w:rFonts w:hint="eastAsia"/>
        </w:rPr>
        <w:t>레이드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전술훈련</w:t>
      </w:r>
      <w:r>
        <w:t>(</w:t>
      </w:r>
      <w:r>
        <w:rPr>
          <w:rFonts w:hint="eastAsia"/>
        </w:rPr>
        <w:t>P</w:t>
      </w:r>
      <w:r>
        <w:t>VP)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7201E3C" w14:textId="0AC36EE7" w:rsidR="00F467BF" w:rsidRDefault="00F467BF" w:rsidP="00F467BF">
      <w:pPr>
        <w:pStyle w:val="a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던전의</w:t>
      </w:r>
      <w:r>
        <w:rPr>
          <w:rFonts w:hint="eastAsia"/>
        </w:rPr>
        <w:t xml:space="preserve"> </w:t>
      </w:r>
      <w:r>
        <w:rPr>
          <w:rFonts w:hint="eastAsia"/>
        </w:rPr>
        <w:t>보상은</w:t>
      </w:r>
      <w:r>
        <w:rPr>
          <w:rFonts w:hint="eastAsia"/>
        </w:rPr>
        <w:t xml:space="preserve"> </w:t>
      </w:r>
      <w:r>
        <w:rPr>
          <w:rFonts w:hint="eastAsia"/>
        </w:rPr>
        <w:t>경험치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재료를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0682459E" w14:textId="6A183913" w:rsidR="00F467BF" w:rsidRDefault="00F467BF" w:rsidP="00F467BF">
      <w:pPr>
        <w:pStyle w:val="a0"/>
      </w:pPr>
      <w:r>
        <w:rPr>
          <w:rFonts w:hint="eastAsia"/>
        </w:rPr>
        <w:t>레이드의</w:t>
      </w:r>
      <w:r>
        <w:rPr>
          <w:rFonts w:hint="eastAsia"/>
        </w:rPr>
        <w:t xml:space="preserve"> </w:t>
      </w:r>
      <w:r>
        <w:rPr>
          <w:rFonts w:hint="eastAsia"/>
        </w:rPr>
        <w:t>보상은</w:t>
      </w:r>
      <w:r>
        <w:rPr>
          <w:rFonts w:hint="eastAsia"/>
        </w:rPr>
        <w:t xml:space="preserve"> </w:t>
      </w:r>
      <w:r>
        <w:rPr>
          <w:rFonts w:hint="eastAsia"/>
        </w:rPr>
        <w:t>장비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경험치를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3E52736E" w14:textId="3446453F" w:rsidR="00F467BF" w:rsidRDefault="00F467BF" w:rsidP="00F467BF">
      <w:pPr>
        <w:pStyle w:val="a0"/>
      </w:pPr>
      <w:r>
        <w:rPr>
          <w:rFonts w:hint="eastAsia"/>
        </w:rPr>
        <w:t>전술훈련</w:t>
      </w:r>
      <w:r>
        <w:rPr>
          <w:rFonts w:hint="eastAsia"/>
        </w:rPr>
        <w:t>(</w:t>
      </w:r>
      <w:r>
        <w:t>PVP)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보상은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장비를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0EED556C" w14:textId="08222956" w:rsidR="00280C5E" w:rsidRPr="00F467BF" w:rsidRDefault="002563C7" w:rsidP="00280C5E">
      <w:pPr>
        <w:pStyle w:val="a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경험치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재료를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성장시킨다</w:t>
      </w:r>
      <w:r>
        <w:rPr>
          <w:rFonts w:hint="eastAsia"/>
        </w:rPr>
        <w:t>.</w:t>
      </w:r>
    </w:p>
    <w:p w14:paraId="4177CB75" w14:textId="06DB56DC" w:rsidR="00F467BF" w:rsidRDefault="00F467BF" w:rsidP="00F467BF">
      <w:pPr>
        <w:pStyle w:val="a0"/>
        <w:numPr>
          <w:ilvl w:val="0"/>
          <w:numId w:val="0"/>
        </w:numPr>
        <w:ind w:left="684" w:hanging="400"/>
      </w:pPr>
    </w:p>
    <w:p w14:paraId="279FE8A6" w14:textId="086B2810" w:rsidR="00325F49" w:rsidRDefault="00325F49" w:rsidP="00FD464A">
      <w:pPr>
        <w:pStyle w:val="a2"/>
        <w:outlineLvl w:val="1"/>
      </w:pPr>
      <w:r>
        <w:rPr>
          <w:rFonts w:hint="eastAsia"/>
        </w:rPr>
        <w:t xml:space="preserve"> </w:t>
      </w:r>
      <w:bookmarkStart w:id="14" w:name="_Toc25064392"/>
      <w:r>
        <w:rPr>
          <w:rFonts w:hint="eastAsia"/>
        </w:rPr>
        <w:t>캐릭터 배치</w:t>
      </w:r>
      <w:bookmarkEnd w:id="14"/>
    </w:p>
    <w:p w14:paraId="6611E320" w14:textId="11ECB54C" w:rsidR="00325F49" w:rsidRDefault="00325F49" w:rsidP="00F467BF">
      <w:pPr>
        <w:pStyle w:val="a0"/>
        <w:numPr>
          <w:ilvl w:val="0"/>
          <w:numId w:val="0"/>
        </w:numPr>
        <w:ind w:left="684" w:hanging="400"/>
      </w:pPr>
    </w:p>
    <w:p w14:paraId="40F3E306" w14:textId="55A4394E" w:rsidR="00325F49" w:rsidRDefault="00325F49" w:rsidP="00325F49">
      <w:pPr>
        <w:pStyle w:val="a0"/>
      </w:pP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 w:rsidR="00A255FF">
        <w:rPr>
          <w:rFonts w:hint="eastAsia"/>
        </w:rPr>
        <w:t>가로</w:t>
      </w:r>
      <w:r w:rsidR="00A255FF">
        <w:rPr>
          <w:rFonts w:hint="eastAsia"/>
        </w:rPr>
        <w:t xml:space="preserve"> </w:t>
      </w:r>
      <w:r>
        <w:t>4</w:t>
      </w:r>
      <w:r w:rsidR="00A255FF">
        <w:t xml:space="preserve"> </w:t>
      </w:r>
      <w:r w:rsidR="00A255FF">
        <w:rPr>
          <w:rFonts w:hint="eastAsia"/>
        </w:rPr>
        <w:t>세로</w:t>
      </w:r>
      <w:r w:rsidR="00A255FF">
        <w:rPr>
          <w:rFonts w:hint="eastAsia"/>
        </w:rPr>
        <w:t xml:space="preserve"> </w:t>
      </w:r>
      <w:r>
        <w:t>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 w:rsidR="00F54E46"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 w:rsidR="0058309D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01892370" w14:textId="5417EA04" w:rsidR="00325F49" w:rsidRDefault="00A255FF" w:rsidP="00A255FF">
      <w:pPr>
        <w:pStyle w:val="a0"/>
        <w:numPr>
          <w:ilvl w:val="0"/>
          <w:numId w:val="0"/>
        </w:numPr>
        <w:ind w:left="284"/>
      </w:pPr>
      <w:r>
        <w:rPr>
          <w:noProof/>
        </w:rPr>
        <w:drawing>
          <wp:inline distT="0" distB="0" distL="0" distR="0" wp14:anchorId="047D2465" wp14:editId="662C7F2E">
            <wp:extent cx="2084705" cy="13106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2DA42" w14:textId="067DFC45" w:rsidR="00325F49" w:rsidRDefault="00A255FF" w:rsidP="00A255FF">
      <w:pPr>
        <w:pStyle w:val="a0"/>
      </w:pPr>
      <w:r>
        <w:rPr>
          <w:rFonts w:hint="eastAsia"/>
        </w:rPr>
        <w:t>일반전투와</w:t>
      </w:r>
      <w:r>
        <w:rPr>
          <w:rFonts w:hint="eastAsia"/>
        </w:rPr>
        <w:t xml:space="preserve"> </w:t>
      </w:r>
      <w:r>
        <w:rPr>
          <w:rFonts w:hint="eastAsia"/>
        </w:rPr>
        <w:t>레이드의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t>PVP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9D61F29" w14:textId="06236795" w:rsidR="00A255FF" w:rsidRDefault="00A255FF" w:rsidP="00A255FF">
      <w:pPr>
        <w:pStyle w:val="a0"/>
      </w:pPr>
      <w:r>
        <w:rPr>
          <w:rFonts w:hint="eastAsia"/>
        </w:rPr>
        <w:t>레이드는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개와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전투가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친구의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일정시간동안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불가능하게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749724F" w14:textId="05415FB2" w:rsidR="00A255FF" w:rsidRDefault="00D2721E" w:rsidP="00A255FF">
      <w:pPr>
        <w:pStyle w:val="a0"/>
      </w:pP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 w:rsidR="008F4DA8">
        <w:rPr>
          <w:rFonts w:hint="eastAsia"/>
        </w:rPr>
        <w:t>미리</w:t>
      </w:r>
      <w:r w:rsidR="008F4DA8">
        <w:rPr>
          <w:rFonts w:hint="eastAsia"/>
        </w:rPr>
        <w:t xml:space="preserve"> </w:t>
      </w:r>
      <w:r w:rsidR="008F4DA8">
        <w:rPr>
          <w:rFonts w:hint="eastAsia"/>
        </w:rPr>
        <w:t>캐릭터의</w:t>
      </w:r>
      <w:r w:rsidR="008F4DA8">
        <w:rPr>
          <w:rFonts w:hint="eastAsia"/>
        </w:rPr>
        <w:t xml:space="preserve"> </w:t>
      </w:r>
      <w:r w:rsidR="008F4DA8">
        <w:rPr>
          <w:rFonts w:hint="eastAsia"/>
        </w:rPr>
        <w:t>위치를</w:t>
      </w:r>
      <w:r w:rsidR="008F4DA8">
        <w:rPr>
          <w:rFonts w:hint="eastAsia"/>
        </w:rPr>
        <w:t xml:space="preserve"> </w:t>
      </w:r>
      <w:r w:rsidR="008F4DA8">
        <w:rPr>
          <w:rFonts w:hint="eastAsia"/>
        </w:rPr>
        <w:t>저장하여</w:t>
      </w:r>
      <w:r w:rsidR="008F4DA8">
        <w:rPr>
          <w:rFonts w:hint="eastAsia"/>
        </w:rPr>
        <w:t xml:space="preserve"> </w:t>
      </w:r>
      <w:r w:rsidR="008F4DA8">
        <w:rPr>
          <w:rFonts w:hint="eastAsia"/>
        </w:rPr>
        <w:t>사용이</w:t>
      </w:r>
      <w:r w:rsidR="008F4DA8">
        <w:rPr>
          <w:rFonts w:hint="eastAsia"/>
        </w:rPr>
        <w:t xml:space="preserve"> </w:t>
      </w:r>
      <w:r w:rsidR="008F4DA8">
        <w:rPr>
          <w:rFonts w:hint="eastAsia"/>
        </w:rPr>
        <w:t>가능하도록</w:t>
      </w:r>
      <w:r w:rsidR="008F4DA8">
        <w:rPr>
          <w:rFonts w:hint="eastAsia"/>
        </w:rPr>
        <w:t xml:space="preserve"> </w:t>
      </w:r>
      <w:r w:rsidR="008F4DA8">
        <w:rPr>
          <w:rFonts w:hint="eastAsia"/>
        </w:rPr>
        <w:t>한다</w:t>
      </w:r>
      <w:r w:rsidR="008F4DA8">
        <w:rPr>
          <w:rFonts w:hint="eastAsia"/>
        </w:rPr>
        <w:t>.</w:t>
      </w:r>
    </w:p>
    <w:p w14:paraId="3800DE6C" w14:textId="48C915D8" w:rsidR="00354E1E" w:rsidRDefault="00354E1E" w:rsidP="00A255FF">
      <w:pPr>
        <w:pStyle w:val="a0"/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배치가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  <w:p w14:paraId="734F8118" w14:textId="1F5A6EBB" w:rsidR="00354E1E" w:rsidRPr="00554FB8" w:rsidRDefault="00004EE5" w:rsidP="00207A1F">
      <w:pPr>
        <w:pStyle w:val="a0"/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554FB8" w:rsidRPr="00207A1F">
        <w:rPr>
          <w:rFonts w:hint="eastAsia"/>
        </w:rPr>
        <w:t>이름을</w:t>
      </w:r>
      <w:r w:rsidR="00554FB8">
        <w:rPr>
          <w:rFonts w:hint="eastAsia"/>
        </w:rPr>
        <w:t xml:space="preserve"> </w:t>
      </w:r>
      <w:r w:rsidR="00554FB8">
        <w:rPr>
          <w:rFonts w:hint="eastAsia"/>
        </w:rPr>
        <w:t>가진</w:t>
      </w:r>
      <w:r w:rsidR="00554FB8"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 w:rsidR="00554FB8">
        <w:rPr>
          <w:rFonts w:hint="eastAsia"/>
        </w:rPr>
        <w:t>타입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지닌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BF1EC3">
        <w:rPr>
          <w:rFonts w:hint="eastAsia"/>
        </w:rPr>
        <w:t>동시에</w:t>
      </w:r>
      <w:r w:rsidR="00BF1EC3">
        <w:rPr>
          <w:rFonts w:hint="eastAsia"/>
        </w:rPr>
        <w:t xml:space="preserve"> </w:t>
      </w:r>
      <w:r w:rsidR="00BF1EC3">
        <w:rPr>
          <w:rFonts w:hint="eastAsia"/>
        </w:rPr>
        <w:t>배치가</w:t>
      </w:r>
      <w: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 w:rsidR="00354E1E">
        <w:t xml:space="preserve"> </w:t>
      </w:r>
      <w:r w:rsidR="00F54E46">
        <w:br/>
      </w:r>
      <w:r w:rsidR="00354E1E">
        <w:t xml:space="preserve">(Ex: </w:t>
      </w:r>
      <w:r w:rsidR="00354E1E">
        <w:rPr>
          <w:rFonts w:hint="eastAsia"/>
        </w:rPr>
        <w:t>A</w:t>
      </w:r>
      <w:r w:rsidR="00354E1E">
        <w:rPr>
          <w:rFonts w:hint="eastAsia"/>
        </w:rPr>
        <w:t>캐릭터의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타입이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기동</w:t>
      </w:r>
      <w:r w:rsidR="00354E1E">
        <w:rPr>
          <w:rFonts w:hint="eastAsia"/>
        </w:rPr>
        <w:t>,</w:t>
      </w:r>
      <w:r w:rsidR="00354E1E">
        <w:t xml:space="preserve"> </w:t>
      </w:r>
      <w:r w:rsidR="00354E1E">
        <w:rPr>
          <w:rFonts w:hint="eastAsia"/>
        </w:rPr>
        <w:t>경장</w:t>
      </w:r>
      <w:r w:rsidR="00354E1E">
        <w:rPr>
          <w:rFonts w:hint="eastAsia"/>
        </w:rPr>
        <w:t>,</w:t>
      </w:r>
      <w:r w:rsidR="00354E1E">
        <w:t xml:space="preserve"> </w:t>
      </w:r>
      <w:r w:rsidR="00354E1E">
        <w:rPr>
          <w:rFonts w:hint="eastAsia"/>
        </w:rPr>
        <w:t>중장이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있다</w:t>
      </w:r>
      <w:r w:rsidR="00354E1E">
        <w:rPr>
          <w:rFonts w:hint="eastAsia"/>
        </w:rPr>
        <w:t>.</w:t>
      </w:r>
      <w:r w:rsidR="00354E1E">
        <w:t xml:space="preserve"> A</w:t>
      </w:r>
      <w:r w:rsidR="00354E1E">
        <w:rPr>
          <w:rFonts w:hint="eastAsia"/>
        </w:rPr>
        <w:t>캐릭터의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중장</w:t>
      </w:r>
      <w:r w:rsidR="00354E1E">
        <w:rPr>
          <w:rFonts w:hint="eastAsia"/>
        </w:rPr>
        <w:t>,</w:t>
      </w:r>
      <w:r w:rsidR="00354E1E">
        <w:t xml:space="preserve"> </w:t>
      </w:r>
      <w:r w:rsidR="00354E1E">
        <w:rPr>
          <w:rFonts w:hint="eastAsia"/>
        </w:rPr>
        <w:t>기동</w:t>
      </w:r>
      <w:r w:rsidR="00354E1E">
        <w:t xml:space="preserve">, </w:t>
      </w:r>
      <w:r w:rsidR="00354E1E">
        <w:rPr>
          <w:rFonts w:hint="eastAsia"/>
        </w:rPr>
        <w:t>경장을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동시에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배치할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수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없다</w:t>
      </w:r>
      <w:r w:rsidR="00354E1E">
        <w:rPr>
          <w:rFonts w:hint="eastAsia"/>
        </w:rPr>
        <w:t>.</w:t>
      </w:r>
      <w:r w:rsidR="00354E1E">
        <w:t>)</w:t>
      </w:r>
    </w:p>
    <w:p w14:paraId="5A3B28C8" w14:textId="6B56B062" w:rsidR="00BF1EC3" w:rsidRDefault="00BF1EC3" w:rsidP="00A255FF">
      <w:pPr>
        <w:pStyle w:val="a0"/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554FB8">
        <w:rPr>
          <w:rFonts w:hint="eastAsia"/>
        </w:rPr>
        <w:t>이름을</w:t>
      </w:r>
      <w:r w:rsidR="00554FB8">
        <w:rPr>
          <w:rFonts w:hint="eastAsia"/>
        </w:rPr>
        <w:t xml:space="preserve"> </w:t>
      </w:r>
      <w:r w:rsidR="00554FB8">
        <w:rPr>
          <w:rFonts w:hint="eastAsia"/>
        </w:rPr>
        <w:t>가진</w:t>
      </w:r>
      <w:r w:rsidR="00554FB8"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등급이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 w:rsidR="00554FB8">
        <w:rPr>
          <w:rFonts w:hint="eastAsia"/>
        </w:rPr>
        <w:t>가</w:t>
      </w:r>
      <w:r w:rsidR="00554FB8">
        <w:rPr>
          <w:rFonts w:hint="eastAsia"/>
        </w:rPr>
        <w:t xml:space="preserve"> </w:t>
      </w:r>
      <w:r w:rsidR="00554FB8"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 w:rsidR="00F54E46">
        <w:br/>
      </w:r>
      <w:r w:rsidR="00354E1E">
        <w:t xml:space="preserve">(Ex: </w:t>
      </w:r>
      <w:r w:rsidR="00354E1E">
        <w:rPr>
          <w:rFonts w:hint="eastAsia"/>
        </w:rPr>
        <w:t>A</w:t>
      </w:r>
      <w:r w:rsidR="00354E1E">
        <w:rPr>
          <w:rFonts w:hint="eastAsia"/>
        </w:rPr>
        <w:t>캐릭터의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등급이</w:t>
      </w:r>
      <w:r w:rsidR="00354E1E">
        <w:rPr>
          <w:rFonts w:hint="eastAsia"/>
        </w:rPr>
        <w:t xml:space="preserve"> 1</w:t>
      </w:r>
      <w:r w:rsidR="00354E1E">
        <w:rPr>
          <w:rFonts w:hint="eastAsia"/>
        </w:rPr>
        <w:t>등급</w:t>
      </w:r>
      <w:r w:rsidR="00354E1E">
        <w:rPr>
          <w:rFonts w:hint="eastAsia"/>
        </w:rPr>
        <w:t>,</w:t>
      </w:r>
      <w:r w:rsidR="00354E1E">
        <w:t xml:space="preserve"> </w:t>
      </w:r>
      <w:r w:rsidR="00354E1E">
        <w:rPr>
          <w:rFonts w:hint="eastAsia"/>
        </w:rPr>
        <w:t>3</w:t>
      </w:r>
      <w:r w:rsidR="00354E1E">
        <w:rPr>
          <w:rFonts w:hint="eastAsia"/>
        </w:rPr>
        <w:t>등급</w:t>
      </w:r>
      <w:r w:rsidR="00354E1E">
        <w:rPr>
          <w:rFonts w:hint="eastAsia"/>
        </w:rPr>
        <w:t>,</w:t>
      </w:r>
      <w:r w:rsidR="00354E1E">
        <w:t xml:space="preserve"> </w:t>
      </w:r>
      <w:r w:rsidR="00354E1E">
        <w:rPr>
          <w:rFonts w:hint="eastAsia"/>
        </w:rPr>
        <w:t>5</w:t>
      </w:r>
      <w:r w:rsidR="00354E1E">
        <w:rPr>
          <w:rFonts w:hint="eastAsia"/>
        </w:rPr>
        <w:t>등급을</w:t>
      </w:r>
      <w:r w:rsidR="00354E1E">
        <w:t xml:space="preserve"> </w:t>
      </w:r>
      <w:r w:rsidR="00354E1E">
        <w:rPr>
          <w:rFonts w:hint="eastAsia"/>
        </w:rPr>
        <w:t>가지고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있더라도</w:t>
      </w:r>
      <w:r w:rsidR="00354E1E">
        <w:t xml:space="preserve"> A</w:t>
      </w:r>
      <w:r w:rsidR="00354E1E">
        <w:rPr>
          <w:rFonts w:hint="eastAsia"/>
        </w:rPr>
        <w:t>캐릭터의</w:t>
      </w:r>
      <w:r w:rsidR="00354E1E">
        <w:rPr>
          <w:rFonts w:hint="eastAsia"/>
        </w:rPr>
        <w:t xml:space="preserve"> 1</w:t>
      </w:r>
      <w:r w:rsidR="00354E1E">
        <w:rPr>
          <w:rFonts w:hint="eastAsia"/>
        </w:rPr>
        <w:t>등급</w:t>
      </w:r>
      <w:r w:rsidR="00354E1E">
        <w:rPr>
          <w:rFonts w:hint="eastAsia"/>
        </w:rPr>
        <w:t>,</w:t>
      </w:r>
      <w:r w:rsidR="00354E1E">
        <w:t xml:space="preserve"> 3</w:t>
      </w:r>
      <w:r w:rsidR="00354E1E">
        <w:rPr>
          <w:rFonts w:hint="eastAsia"/>
        </w:rPr>
        <w:t>등급</w:t>
      </w:r>
      <w:r w:rsidR="00354E1E">
        <w:rPr>
          <w:rFonts w:hint="eastAsia"/>
        </w:rPr>
        <w:t>,</w:t>
      </w:r>
      <w:r w:rsidR="00354E1E">
        <w:t xml:space="preserve"> 5</w:t>
      </w:r>
      <w:r w:rsidR="00354E1E">
        <w:rPr>
          <w:rFonts w:hint="eastAsia"/>
        </w:rPr>
        <w:t>등급을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동시에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배치할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수</w:t>
      </w:r>
      <w:r w:rsidR="00354E1E">
        <w:rPr>
          <w:rFonts w:hint="eastAsia"/>
        </w:rPr>
        <w:t xml:space="preserve"> </w:t>
      </w:r>
      <w:r w:rsidR="00354E1E">
        <w:rPr>
          <w:rFonts w:hint="eastAsia"/>
        </w:rPr>
        <w:t>없다</w:t>
      </w:r>
      <w:r w:rsidR="00354E1E">
        <w:rPr>
          <w:rFonts w:hint="eastAsia"/>
        </w:rPr>
        <w:t>.</w:t>
      </w:r>
      <w:r w:rsidR="00354E1E">
        <w:t>)</w:t>
      </w:r>
    </w:p>
    <w:p w14:paraId="7CF8C3DC" w14:textId="77777777" w:rsidR="00554FB8" w:rsidRDefault="00554FB8" w:rsidP="00554FB8">
      <w:pPr>
        <w:pStyle w:val="a0"/>
        <w:numPr>
          <w:ilvl w:val="0"/>
          <w:numId w:val="0"/>
        </w:numPr>
        <w:ind w:left="284"/>
      </w:pPr>
    </w:p>
    <w:p w14:paraId="18B16BD0" w14:textId="19A3FD9B" w:rsidR="00052773" w:rsidRDefault="00052773">
      <w:pPr>
        <w:widowControl/>
        <w:wordWrap/>
        <w:autoSpaceDE/>
        <w:autoSpaceDN/>
        <w:jc w:val="left"/>
        <w:rPr>
          <w:rFonts w:ascii="굴림" w:eastAsiaTheme="minorEastAsia" w:hAnsi="굴림"/>
          <w:sz w:val="18"/>
          <w:szCs w:val="24"/>
        </w:rPr>
      </w:pPr>
      <w:r>
        <w:br w:type="page"/>
      </w:r>
    </w:p>
    <w:p w14:paraId="2F3FD123" w14:textId="21706A93" w:rsidR="00B93978" w:rsidRPr="00A65298" w:rsidRDefault="00EB44CD" w:rsidP="00EB44CD">
      <w:pPr>
        <w:pStyle w:val="a2"/>
        <w:outlineLvl w:val="1"/>
      </w:pPr>
      <w:r>
        <w:rPr>
          <w:rFonts w:hint="eastAsia"/>
        </w:rPr>
        <w:lastRenderedPageBreak/>
        <w:t xml:space="preserve"> </w:t>
      </w:r>
      <w:bookmarkStart w:id="15" w:name="_Toc25064393"/>
      <w:r w:rsidR="00986031">
        <w:rPr>
          <w:rFonts w:hint="eastAsia"/>
        </w:rPr>
        <w:t xml:space="preserve">스킬 </w:t>
      </w:r>
      <w:r w:rsidR="005E1D85">
        <w:rPr>
          <w:rFonts w:hint="eastAsia"/>
        </w:rPr>
        <w:t xml:space="preserve">자동 </w:t>
      </w:r>
      <w:r w:rsidR="00986031">
        <w:rPr>
          <w:rFonts w:hint="eastAsia"/>
        </w:rPr>
        <w:t xml:space="preserve">선택 </w:t>
      </w:r>
      <w:r w:rsidR="00B37010">
        <w:rPr>
          <w:rFonts w:hint="eastAsia"/>
        </w:rPr>
        <w:t>시스템</w:t>
      </w:r>
      <w:bookmarkEnd w:id="15"/>
    </w:p>
    <w:p w14:paraId="5A366691" w14:textId="543740CB" w:rsidR="00986031" w:rsidRPr="00BB14DE" w:rsidRDefault="00BB14DE" w:rsidP="00BB14DE">
      <w:pPr>
        <w:pStyle w:val="a0"/>
        <w:numPr>
          <w:ilvl w:val="0"/>
          <w:numId w:val="0"/>
        </w:numPr>
        <w:ind w:left="284"/>
        <w:rPr>
          <w:b/>
          <w:bCs/>
        </w:rPr>
      </w:pPr>
      <w:r w:rsidRPr="00BB14DE">
        <w:rPr>
          <w:rFonts w:hint="eastAsia"/>
          <w:b/>
          <w:bCs/>
        </w:rPr>
        <w:t>기획의도</w:t>
      </w:r>
    </w:p>
    <w:p w14:paraId="2199407F" w14:textId="0C48A6DF" w:rsidR="0059039F" w:rsidRPr="00C17ECA" w:rsidRDefault="0059039F" w:rsidP="00C17ECA">
      <w:pPr>
        <w:pStyle w:val="a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 w:rsidRPr="00C17ECA">
        <w:rPr>
          <w:rFonts w:hint="eastAsia"/>
        </w:rPr>
        <w:t>스킬을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우선적으로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사용</w:t>
      </w:r>
      <w:r w:rsidR="00F94427" w:rsidRPr="00C17ECA">
        <w:rPr>
          <w:rFonts w:hint="eastAsia"/>
        </w:rPr>
        <w:t>한</w:t>
      </w:r>
      <w:r w:rsidRPr="00C17ECA">
        <w:rPr>
          <w:rFonts w:hint="eastAsia"/>
        </w:rPr>
        <w:t>다</w:t>
      </w:r>
      <w:r w:rsidRPr="00C17ECA">
        <w:rPr>
          <w:rFonts w:hint="eastAsia"/>
        </w:rPr>
        <w:t>.</w:t>
      </w:r>
    </w:p>
    <w:p w14:paraId="6F86B802" w14:textId="5537826B" w:rsidR="00C91195" w:rsidRPr="00C17ECA" w:rsidRDefault="00C91195" w:rsidP="00C17ECA">
      <w:pPr>
        <w:pStyle w:val="a0"/>
      </w:pPr>
      <w:r w:rsidRPr="00C17ECA">
        <w:rPr>
          <w:rFonts w:hint="eastAsia"/>
        </w:rPr>
        <w:t>이전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턴에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사용한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스킬은</w:t>
      </w:r>
      <w:r w:rsidR="0093555E" w:rsidRPr="00C17ECA">
        <w:t xml:space="preserve"> </w:t>
      </w:r>
      <w:r w:rsidR="0093555E" w:rsidRPr="00C17ECA">
        <w:rPr>
          <w:rFonts w:hint="eastAsia"/>
        </w:rPr>
        <w:t>사용이</w:t>
      </w:r>
      <w:r w:rsidR="0093555E" w:rsidRPr="00C17ECA">
        <w:rPr>
          <w:rFonts w:hint="eastAsia"/>
        </w:rPr>
        <w:t xml:space="preserve"> </w:t>
      </w:r>
      <w:r w:rsidR="0093555E" w:rsidRPr="00C17ECA">
        <w:rPr>
          <w:rFonts w:hint="eastAsia"/>
        </w:rPr>
        <w:t>안</w:t>
      </w:r>
      <w:r w:rsidR="00F94427" w:rsidRPr="00C17ECA">
        <w:rPr>
          <w:rFonts w:hint="eastAsia"/>
        </w:rPr>
        <w:t xml:space="preserve"> </w:t>
      </w:r>
      <w:r w:rsidR="00F94427" w:rsidRPr="00C17ECA">
        <w:rPr>
          <w:rFonts w:hint="eastAsia"/>
        </w:rPr>
        <w:t>하도</w:t>
      </w:r>
      <w:r w:rsidR="0093555E" w:rsidRPr="00C17ECA">
        <w:rPr>
          <w:rFonts w:hint="eastAsia"/>
        </w:rPr>
        <w:t>록</w:t>
      </w:r>
      <w:r w:rsidR="0093555E" w:rsidRPr="00C17ECA">
        <w:rPr>
          <w:rFonts w:hint="eastAsia"/>
        </w:rPr>
        <w:t xml:space="preserve"> </w:t>
      </w:r>
      <w:r w:rsidR="0093555E" w:rsidRPr="00C17ECA">
        <w:rPr>
          <w:rFonts w:hint="eastAsia"/>
        </w:rPr>
        <w:t>설정한다</w:t>
      </w:r>
      <w:r w:rsidR="0093555E" w:rsidRPr="00C17ECA">
        <w:rPr>
          <w:rFonts w:hint="eastAsia"/>
        </w:rPr>
        <w:t>.</w:t>
      </w:r>
    </w:p>
    <w:p w14:paraId="1E4E278E" w14:textId="39B5F4AD" w:rsidR="00C91195" w:rsidRPr="00C17ECA" w:rsidRDefault="005565D2" w:rsidP="00C17ECA">
      <w:pPr>
        <w:pStyle w:val="a0"/>
      </w:pPr>
      <w:r w:rsidRPr="00C17ECA">
        <w:rPr>
          <w:rFonts w:hint="eastAsia"/>
        </w:rPr>
        <w:t>캐릭터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중에</w:t>
      </w:r>
      <w:r w:rsidRPr="00C17ECA">
        <w:rPr>
          <w:rFonts w:hint="eastAsia"/>
        </w:rPr>
        <w:t xml:space="preserve"> </w:t>
      </w:r>
      <w:r w:rsidRPr="00C17ECA">
        <w:t>HP</w:t>
      </w:r>
      <w:r w:rsidRPr="00C17ECA">
        <w:rPr>
          <w:rFonts w:hint="eastAsia"/>
        </w:rPr>
        <w:t>가</w:t>
      </w:r>
      <w:r w:rsidRPr="00C17ECA">
        <w:rPr>
          <w:rFonts w:hint="eastAsia"/>
        </w:rPr>
        <w:t xml:space="preserve"> 3</w:t>
      </w:r>
      <w:r w:rsidRPr="00C17ECA">
        <w:t>0%</w:t>
      </w:r>
      <w:r w:rsidRPr="00C17ECA">
        <w:rPr>
          <w:rFonts w:hint="eastAsia"/>
        </w:rPr>
        <w:t>미만인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캐릭터가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존재하면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회복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스킬을</w:t>
      </w:r>
      <w:r w:rsidR="00F94427" w:rsidRPr="00C17ECA">
        <w:rPr>
          <w:rFonts w:hint="eastAsia"/>
        </w:rPr>
        <w:t xml:space="preserve"> </w:t>
      </w:r>
      <w:r w:rsidR="00F94427" w:rsidRPr="00C17ECA">
        <w:rPr>
          <w:rFonts w:hint="eastAsia"/>
        </w:rPr>
        <w:t>먼저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사용</w:t>
      </w:r>
      <w:r w:rsidR="00F94427" w:rsidRPr="00C17ECA">
        <w:rPr>
          <w:rFonts w:hint="eastAsia"/>
        </w:rPr>
        <w:t>한</w:t>
      </w:r>
      <w:r w:rsidRPr="00C17ECA">
        <w:rPr>
          <w:rFonts w:hint="eastAsia"/>
        </w:rPr>
        <w:t>다</w:t>
      </w:r>
      <w:r w:rsidR="00C91195" w:rsidRPr="00C17ECA">
        <w:rPr>
          <w:rFonts w:hint="eastAsia"/>
        </w:rPr>
        <w:t>.</w:t>
      </w:r>
    </w:p>
    <w:p w14:paraId="14785F3A" w14:textId="7EF5A35F" w:rsidR="00F94427" w:rsidRPr="00C17ECA" w:rsidRDefault="00F94427" w:rsidP="00C17ECA">
      <w:pPr>
        <w:pStyle w:val="a0"/>
      </w:pPr>
      <w:r w:rsidRPr="00C17ECA">
        <w:rPr>
          <w:rFonts w:hint="eastAsia"/>
        </w:rPr>
        <w:t>버프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스킬을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먼저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사용한다</w:t>
      </w:r>
      <w:r w:rsidRPr="00C17ECA">
        <w:rPr>
          <w:rFonts w:hint="eastAsia"/>
        </w:rPr>
        <w:t>.</w:t>
      </w:r>
    </w:p>
    <w:p w14:paraId="37502BC2" w14:textId="28D4D508" w:rsidR="00C91195" w:rsidRPr="00C17ECA" w:rsidRDefault="00C91195" w:rsidP="00C17ECA">
      <w:pPr>
        <w:pStyle w:val="a0"/>
      </w:pPr>
      <w:r w:rsidRPr="00C17ECA">
        <w:rPr>
          <w:rFonts w:hint="eastAsia"/>
        </w:rPr>
        <w:t>행동력이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낮은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스킬을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우선적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사용</w:t>
      </w:r>
      <w:r w:rsidR="00CB695C" w:rsidRPr="00C17ECA">
        <w:rPr>
          <w:rFonts w:hint="eastAsia"/>
        </w:rPr>
        <w:t xml:space="preserve"> </w:t>
      </w:r>
      <w:r w:rsidR="00CB695C" w:rsidRPr="00C17ECA">
        <w:rPr>
          <w:rFonts w:hint="eastAsia"/>
        </w:rPr>
        <w:t>설정</w:t>
      </w:r>
    </w:p>
    <w:p w14:paraId="19AB7BA9" w14:textId="75CA4D01" w:rsidR="00C91195" w:rsidRPr="00C17ECA" w:rsidRDefault="00C91195" w:rsidP="00C17ECA">
      <w:pPr>
        <w:pStyle w:val="a0"/>
      </w:pPr>
      <w:r w:rsidRPr="00C17ECA">
        <w:rPr>
          <w:rFonts w:hint="eastAsia"/>
        </w:rPr>
        <w:t>각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행에서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캐릭터</w:t>
      </w:r>
      <w:r w:rsidRPr="00C17ECA">
        <w:rPr>
          <w:rFonts w:hint="eastAsia"/>
        </w:rPr>
        <w:t>(</w:t>
      </w:r>
      <w:r w:rsidRPr="00C17ECA">
        <w:rPr>
          <w:rFonts w:hint="eastAsia"/>
        </w:rPr>
        <w:t>아군</w:t>
      </w:r>
      <w:r w:rsidRPr="00C17ECA">
        <w:rPr>
          <w:rFonts w:hint="eastAsia"/>
        </w:rPr>
        <w:t>,</w:t>
      </w:r>
      <w:r w:rsidRPr="00C17ECA">
        <w:t xml:space="preserve"> </w:t>
      </w:r>
      <w:r w:rsidRPr="00C17ECA">
        <w:rPr>
          <w:rFonts w:hint="eastAsia"/>
        </w:rPr>
        <w:t>적군</w:t>
      </w:r>
      <w:r w:rsidRPr="00C17ECA">
        <w:t>)</w:t>
      </w:r>
      <w:r w:rsidRPr="00C17ECA">
        <w:rPr>
          <w:rFonts w:hint="eastAsia"/>
        </w:rPr>
        <w:t>의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수가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가장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많은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행에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있는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캐릭터의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스킬을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사용</w:t>
      </w:r>
      <w:r w:rsidR="00F94427" w:rsidRPr="00C17ECA">
        <w:rPr>
          <w:rFonts w:hint="eastAsia"/>
        </w:rPr>
        <w:t>한</w:t>
      </w:r>
      <w:r w:rsidRPr="00C17ECA">
        <w:rPr>
          <w:rFonts w:hint="eastAsia"/>
        </w:rPr>
        <w:t>다</w:t>
      </w:r>
      <w:r w:rsidRPr="00C17ECA">
        <w:rPr>
          <w:rFonts w:hint="eastAsia"/>
        </w:rPr>
        <w:t>.</w:t>
      </w:r>
    </w:p>
    <w:p w14:paraId="49D3C1CE" w14:textId="6E0940DF" w:rsidR="00C91195" w:rsidRPr="0047106D" w:rsidRDefault="00C91195" w:rsidP="00C17ECA">
      <w:pPr>
        <w:pStyle w:val="a0"/>
      </w:pPr>
      <w:r w:rsidRPr="00C17ECA">
        <w:rPr>
          <w:rFonts w:hint="eastAsia"/>
        </w:rPr>
        <w:t>공격력이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높은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스킬을</w:t>
      </w:r>
      <w:r w:rsidRPr="00C17ECA">
        <w:rPr>
          <w:rFonts w:hint="eastAsia"/>
        </w:rPr>
        <w:t xml:space="preserve"> </w:t>
      </w:r>
      <w:r w:rsidRPr="00C17ECA">
        <w:rPr>
          <w:rFonts w:hint="eastAsia"/>
        </w:rPr>
        <w:t>사</w:t>
      </w:r>
      <w:r w:rsidRPr="0047106D">
        <w:rPr>
          <w:rFonts w:hint="eastAsia"/>
        </w:rPr>
        <w:t>용</w:t>
      </w:r>
      <w:r w:rsidR="00F94427">
        <w:rPr>
          <w:rFonts w:hint="eastAsia"/>
        </w:rPr>
        <w:t>한</w:t>
      </w:r>
      <w:r w:rsidRPr="0047106D">
        <w:rPr>
          <w:rFonts w:hint="eastAsia"/>
        </w:rPr>
        <w:t>다</w:t>
      </w:r>
      <w:r w:rsidRPr="0047106D">
        <w:rPr>
          <w:rFonts w:hint="eastAsia"/>
        </w:rPr>
        <w:t>.</w:t>
      </w:r>
      <w:r w:rsidRPr="0047106D">
        <w:t xml:space="preserve"> </w:t>
      </w:r>
    </w:p>
    <w:p w14:paraId="2BCDCD84" w14:textId="6BE18AC4" w:rsidR="00C63504" w:rsidRPr="00777F4B" w:rsidRDefault="00C63504" w:rsidP="0019203A">
      <w:pPr>
        <w:pStyle w:val="a0"/>
        <w:numPr>
          <w:ilvl w:val="0"/>
          <w:numId w:val="0"/>
        </w:numPr>
        <w:tabs>
          <w:tab w:val="clear" w:pos="994"/>
        </w:tabs>
        <w:ind w:left="687" w:hanging="942"/>
        <w:rPr>
          <w:b/>
          <w:bCs/>
        </w:rPr>
      </w:pPr>
    </w:p>
    <w:p w14:paraId="6BA3C875" w14:textId="69BE0F64" w:rsidR="00746FF2" w:rsidRDefault="00746FF2" w:rsidP="00C63504">
      <w:pPr>
        <w:pStyle w:val="a0"/>
        <w:numPr>
          <w:ilvl w:val="0"/>
          <w:numId w:val="0"/>
        </w:numPr>
        <w:ind w:left="687" w:hanging="403"/>
        <w:rPr>
          <w:b/>
          <w:bCs/>
        </w:rPr>
      </w:pPr>
    </w:p>
    <w:tbl>
      <w:tblPr>
        <w:tblW w:w="9182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91"/>
        <w:gridCol w:w="1077"/>
        <w:gridCol w:w="1020"/>
        <w:gridCol w:w="1077"/>
        <w:gridCol w:w="1020"/>
        <w:gridCol w:w="1077"/>
        <w:gridCol w:w="1020"/>
      </w:tblGrid>
      <w:tr w:rsidR="002B0BBA" w:rsidRPr="000E5CF5" w14:paraId="0C489341" w14:textId="77777777" w:rsidTr="000021BD">
        <w:trPr>
          <w:trHeight w:val="330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24A855C" w14:textId="00526D2E" w:rsidR="002B0BBA" w:rsidRPr="000E5CF5" w:rsidRDefault="002B0BBA" w:rsidP="002B0BB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내용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FEAF47C" w14:textId="79959AAA" w:rsidR="002B0BBA" w:rsidRPr="000E5CF5" w:rsidRDefault="002B0BBA" w:rsidP="002B0BB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3B21FA0" w14:textId="7105CAA2" w:rsidR="002B0BBA" w:rsidRPr="000E5CF5" w:rsidRDefault="002B0BBA" w:rsidP="002B0BB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3740A27" w14:textId="4E796950" w:rsidR="002B0BBA" w:rsidRPr="000E5CF5" w:rsidRDefault="002B0BBA" w:rsidP="002B0BB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5B64985" w14:textId="22CA1382" w:rsidR="002B0BBA" w:rsidRPr="000E5CF5" w:rsidRDefault="002B0BBA" w:rsidP="002B0BB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D2F3481" w14:textId="7D14D459" w:rsidR="002B0BBA" w:rsidRPr="000E5CF5" w:rsidRDefault="002B0BBA" w:rsidP="002B0BB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6FE13C0" w14:textId="232366D3" w:rsidR="002B0BBA" w:rsidRPr="000E5CF5" w:rsidRDefault="002B0BBA" w:rsidP="002B0BB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점수</w:t>
            </w:r>
          </w:p>
        </w:tc>
      </w:tr>
      <w:tr w:rsidR="002B0BBA" w:rsidRPr="000E5CF5" w14:paraId="727577EA" w14:textId="77777777" w:rsidTr="004B5833">
        <w:trPr>
          <w:trHeight w:val="330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CD42" w14:textId="77777777" w:rsidR="002B0BBA" w:rsidRPr="000E5CF5" w:rsidRDefault="002B0BBA" w:rsidP="002B0BB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이전 턴에 사용한 스킬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3F5B" w14:textId="476D9960" w:rsidR="002B0BBA" w:rsidRPr="000E5CF5" w:rsidRDefault="006330A4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미 사용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72DA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0B81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사용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4CCB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80E8B" w14:textId="5667900A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2BBA5" w14:textId="5E0DBE60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B0BBA" w:rsidRPr="000E5CF5" w14:paraId="6E495BAC" w14:textId="77777777" w:rsidTr="004B5833">
        <w:trPr>
          <w:trHeight w:val="330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3715" w14:textId="0DF259DF" w:rsidR="002B0BBA" w:rsidRPr="000E5CF5" w:rsidRDefault="006330A4" w:rsidP="002B0BB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회복 스킬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E9D5" w14:textId="2F2A07E1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HP30%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7BFA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F95F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없음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52EE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74EBF" w14:textId="504D548C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4F0DF" w14:textId="41B1595F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9113A" w:rsidRPr="000E5CF5" w14:paraId="6B25F75B" w14:textId="77777777" w:rsidTr="000021BD">
        <w:trPr>
          <w:trHeight w:val="330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7E43A" w14:textId="4FC45C8B" w:rsidR="0059113A" w:rsidRPr="000E5CF5" w:rsidRDefault="006330A4" w:rsidP="002B0BB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버프 스킬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414F" w14:textId="6EE4B980" w:rsidR="0059113A" w:rsidRPr="000E5CF5" w:rsidRDefault="002E653C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57567" w14:textId="3D1D6180" w:rsidR="0059113A" w:rsidRPr="000E5CF5" w:rsidRDefault="002E653C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5B413" w14:textId="063E27CA" w:rsidR="0059113A" w:rsidRPr="000E5CF5" w:rsidRDefault="002E653C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무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3DEE" w14:textId="2B17185B" w:rsidR="0059113A" w:rsidRPr="000E5CF5" w:rsidRDefault="0059113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6A50F" w14:textId="77777777" w:rsidR="0059113A" w:rsidRPr="000E5CF5" w:rsidRDefault="0059113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02DE" w14:textId="77777777" w:rsidR="0059113A" w:rsidRPr="000E5CF5" w:rsidRDefault="0059113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B0BBA" w:rsidRPr="000E5CF5" w14:paraId="46DB15C4" w14:textId="77777777" w:rsidTr="000021BD">
        <w:trPr>
          <w:trHeight w:val="330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CC53" w14:textId="77777777" w:rsidR="002B0BBA" w:rsidRPr="000E5CF5" w:rsidRDefault="002B0BBA" w:rsidP="002B0BB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행동력</w:t>
            </w:r>
            <w:proofErr w:type="spellEnd"/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순위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42EC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1~4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4F79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9279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5~8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0AAB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0C61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9~12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98F0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0BBA" w:rsidRPr="000E5CF5" w14:paraId="4298A061" w14:textId="77777777" w:rsidTr="000021BD">
        <w:trPr>
          <w:trHeight w:val="330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CD4E" w14:textId="01CDDC48" w:rsidR="002B0BBA" w:rsidRPr="000E5CF5" w:rsidRDefault="002B0BBA" w:rsidP="002B0BB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같은 행에 있는 캐릭터 수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FFA7" w14:textId="54788078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8D19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D358" w14:textId="55724DCF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B9F3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7718" w14:textId="7C3FA278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2이하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A910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0BBA" w:rsidRPr="000E5CF5" w14:paraId="139D78DE" w14:textId="77777777" w:rsidTr="002D6E15">
        <w:trPr>
          <w:trHeight w:val="330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93B5" w14:textId="01C977F7" w:rsidR="002B0BBA" w:rsidRPr="000E5CF5" w:rsidRDefault="002B0BBA" w:rsidP="002B0BBA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공격력 순위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8B3A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1~4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0F4E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F800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5~8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21F1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03D3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9~12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975C" w14:textId="77777777" w:rsidR="002B0BBA" w:rsidRPr="000E5CF5" w:rsidRDefault="002B0BBA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E5CF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D6E15" w:rsidRPr="000E5CF5" w14:paraId="5EA6EF90" w14:textId="77777777" w:rsidTr="002D6E15">
        <w:trPr>
          <w:trHeight w:val="330"/>
        </w:trPr>
        <w:tc>
          <w:tcPr>
            <w:tcW w:w="9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C6EB874" w14:textId="55414E8C" w:rsidR="002D6E15" w:rsidRPr="000E5CF5" w:rsidRDefault="002D6E15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점수 플로우 차트</w:t>
            </w:r>
          </w:p>
        </w:tc>
      </w:tr>
      <w:tr w:rsidR="002D6E15" w:rsidRPr="000E5CF5" w14:paraId="20D6A817" w14:textId="77777777" w:rsidTr="002D6E15">
        <w:trPr>
          <w:trHeight w:val="5102"/>
        </w:trPr>
        <w:tc>
          <w:tcPr>
            <w:tcW w:w="9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8A31F" w14:textId="5FAF9B76" w:rsidR="002D6E15" w:rsidRDefault="002D6E15" w:rsidP="005D28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EEBE1E5" wp14:editId="6A45FAD6">
                  <wp:extent cx="5040000" cy="3139192"/>
                  <wp:effectExtent l="0" t="0" r="8255" b="4445"/>
                  <wp:docPr id="648" name="그림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3139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2E7A9" w14:textId="1F05F97B" w:rsidR="00665A17" w:rsidRDefault="00665A17" w:rsidP="00591590">
      <w:pPr>
        <w:pStyle w:val="a0"/>
        <w:numPr>
          <w:ilvl w:val="0"/>
          <w:numId w:val="0"/>
        </w:numPr>
        <w:ind w:left="687" w:hanging="403"/>
        <w:rPr>
          <w:b/>
          <w:bCs/>
        </w:rPr>
      </w:pPr>
    </w:p>
    <w:p w14:paraId="67E4FC19" w14:textId="3B6164F8" w:rsidR="002D6E15" w:rsidRDefault="002D6E15">
      <w:pPr>
        <w:widowControl/>
        <w:wordWrap/>
        <w:autoSpaceDE/>
        <w:autoSpaceDN/>
        <w:jc w:val="left"/>
        <w:rPr>
          <w:rFonts w:ascii="굴림" w:eastAsiaTheme="minorEastAsia" w:hAnsi="굴림"/>
          <w:sz w:val="18"/>
          <w:szCs w:val="24"/>
        </w:rPr>
      </w:pPr>
      <w:r>
        <w:br w:type="page"/>
      </w:r>
    </w:p>
    <w:p w14:paraId="226B43C7" w14:textId="77777777" w:rsidR="00982EA4" w:rsidRDefault="00982EA4" w:rsidP="00E44055">
      <w:pPr>
        <w:pStyle w:val="a0"/>
        <w:numPr>
          <w:ilvl w:val="0"/>
          <w:numId w:val="0"/>
        </w:numPr>
      </w:pPr>
    </w:p>
    <w:tbl>
      <w:tblPr>
        <w:tblW w:w="91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"/>
        <w:gridCol w:w="8334"/>
      </w:tblGrid>
      <w:tr w:rsidR="002D6E15" w:rsidRPr="000E5CF5" w14:paraId="4333E0F1" w14:textId="77777777" w:rsidTr="002654DA">
        <w:trPr>
          <w:trHeight w:val="330"/>
        </w:trPr>
        <w:tc>
          <w:tcPr>
            <w:tcW w:w="9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88A523" w14:textId="5D855AC2" w:rsidR="002D6E15" w:rsidRPr="000E5CF5" w:rsidRDefault="002D6E15" w:rsidP="002D6E1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br w:type="page"/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스킬 선택 플로우 차트</w:t>
            </w:r>
          </w:p>
        </w:tc>
      </w:tr>
      <w:tr w:rsidR="00E44055" w:rsidRPr="000E5CF5" w14:paraId="079076FC" w14:textId="77777777" w:rsidTr="002D6E15">
        <w:trPr>
          <w:trHeight w:val="33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4CF9964" w14:textId="77777777" w:rsidR="00E44055" w:rsidRDefault="00E44055" w:rsidP="0071169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선정</w:t>
            </w:r>
          </w:p>
          <w:p w14:paraId="31FD0AFD" w14:textId="7FE5FAB3" w:rsidR="00E44055" w:rsidRDefault="00E44055" w:rsidP="0071169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기준</w:t>
            </w:r>
          </w:p>
        </w:tc>
        <w:tc>
          <w:tcPr>
            <w:tcW w:w="8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3DC064" w14:textId="77777777" w:rsidR="00E44055" w:rsidRDefault="00E44055" w:rsidP="00E44055">
            <w:pPr>
              <w:pStyle w:val="a0"/>
              <w:tabs>
                <w:tab w:val="clear" w:pos="590"/>
              </w:tabs>
              <w:ind w:left="317" w:hanging="261"/>
            </w:pPr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플로우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높을수록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구성한다</w:t>
            </w:r>
            <w:r>
              <w:rPr>
                <w:rFonts w:hint="eastAsia"/>
              </w:rPr>
              <w:t>.</w:t>
            </w:r>
          </w:p>
          <w:p w14:paraId="3C0A99EA" w14:textId="77777777" w:rsidR="00E44055" w:rsidRDefault="00E44055" w:rsidP="00E44055">
            <w:pPr>
              <w:pStyle w:val="a0"/>
              <w:tabs>
                <w:tab w:val="clear" w:pos="590"/>
              </w:tabs>
              <w:ind w:left="317" w:hanging="261"/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539B4AC6" w14:textId="6B91BF77" w:rsidR="00E44055" w:rsidRPr="00E44055" w:rsidRDefault="00E44055" w:rsidP="00E44055">
            <w:pPr>
              <w:pStyle w:val="a0"/>
              <w:tabs>
                <w:tab w:val="clear" w:pos="590"/>
              </w:tabs>
              <w:ind w:left="317" w:hanging="261"/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스킬의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행동력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행동력값보다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보충하도록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</w:tr>
      <w:tr w:rsidR="002D6E15" w:rsidRPr="000E5CF5" w14:paraId="5A208D79" w14:textId="77777777" w:rsidTr="00D57CF6">
        <w:trPr>
          <w:trHeight w:val="4535"/>
        </w:trPr>
        <w:tc>
          <w:tcPr>
            <w:tcW w:w="9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BB2A0" w14:textId="03DE8EC4" w:rsidR="002D6E15" w:rsidRPr="000E5CF5" w:rsidRDefault="002D6E15" w:rsidP="0071169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17A04A" wp14:editId="582EA03C">
                  <wp:extent cx="5040000" cy="2712574"/>
                  <wp:effectExtent l="0" t="0" r="8255" b="0"/>
                  <wp:docPr id="706" name="그림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712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FE1FE" w14:textId="15C564BA" w:rsidR="002D6E15" w:rsidRDefault="002D6E15">
      <w:pPr>
        <w:widowControl/>
        <w:wordWrap/>
        <w:autoSpaceDE/>
        <w:autoSpaceDN/>
        <w:jc w:val="left"/>
        <w:rPr>
          <w:rFonts w:ascii="굴림" w:eastAsiaTheme="minorEastAsia" w:hAnsi="굴림"/>
          <w:sz w:val="18"/>
          <w:szCs w:val="24"/>
        </w:rPr>
      </w:pPr>
    </w:p>
    <w:p w14:paraId="50B5F390" w14:textId="77777777" w:rsidR="002D6E15" w:rsidRDefault="002D6E15">
      <w:pPr>
        <w:widowControl/>
        <w:wordWrap/>
        <w:autoSpaceDE/>
        <w:autoSpaceDN/>
        <w:jc w:val="left"/>
        <w:rPr>
          <w:rFonts w:ascii="굴림" w:eastAsiaTheme="minorEastAsia" w:hAnsi="굴림"/>
          <w:sz w:val="18"/>
          <w:szCs w:val="24"/>
        </w:rPr>
      </w:pPr>
      <w:r>
        <w:rPr>
          <w:rFonts w:ascii="굴림" w:eastAsiaTheme="minorEastAsia" w:hAnsi="굴림"/>
          <w:sz w:val="18"/>
          <w:szCs w:val="24"/>
        </w:rPr>
        <w:br w:type="page"/>
      </w:r>
    </w:p>
    <w:p w14:paraId="025BC5F1" w14:textId="77777777" w:rsidR="00665A17" w:rsidRDefault="00665A17">
      <w:pPr>
        <w:widowControl/>
        <w:wordWrap/>
        <w:autoSpaceDE/>
        <w:autoSpaceDN/>
        <w:jc w:val="left"/>
        <w:rPr>
          <w:rFonts w:ascii="굴림" w:eastAsiaTheme="minorEastAsia" w:hAnsi="굴림"/>
          <w:sz w:val="18"/>
          <w:szCs w:val="24"/>
        </w:rPr>
      </w:pPr>
    </w:p>
    <w:p w14:paraId="42D97CA5" w14:textId="612EF5FD" w:rsidR="00D8000B" w:rsidRDefault="009B2774" w:rsidP="005F6105">
      <w:pPr>
        <w:pStyle w:val="a2"/>
        <w:outlineLvl w:val="1"/>
      </w:pPr>
      <w:r>
        <w:rPr>
          <w:rFonts w:hint="eastAsia"/>
        </w:rPr>
        <w:t xml:space="preserve"> </w:t>
      </w:r>
      <w:bookmarkStart w:id="16" w:name="_Toc25064394"/>
      <w:r w:rsidR="00D8000B">
        <w:rPr>
          <w:rFonts w:hint="eastAsia"/>
        </w:rPr>
        <w:t>타겟 선</w:t>
      </w:r>
      <w:r>
        <w:rPr>
          <w:rFonts w:hint="eastAsia"/>
        </w:rPr>
        <w:t>택</w:t>
      </w:r>
      <w:r w:rsidR="00D8000B">
        <w:rPr>
          <w:rFonts w:hint="eastAsia"/>
        </w:rPr>
        <w:t xml:space="preserve"> </w:t>
      </w:r>
      <w:r w:rsidR="00B37010">
        <w:rPr>
          <w:rFonts w:hint="eastAsia"/>
        </w:rPr>
        <w:t>시스템</w:t>
      </w:r>
      <w:bookmarkEnd w:id="16"/>
    </w:p>
    <w:p w14:paraId="5E83FDCE" w14:textId="77777777" w:rsidR="00C60FF9" w:rsidRDefault="00C60FF9" w:rsidP="00C60FF9">
      <w:pPr>
        <w:pStyle w:val="a0"/>
        <w:numPr>
          <w:ilvl w:val="0"/>
          <w:numId w:val="0"/>
        </w:numPr>
        <w:ind w:left="684"/>
      </w:pPr>
    </w:p>
    <w:p w14:paraId="4E21ACF3" w14:textId="77777777" w:rsidR="00E2093A" w:rsidRDefault="00E2093A" w:rsidP="00E2093A">
      <w:pPr>
        <w:pStyle w:val="a0"/>
        <w:numPr>
          <w:ilvl w:val="0"/>
          <w:numId w:val="0"/>
        </w:numPr>
        <w:ind w:left="684" w:hanging="400"/>
      </w:pPr>
    </w:p>
    <w:tbl>
      <w:tblPr>
        <w:tblW w:w="91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7913"/>
      </w:tblGrid>
      <w:tr w:rsidR="002D6E15" w:rsidRPr="000E5CF5" w14:paraId="5D7600A9" w14:textId="77777777" w:rsidTr="005B1181">
        <w:trPr>
          <w:trHeight w:val="330"/>
        </w:trPr>
        <w:tc>
          <w:tcPr>
            <w:tcW w:w="9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3BF503E" w14:textId="2CFE53F3" w:rsidR="002D6E15" w:rsidRDefault="002D6E15" w:rsidP="002D6E15">
            <w:pPr>
              <w:pStyle w:val="a0"/>
              <w:numPr>
                <w:ilvl w:val="0"/>
                <w:numId w:val="0"/>
              </w:numPr>
              <w:tabs>
                <w:tab w:val="clear" w:pos="590"/>
              </w:tabs>
              <w:jc w:val="center"/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타겟 선정 플로우 차트</w:t>
            </w:r>
          </w:p>
        </w:tc>
      </w:tr>
      <w:tr w:rsidR="002D6E15" w:rsidRPr="000E5CF5" w14:paraId="30F74EEA" w14:textId="77777777" w:rsidTr="002D6E15"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4E0D274" w14:textId="02D64BA1" w:rsidR="002D6E15" w:rsidRDefault="002D6E15" w:rsidP="0071169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기획의도</w:t>
            </w:r>
          </w:p>
        </w:tc>
        <w:tc>
          <w:tcPr>
            <w:tcW w:w="7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94AA5F" w14:textId="77777777" w:rsidR="002D6E15" w:rsidRDefault="002D6E15" w:rsidP="002D6E15">
            <w:pPr>
              <w:pStyle w:val="a0"/>
              <w:tabs>
                <w:tab w:val="clear" w:pos="590"/>
              </w:tabs>
              <w:ind w:left="178" w:hanging="178"/>
            </w:pPr>
            <w:r>
              <w:rPr>
                <w:rFonts w:hint="eastAsia"/>
              </w:rPr>
              <w:t>스킬을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캐릭터의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행의</w:t>
            </w:r>
            <w:r>
              <w:rPr>
                <w:rFonts w:hint="eastAsia"/>
              </w:rPr>
              <w:t xml:space="preserve"> N</w:t>
            </w:r>
            <w:r>
              <w:t>PC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658AF70" w14:textId="77777777" w:rsidR="002D6E15" w:rsidRDefault="002D6E15" w:rsidP="002D6E15">
            <w:pPr>
              <w:pStyle w:val="a0"/>
              <w:tabs>
                <w:tab w:val="clear" w:pos="590"/>
              </w:tabs>
              <w:ind w:left="178" w:hanging="178"/>
            </w:pP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행에</w:t>
            </w:r>
            <w:r>
              <w:rPr>
                <w:rFonts w:hint="eastAsia"/>
              </w:rPr>
              <w:t xml:space="preserve"> </w:t>
            </w:r>
            <w:r>
              <w:t>NPC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7FF68FCB" w14:textId="15A175CB" w:rsidR="002D6E15" w:rsidRPr="002D6E15" w:rsidRDefault="002D6E15" w:rsidP="002D6E15">
            <w:pPr>
              <w:pStyle w:val="a0"/>
              <w:tabs>
                <w:tab w:val="clear" w:pos="590"/>
              </w:tabs>
              <w:ind w:left="178" w:hanging="178"/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오토로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타겟을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플로우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차트</w:t>
            </w:r>
          </w:p>
        </w:tc>
      </w:tr>
      <w:tr w:rsidR="002D6E15" w:rsidRPr="000E5CF5" w14:paraId="63497B9F" w14:textId="77777777" w:rsidTr="00B9370A">
        <w:trPr>
          <w:trHeight w:val="10205"/>
        </w:trPr>
        <w:tc>
          <w:tcPr>
            <w:tcW w:w="9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E42D" w14:textId="65BA63E9" w:rsidR="002D6E15" w:rsidRPr="000E5CF5" w:rsidRDefault="002D6E15" w:rsidP="0071169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A97C4B3" wp14:editId="7F6ABD51">
                  <wp:extent cx="5040000" cy="6212190"/>
                  <wp:effectExtent l="0" t="0" r="8255" b="0"/>
                  <wp:docPr id="733" name="그림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62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5931A" w14:textId="77777777" w:rsidR="00B045DB" w:rsidRDefault="00B045DB" w:rsidP="00B045DB">
      <w:pPr>
        <w:pStyle w:val="a0"/>
        <w:numPr>
          <w:ilvl w:val="0"/>
          <w:numId w:val="0"/>
        </w:numPr>
        <w:ind w:left="684"/>
      </w:pPr>
    </w:p>
    <w:p w14:paraId="1CE202D4" w14:textId="12BACDDE" w:rsidR="00665A17" w:rsidRDefault="00665A17">
      <w:pPr>
        <w:widowControl/>
        <w:wordWrap/>
        <w:autoSpaceDE/>
        <w:autoSpaceDN/>
        <w:jc w:val="left"/>
        <w:rPr>
          <w:rFonts w:ascii="굴림" w:eastAsiaTheme="minorEastAsia" w:hAnsi="굴림"/>
          <w:sz w:val="18"/>
          <w:szCs w:val="24"/>
        </w:rPr>
      </w:pPr>
      <w:r>
        <w:br w:type="page"/>
      </w:r>
    </w:p>
    <w:p w14:paraId="3359A3A9" w14:textId="288D082E" w:rsidR="00476124" w:rsidRDefault="00476124" w:rsidP="00685D6E">
      <w:pPr>
        <w:pStyle w:val="a2"/>
        <w:outlineLvl w:val="1"/>
      </w:pPr>
      <w:r>
        <w:rPr>
          <w:rFonts w:hint="eastAsia"/>
        </w:rPr>
        <w:lastRenderedPageBreak/>
        <w:t xml:space="preserve"> </w:t>
      </w:r>
      <w:bookmarkStart w:id="17" w:name="_Toc25064395"/>
      <w:r>
        <w:rPr>
          <w:rFonts w:hint="eastAsia"/>
        </w:rPr>
        <w:t>데미지 계산</w:t>
      </w:r>
      <w:r w:rsidR="005E1D85">
        <w:rPr>
          <w:rFonts w:hint="eastAsia"/>
        </w:rPr>
        <w:t xml:space="preserve"> 시스템</w:t>
      </w:r>
      <w:bookmarkEnd w:id="17"/>
    </w:p>
    <w:p w14:paraId="3FCF2CB8" w14:textId="77777777" w:rsidR="002C7A5C" w:rsidRDefault="002C7A5C" w:rsidP="002C7A5C">
      <w:pPr>
        <w:pStyle w:val="a0"/>
        <w:numPr>
          <w:ilvl w:val="0"/>
          <w:numId w:val="0"/>
        </w:numPr>
        <w:ind w:left="684" w:hanging="400"/>
      </w:pPr>
    </w:p>
    <w:p w14:paraId="2FB25404" w14:textId="5C064AF0" w:rsidR="006D0619" w:rsidRDefault="006D0619" w:rsidP="006D0619">
      <w:pPr>
        <w:pStyle w:val="a0"/>
      </w:pPr>
      <w:r>
        <w:rPr>
          <w:rFonts w:hint="eastAsia"/>
        </w:rPr>
        <w:t>스킬이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타겟에게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 w:rsidR="006330A4">
        <w:rPr>
          <w:rFonts w:hint="eastAsia"/>
        </w:rPr>
        <w:t>플로우</w:t>
      </w:r>
      <w:r w:rsidR="006330A4">
        <w:rPr>
          <w:rFonts w:hint="eastAsia"/>
        </w:rPr>
        <w:t xml:space="preserve"> </w:t>
      </w:r>
      <w:r w:rsidR="006330A4">
        <w:rPr>
          <w:rFonts w:hint="eastAsia"/>
        </w:rPr>
        <w:t>차트</w:t>
      </w:r>
    </w:p>
    <w:p w14:paraId="5A516FC1" w14:textId="77777777" w:rsidR="002C7A5C" w:rsidRDefault="002C7A5C" w:rsidP="002C7A5C">
      <w:pPr>
        <w:pStyle w:val="a0"/>
        <w:numPr>
          <w:ilvl w:val="0"/>
          <w:numId w:val="0"/>
        </w:numPr>
        <w:ind w:left="684" w:hanging="400"/>
      </w:pPr>
    </w:p>
    <w:tbl>
      <w:tblPr>
        <w:tblW w:w="91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4"/>
      </w:tblGrid>
      <w:tr w:rsidR="002D6E15" w:rsidRPr="000E5CF5" w14:paraId="72E92B3C" w14:textId="77777777" w:rsidTr="00931D11">
        <w:trPr>
          <w:trHeight w:val="330"/>
        </w:trPr>
        <w:tc>
          <w:tcPr>
            <w:tcW w:w="9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64E3F8F" w14:textId="7CF82B26" w:rsidR="002D6E15" w:rsidRPr="000E5CF5" w:rsidRDefault="002D6E15" w:rsidP="002D6E1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br w:type="page"/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데미지 계산 플로우 차트</w:t>
            </w:r>
          </w:p>
        </w:tc>
      </w:tr>
      <w:tr w:rsidR="002D6E15" w:rsidRPr="000E5CF5" w14:paraId="0E70C2D7" w14:textId="77777777" w:rsidTr="001D4D9B">
        <w:trPr>
          <w:trHeight w:val="11339"/>
        </w:trPr>
        <w:tc>
          <w:tcPr>
            <w:tcW w:w="9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AC2D2" w14:textId="79634706" w:rsidR="002D6E15" w:rsidRPr="000E5CF5" w:rsidRDefault="002D6E15" w:rsidP="0071169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0A8B606" wp14:editId="135C0655">
                  <wp:extent cx="5040000" cy="7036281"/>
                  <wp:effectExtent l="0" t="0" r="8255" b="0"/>
                  <wp:docPr id="655" name="그림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70362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0D996" w14:textId="01A10A5D" w:rsidR="00665A17" w:rsidRDefault="00665A17" w:rsidP="001009F0">
      <w:pPr>
        <w:pStyle w:val="a0"/>
        <w:numPr>
          <w:ilvl w:val="0"/>
          <w:numId w:val="0"/>
        </w:numPr>
        <w:ind w:left="684" w:hanging="400"/>
      </w:pPr>
    </w:p>
    <w:p w14:paraId="6A299D0A" w14:textId="08A25344" w:rsidR="00982EA4" w:rsidRPr="002D6E15" w:rsidRDefault="00982EA4" w:rsidP="002D6E15">
      <w:pPr>
        <w:widowControl/>
        <w:wordWrap/>
        <w:autoSpaceDE/>
        <w:autoSpaceDN/>
        <w:jc w:val="left"/>
        <w:rPr>
          <w:rFonts w:ascii="굴림" w:eastAsiaTheme="minorEastAsia" w:hAnsi="굴림"/>
          <w:sz w:val="18"/>
          <w:szCs w:val="24"/>
        </w:rPr>
      </w:pPr>
    </w:p>
    <w:sectPr w:rsidR="00982EA4" w:rsidRPr="002D6E15" w:rsidSect="00B56838">
      <w:headerReference w:type="default" r:id="rId14"/>
      <w:footerReference w:type="default" r:id="rId15"/>
      <w:pgSz w:w="11906" w:h="16838"/>
      <w:pgMar w:top="1701" w:right="1134" w:bottom="992" w:left="1134" w:header="1418" w:footer="36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C9E22" w14:textId="77777777" w:rsidR="00711697" w:rsidRDefault="00711697" w:rsidP="00E8393F">
      <w:pPr>
        <w:ind w:left="284"/>
      </w:pPr>
      <w:r>
        <w:separator/>
      </w:r>
    </w:p>
  </w:endnote>
  <w:endnote w:type="continuationSeparator" w:id="0">
    <w:p w14:paraId="26BBDC0B" w14:textId="77777777" w:rsidR="00711697" w:rsidRDefault="00711697" w:rsidP="00E8393F">
      <w:pPr>
        <w:ind w:left="28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64BE" w14:textId="6BE87D12" w:rsidR="00711697" w:rsidRPr="00FD3830" w:rsidRDefault="00711697" w:rsidP="00B20E57">
    <w:pPr>
      <w:pStyle w:val="af3"/>
      <w:ind w:leftChars="142" w:left="284" w:firstLineChars="900" w:firstLine="1620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2D1920" wp14:editId="1896CAA3">
              <wp:simplePos x="0" y="0"/>
              <wp:positionH relativeFrom="column">
                <wp:posOffset>-85725</wp:posOffset>
              </wp:positionH>
              <wp:positionV relativeFrom="paragraph">
                <wp:posOffset>9525</wp:posOffset>
              </wp:positionV>
              <wp:extent cx="6290945" cy="0"/>
              <wp:effectExtent l="15240" t="15240" r="18415" b="2286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094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21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-6.75pt;margin-top:.75pt;width:495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" strokeweight="2.25pt"/>
          </w:pict>
        </mc:Fallback>
      </mc:AlternateContent>
    </w:r>
    <w:r>
      <w:rPr>
        <w:rFonts w:hint="eastAsia"/>
        <w:b/>
        <w:kern w:val="0"/>
        <w:sz w:val="18"/>
        <w:szCs w:val="18"/>
      </w:rPr>
      <w:t xml:space="preserve">                                                                            </w:t>
    </w:r>
    <w:r w:rsidRPr="00DA4FA8">
      <w:rPr>
        <w:b/>
        <w:kern w:val="0"/>
        <w:sz w:val="18"/>
        <w:szCs w:val="18"/>
      </w:rPr>
      <w:fldChar w:fldCharType="begin"/>
    </w:r>
    <w:r w:rsidRPr="00DA4FA8">
      <w:rPr>
        <w:b/>
        <w:kern w:val="0"/>
        <w:sz w:val="18"/>
        <w:szCs w:val="18"/>
      </w:rPr>
      <w:instrText xml:space="preserve"> PAGE   \* MERGEFORMAT </w:instrText>
    </w:r>
    <w:r w:rsidRPr="00DA4FA8">
      <w:rPr>
        <w:b/>
        <w:kern w:val="0"/>
        <w:sz w:val="18"/>
        <w:szCs w:val="18"/>
      </w:rPr>
      <w:fldChar w:fldCharType="separate"/>
    </w:r>
    <w:r w:rsidRPr="003B4B79">
      <w:rPr>
        <w:b/>
        <w:noProof/>
        <w:kern w:val="0"/>
        <w:sz w:val="18"/>
        <w:szCs w:val="18"/>
        <w:lang w:val="ko-KR"/>
      </w:rPr>
      <w:t>4</w:t>
    </w:r>
    <w:r w:rsidRPr="00DA4FA8">
      <w:rPr>
        <w:b/>
        <w:kern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94BBF" w14:textId="77777777" w:rsidR="00711697" w:rsidRDefault="00711697" w:rsidP="00E8393F">
      <w:pPr>
        <w:ind w:left="284"/>
      </w:pPr>
      <w:r>
        <w:separator/>
      </w:r>
    </w:p>
  </w:footnote>
  <w:footnote w:type="continuationSeparator" w:id="0">
    <w:p w14:paraId="4FE8DC2E" w14:textId="77777777" w:rsidR="00711697" w:rsidRDefault="00711697" w:rsidP="00E8393F">
      <w:pPr>
        <w:ind w:left="28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5612" w14:textId="3E3CBED3" w:rsidR="00711697" w:rsidRPr="003056B8" w:rsidRDefault="00711697" w:rsidP="00E8393F">
    <w:pPr>
      <w:pStyle w:val="af3"/>
      <w:ind w:left="284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48713E" wp14:editId="0983896C">
              <wp:simplePos x="0" y="0"/>
              <wp:positionH relativeFrom="column">
                <wp:posOffset>-85725</wp:posOffset>
              </wp:positionH>
              <wp:positionV relativeFrom="paragraph">
                <wp:posOffset>191135</wp:posOffset>
              </wp:positionV>
              <wp:extent cx="6330950" cy="0"/>
              <wp:effectExtent l="15240" t="15240" r="16510" b="1333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09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059E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6.75pt;margin-top:15.05pt;width:49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" strokeweight="1.5pt"/>
          </w:pict>
        </mc:Fallback>
      </mc:AlternateContent>
    </w:r>
    <w:r>
      <w:rPr>
        <w:rFonts w:hint="eastAsia"/>
        <w:b/>
        <w:kern w:val="0"/>
        <w:sz w:val="18"/>
        <w:szCs w:val="18"/>
      </w:rPr>
      <w:t>기획서</w:t>
    </w:r>
    <w:r>
      <w:rPr>
        <w:rFonts w:hint="eastAsia"/>
        <w:b/>
        <w:kern w:val="0"/>
        <w:sz w:val="18"/>
        <w:szCs w:val="18"/>
      </w:rPr>
      <w:tab/>
    </w:r>
    <w:r>
      <w:rPr>
        <w:rFonts w:hint="eastAsia"/>
        <w:b/>
        <w:kern w:val="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74D"/>
    <w:multiLevelType w:val="hybridMultilevel"/>
    <w:tmpl w:val="AB50C47E"/>
    <w:lvl w:ilvl="0" w:tplc="8C16D276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2360B34"/>
    <w:multiLevelType w:val="hybridMultilevel"/>
    <w:tmpl w:val="F894D874"/>
    <w:lvl w:ilvl="0" w:tplc="63DC4C92">
      <w:start w:val="1"/>
      <w:numFmt w:val="bullet"/>
      <w:pStyle w:val="a"/>
      <w:lvlText w:val="–"/>
      <w:lvlJc w:val="left"/>
      <w:pPr>
        <w:ind w:left="1084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 w15:restartNumberingAfterBreak="0">
    <w:nsid w:val="04B25A3C"/>
    <w:multiLevelType w:val="hybridMultilevel"/>
    <w:tmpl w:val="10E2F9FA"/>
    <w:lvl w:ilvl="0" w:tplc="3BACC04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 w15:restartNumberingAfterBreak="0">
    <w:nsid w:val="05750560"/>
    <w:multiLevelType w:val="hybridMultilevel"/>
    <w:tmpl w:val="B8263D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6F75AAF"/>
    <w:multiLevelType w:val="hybridMultilevel"/>
    <w:tmpl w:val="8F843D02"/>
    <w:lvl w:ilvl="0" w:tplc="F1807B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9D64A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44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FD4EF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262BE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F60EA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16A8B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DE677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FC2C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084D1DC2"/>
    <w:multiLevelType w:val="hybridMultilevel"/>
    <w:tmpl w:val="75EC5E3E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086B3411"/>
    <w:multiLevelType w:val="hybridMultilevel"/>
    <w:tmpl w:val="632E51B6"/>
    <w:lvl w:ilvl="0" w:tplc="0958E89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9512844"/>
    <w:multiLevelType w:val="hybridMultilevel"/>
    <w:tmpl w:val="A01E3EC0"/>
    <w:lvl w:ilvl="0" w:tplc="CC22D5D4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0A952E7D"/>
    <w:multiLevelType w:val="hybridMultilevel"/>
    <w:tmpl w:val="A0347C86"/>
    <w:lvl w:ilvl="0" w:tplc="9A58B0A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0E3B2706"/>
    <w:multiLevelType w:val="hybridMultilevel"/>
    <w:tmpl w:val="545CAC4E"/>
    <w:lvl w:ilvl="0" w:tplc="1C82F16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128B1310"/>
    <w:multiLevelType w:val="hybridMultilevel"/>
    <w:tmpl w:val="0F6AB9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1453C2"/>
    <w:multiLevelType w:val="hybridMultilevel"/>
    <w:tmpl w:val="185614DE"/>
    <w:lvl w:ilvl="0" w:tplc="12742C20">
      <w:start w:val="1"/>
      <w:numFmt w:val="bullet"/>
      <w:pStyle w:val="a0"/>
      <w:lvlText w:val=""/>
      <w:lvlJc w:val="left"/>
      <w:pPr>
        <w:ind w:left="684" w:hanging="40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2" w15:restartNumberingAfterBreak="0">
    <w:nsid w:val="1A1D784A"/>
    <w:multiLevelType w:val="hybridMultilevel"/>
    <w:tmpl w:val="FFE6D64A"/>
    <w:lvl w:ilvl="0" w:tplc="D57ECCA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C023842"/>
    <w:multiLevelType w:val="hybridMultilevel"/>
    <w:tmpl w:val="EE1A016E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4" w15:restartNumberingAfterBreak="0">
    <w:nsid w:val="1C1E6D53"/>
    <w:multiLevelType w:val="hybridMultilevel"/>
    <w:tmpl w:val="83C0BEE0"/>
    <w:lvl w:ilvl="0" w:tplc="8A20763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 w15:restartNumberingAfterBreak="0">
    <w:nsid w:val="1F845054"/>
    <w:multiLevelType w:val="hybridMultilevel"/>
    <w:tmpl w:val="35F8D640"/>
    <w:lvl w:ilvl="0" w:tplc="E44E0AD0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20E817FF"/>
    <w:multiLevelType w:val="hybridMultilevel"/>
    <w:tmpl w:val="7A5EEEA4"/>
    <w:lvl w:ilvl="0" w:tplc="2390B9C6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7" w15:restartNumberingAfterBreak="0">
    <w:nsid w:val="21D945F6"/>
    <w:multiLevelType w:val="hybridMultilevel"/>
    <w:tmpl w:val="E8DE0FF0"/>
    <w:lvl w:ilvl="0" w:tplc="EEA0F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30C46E3"/>
    <w:multiLevelType w:val="hybridMultilevel"/>
    <w:tmpl w:val="6DC0F3DC"/>
    <w:lvl w:ilvl="0" w:tplc="0409000B">
      <w:start w:val="1"/>
      <w:numFmt w:val="bullet"/>
      <w:lvlText w:val="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9" w15:restartNumberingAfterBreak="0">
    <w:nsid w:val="23727AA1"/>
    <w:multiLevelType w:val="hybridMultilevel"/>
    <w:tmpl w:val="3E4EB4BC"/>
    <w:lvl w:ilvl="0" w:tplc="EB4C5BF6">
      <w:start w:val="1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8904D70"/>
    <w:multiLevelType w:val="multilevel"/>
    <w:tmpl w:val="A13E4BB8"/>
    <w:lvl w:ilvl="0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pStyle w:val="a3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293627E2"/>
    <w:multiLevelType w:val="hybridMultilevel"/>
    <w:tmpl w:val="B91873D8"/>
    <w:lvl w:ilvl="0" w:tplc="018A6712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2" w15:restartNumberingAfterBreak="0">
    <w:nsid w:val="2F341847"/>
    <w:multiLevelType w:val="hybridMultilevel"/>
    <w:tmpl w:val="1B62F52A"/>
    <w:lvl w:ilvl="0" w:tplc="0CFA270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30F021C0"/>
    <w:multiLevelType w:val="hybridMultilevel"/>
    <w:tmpl w:val="3B3CBAB4"/>
    <w:lvl w:ilvl="0" w:tplc="C8527E8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1D6292B"/>
    <w:multiLevelType w:val="hybridMultilevel"/>
    <w:tmpl w:val="1ACC867A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37B973AF"/>
    <w:multiLevelType w:val="hybridMultilevel"/>
    <w:tmpl w:val="AB88186C"/>
    <w:lvl w:ilvl="0" w:tplc="5238903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6" w15:restartNumberingAfterBreak="0">
    <w:nsid w:val="385266D0"/>
    <w:multiLevelType w:val="hybridMultilevel"/>
    <w:tmpl w:val="FB50D874"/>
    <w:lvl w:ilvl="0" w:tplc="D0AE60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3E243807"/>
    <w:multiLevelType w:val="hybridMultilevel"/>
    <w:tmpl w:val="9EEC55E6"/>
    <w:lvl w:ilvl="0" w:tplc="5CC089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3E7379E5"/>
    <w:multiLevelType w:val="hybridMultilevel"/>
    <w:tmpl w:val="4E3237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46BA1A2E"/>
    <w:multiLevelType w:val="hybridMultilevel"/>
    <w:tmpl w:val="9FBA1364"/>
    <w:lvl w:ilvl="0" w:tplc="9982B7E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0" w15:restartNumberingAfterBreak="0">
    <w:nsid w:val="495D2E93"/>
    <w:multiLevelType w:val="hybridMultilevel"/>
    <w:tmpl w:val="EEB6659C"/>
    <w:lvl w:ilvl="0" w:tplc="745436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1" w15:restartNumberingAfterBreak="0">
    <w:nsid w:val="4E7F204F"/>
    <w:multiLevelType w:val="hybridMultilevel"/>
    <w:tmpl w:val="179E7D0C"/>
    <w:lvl w:ilvl="0" w:tplc="0D5862A0">
      <w:start w:val="2009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2" w15:restartNumberingAfterBreak="0">
    <w:nsid w:val="531465B5"/>
    <w:multiLevelType w:val="hybridMultilevel"/>
    <w:tmpl w:val="2F4011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53D26E5C"/>
    <w:multiLevelType w:val="hybridMultilevel"/>
    <w:tmpl w:val="0AB40424"/>
    <w:lvl w:ilvl="0" w:tplc="FBDA9F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4" w15:restartNumberingAfterBreak="0">
    <w:nsid w:val="557F3C12"/>
    <w:multiLevelType w:val="hybridMultilevel"/>
    <w:tmpl w:val="4D1C8250"/>
    <w:lvl w:ilvl="0" w:tplc="BFE67C0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5" w15:restartNumberingAfterBreak="0">
    <w:nsid w:val="58A337A5"/>
    <w:multiLevelType w:val="hybridMultilevel"/>
    <w:tmpl w:val="2DEAE636"/>
    <w:lvl w:ilvl="0" w:tplc="01E874B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6" w15:restartNumberingAfterBreak="0">
    <w:nsid w:val="595902B0"/>
    <w:multiLevelType w:val="hybridMultilevel"/>
    <w:tmpl w:val="1A047664"/>
    <w:lvl w:ilvl="0" w:tplc="D57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AA95578"/>
    <w:multiLevelType w:val="hybridMultilevel"/>
    <w:tmpl w:val="D6B0D24C"/>
    <w:lvl w:ilvl="0" w:tplc="4400290A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8" w15:restartNumberingAfterBreak="0">
    <w:nsid w:val="5F5F1421"/>
    <w:multiLevelType w:val="hybridMultilevel"/>
    <w:tmpl w:val="BBE61C4E"/>
    <w:lvl w:ilvl="0" w:tplc="650ABA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238CD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15462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2986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69445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B0C4A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6620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B6A1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074F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9" w15:restartNumberingAfterBreak="0">
    <w:nsid w:val="67491F1E"/>
    <w:multiLevelType w:val="hybridMultilevel"/>
    <w:tmpl w:val="D310B4BC"/>
    <w:lvl w:ilvl="0" w:tplc="4ED80C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2631CE9"/>
    <w:multiLevelType w:val="hybridMultilevel"/>
    <w:tmpl w:val="A2DA2E0C"/>
    <w:lvl w:ilvl="0" w:tplc="04090001">
      <w:start w:val="1"/>
      <w:numFmt w:val="bullet"/>
      <w:lvlText w:val=""/>
      <w:lvlJc w:val="left"/>
      <w:pPr>
        <w:ind w:left="13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00"/>
      </w:pPr>
      <w:rPr>
        <w:rFonts w:ascii="Wingdings" w:hAnsi="Wingdings" w:hint="default"/>
      </w:rPr>
    </w:lvl>
  </w:abstractNum>
  <w:abstractNum w:abstractNumId="41" w15:restartNumberingAfterBreak="0">
    <w:nsid w:val="74830DAF"/>
    <w:multiLevelType w:val="hybridMultilevel"/>
    <w:tmpl w:val="4BD8FF22"/>
    <w:lvl w:ilvl="0" w:tplc="0409000B">
      <w:start w:val="1"/>
      <w:numFmt w:val="bullet"/>
      <w:lvlText w:val="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2" w15:restartNumberingAfterBreak="0">
    <w:nsid w:val="79656515"/>
    <w:multiLevelType w:val="hybridMultilevel"/>
    <w:tmpl w:val="22EE6CE6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C023F2E"/>
    <w:multiLevelType w:val="hybridMultilevel"/>
    <w:tmpl w:val="6442AE50"/>
    <w:lvl w:ilvl="0" w:tplc="D7A2010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09A9FE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E22A34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57844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FE902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AF7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D0C75A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15EF0E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3926C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4A3DDE"/>
    <w:multiLevelType w:val="hybridMultilevel"/>
    <w:tmpl w:val="4942D79E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43"/>
  </w:num>
  <w:num w:numId="4">
    <w:abstractNumId w:val="25"/>
  </w:num>
  <w:num w:numId="5">
    <w:abstractNumId w:val="16"/>
  </w:num>
  <w:num w:numId="6">
    <w:abstractNumId w:val="34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</w:num>
  <w:num w:numId="10">
    <w:abstractNumId w:val="42"/>
  </w:num>
  <w:num w:numId="11">
    <w:abstractNumId w:val="7"/>
  </w:num>
  <w:num w:numId="12">
    <w:abstractNumId w:val="37"/>
  </w:num>
  <w:num w:numId="13">
    <w:abstractNumId w:val="23"/>
  </w:num>
  <w:num w:numId="14">
    <w:abstractNumId w:val="2"/>
  </w:num>
  <w:num w:numId="15">
    <w:abstractNumId w:val="33"/>
  </w:num>
  <w:num w:numId="16">
    <w:abstractNumId w:val="35"/>
  </w:num>
  <w:num w:numId="17">
    <w:abstractNumId w:val="22"/>
  </w:num>
  <w:num w:numId="18">
    <w:abstractNumId w:val="0"/>
  </w:num>
  <w:num w:numId="19">
    <w:abstractNumId w:val="29"/>
  </w:num>
  <w:num w:numId="20">
    <w:abstractNumId w:val="8"/>
  </w:num>
  <w:num w:numId="21">
    <w:abstractNumId w:val="9"/>
  </w:num>
  <w:num w:numId="22">
    <w:abstractNumId w:val="14"/>
  </w:num>
  <w:num w:numId="23">
    <w:abstractNumId w:val="36"/>
  </w:num>
  <w:num w:numId="24">
    <w:abstractNumId w:val="39"/>
  </w:num>
  <w:num w:numId="25">
    <w:abstractNumId w:val="6"/>
  </w:num>
  <w:num w:numId="26">
    <w:abstractNumId w:val="12"/>
  </w:num>
  <w:num w:numId="27">
    <w:abstractNumId w:val="31"/>
  </w:num>
  <w:num w:numId="28">
    <w:abstractNumId w:val="15"/>
  </w:num>
  <w:num w:numId="29">
    <w:abstractNumId w:val="21"/>
  </w:num>
  <w:num w:numId="30">
    <w:abstractNumId w:val="11"/>
  </w:num>
  <w:num w:numId="31">
    <w:abstractNumId w:val="1"/>
  </w:num>
  <w:num w:numId="32">
    <w:abstractNumId w:val="38"/>
  </w:num>
  <w:num w:numId="33">
    <w:abstractNumId w:val="4"/>
  </w:num>
  <w:num w:numId="34">
    <w:abstractNumId w:val="32"/>
  </w:num>
  <w:num w:numId="35">
    <w:abstractNumId w:val="30"/>
  </w:num>
  <w:num w:numId="36">
    <w:abstractNumId w:val="28"/>
  </w:num>
  <w:num w:numId="37">
    <w:abstractNumId w:val="5"/>
  </w:num>
  <w:num w:numId="38">
    <w:abstractNumId w:val="10"/>
  </w:num>
  <w:num w:numId="39">
    <w:abstractNumId w:val="17"/>
  </w:num>
  <w:num w:numId="40">
    <w:abstractNumId w:val="27"/>
  </w:num>
  <w:num w:numId="41">
    <w:abstractNumId w:val="24"/>
  </w:num>
  <w:num w:numId="42">
    <w:abstractNumId w:val="3"/>
  </w:num>
  <w:num w:numId="43">
    <w:abstractNumId w:val="18"/>
  </w:num>
  <w:num w:numId="44">
    <w:abstractNumId w:val="41"/>
  </w:num>
  <w:num w:numId="45">
    <w:abstractNumId w:val="44"/>
  </w:num>
  <w:num w:numId="46">
    <w:abstractNumId w:val="11"/>
  </w:num>
  <w:num w:numId="47">
    <w:abstractNumId w:val="11"/>
  </w:num>
  <w:num w:numId="48">
    <w:abstractNumId w:val="11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36"/>
    <w:rsid w:val="00001146"/>
    <w:rsid w:val="000021BD"/>
    <w:rsid w:val="000023A9"/>
    <w:rsid w:val="00004EE5"/>
    <w:rsid w:val="00006780"/>
    <w:rsid w:val="00006B06"/>
    <w:rsid w:val="000074AB"/>
    <w:rsid w:val="00007767"/>
    <w:rsid w:val="00013040"/>
    <w:rsid w:val="0001308B"/>
    <w:rsid w:val="0001773F"/>
    <w:rsid w:val="00017BCF"/>
    <w:rsid w:val="00017E42"/>
    <w:rsid w:val="0002436E"/>
    <w:rsid w:val="0002450D"/>
    <w:rsid w:val="00025762"/>
    <w:rsid w:val="00025F7A"/>
    <w:rsid w:val="000272DE"/>
    <w:rsid w:val="0002792E"/>
    <w:rsid w:val="00030B41"/>
    <w:rsid w:val="000334BD"/>
    <w:rsid w:val="00033CED"/>
    <w:rsid w:val="00035C91"/>
    <w:rsid w:val="000368EB"/>
    <w:rsid w:val="00037066"/>
    <w:rsid w:val="00042F36"/>
    <w:rsid w:val="00043FF8"/>
    <w:rsid w:val="00044868"/>
    <w:rsid w:val="00045B0D"/>
    <w:rsid w:val="00050C62"/>
    <w:rsid w:val="00052773"/>
    <w:rsid w:val="00052BF3"/>
    <w:rsid w:val="00052C6B"/>
    <w:rsid w:val="000534DE"/>
    <w:rsid w:val="00054112"/>
    <w:rsid w:val="00057233"/>
    <w:rsid w:val="00057785"/>
    <w:rsid w:val="00057C1C"/>
    <w:rsid w:val="00057C8D"/>
    <w:rsid w:val="00060229"/>
    <w:rsid w:val="00061801"/>
    <w:rsid w:val="00061990"/>
    <w:rsid w:val="00062CC0"/>
    <w:rsid w:val="00067051"/>
    <w:rsid w:val="000728C8"/>
    <w:rsid w:val="00080C22"/>
    <w:rsid w:val="0008117C"/>
    <w:rsid w:val="0008572C"/>
    <w:rsid w:val="00085D0A"/>
    <w:rsid w:val="00090BB6"/>
    <w:rsid w:val="00090FF9"/>
    <w:rsid w:val="000918DE"/>
    <w:rsid w:val="000923CE"/>
    <w:rsid w:val="000949B8"/>
    <w:rsid w:val="00094C99"/>
    <w:rsid w:val="00095B24"/>
    <w:rsid w:val="00096AC7"/>
    <w:rsid w:val="000A0904"/>
    <w:rsid w:val="000A18E6"/>
    <w:rsid w:val="000A29E9"/>
    <w:rsid w:val="000A316A"/>
    <w:rsid w:val="000A338B"/>
    <w:rsid w:val="000A5FB3"/>
    <w:rsid w:val="000B1F8D"/>
    <w:rsid w:val="000B2025"/>
    <w:rsid w:val="000B5514"/>
    <w:rsid w:val="000C073D"/>
    <w:rsid w:val="000C1B7B"/>
    <w:rsid w:val="000C2510"/>
    <w:rsid w:val="000C357B"/>
    <w:rsid w:val="000C60E4"/>
    <w:rsid w:val="000C69BB"/>
    <w:rsid w:val="000C7FA7"/>
    <w:rsid w:val="000D2BF9"/>
    <w:rsid w:val="000D3466"/>
    <w:rsid w:val="000D3A56"/>
    <w:rsid w:val="000D5BA9"/>
    <w:rsid w:val="000D5D3E"/>
    <w:rsid w:val="000D72DE"/>
    <w:rsid w:val="000E156F"/>
    <w:rsid w:val="000E25D5"/>
    <w:rsid w:val="000E317A"/>
    <w:rsid w:val="000E5CF5"/>
    <w:rsid w:val="000E7C7E"/>
    <w:rsid w:val="000F2387"/>
    <w:rsid w:val="000F480D"/>
    <w:rsid w:val="000F4F12"/>
    <w:rsid w:val="000F553E"/>
    <w:rsid w:val="000F6409"/>
    <w:rsid w:val="001002C1"/>
    <w:rsid w:val="001009F0"/>
    <w:rsid w:val="00100EA5"/>
    <w:rsid w:val="00101F6F"/>
    <w:rsid w:val="00102DB7"/>
    <w:rsid w:val="001032B3"/>
    <w:rsid w:val="00103ECC"/>
    <w:rsid w:val="00105FAB"/>
    <w:rsid w:val="00106A89"/>
    <w:rsid w:val="00106D82"/>
    <w:rsid w:val="00107015"/>
    <w:rsid w:val="00110182"/>
    <w:rsid w:val="00113D6C"/>
    <w:rsid w:val="0011454D"/>
    <w:rsid w:val="00114C85"/>
    <w:rsid w:val="00117804"/>
    <w:rsid w:val="00125064"/>
    <w:rsid w:val="00127CEB"/>
    <w:rsid w:val="00130B17"/>
    <w:rsid w:val="00130CDE"/>
    <w:rsid w:val="00131AFE"/>
    <w:rsid w:val="00133181"/>
    <w:rsid w:val="001338B5"/>
    <w:rsid w:val="00134070"/>
    <w:rsid w:val="00134863"/>
    <w:rsid w:val="00135A18"/>
    <w:rsid w:val="00136613"/>
    <w:rsid w:val="00137AA8"/>
    <w:rsid w:val="00140D94"/>
    <w:rsid w:val="00143B10"/>
    <w:rsid w:val="00143E4F"/>
    <w:rsid w:val="0014444D"/>
    <w:rsid w:val="001461C0"/>
    <w:rsid w:val="00150A17"/>
    <w:rsid w:val="00153017"/>
    <w:rsid w:val="001530EE"/>
    <w:rsid w:val="001538DB"/>
    <w:rsid w:val="00153D09"/>
    <w:rsid w:val="001548FA"/>
    <w:rsid w:val="00156D4B"/>
    <w:rsid w:val="00157E6C"/>
    <w:rsid w:val="00166B97"/>
    <w:rsid w:val="00170799"/>
    <w:rsid w:val="001708EE"/>
    <w:rsid w:val="001710CA"/>
    <w:rsid w:val="0017213B"/>
    <w:rsid w:val="001735F0"/>
    <w:rsid w:val="001739F1"/>
    <w:rsid w:val="00176F63"/>
    <w:rsid w:val="00180A1F"/>
    <w:rsid w:val="00181368"/>
    <w:rsid w:val="0018394C"/>
    <w:rsid w:val="0019004F"/>
    <w:rsid w:val="0019071A"/>
    <w:rsid w:val="00190C7F"/>
    <w:rsid w:val="0019203A"/>
    <w:rsid w:val="00193057"/>
    <w:rsid w:val="00193ABD"/>
    <w:rsid w:val="00194830"/>
    <w:rsid w:val="001958D9"/>
    <w:rsid w:val="00195C72"/>
    <w:rsid w:val="001972E4"/>
    <w:rsid w:val="00197699"/>
    <w:rsid w:val="0019775B"/>
    <w:rsid w:val="00197C67"/>
    <w:rsid w:val="001A046B"/>
    <w:rsid w:val="001A2B89"/>
    <w:rsid w:val="001A3C7D"/>
    <w:rsid w:val="001A62C3"/>
    <w:rsid w:val="001B5793"/>
    <w:rsid w:val="001C0932"/>
    <w:rsid w:val="001C254C"/>
    <w:rsid w:val="001C334B"/>
    <w:rsid w:val="001C3F65"/>
    <w:rsid w:val="001C523E"/>
    <w:rsid w:val="001C5578"/>
    <w:rsid w:val="001D11FE"/>
    <w:rsid w:val="001D35F7"/>
    <w:rsid w:val="001D3C7F"/>
    <w:rsid w:val="001D468A"/>
    <w:rsid w:val="001D573C"/>
    <w:rsid w:val="001D62C4"/>
    <w:rsid w:val="001D79A8"/>
    <w:rsid w:val="001E1D01"/>
    <w:rsid w:val="001E3041"/>
    <w:rsid w:val="001E3CCF"/>
    <w:rsid w:val="001E3DEC"/>
    <w:rsid w:val="001E5FE7"/>
    <w:rsid w:val="00203E83"/>
    <w:rsid w:val="002040D3"/>
    <w:rsid w:val="0020423A"/>
    <w:rsid w:val="00205AE8"/>
    <w:rsid w:val="0020639C"/>
    <w:rsid w:val="0020649C"/>
    <w:rsid w:val="00207799"/>
    <w:rsid w:val="00207A1F"/>
    <w:rsid w:val="00207C61"/>
    <w:rsid w:val="00207D44"/>
    <w:rsid w:val="00211D4C"/>
    <w:rsid w:val="002123D5"/>
    <w:rsid w:val="00222CB2"/>
    <w:rsid w:val="00224670"/>
    <w:rsid w:val="00225DAD"/>
    <w:rsid w:val="00227675"/>
    <w:rsid w:val="002309D5"/>
    <w:rsid w:val="00230D8F"/>
    <w:rsid w:val="00232975"/>
    <w:rsid w:val="00233A26"/>
    <w:rsid w:val="0023401C"/>
    <w:rsid w:val="00235AAD"/>
    <w:rsid w:val="0023724B"/>
    <w:rsid w:val="00237A1D"/>
    <w:rsid w:val="00237A85"/>
    <w:rsid w:val="00242801"/>
    <w:rsid w:val="002429C8"/>
    <w:rsid w:val="002431F3"/>
    <w:rsid w:val="00252C29"/>
    <w:rsid w:val="00252FE8"/>
    <w:rsid w:val="002539B8"/>
    <w:rsid w:val="002563C7"/>
    <w:rsid w:val="00256560"/>
    <w:rsid w:val="0025720F"/>
    <w:rsid w:val="00257459"/>
    <w:rsid w:val="00261379"/>
    <w:rsid w:val="00265BFA"/>
    <w:rsid w:val="00266B17"/>
    <w:rsid w:val="00267102"/>
    <w:rsid w:val="002677DA"/>
    <w:rsid w:val="00271EFF"/>
    <w:rsid w:val="002729F6"/>
    <w:rsid w:val="00273613"/>
    <w:rsid w:val="002749A6"/>
    <w:rsid w:val="00275684"/>
    <w:rsid w:val="00276575"/>
    <w:rsid w:val="002779C6"/>
    <w:rsid w:val="002800C5"/>
    <w:rsid w:val="00280C5E"/>
    <w:rsid w:val="0028151D"/>
    <w:rsid w:val="00284E8D"/>
    <w:rsid w:val="00284F8C"/>
    <w:rsid w:val="00285521"/>
    <w:rsid w:val="002868A2"/>
    <w:rsid w:val="002914F4"/>
    <w:rsid w:val="00291F5F"/>
    <w:rsid w:val="00292B77"/>
    <w:rsid w:val="002937CC"/>
    <w:rsid w:val="00293F22"/>
    <w:rsid w:val="00293FC1"/>
    <w:rsid w:val="00295891"/>
    <w:rsid w:val="0029770C"/>
    <w:rsid w:val="00297747"/>
    <w:rsid w:val="002A22DE"/>
    <w:rsid w:val="002A4057"/>
    <w:rsid w:val="002A466B"/>
    <w:rsid w:val="002A4A84"/>
    <w:rsid w:val="002A614A"/>
    <w:rsid w:val="002A7649"/>
    <w:rsid w:val="002B0205"/>
    <w:rsid w:val="002B0BBA"/>
    <w:rsid w:val="002B211F"/>
    <w:rsid w:val="002C1FCB"/>
    <w:rsid w:val="002C2694"/>
    <w:rsid w:val="002C2C38"/>
    <w:rsid w:val="002C414F"/>
    <w:rsid w:val="002C5A38"/>
    <w:rsid w:val="002C6C3C"/>
    <w:rsid w:val="002C6CBD"/>
    <w:rsid w:val="002C7A5C"/>
    <w:rsid w:val="002C7C8F"/>
    <w:rsid w:val="002D0C27"/>
    <w:rsid w:val="002D1BE1"/>
    <w:rsid w:val="002D1F20"/>
    <w:rsid w:val="002D299C"/>
    <w:rsid w:val="002D4914"/>
    <w:rsid w:val="002D4CAD"/>
    <w:rsid w:val="002D57A7"/>
    <w:rsid w:val="002D6E15"/>
    <w:rsid w:val="002D779F"/>
    <w:rsid w:val="002E05D9"/>
    <w:rsid w:val="002E2CCF"/>
    <w:rsid w:val="002E3C94"/>
    <w:rsid w:val="002E653C"/>
    <w:rsid w:val="002E7344"/>
    <w:rsid w:val="002F1497"/>
    <w:rsid w:val="002F2DA1"/>
    <w:rsid w:val="002F31A3"/>
    <w:rsid w:val="002F3F12"/>
    <w:rsid w:val="002F4867"/>
    <w:rsid w:val="002F4AC1"/>
    <w:rsid w:val="003023BF"/>
    <w:rsid w:val="00304B8B"/>
    <w:rsid w:val="003056B8"/>
    <w:rsid w:val="00306C81"/>
    <w:rsid w:val="003076CF"/>
    <w:rsid w:val="00307718"/>
    <w:rsid w:val="00307F99"/>
    <w:rsid w:val="00307FD5"/>
    <w:rsid w:val="00312D8D"/>
    <w:rsid w:val="0031304E"/>
    <w:rsid w:val="00317D9B"/>
    <w:rsid w:val="00317FD4"/>
    <w:rsid w:val="00320562"/>
    <w:rsid w:val="00323004"/>
    <w:rsid w:val="00325F49"/>
    <w:rsid w:val="00326F8A"/>
    <w:rsid w:val="0032782A"/>
    <w:rsid w:val="00327E96"/>
    <w:rsid w:val="00331AD5"/>
    <w:rsid w:val="0033333B"/>
    <w:rsid w:val="00333EAA"/>
    <w:rsid w:val="00335A92"/>
    <w:rsid w:val="0033646B"/>
    <w:rsid w:val="0034059E"/>
    <w:rsid w:val="003409DE"/>
    <w:rsid w:val="00341828"/>
    <w:rsid w:val="00341E81"/>
    <w:rsid w:val="00345135"/>
    <w:rsid w:val="00345FF2"/>
    <w:rsid w:val="00351BB9"/>
    <w:rsid w:val="00354E1E"/>
    <w:rsid w:val="00354EEF"/>
    <w:rsid w:val="003557CA"/>
    <w:rsid w:val="0035679B"/>
    <w:rsid w:val="003575E7"/>
    <w:rsid w:val="003625CB"/>
    <w:rsid w:val="003625D0"/>
    <w:rsid w:val="00362C7B"/>
    <w:rsid w:val="00370D28"/>
    <w:rsid w:val="0037218A"/>
    <w:rsid w:val="00373FD8"/>
    <w:rsid w:val="00376AFE"/>
    <w:rsid w:val="00377DBF"/>
    <w:rsid w:val="00380568"/>
    <w:rsid w:val="00380B84"/>
    <w:rsid w:val="0038300D"/>
    <w:rsid w:val="00386B1A"/>
    <w:rsid w:val="003907EE"/>
    <w:rsid w:val="00395BFB"/>
    <w:rsid w:val="00396EA0"/>
    <w:rsid w:val="003A0B1D"/>
    <w:rsid w:val="003A45B5"/>
    <w:rsid w:val="003A52B8"/>
    <w:rsid w:val="003A66DB"/>
    <w:rsid w:val="003A79AC"/>
    <w:rsid w:val="003B0340"/>
    <w:rsid w:val="003B2DD5"/>
    <w:rsid w:val="003B34A4"/>
    <w:rsid w:val="003B4ACC"/>
    <w:rsid w:val="003B4B4B"/>
    <w:rsid w:val="003B4B79"/>
    <w:rsid w:val="003B4D67"/>
    <w:rsid w:val="003B6526"/>
    <w:rsid w:val="003B70ED"/>
    <w:rsid w:val="003C173F"/>
    <w:rsid w:val="003C2982"/>
    <w:rsid w:val="003C3217"/>
    <w:rsid w:val="003C4006"/>
    <w:rsid w:val="003C5D4E"/>
    <w:rsid w:val="003C6F68"/>
    <w:rsid w:val="003C7663"/>
    <w:rsid w:val="003D016E"/>
    <w:rsid w:val="003D1561"/>
    <w:rsid w:val="003D1A29"/>
    <w:rsid w:val="003D1C25"/>
    <w:rsid w:val="003D4B37"/>
    <w:rsid w:val="003D5AED"/>
    <w:rsid w:val="003D5B79"/>
    <w:rsid w:val="003D6EC0"/>
    <w:rsid w:val="003D7D4E"/>
    <w:rsid w:val="003E14DB"/>
    <w:rsid w:val="003E1CD7"/>
    <w:rsid w:val="003E3514"/>
    <w:rsid w:val="003E4AF8"/>
    <w:rsid w:val="003E7169"/>
    <w:rsid w:val="003F0948"/>
    <w:rsid w:val="003F155E"/>
    <w:rsid w:val="003F15C1"/>
    <w:rsid w:val="003F189E"/>
    <w:rsid w:val="003F1A63"/>
    <w:rsid w:val="003F3F6C"/>
    <w:rsid w:val="003F5D2B"/>
    <w:rsid w:val="003F63E8"/>
    <w:rsid w:val="00400E4C"/>
    <w:rsid w:val="00402794"/>
    <w:rsid w:val="00402F50"/>
    <w:rsid w:val="00411292"/>
    <w:rsid w:val="00411374"/>
    <w:rsid w:val="0041209B"/>
    <w:rsid w:val="00414547"/>
    <w:rsid w:val="00414EF2"/>
    <w:rsid w:val="00415B86"/>
    <w:rsid w:val="00416241"/>
    <w:rsid w:val="004174F5"/>
    <w:rsid w:val="0041766B"/>
    <w:rsid w:val="0041768D"/>
    <w:rsid w:val="0042268C"/>
    <w:rsid w:val="00426CD8"/>
    <w:rsid w:val="00427062"/>
    <w:rsid w:val="00430E0B"/>
    <w:rsid w:val="004310EA"/>
    <w:rsid w:val="00431882"/>
    <w:rsid w:val="004336DE"/>
    <w:rsid w:val="004407BD"/>
    <w:rsid w:val="00445329"/>
    <w:rsid w:val="00447A45"/>
    <w:rsid w:val="004509A3"/>
    <w:rsid w:val="0045446D"/>
    <w:rsid w:val="00456295"/>
    <w:rsid w:val="0046009C"/>
    <w:rsid w:val="0046028B"/>
    <w:rsid w:val="00460C67"/>
    <w:rsid w:val="0046185E"/>
    <w:rsid w:val="004628C9"/>
    <w:rsid w:val="00462EA2"/>
    <w:rsid w:val="00463E4F"/>
    <w:rsid w:val="00464996"/>
    <w:rsid w:val="00464B85"/>
    <w:rsid w:val="0047106D"/>
    <w:rsid w:val="00471A84"/>
    <w:rsid w:val="00471D09"/>
    <w:rsid w:val="0047245C"/>
    <w:rsid w:val="004727A1"/>
    <w:rsid w:val="00476124"/>
    <w:rsid w:val="00476449"/>
    <w:rsid w:val="00476C0D"/>
    <w:rsid w:val="00477A69"/>
    <w:rsid w:val="00484000"/>
    <w:rsid w:val="004848CB"/>
    <w:rsid w:val="004856BA"/>
    <w:rsid w:val="00485B0B"/>
    <w:rsid w:val="00487064"/>
    <w:rsid w:val="004928C1"/>
    <w:rsid w:val="00495D94"/>
    <w:rsid w:val="004964AB"/>
    <w:rsid w:val="00496D79"/>
    <w:rsid w:val="00497D5A"/>
    <w:rsid w:val="004A083C"/>
    <w:rsid w:val="004A0A73"/>
    <w:rsid w:val="004A11BE"/>
    <w:rsid w:val="004A1AD8"/>
    <w:rsid w:val="004A35AC"/>
    <w:rsid w:val="004A47D0"/>
    <w:rsid w:val="004A6E7E"/>
    <w:rsid w:val="004B194B"/>
    <w:rsid w:val="004B1DD0"/>
    <w:rsid w:val="004B2956"/>
    <w:rsid w:val="004B345D"/>
    <w:rsid w:val="004B3C6A"/>
    <w:rsid w:val="004B5833"/>
    <w:rsid w:val="004B61A4"/>
    <w:rsid w:val="004B74D7"/>
    <w:rsid w:val="004C1105"/>
    <w:rsid w:val="004C32A1"/>
    <w:rsid w:val="004C331B"/>
    <w:rsid w:val="004C64B9"/>
    <w:rsid w:val="004C706F"/>
    <w:rsid w:val="004C79F4"/>
    <w:rsid w:val="004D3188"/>
    <w:rsid w:val="004D43F7"/>
    <w:rsid w:val="004D749C"/>
    <w:rsid w:val="004E1C5F"/>
    <w:rsid w:val="004E399D"/>
    <w:rsid w:val="004E39CA"/>
    <w:rsid w:val="004E41B4"/>
    <w:rsid w:val="004E5842"/>
    <w:rsid w:val="004F1667"/>
    <w:rsid w:val="004F189D"/>
    <w:rsid w:val="004F20AB"/>
    <w:rsid w:val="004F4630"/>
    <w:rsid w:val="004F5693"/>
    <w:rsid w:val="004F5B88"/>
    <w:rsid w:val="004F5F82"/>
    <w:rsid w:val="00500FF1"/>
    <w:rsid w:val="005026C8"/>
    <w:rsid w:val="00502B98"/>
    <w:rsid w:val="005036E2"/>
    <w:rsid w:val="00505572"/>
    <w:rsid w:val="005055EC"/>
    <w:rsid w:val="00506FB9"/>
    <w:rsid w:val="00507A45"/>
    <w:rsid w:val="00513275"/>
    <w:rsid w:val="00515920"/>
    <w:rsid w:val="00516EBD"/>
    <w:rsid w:val="00517452"/>
    <w:rsid w:val="00517666"/>
    <w:rsid w:val="005205F6"/>
    <w:rsid w:val="00520C8A"/>
    <w:rsid w:val="0052225A"/>
    <w:rsid w:val="005249BF"/>
    <w:rsid w:val="00525385"/>
    <w:rsid w:val="0052731E"/>
    <w:rsid w:val="0052787F"/>
    <w:rsid w:val="00530BA1"/>
    <w:rsid w:val="005327B8"/>
    <w:rsid w:val="005328A7"/>
    <w:rsid w:val="00532E8B"/>
    <w:rsid w:val="00534893"/>
    <w:rsid w:val="00534C11"/>
    <w:rsid w:val="00534C7F"/>
    <w:rsid w:val="00534D69"/>
    <w:rsid w:val="00536293"/>
    <w:rsid w:val="005370E6"/>
    <w:rsid w:val="0054468C"/>
    <w:rsid w:val="00547B14"/>
    <w:rsid w:val="00547FDF"/>
    <w:rsid w:val="00553556"/>
    <w:rsid w:val="00554FB8"/>
    <w:rsid w:val="005565D2"/>
    <w:rsid w:val="005576C1"/>
    <w:rsid w:val="00562579"/>
    <w:rsid w:val="00564590"/>
    <w:rsid w:val="005647E8"/>
    <w:rsid w:val="005658D7"/>
    <w:rsid w:val="00570D1C"/>
    <w:rsid w:val="00570F66"/>
    <w:rsid w:val="005730DB"/>
    <w:rsid w:val="00574161"/>
    <w:rsid w:val="00574597"/>
    <w:rsid w:val="005750BD"/>
    <w:rsid w:val="005754D7"/>
    <w:rsid w:val="00575763"/>
    <w:rsid w:val="00580E30"/>
    <w:rsid w:val="00581A07"/>
    <w:rsid w:val="0058309D"/>
    <w:rsid w:val="00583EDF"/>
    <w:rsid w:val="00584B07"/>
    <w:rsid w:val="00584E5D"/>
    <w:rsid w:val="005863BD"/>
    <w:rsid w:val="00586759"/>
    <w:rsid w:val="00587357"/>
    <w:rsid w:val="0058770C"/>
    <w:rsid w:val="00587F9F"/>
    <w:rsid w:val="0059039F"/>
    <w:rsid w:val="00590D7D"/>
    <w:rsid w:val="0059113A"/>
    <w:rsid w:val="00591590"/>
    <w:rsid w:val="00592C1A"/>
    <w:rsid w:val="005961B5"/>
    <w:rsid w:val="0059694A"/>
    <w:rsid w:val="005A211E"/>
    <w:rsid w:val="005A2E7F"/>
    <w:rsid w:val="005A4D4C"/>
    <w:rsid w:val="005A51F7"/>
    <w:rsid w:val="005B1AD0"/>
    <w:rsid w:val="005B2DF6"/>
    <w:rsid w:val="005B30F8"/>
    <w:rsid w:val="005B6472"/>
    <w:rsid w:val="005C2C6B"/>
    <w:rsid w:val="005C3FD5"/>
    <w:rsid w:val="005C434E"/>
    <w:rsid w:val="005C53A6"/>
    <w:rsid w:val="005C5FFA"/>
    <w:rsid w:val="005C74D3"/>
    <w:rsid w:val="005D28CD"/>
    <w:rsid w:val="005E1BB1"/>
    <w:rsid w:val="005E1D85"/>
    <w:rsid w:val="005E2474"/>
    <w:rsid w:val="005E3835"/>
    <w:rsid w:val="005E51B4"/>
    <w:rsid w:val="005E6C82"/>
    <w:rsid w:val="005F12B1"/>
    <w:rsid w:val="005F37B4"/>
    <w:rsid w:val="005F56A4"/>
    <w:rsid w:val="005F6105"/>
    <w:rsid w:val="00600868"/>
    <w:rsid w:val="006039DA"/>
    <w:rsid w:val="00606E67"/>
    <w:rsid w:val="006150E7"/>
    <w:rsid w:val="00615AD4"/>
    <w:rsid w:val="006177B7"/>
    <w:rsid w:val="00617981"/>
    <w:rsid w:val="00617B67"/>
    <w:rsid w:val="00617FC6"/>
    <w:rsid w:val="0062177C"/>
    <w:rsid w:val="006221AE"/>
    <w:rsid w:val="00623B54"/>
    <w:rsid w:val="00626D28"/>
    <w:rsid w:val="006307A7"/>
    <w:rsid w:val="0063167D"/>
    <w:rsid w:val="006330A4"/>
    <w:rsid w:val="00633CF0"/>
    <w:rsid w:val="00633E94"/>
    <w:rsid w:val="00636D8C"/>
    <w:rsid w:val="00640178"/>
    <w:rsid w:val="0064034D"/>
    <w:rsid w:val="0064465B"/>
    <w:rsid w:val="006455C8"/>
    <w:rsid w:val="00647772"/>
    <w:rsid w:val="006508BD"/>
    <w:rsid w:val="00650AF1"/>
    <w:rsid w:val="00652EA8"/>
    <w:rsid w:val="00653CF6"/>
    <w:rsid w:val="0065555B"/>
    <w:rsid w:val="0065788B"/>
    <w:rsid w:val="00657E00"/>
    <w:rsid w:val="006603C5"/>
    <w:rsid w:val="00660716"/>
    <w:rsid w:val="00661070"/>
    <w:rsid w:val="006627EE"/>
    <w:rsid w:val="00663FFB"/>
    <w:rsid w:val="006642B6"/>
    <w:rsid w:val="006651F7"/>
    <w:rsid w:val="00665A17"/>
    <w:rsid w:val="006703D4"/>
    <w:rsid w:val="00671851"/>
    <w:rsid w:val="00671BB5"/>
    <w:rsid w:val="00671EE5"/>
    <w:rsid w:val="00673447"/>
    <w:rsid w:val="00673810"/>
    <w:rsid w:val="00673EB6"/>
    <w:rsid w:val="00675C74"/>
    <w:rsid w:val="00676EA8"/>
    <w:rsid w:val="006813CE"/>
    <w:rsid w:val="00681C48"/>
    <w:rsid w:val="00681C4B"/>
    <w:rsid w:val="006832D3"/>
    <w:rsid w:val="00684266"/>
    <w:rsid w:val="00685D6E"/>
    <w:rsid w:val="006866ED"/>
    <w:rsid w:val="00687B2C"/>
    <w:rsid w:val="00695BD8"/>
    <w:rsid w:val="006A09D0"/>
    <w:rsid w:val="006A14BF"/>
    <w:rsid w:val="006A1C18"/>
    <w:rsid w:val="006A29A2"/>
    <w:rsid w:val="006A38ED"/>
    <w:rsid w:val="006A395F"/>
    <w:rsid w:val="006A4142"/>
    <w:rsid w:val="006A449A"/>
    <w:rsid w:val="006A62A3"/>
    <w:rsid w:val="006A7CB5"/>
    <w:rsid w:val="006B6C94"/>
    <w:rsid w:val="006B73F1"/>
    <w:rsid w:val="006C0D16"/>
    <w:rsid w:val="006C1EFA"/>
    <w:rsid w:val="006C2576"/>
    <w:rsid w:val="006C379D"/>
    <w:rsid w:val="006C402D"/>
    <w:rsid w:val="006C5FA5"/>
    <w:rsid w:val="006C6A75"/>
    <w:rsid w:val="006C7023"/>
    <w:rsid w:val="006C7424"/>
    <w:rsid w:val="006C791F"/>
    <w:rsid w:val="006C79C9"/>
    <w:rsid w:val="006C7D76"/>
    <w:rsid w:val="006D0619"/>
    <w:rsid w:val="006D1A76"/>
    <w:rsid w:val="006D2E6F"/>
    <w:rsid w:val="006D4AA3"/>
    <w:rsid w:val="006D4AB7"/>
    <w:rsid w:val="006D5A38"/>
    <w:rsid w:val="006E0BAB"/>
    <w:rsid w:val="006E77B9"/>
    <w:rsid w:val="006F34AD"/>
    <w:rsid w:val="006F56DE"/>
    <w:rsid w:val="006F6434"/>
    <w:rsid w:val="00701C16"/>
    <w:rsid w:val="00704A9E"/>
    <w:rsid w:val="00704FCE"/>
    <w:rsid w:val="007077E5"/>
    <w:rsid w:val="007078C5"/>
    <w:rsid w:val="00707A01"/>
    <w:rsid w:val="00711214"/>
    <w:rsid w:val="00711697"/>
    <w:rsid w:val="007119A0"/>
    <w:rsid w:val="00712F5B"/>
    <w:rsid w:val="0071337F"/>
    <w:rsid w:val="007140F7"/>
    <w:rsid w:val="00715922"/>
    <w:rsid w:val="0072084D"/>
    <w:rsid w:val="00721FEB"/>
    <w:rsid w:val="007251AB"/>
    <w:rsid w:val="0072600F"/>
    <w:rsid w:val="00726B20"/>
    <w:rsid w:val="0073062A"/>
    <w:rsid w:val="00733575"/>
    <w:rsid w:val="007337BE"/>
    <w:rsid w:val="00734E61"/>
    <w:rsid w:val="00737DB5"/>
    <w:rsid w:val="007431DF"/>
    <w:rsid w:val="007443D5"/>
    <w:rsid w:val="007444A7"/>
    <w:rsid w:val="0074518B"/>
    <w:rsid w:val="00746FF2"/>
    <w:rsid w:val="0075041B"/>
    <w:rsid w:val="007510C2"/>
    <w:rsid w:val="00754B2A"/>
    <w:rsid w:val="00754D50"/>
    <w:rsid w:val="00756215"/>
    <w:rsid w:val="00756466"/>
    <w:rsid w:val="007568E1"/>
    <w:rsid w:val="00756D05"/>
    <w:rsid w:val="007612EB"/>
    <w:rsid w:val="00761E8B"/>
    <w:rsid w:val="007634B0"/>
    <w:rsid w:val="00764160"/>
    <w:rsid w:val="007642FB"/>
    <w:rsid w:val="007663EF"/>
    <w:rsid w:val="0076730B"/>
    <w:rsid w:val="00772966"/>
    <w:rsid w:val="007754C9"/>
    <w:rsid w:val="00775B15"/>
    <w:rsid w:val="007761A8"/>
    <w:rsid w:val="00777F4B"/>
    <w:rsid w:val="00781AE4"/>
    <w:rsid w:val="00783216"/>
    <w:rsid w:val="007839F5"/>
    <w:rsid w:val="00783CAF"/>
    <w:rsid w:val="007844B6"/>
    <w:rsid w:val="0078556B"/>
    <w:rsid w:val="00786FC8"/>
    <w:rsid w:val="00787327"/>
    <w:rsid w:val="007907A5"/>
    <w:rsid w:val="0079495D"/>
    <w:rsid w:val="00795278"/>
    <w:rsid w:val="007977B6"/>
    <w:rsid w:val="00797DDC"/>
    <w:rsid w:val="007A1268"/>
    <w:rsid w:val="007A1761"/>
    <w:rsid w:val="007A1E7F"/>
    <w:rsid w:val="007A2FBC"/>
    <w:rsid w:val="007A30D8"/>
    <w:rsid w:val="007A37E7"/>
    <w:rsid w:val="007A61D9"/>
    <w:rsid w:val="007A6865"/>
    <w:rsid w:val="007B125C"/>
    <w:rsid w:val="007B48BB"/>
    <w:rsid w:val="007C1DCB"/>
    <w:rsid w:val="007C1E45"/>
    <w:rsid w:val="007C2DBB"/>
    <w:rsid w:val="007C32EC"/>
    <w:rsid w:val="007C34C7"/>
    <w:rsid w:val="007C6B32"/>
    <w:rsid w:val="007D042E"/>
    <w:rsid w:val="007D0F1B"/>
    <w:rsid w:val="007D17AB"/>
    <w:rsid w:val="007D4B66"/>
    <w:rsid w:val="007D4C1F"/>
    <w:rsid w:val="007D6CBD"/>
    <w:rsid w:val="007D6CCD"/>
    <w:rsid w:val="007D73C9"/>
    <w:rsid w:val="007E0F11"/>
    <w:rsid w:val="007E2360"/>
    <w:rsid w:val="007E2C4D"/>
    <w:rsid w:val="007E2C4E"/>
    <w:rsid w:val="007E4057"/>
    <w:rsid w:val="007E457E"/>
    <w:rsid w:val="007E4944"/>
    <w:rsid w:val="007E63E7"/>
    <w:rsid w:val="007F0645"/>
    <w:rsid w:val="007F12E0"/>
    <w:rsid w:val="007F14D4"/>
    <w:rsid w:val="007F1F71"/>
    <w:rsid w:val="007F2DB0"/>
    <w:rsid w:val="007F3ECD"/>
    <w:rsid w:val="007F6D65"/>
    <w:rsid w:val="007F7ACC"/>
    <w:rsid w:val="0080469D"/>
    <w:rsid w:val="00812AEE"/>
    <w:rsid w:val="008135FC"/>
    <w:rsid w:val="00813BFF"/>
    <w:rsid w:val="00814ED6"/>
    <w:rsid w:val="00825B0C"/>
    <w:rsid w:val="00826309"/>
    <w:rsid w:val="00831F7D"/>
    <w:rsid w:val="008345FC"/>
    <w:rsid w:val="00837172"/>
    <w:rsid w:val="00837A80"/>
    <w:rsid w:val="0084125C"/>
    <w:rsid w:val="00841ED0"/>
    <w:rsid w:val="008428AF"/>
    <w:rsid w:val="00842FA2"/>
    <w:rsid w:val="00845714"/>
    <w:rsid w:val="00845AF9"/>
    <w:rsid w:val="00846652"/>
    <w:rsid w:val="00847227"/>
    <w:rsid w:val="008479EB"/>
    <w:rsid w:val="00847A07"/>
    <w:rsid w:val="0085312F"/>
    <w:rsid w:val="00853E10"/>
    <w:rsid w:val="00854AAB"/>
    <w:rsid w:val="008550E3"/>
    <w:rsid w:val="00855726"/>
    <w:rsid w:val="008564BC"/>
    <w:rsid w:val="00861395"/>
    <w:rsid w:val="0086318E"/>
    <w:rsid w:val="0086361A"/>
    <w:rsid w:val="00865FB9"/>
    <w:rsid w:val="00866698"/>
    <w:rsid w:val="00866A7F"/>
    <w:rsid w:val="0086754D"/>
    <w:rsid w:val="00867FC4"/>
    <w:rsid w:val="00871C76"/>
    <w:rsid w:val="008726C6"/>
    <w:rsid w:val="00875268"/>
    <w:rsid w:val="00875942"/>
    <w:rsid w:val="00875DB5"/>
    <w:rsid w:val="00881721"/>
    <w:rsid w:val="00883A2D"/>
    <w:rsid w:val="00883B08"/>
    <w:rsid w:val="008841D3"/>
    <w:rsid w:val="00884BCF"/>
    <w:rsid w:val="008868C1"/>
    <w:rsid w:val="008935E1"/>
    <w:rsid w:val="00896A5E"/>
    <w:rsid w:val="00897C71"/>
    <w:rsid w:val="008A1316"/>
    <w:rsid w:val="008A2007"/>
    <w:rsid w:val="008A20FD"/>
    <w:rsid w:val="008A45C7"/>
    <w:rsid w:val="008A6437"/>
    <w:rsid w:val="008A7A70"/>
    <w:rsid w:val="008A7F53"/>
    <w:rsid w:val="008B0F75"/>
    <w:rsid w:val="008B163F"/>
    <w:rsid w:val="008B224E"/>
    <w:rsid w:val="008B3239"/>
    <w:rsid w:val="008B3B82"/>
    <w:rsid w:val="008B52AF"/>
    <w:rsid w:val="008C02A8"/>
    <w:rsid w:val="008C21AD"/>
    <w:rsid w:val="008C37B0"/>
    <w:rsid w:val="008C43FD"/>
    <w:rsid w:val="008C49CE"/>
    <w:rsid w:val="008C5388"/>
    <w:rsid w:val="008C68CA"/>
    <w:rsid w:val="008C6E9D"/>
    <w:rsid w:val="008C7581"/>
    <w:rsid w:val="008D0D81"/>
    <w:rsid w:val="008D1585"/>
    <w:rsid w:val="008D2374"/>
    <w:rsid w:val="008D42BA"/>
    <w:rsid w:val="008D4956"/>
    <w:rsid w:val="008D499D"/>
    <w:rsid w:val="008D5C2E"/>
    <w:rsid w:val="008D6A31"/>
    <w:rsid w:val="008E006F"/>
    <w:rsid w:val="008E00AA"/>
    <w:rsid w:val="008E2ECA"/>
    <w:rsid w:val="008E37CB"/>
    <w:rsid w:val="008E3970"/>
    <w:rsid w:val="008E4CE1"/>
    <w:rsid w:val="008E70AE"/>
    <w:rsid w:val="008E7ABB"/>
    <w:rsid w:val="008F0987"/>
    <w:rsid w:val="008F1CBC"/>
    <w:rsid w:val="008F2F82"/>
    <w:rsid w:val="008F3F20"/>
    <w:rsid w:val="008F4502"/>
    <w:rsid w:val="008F4B65"/>
    <w:rsid w:val="008F4DA8"/>
    <w:rsid w:val="008F6512"/>
    <w:rsid w:val="008F78AF"/>
    <w:rsid w:val="008F7BE4"/>
    <w:rsid w:val="0090178D"/>
    <w:rsid w:val="009072F9"/>
    <w:rsid w:val="00907FFA"/>
    <w:rsid w:val="00912106"/>
    <w:rsid w:val="009141B8"/>
    <w:rsid w:val="00914380"/>
    <w:rsid w:val="00915922"/>
    <w:rsid w:val="00916F23"/>
    <w:rsid w:val="0091798D"/>
    <w:rsid w:val="0092063E"/>
    <w:rsid w:val="0092163B"/>
    <w:rsid w:val="00925CD3"/>
    <w:rsid w:val="00926579"/>
    <w:rsid w:val="00926DCD"/>
    <w:rsid w:val="00932F2E"/>
    <w:rsid w:val="0093555E"/>
    <w:rsid w:val="009360D0"/>
    <w:rsid w:val="00937199"/>
    <w:rsid w:val="00940395"/>
    <w:rsid w:val="00940919"/>
    <w:rsid w:val="00941FBF"/>
    <w:rsid w:val="0094443A"/>
    <w:rsid w:val="009503E2"/>
    <w:rsid w:val="00952B38"/>
    <w:rsid w:val="00955062"/>
    <w:rsid w:val="00956885"/>
    <w:rsid w:val="00960BA7"/>
    <w:rsid w:val="009635BD"/>
    <w:rsid w:val="00964701"/>
    <w:rsid w:val="00964900"/>
    <w:rsid w:val="00966C3C"/>
    <w:rsid w:val="00966EDE"/>
    <w:rsid w:val="009702FC"/>
    <w:rsid w:val="00970947"/>
    <w:rsid w:val="00972C0F"/>
    <w:rsid w:val="00973F4B"/>
    <w:rsid w:val="00974A8E"/>
    <w:rsid w:val="00976A4E"/>
    <w:rsid w:val="009816A9"/>
    <w:rsid w:val="00981C61"/>
    <w:rsid w:val="00982756"/>
    <w:rsid w:val="00982C77"/>
    <w:rsid w:val="00982EA4"/>
    <w:rsid w:val="00984980"/>
    <w:rsid w:val="00984C0C"/>
    <w:rsid w:val="00984C5D"/>
    <w:rsid w:val="009855D6"/>
    <w:rsid w:val="00986031"/>
    <w:rsid w:val="0098624A"/>
    <w:rsid w:val="00990145"/>
    <w:rsid w:val="00990B82"/>
    <w:rsid w:val="0099435B"/>
    <w:rsid w:val="00996197"/>
    <w:rsid w:val="009969E2"/>
    <w:rsid w:val="009A2864"/>
    <w:rsid w:val="009A341A"/>
    <w:rsid w:val="009A5D84"/>
    <w:rsid w:val="009A60D4"/>
    <w:rsid w:val="009A6297"/>
    <w:rsid w:val="009A6BA9"/>
    <w:rsid w:val="009A7AB2"/>
    <w:rsid w:val="009B14AB"/>
    <w:rsid w:val="009B2774"/>
    <w:rsid w:val="009C0507"/>
    <w:rsid w:val="009C065B"/>
    <w:rsid w:val="009C17DC"/>
    <w:rsid w:val="009C29F0"/>
    <w:rsid w:val="009C416B"/>
    <w:rsid w:val="009C4837"/>
    <w:rsid w:val="009C6FC7"/>
    <w:rsid w:val="009D0039"/>
    <w:rsid w:val="009D00CD"/>
    <w:rsid w:val="009D03CD"/>
    <w:rsid w:val="009D142B"/>
    <w:rsid w:val="009D22DB"/>
    <w:rsid w:val="009D4F5A"/>
    <w:rsid w:val="009D5245"/>
    <w:rsid w:val="009E0A0B"/>
    <w:rsid w:val="009E22C2"/>
    <w:rsid w:val="009E2595"/>
    <w:rsid w:val="009E35F8"/>
    <w:rsid w:val="009E3A45"/>
    <w:rsid w:val="009E3BE4"/>
    <w:rsid w:val="009E44EB"/>
    <w:rsid w:val="009E44F7"/>
    <w:rsid w:val="009E6526"/>
    <w:rsid w:val="009E702C"/>
    <w:rsid w:val="009E7537"/>
    <w:rsid w:val="009F15D5"/>
    <w:rsid w:val="009F1AC0"/>
    <w:rsid w:val="009F305A"/>
    <w:rsid w:val="009F3A16"/>
    <w:rsid w:val="00A00D24"/>
    <w:rsid w:val="00A01996"/>
    <w:rsid w:val="00A0258E"/>
    <w:rsid w:val="00A1018B"/>
    <w:rsid w:val="00A112AD"/>
    <w:rsid w:val="00A143E8"/>
    <w:rsid w:val="00A17DA4"/>
    <w:rsid w:val="00A22DD2"/>
    <w:rsid w:val="00A22F40"/>
    <w:rsid w:val="00A24BFB"/>
    <w:rsid w:val="00A24EB2"/>
    <w:rsid w:val="00A255FF"/>
    <w:rsid w:val="00A277E8"/>
    <w:rsid w:val="00A311D4"/>
    <w:rsid w:val="00A31460"/>
    <w:rsid w:val="00A31768"/>
    <w:rsid w:val="00A36D99"/>
    <w:rsid w:val="00A42874"/>
    <w:rsid w:val="00A43059"/>
    <w:rsid w:val="00A43262"/>
    <w:rsid w:val="00A43CA4"/>
    <w:rsid w:val="00A448A8"/>
    <w:rsid w:val="00A45D0F"/>
    <w:rsid w:val="00A46077"/>
    <w:rsid w:val="00A50961"/>
    <w:rsid w:val="00A51DCC"/>
    <w:rsid w:val="00A52408"/>
    <w:rsid w:val="00A52A1A"/>
    <w:rsid w:val="00A55DD2"/>
    <w:rsid w:val="00A56847"/>
    <w:rsid w:val="00A5796B"/>
    <w:rsid w:val="00A57EBA"/>
    <w:rsid w:val="00A6222B"/>
    <w:rsid w:val="00A65298"/>
    <w:rsid w:val="00A66995"/>
    <w:rsid w:val="00A66EA6"/>
    <w:rsid w:val="00A67917"/>
    <w:rsid w:val="00A70659"/>
    <w:rsid w:val="00A707D6"/>
    <w:rsid w:val="00A7086B"/>
    <w:rsid w:val="00A72662"/>
    <w:rsid w:val="00A75AA3"/>
    <w:rsid w:val="00A760B8"/>
    <w:rsid w:val="00A84182"/>
    <w:rsid w:val="00A84CA6"/>
    <w:rsid w:val="00A87F42"/>
    <w:rsid w:val="00A9131A"/>
    <w:rsid w:val="00A91A3B"/>
    <w:rsid w:val="00A93764"/>
    <w:rsid w:val="00A96379"/>
    <w:rsid w:val="00A97B82"/>
    <w:rsid w:val="00A97DB0"/>
    <w:rsid w:val="00AA059D"/>
    <w:rsid w:val="00AA2F2E"/>
    <w:rsid w:val="00AA2FA6"/>
    <w:rsid w:val="00AA4F3A"/>
    <w:rsid w:val="00AA5044"/>
    <w:rsid w:val="00AA5C87"/>
    <w:rsid w:val="00AA73CA"/>
    <w:rsid w:val="00AB2E9B"/>
    <w:rsid w:val="00AB663F"/>
    <w:rsid w:val="00AB778B"/>
    <w:rsid w:val="00AC0B11"/>
    <w:rsid w:val="00AC640F"/>
    <w:rsid w:val="00AD0E27"/>
    <w:rsid w:val="00AD1725"/>
    <w:rsid w:val="00AD1C62"/>
    <w:rsid w:val="00AD2A6F"/>
    <w:rsid w:val="00AD536C"/>
    <w:rsid w:val="00AD55A6"/>
    <w:rsid w:val="00AD7A1E"/>
    <w:rsid w:val="00AE00FA"/>
    <w:rsid w:val="00AF4473"/>
    <w:rsid w:val="00B0010A"/>
    <w:rsid w:val="00B00D26"/>
    <w:rsid w:val="00B02297"/>
    <w:rsid w:val="00B0241D"/>
    <w:rsid w:val="00B033FE"/>
    <w:rsid w:val="00B03F16"/>
    <w:rsid w:val="00B045DB"/>
    <w:rsid w:val="00B05410"/>
    <w:rsid w:val="00B067B2"/>
    <w:rsid w:val="00B0790E"/>
    <w:rsid w:val="00B07E9E"/>
    <w:rsid w:val="00B10102"/>
    <w:rsid w:val="00B11189"/>
    <w:rsid w:val="00B11A2A"/>
    <w:rsid w:val="00B12708"/>
    <w:rsid w:val="00B14612"/>
    <w:rsid w:val="00B20302"/>
    <w:rsid w:val="00B20E57"/>
    <w:rsid w:val="00B23200"/>
    <w:rsid w:val="00B23380"/>
    <w:rsid w:val="00B260BF"/>
    <w:rsid w:val="00B26686"/>
    <w:rsid w:val="00B27A04"/>
    <w:rsid w:val="00B30179"/>
    <w:rsid w:val="00B30D3D"/>
    <w:rsid w:val="00B3292B"/>
    <w:rsid w:val="00B32C6C"/>
    <w:rsid w:val="00B34510"/>
    <w:rsid w:val="00B3598B"/>
    <w:rsid w:val="00B37010"/>
    <w:rsid w:val="00B426B3"/>
    <w:rsid w:val="00B431BC"/>
    <w:rsid w:val="00B4518D"/>
    <w:rsid w:val="00B47E0D"/>
    <w:rsid w:val="00B51539"/>
    <w:rsid w:val="00B5271F"/>
    <w:rsid w:val="00B527D8"/>
    <w:rsid w:val="00B528F3"/>
    <w:rsid w:val="00B547A2"/>
    <w:rsid w:val="00B55321"/>
    <w:rsid w:val="00B56806"/>
    <w:rsid w:val="00B56838"/>
    <w:rsid w:val="00B579BF"/>
    <w:rsid w:val="00B600F2"/>
    <w:rsid w:val="00B639A2"/>
    <w:rsid w:val="00B653E7"/>
    <w:rsid w:val="00B70E01"/>
    <w:rsid w:val="00B7231E"/>
    <w:rsid w:val="00B74ADF"/>
    <w:rsid w:val="00B76ED2"/>
    <w:rsid w:val="00B80DEB"/>
    <w:rsid w:val="00B83732"/>
    <w:rsid w:val="00B87010"/>
    <w:rsid w:val="00B874E9"/>
    <w:rsid w:val="00B91008"/>
    <w:rsid w:val="00B93286"/>
    <w:rsid w:val="00B934F5"/>
    <w:rsid w:val="00B9379B"/>
    <w:rsid w:val="00B93978"/>
    <w:rsid w:val="00B93B11"/>
    <w:rsid w:val="00B96104"/>
    <w:rsid w:val="00BA2FAB"/>
    <w:rsid w:val="00BA4369"/>
    <w:rsid w:val="00BA4CF4"/>
    <w:rsid w:val="00BA4FC0"/>
    <w:rsid w:val="00BA55A0"/>
    <w:rsid w:val="00BA6036"/>
    <w:rsid w:val="00BB104A"/>
    <w:rsid w:val="00BB14DE"/>
    <w:rsid w:val="00BB190F"/>
    <w:rsid w:val="00BB2B62"/>
    <w:rsid w:val="00BB3D10"/>
    <w:rsid w:val="00BB597D"/>
    <w:rsid w:val="00BB5C83"/>
    <w:rsid w:val="00BB5C8C"/>
    <w:rsid w:val="00BB67C0"/>
    <w:rsid w:val="00BC0426"/>
    <w:rsid w:val="00BC081B"/>
    <w:rsid w:val="00BC1290"/>
    <w:rsid w:val="00BC45D3"/>
    <w:rsid w:val="00BC47C0"/>
    <w:rsid w:val="00BC47DB"/>
    <w:rsid w:val="00BC4B50"/>
    <w:rsid w:val="00BC5938"/>
    <w:rsid w:val="00BC7657"/>
    <w:rsid w:val="00BC7676"/>
    <w:rsid w:val="00BC7ECC"/>
    <w:rsid w:val="00BD1C17"/>
    <w:rsid w:val="00BD266E"/>
    <w:rsid w:val="00BD2E76"/>
    <w:rsid w:val="00BD2E79"/>
    <w:rsid w:val="00BD62E2"/>
    <w:rsid w:val="00BD6F3E"/>
    <w:rsid w:val="00BD7E97"/>
    <w:rsid w:val="00BE020C"/>
    <w:rsid w:val="00BF1EC3"/>
    <w:rsid w:val="00BF2095"/>
    <w:rsid w:val="00BF31B3"/>
    <w:rsid w:val="00BF39B1"/>
    <w:rsid w:val="00BF54F2"/>
    <w:rsid w:val="00BF6B4C"/>
    <w:rsid w:val="00BF72B4"/>
    <w:rsid w:val="00C01029"/>
    <w:rsid w:val="00C02805"/>
    <w:rsid w:val="00C0440F"/>
    <w:rsid w:val="00C110B7"/>
    <w:rsid w:val="00C144F2"/>
    <w:rsid w:val="00C15565"/>
    <w:rsid w:val="00C17ECA"/>
    <w:rsid w:val="00C20E84"/>
    <w:rsid w:val="00C21AF7"/>
    <w:rsid w:val="00C21C50"/>
    <w:rsid w:val="00C22F83"/>
    <w:rsid w:val="00C23092"/>
    <w:rsid w:val="00C23D7B"/>
    <w:rsid w:val="00C23FD7"/>
    <w:rsid w:val="00C25F06"/>
    <w:rsid w:val="00C30267"/>
    <w:rsid w:val="00C32D50"/>
    <w:rsid w:val="00C342B8"/>
    <w:rsid w:val="00C345E5"/>
    <w:rsid w:val="00C35093"/>
    <w:rsid w:val="00C3682E"/>
    <w:rsid w:val="00C4052D"/>
    <w:rsid w:val="00C42265"/>
    <w:rsid w:val="00C43151"/>
    <w:rsid w:val="00C522D3"/>
    <w:rsid w:val="00C52CED"/>
    <w:rsid w:val="00C57A7F"/>
    <w:rsid w:val="00C60450"/>
    <w:rsid w:val="00C60FF9"/>
    <w:rsid w:val="00C61534"/>
    <w:rsid w:val="00C63504"/>
    <w:rsid w:val="00C63A22"/>
    <w:rsid w:val="00C646F4"/>
    <w:rsid w:val="00C6477D"/>
    <w:rsid w:val="00C6550D"/>
    <w:rsid w:val="00C70358"/>
    <w:rsid w:val="00C71F5D"/>
    <w:rsid w:val="00C72D70"/>
    <w:rsid w:val="00C74EB1"/>
    <w:rsid w:val="00C75675"/>
    <w:rsid w:val="00C80009"/>
    <w:rsid w:val="00C81467"/>
    <w:rsid w:val="00C819BC"/>
    <w:rsid w:val="00C8477B"/>
    <w:rsid w:val="00C862DB"/>
    <w:rsid w:val="00C87C65"/>
    <w:rsid w:val="00C91195"/>
    <w:rsid w:val="00C91D1B"/>
    <w:rsid w:val="00C91D54"/>
    <w:rsid w:val="00C92934"/>
    <w:rsid w:val="00C955A5"/>
    <w:rsid w:val="00C96A66"/>
    <w:rsid w:val="00CA168D"/>
    <w:rsid w:val="00CA1E04"/>
    <w:rsid w:val="00CA2A3E"/>
    <w:rsid w:val="00CA363A"/>
    <w:rsid w:val="00CA4CD7"/>
    <w:rsid w:val="00CA4EAB"/>
    <w:rsid w:val="00CA5761"/>
    <w:rsid w:val="00CA675F"/>
    <w:rsid w:val="00CB21B0"/>
    <w:rsid w:val="00CB288D"/>
    <w:rsid w:val="00CB3FAA"/>
    <w:rsid w:val="00CB3FB7"/>
    <w:rsid w:val="00CB46F1"/>
    <w:rsid w:val="00CB583F"/>
    <w:rsid w:val="00CB6464"/>
    <w:rsid w:val="00CB695C"/>
    <w:rsid w:val="00CC1E0D"/>
    <w:rsid w:val="00CC1EAE"/>
    <w:rsid w:val="00CC2A27"/>
    <w:rsid w:val="00CC2F91"/>
    <w:rsid w:val="00CC3D6C"/>
    <w:rsid w:val="00CC7E08"/>
    <w:rsid w:val="00CD1498"/>
    <w:rsid w:val="00CE4E4C"/>
    <w:rsid w:val="00CE551F"/>
    <w:rsid w:val="00CE5DB7"/>
    <w:rsid w:val="00CE608E"/>
    <w:rsid w:val="00CE6456"/>
    <w:rsid w:val="00CE72E1"/>
    <w:rsid w:val="00CF0B53"/>
    <w:rsid w:val="00CF53FE"/>
    <w:rsid w:val="00CF562E"/>
    <w:rsid w:val="00CF5877"/>
    <w:rsid w:val="00CF5FA9"/>
    <w:rsid w:val="00CF6DDF"/>
    <w:rsid w:val="00CF7CA6"/>
    <w:rsid w:val="00D01AED"/>
    <w:rsid w:val="00D02C1E"/>
    <w:rsid w:val="00D0347B"/>
    <w:rsid w:val="00D035D7"/>
    <w:rsid w:val="00D04BC7"/>
    <w:rsid w:val="00D06A16"/>
    <w:rsid w:val="00D10812"/>
    <w:rsid w:val="00D1183E"/>
    <w:rsid w:val="00D11FAE"/>
    <w:rsid w:val="00D121F8"/>
    <w:rsid w:val="00D12766"/>
    <w:rsid w:val="00D154E6"/>
    <w:rsid w:val="00D15843"/>
    <w:rsid w:val="00D16085"/>
    <w:rsid w:val="00D1774D"/>
    <w:rsid w:val="00D20EEB"/>
    <w:rsid w:val="00D23515"/>
    <w:rsid w:val="00D24962"/>
    <w:rsid w:val="00D26CC4"/>
    <w:rsid w:val="00D2721E"/>
    <w:rsid w:val="00D3049A"/>
    <w:rsid w:val="00D32BFE"/>
    <w:rsid w:val="00D32D42"/>
    <w:rsid w:val="00D33733"/>
    <w:rsid w:val="00D42020"/>
    <w:rsid w:val="00D43359"/>
    <w:rsid w:val="00D44343"/>
    <w:rsid w:val="00D446B4"/>
    <w:rsid w:val="00D4718C"/>
    <w:rsid w:val="00D5310C"/>
    <w:rsid w:val="00D54E0E"/>
    <w:rsid w:val="00D55996"/>
    <w:rsid w:val="00D55A40"/>
    <w:rsid w:val="00D600ED"/>
    <w:rsid w:val="00D603B6"/>
    <w:rsid w:val="00D61AD9"/>
    <w:rsid w:val="00D61ADC"/>
    <w:rsid w:val="00D63395"/>
    <w:rsid w:val="00D6456C"/>
    <w:rsid w:val="00D6473A"/>
    <w:rsid w:val="00D65BC6"/>
    <w:rsid w:val="00D66778"/>
    <w:rsid w:val="00D669E2"/>
    <w:rsid w:val="00D67F16"/>
    <w:rsid w:val="00D726CD"/>
    <w:rsid w:val="00D72738"/>
    <w:rsid w:val="00D7290C"/>
    <w:rsid w:val="00D731FB"/>
    <w:rsid w:val="00D7408E"/>
    <w:rsid w:val="00D76AC7"/>
    <w:rsid w:val="00D8000B"/>
    <w:rsid w:val="00D8260D"/>
    <w:rsid w:val="00D826CB"/>
    <w:rsid w:val="00D82B5F"/>
    <w:rsid w:val="00D84029"/>
    <w:rsid w:val="00D85424"/>
    <w:rsid w:val="00D85AFC"/>
    <w:rsid w:val="00D87014"/>
    <w:rsid w:val="00D90E4E"/>
    <w:rsid w:val="00D918F1"/>
    <w:rsid w:val="00D93945"/>
    <w:rsid w:val="00DA000A"/>
    <w:rsid w:val="00DA01F0"/>
    <w:rsid w:val="00DA0906"/>
    <w:rsid w:val="00DA177B"/>
    <w:rsid w:val="00DA265B"/>
    <w:rsid w:val="00DA274B"/>
    <w:rsid w:val="00DA4FA8"/>
    <w:rsid w:val="00DA5C81"/>
    <w:rsid w:val="00DA6736"/>
    <w:rsid w:val="00DA7C17"/>
    <w:rsid w:val="00DB0B6F"/>
    <w:rsid w:val="00DB0D3E"/>
    <w:rsid w:val="00DB54E4"/>
    <w:rsid w:val="00DB56AB"/>
    <w:rsid w:val="00DB79CE"/>
    <w:rsid w:val="00DC04BD"/>
    <w:rsid w:val="00DC4281"/>
    <w:rsid w:val="00DD0D9E"/>
    <w:rsid w:val="00DD421D"/>
    <w:rsid w:val="00DE33B0"/>
    <w:rsid w:val="00DE3AC2"/>
    <w:rsid w:val="00DE49A9"/>
    <w:rsid w:val="00DE4A98"/>
    <w:rsid w:val="00DE666E"/>
    <w:rsid w:val="00DE6E36"/>
    <w:rsid w:val="00DF496B"/>
    <w:rsid w:val="00DF6ACE"/>
    <w:rsid w:val="00DF787F"/>
    <w:rsid w:val="00DF79EE"/>
    <w:rsid w:val="00E00A7D"/>
    <w:rsid w:val="00E01310"/>
    <w:rsid w:val="00E03293"/>
    <w:rsid w:val="00E05066"/>
    <w:rsid w:val="00E05AFF"/>
    <w:rsid w:val="00E05F2F"/>
    <w:rsid w:val="00E06A08"/>
    <w:rsid w:val="00E07690"/>
    <w:rsid w:val="00E077E4"/>
    <w:rsid w:val="00E10A34"/>
    <w:rsid w:val="00E1343C"/>
    <w:rsid w:val="00E14369"/>
    <w:rsid w:val="00E14D3B"/>
    <w:rsid w:val="00E15C1B"/>
    <w:rsid w:val="00E15DF6"/>
    <w:rsid w:val="00E2093A"/>
    <w:rsid w:val="00E20E9F"/>
    <w:rsid w:val="00E21833"/>
    <w:rsid w:val="00E2204A"/>
    <w:rsid w:val="00E22621"/>
    <w:rsid w:val="00E231B7"/>
    <w:rsid w:val="00E24EEB"/>
    <w:rsid w:val="00E2557B"/>
    <w:rsid w:val="00E25E8C"/>
    <w:rsid w:val="00E26FDD"/>
    <w:rsid w:val="00E2740C"/>
    <w:rsid w:val="00E277DE"/>
    <w:rsid w:val="00E3121A"/>
    <w:rsid w:val="00E320EA"/>
    <w:rsid w:val="00E35BF1"/>
    <w:rsid w:val="00E37812"/>
    <w:rsid w:val="00E40BC9"/>
    <w:rsid w:val="00E42996"/>
    <w:rsid w:val="00E44055"/>
    <w:rsid w:val="00E44D39"/>
    <w:rsid w:val="00E453F9"/>
    <w:rsid w:val="00E4580F"/>
    <w:rsid w:val="00E45944"/>
    <w:rsid w:val="00E461D3"/>
    <w:rsid w:val="00E46C1D"/>
    <w:rsid w:val="00E500C8"/>
    <w:rsid w:val="00E52731"/>
    <w:rsid w:val="00E53DE9"/>
    <w:rsid w:val="00E54CC8"/>
    <w:rsid w:val="00E61465"/>
    <w:rsid w:val="00E61A4E"/>
    <w:rsid w:val="00E631FA"/>
    <w:rsid w:val="00E63FD8"/>
    <w:rsid w:val="00E660D6"/>
    <w:rsid w:val="00E66637"/>
    <w:rsid w:val="00E66DC5"/>
    <w:rsid w:val="00E70347"/>
    <w:rsid w:val="00E7046A"/>
    <w:rsid w:val="00E724C2"/>
    <w:rsid w:val="00E73CA7"/>
    <w:rsid w:val="00E754DD"/>
    <w:rsid w:val="00E7574B"/>
    <w:rsid w:val="00E81164"/>
    <w:rsid w:val="00E81666"/>
    <w:rsid w:val="00E81CCB"/>
    <w:rsid w:val="00E81D9F"/>
    <w:rsid w:val="00E826B7"/>
    <w:rsid w:val="00E8393F"/>
    <w:rsid w:val="00E84086"/>
    <w:rsid w:val="00E84116"/>
    <w:rsid w:val="00E84B00"/>
    <w:rsid w:val="00E85135"/>
    <w:rsid w:val="00E85EA1"/>
    <w:rsid w:val="00E86F8B"/>
    <w:rsid w:val="00E918DE"/>
    <w:rsid w:val="00E922A9"/>
    <w:rsid w:val="00E934DF"/>
    <w:rsid w:val="00E93678"/>
    <w:rsid w:val="00E949B3"/>
    <w:rsid w:val="00E94D73"/>
    <w:rsid w:val="00E96707"/>
    <w:rsid w:val="00E97EA0"/>
    <w:rsid w:val="00EA37BE"/>
    <w:rsid w:val="00EA44EF"/>
    <w:rsid w:val="00EA453C"/>
    <w:rsid w:val="00EA5135"/>
    <w:rsid w:val="00EA5C11"/>
    <w:rsid w:val="00EA6BC6"/>
    <w:rsid w:val="00EB13A8"/>
    <w:rsid w:val="00EB33DA"/>
    <w:rsid w:val="00EB44CD"/>
    <w:rsid w:val="00EB479E"/>
    <w:rsid w:val="00EB4CE9"/>
    <w:rsid w:val="00EB5796"/>
    <w:rsid w:val="00EB7323"/>
    <w:rsid w:val="00EB79D5"/>
    <w:rsid w:val="00EB7CF2"/>
    <w:rsid w:val="00EB7DB4"/>
    <w:rsid w:val="00EC0B83"/>
    <w:rsid w:val="00EC1263"/>
    <w:rsid w:val="00EC38D3"/>
    <w:rsid w:val="00EC3B96"/>
    <w:rsid w:val="00EC6010"/>
    <w:rsid w:val="00EC71EA"/>
    <w:rsid w:val="00ED0EDE"/>
    <w:rsid w:val="00ED123A"/>
    <w:rsid w:val="00ED1C8D"/>
    <w:rsid w:val="00ED3CC2"/>
    <w:rsid w:val="00ED3ED1"/>
    <w:rsid w:val="00ED740B"/>
    <w:rsid w:val="00ED778C"/>
    <w:rsid w:val="00EE07EE"/>
    <w:rsid w:val="00EE11E0"/>
    <w:rsid w:val="00EE136D"/>
    <w:rsid w:val="00EE23AA"/>
    <w:rsid w:val="00EE5B04"/>
    <w:rsid w:val="00EE605D"/>
    <w:rsid w:val="00EE7E7D"/>
    <w:rsid w:val="00EF027A"/>
    <w:rsid w:val="00EF4891"/>
    <w:rsid w:val="00EF4E5A"/>
    <w:rsid w:val="00EF4F31"/>
    <w:rsid w:val="00EF4FD1"/>
    <w:rsid w:val="00EF5ED3"/>
    <w:rsid w:val="00F003EC"/>
    <w:rsid w:val="00F00E47"/>
    <w:rsid w:val="00F02370"/>
    <w:rsid w:val="00F028EA"/>
    <w:rsid w:val="00F030E4"/>
    <w:rsid w:val="00F03DA3"/>
    <w:rsid w:val="00F05151"/>
    <w:rsid w:val="00F05889"/>
    <w:rsid w:val="00F05CF2"/>
    <w:rsid w:val="00F06890"/>
    <w:rsid w:val="00F10DF5"/>
    <w:rsid w:val="00F11837"/>
    <w:rsid w:val="00F13FDA"/>
    <w:rsid w:val="00F146D3"/>
    <w:rsid w:val="00F148E1"/>
    <w:rsid w:val="00F14B03"/>
    <w:rsid w:val="00F158E9"/>
    <w:rsid w:val="00F15D30"/>
    <w:rsid w:val="00F20082"/>
    <w:rsid w:val="00F20827"/>
    <w:rsid w:val="00F229E3"/>
    <w:rsid w:val="00F24465"/>
    <w:rsid w:val="00F32A12"/>
    <w:rsid w:val="00F35A90"/>
    <w:rsid w:val="00F42090"/>
    <w:rsid w:val="00F467BF"/>
    <w:rsid w:val="00F5135E"/>
    <w:rsid w:val="00F51C3D"/>
    <w:rsid w:val="00F51C97"/>
    <w:rsid w:val="00F53273"/>
    <w:rsid w:val="00F54E46"/>
    <w:rsid w:val="00F6229E"/>
    <w:rsid w:val="00F633F2"/>
    <w:rsid w:val="00F636C5"/>
    <w:rsid w:val="00F6413F"/>
    <w:rsid w:val="00F643E4"/>
    <w:rsid w:val="00F65856"/>
    <w:rsid w:val="00F65874"/>
    <w:rsid w:val="00F7043F"/>
    <w:rsid w:val="00F70EBA"/>
    <w:rsid w:val="00F72232"/>
    <w:rsid w:val="00F7608F"/>
    <w:rsid w:val="00F7657F"/>
    <w:rsid w:val="00F76ECE"/>
    <w:rsid w:val="00F82422"/>
    <w:rsid w:val="00F83269"/>
    <w:rsid w:val="00F83820"/>
    <w:rsid w:val="00F8500A"/>
    <w:rsid w:val="00F8596A"/>
    <w:rsid w:val="00F85DC2"/>
    <w:rsid w:val="00F8708B"/>
    <w:rsid w:val="00F92654"/>
    <w:rsid w:val="00F94427"/>
    <w:rsid w:val="00FA0665"/>
    <w:rsid w:val="00FA088F"/>
    <w:rsid w:val="00FA117F"/>
    <w:rsid w:val="00FA39F2"/>
    <w:rsid w:val="00FA3F27"/>
    <w:rsid w:val="00FA5639"/>
    <w:rsid w:val="00FA798B"/>
    <w:rsid w:val="00FB0D83"/>
    <w:rsid w:val="00FB21FE"/>
    <w:rsid w:val="00FB368F"/>
    <w:rsid w:val="00FB463E"/>
    <w:rsid w:val="00FC125C"/>
    <w:rsid w:val="00FC1706"/>
    <w:rsid w:val="00FC447A"/>
    <w:rsid w:val="00FC4E9E"/>
    <w:rsid w:val="00FC56E2"/>
    <w:rsid w:val="00FD11C9"/>
    <w:rsid w:val="00FD2864"/>
    <w:rsid w:val="00FD2E36"/>
    <w:rsid w:val="00FD3077"/>
    <w:rsid w:val="00FD3830"/>
    <w:rsid w:val="00FD464A"/>
    <w:rsid w:val="00FD5592"/>
    <w:rsid w:val="00FD641E"/>
    <w:rsid w:val="00FD7473"/>
    <w:rsid w:val="00FE0EB1"/>
    <w:rsid w:val="00FE0F47"/>
    <w:rsid w:val="00FE2746"/>
    <w:rsid w:val="00FE4F32"/>
    <w:rsid w:val="00FE51F8"/>
    <w:rsid w:val="00FE667B"/>
    <w:rsid w:val="00FE679D"/>
    <w:rsid w:val="00FE6985"/>
    <w:rsid w:val="00FE6B11"/>
    <w:rsid w:val="00FF1675"/>
    <w:rsid w:val="00FF19CF"/>
    <w:rsid w:val="00FF2B9A"/>
    <w:rsid w:val="00FF35B6"/>
    <w:rsid w:val="00FF3988"/>
    <w:rsid w:val="00FF4E2D"/>
    <w:rsid w:val="00FF6422"/>
    <w:rsid w:val="00FF65F1"/>
    <w:rsid w:val="00FF6B01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  <w14:docId w14:val="5D957CC2"/>
  <w15:docId w15:val="{C0B28964-F129-45E0-9975-68A1F9CA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AA504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4"/>
    <w:next w:val="a4"/>
    <w:link w:val="1Char"/>
    <w:uiPriority w:val="9"/>
    <w:qFormat/>
    <w:rsid w:val="00F8708B"/>
    <w:pPr>
      <w:keepNext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507A45"/>
    <w:pPr>
      <w:keepNext/>
      <w:outlineLvl w:val="1"/>
    </w:p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507A45"/>
    <w:pPr>
      <w:keepNext/>
      <w:ind w:leftChars="300" w:left="300" w:hangingChars="200" w:hanging="2000"/>
      <w:outlineLvl w:val="2"/>
    </w:pPr>
  </w:style>
  <w:style w:type="paragraph" w:styleId="4">
    <w:name w:val="heading 4"/>
    <w:basedOn w:val="a4"/>
    <w:next w:val="a4"/>
    <w:link w:val="4Char"/>
    <w:uiPriority w:val="9"/>
    <w:semiHidden/>
    <w:unhideWhenUsed/>
    <w:qFormat/>
    <w:rsid w:val="004027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402794"/>
    <w:pPr>
      <w:keepNext/>
      <w:ind w:leftChars="500" w:left="500" w:hangingChars="200" w:hanging="2000"/>
      <w:outlineLvl w:val="4"/>
    </w:pPr>
  </w:style>
  <w:style w:type="paragraph" w:styleId="6">
    <w:name w:val="heading 6"/>
    <w:basedOn w:val="a4"/>
    <w:next w:val="a4"/>
    <w:link w:val="6Char"/>
    <w:uiPriority w:val="9"/>
    <w:semiHidden/>
    <w:unhideWhenUsed/>
    <w:qFormat/>
    <w:rsid w:val="00402794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4"/>
    <w:next w:val="a4"/>
    <w:link w:val="7Char"/>
    <w:uiPriority w:val="9"/>
    <w:semiHidden/>
    <w:unhideWhenUsed/>
    <w:qFormat/>
    <w:rsid w:val="00402794"/>
    <w:pPr>
      <w:keepNext/>
      <w:ind w:leftChars="700" w:left="700" w:hangingChars="200" w:hanging="2000"/>
      <w:outlineLvl w:val="6"/>
    </w:pPr>
  </w:style>
  <w:style w:type="paragraph" w:styleId="8">
    <w:name w:val="heading 8"/>
    <w:basedOn w:val="a4"/>
    <w:next w:val="a4"/>
    <w:link w:val="8Char"/>
    <w:uiPriority w:val="9"/>
    <w:semiHidden/>
    <w:unhideWhenUsed/>
    <w:qFormat/>
    <w:rsid w:val="00402794"/>
    <w:pPr>
      <w:keepNext/>
      <w:ind w:leftChars="800" w:left="800" w:hangingChars="200" w:hanging="2000"/>
      <w:outlineLvl w:val="7"/>
    </w:pPr>
  </w:style>
  <w:style w:type="paragraph" w:styleId="9">
    <w:name w:val="heading 9"/>
    <w:basedOn w:val="a4"/>
    <w:next w:val="a4"/>
    <w:link w:val="9Char"/>
    <w:uiPriority w:val="9"/>
    <w:semiHidden/>
    <w:unhideWhenUsed/>
    <w:qFormat/>
    <w:rsid w:val="00402794"/>
    <w:pPr>
      <w:keepNext/>
      <w:ind w:leftChars="900" w:left="900" w:hangingChars="200" w:hanging="2000"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Char"/>
    <w:uiPriority w:val="10"/>
    <w:qFormat/>
    <w:rsid w:val="00F8708B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basedOn w:val="a5"/>
    <w:link w:val="a8"/>
    <w:uiPriority w:val="10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1Char">
    <w:name w:val="제목 1 Char"/>
    <w:basedOn w:val="a5"/>
    <w:link w:val="1"/>
    <w:uiPriority w:val="9"/>
    <w:rsid w:val="00F8708B"/>
    <w:rPr>
      <w:rFonts w:ascii="맑은 고딕" w:eastAsia="맑은 고딕" w:hAnsi="맑은 고딕" w:cs="Times New Roman"/>
      <w:sz w:val="28"/>
      <w:szCs w:val="28"/>
    </w:rPr>
  </w:style>
  <w:style w:type="paragraph" w:customStyle="1" w:styleId="a1">
    <w:name w:val="대분류"/>
    <w:basedOn w:val="1"/>
    <w:link w:val="Char0"/>
    <w:qFormat/>
    <w:rsid w:val="00C17ECA"/>
    <w:pPr>
      <w:numPr>
        <w:numId w:val="1"/>
      </w:numPr>
      <w:tabs>
        <w:tab w:val="left" w:pos="426"/>
      </w:tabs>
    </w:pPr>
    <w:rPr>
      <w:b/>
    </w:rPr>
  </w:style>
  <w:style w:type="paragraph" w:styleId="a9">
    <w:name w:val="List Paragraph"/>
    <w:basedOn w:val="a4"/>
    <w:link w:val="Char1"/>
    <w:uiPriority w:val="34"/>
    <w:qFormat/>
    <w:rsid w:val="00F8708B"/>
    <w:pPr>
      <w:ind w:leftChars="400" w:left="800"/>
    </w:pPr>
  </w:style>
  <w:style w:type="character" w:customStyle="1" w:styleId="Char0">
    <w:name w:val="대분류 Char"/>
    <w:basedOn w:val="1Char"/>
    <w:link w:val="a1"/>
    <w:rsid w:val="00C17ECA"/>
    <w:rPr>
      <w:rFonts w:ascii="맑은 고딕" w:eastAsia="맑은 고딕" w:hAnsi="맑은 고딕" w:cs="Times New Roman"/>
      <w:b/>
      <w:kern w:val="2"/>
      <w:sz w:val="28"/>
      <w:szCs w:val="28"/>
    </w:rPr>
  </w:style>
  <w:style w:type="paragraph" w:customStyle="1" w:styleId="a2">
    <w:name w:val="중분류"/>
    <w:basedOn w:val="a9"/>
    <w:link w:val="Char2"/>
    <w:qFormat/>
    <w:rsid w:val="00C17ECA"/>
    <w:pPr>
      <w:numPr>
        <w:ilvl w:val="1"/>
        <w:numId w:val="1"/>
      </w:numPr>
      <w:pBdr>
        <w:bottom w:val="single" w:sz="6" w:space="1" w:color="auto"/>
      </w:pBdr>
      <w:tabs>
        <w:tab w:val="left" w:pos="567"/>
      </w:tabs>
      <w:ind w:leftChars="0" w:left="0"/>
    </w:pPr>
    <w:rPr>
      <w:b/>
      <w:sz w:val="24"/>
      <w:szCs w:val="24"/>
    </w:rPr>
  </w:style>
  <w:style w:type="paragraph" w:customStyle="1" w:styleId="aa">
    <w:name w:val="소분류"/>
    <w:basedOn w:val="a9"/>
    <w:link w:val="Char3"/>
    <w:autoRedefine/>
    <w:qFormat/>
    <w:rsid w:val="006C791F"/>
    <w:pPr>
      <w:pBdr>
        <w:bottom w:val="single" w:sz="6" w:space="1" w:color="auto"/>
      </w:pBdr>
      <w:tabs>
        <w:tab w:val="left" w:pos="851"/>
      </w:tabs>
      <w:ind w:leftChars="0" w:left="284"/>
    </w:pPr>
    <w:rPr>
      <w:b/>
    </w:rPr>
  </w:style>
  <w:style w:type="character" w:customStyle="1" w:styleId="Char1">
    <w:name w:val="목록 단락 Char"/>
    <w:basedOn w:val="a5"/>
    <w:link w:val="a9"/>
    <w:uiPriority w:val="34"/>
    <w:rsid w:val="00F8708B"/>
  </w:style>
  <w:style w:type="character" w:customStyle="1" w:styleId="Char2">
    <w:name w:val="중분류 Char"/>
    <w:basedOn w:val="Char1"/>
    <w:link w:val="a2"/>
    <w:rsid w:val="00C17ECA"/>
    <w:rPr>
      <w:b/>
      <w:kern w:val="2"/>
      <w:sz w:val="24"/>
      <w:szCs w:val="24"/>
    </w:rPr>
  </w:style>
  <w:style w:type="paragraph" w:customStyle="1" w:styleId="a3">
    <w:name w:val="소소분류"/>
    <w:basedOn w:val="a9"/>
    <w:link w:val="Char4"/>
    <w:qFormat/>
    <w:rsid w:val="00F8708B"/>
    <w:pPr>
      <w:numPr>
        <w:ilvl w:val="3"/>
        <w:numId w:val="1"/>
      </w:numPr>
      <w:tabs>
        <w:tab w:val="left" w:pos="993"/>
      </w:tabs>
      <w:ind w:leftChars="0" w:left="0"/>
    </w:pPr>
    <w:rPr>
      <w:b/>
      <w:sz w:val="18"/>
      <w:szCs w:val="18"/>
    </w:rPr>
  </w:style>
  <w:style w:type="character" w:customStyle="1" w:styleId="Char3">
    <w:name w:val="소분류 Char"/>
    <w:basedOn w:val="Char1"/>
    <w:link w:val="aa"/>
    <w:rsid w:val="006C791F"/>
    <w:rPr>
      <w:b/>
      <w:kern w:val="2"/>
      <w:szCs w:val="22"/>
    </w:rPr>
  </w:style>
  <w:style w:type="paragraph" w:customStyle="1" w:styleId="ab">
    <w:name w:val="소소분류 내용"/>
    <w:basedOn w:val="a3"/>
    <w:link w:val="Char5"/>
    <w:qFormat/>
    <w:rsid w:val="00EA44EF"/>
    <w:pPr>
      <w:numPr>
        <w:ilvl w:val="0"/>
        <w:numId w:val="0"/>
      </w:numPr>
      <w:ind w:left="284"/>
    </w:pPr>
    <w:rPr>
      <w:b w:val="0"/>
    </w:rPr>
  </w:style>
  <w:style w:type="character" w:customStyle="1" w:styleId="Char4">
    <w:name w:val="소소분류 Char"/>
    <w:basedOn w:val="Char1"/>
    <w:link w:val="a3"/>
    <w:rsid w:val="00F8708B"/>
    <w:rPr>
      <w:b/>
      <w:sz w:val="18"/>
      <w:szCs w:val="18"/>
    </w:rPr>
  </w:style>
  <w:style w:type="paragraph" w:customStyle="1" w:styleId="ac">
    <w:name w:val="목차제목"/>
    <w:basedOn w:val="a8"/>
    <w:link w:val="Char6"/>
    <w:qFormat/>
    <w:rsid w:val="00F8708B"/>
    <w:pPr>
      <w:pBdr>
        <w:bottom w:val="single" w:sz="6" w:space="1" w:color="auto"/>
      </w:pBdr>
      <w:jc w:val="left"/>
    </w:pPr>
  </w:style>
  <w:style w:type="character" w:customStyle="1" w:styleId="Char5">
    <w:name w:val="소소분류 내용 Char"/>
    <w:basedOn w:val="Char4"/>
    <w:link w:val="ab"/>
    <w:rsid w:val="00EA44EF"/>
    <w:rPr>
      <w:b/>
      <w:kern w:val="2"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507A45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  <w:lang w:val="ko-KR"/>
    </w:rPr>
  </w:style>
  <w:style w:type="character" w:customStyle="1" w:styleId="Char6">
    <w:name w:val="목차제목 Char"/>
    <w:basedOn w:val="Char"/>
    <w:link w:val="ac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paragraph" w:styleId="10">
    <w:name w:val="toc 1"/>
    <w:basedOn w:val="a4"/>
    <w:next w:val="a4"/>
    <w:autoRedefine/>
    <w:uiPriority w:val="39"/>
    <w:unhideWhenUsed/>
    <w:qFormat/>
    <w:rsid w:val="00335A92"/>
    <w:pPr>
      <w:tabs>
        <w:tab w:val="left" w:pos="440"/>
        <w:tab w:val="right" w:leader="dot" w:pos="9016"/>
      </w:tabs>
    </w:pPr>
    <w:rPr>
      <w:sz w:val="18"/>
    </w:rPr>
  </w:style>
  <w:style w:type="character" w:styleId="ad">
    <w:name w:val="Hyperlink"/>
    <w:basedOn w:val="a5"/>
    <w:uiPriority w:val="99"/>
    <w:unhideWhenUsed/>
    <w:rsid w:val="00F8708B"/>
    <w:rPr>
      <w:color w:val="0000FF"/>
      <w:u w:val="single"/>
    </w:rPr>
  </w:style>
  <w:style w:type="paragraph" w:styleId="ae">
    <w:name w:val="Balloon Text"/>
    <w:basedOn w:val="a4"/>
    <w:link w:val="Char7"/>
    <w:uiPriority w:val="99"/>
    <w:semiHidden/>
    <w:unhideWhenUsed/>
    <w:rsid w:val="00F8708B"/>
    <w:rPr>
      <w:sz w:val="18"/>
      <w:szCs w:val="18"/>
    </w:rPr>
  </w:style>
  <w:style w:type="character" w:customStyle="1" w:styleId="Char7">
    <w:name w:val="풍선 도움말 텍스트 Char"/>
    <w:basedOn w:val="a5"/>
    <w:link w:val="ae"/>
    <w:uiPriority w:val="99"/>
    <w:semiHidden/>
    <w:rsid w:val="00F8708B"/>
    <w:rPr>
      <w:rFonts w:ascii="맑은 고딕" w:eastAsia="맑은 고딕" w:hAnsi="맑은 고딕" w:cs="Times New Roman"/>
      <w:sz w:val="18"/>
      <w:szCs w:val="18"/>
    </w:rPr>
  </w:style>
  <w:style w:type="paragraph" w:styleId="20">
    <w:name w:val="toc 2"/>
    <w:basedOn w:val="a4"/>
    <w:next w:val="a4"/>
    <w:autoRedefine/>
    <w:uiPriority w:val="39"/>
    <w:unhideWhenUsed/>
    <w:qFormat/>
    <w:rsid w:val="00335A92"/>
    <w:pPr>
      <w:widowControl/>
      <w:tabs>
        <w:tab w:val="left" w:pos="800"/>
        <w:tab w:val="right" w:leader="dot" w:pos="9016"/>
      </w:tabs>
      <w:wordWrap/>
      <w:autoSpaceDE/>
      <w:autoSpaceDN/>
      <w:ind w:left="221"/>
      <w:jc w:val="left"/>
    </w:pPr>
    <w:rPr>
      <w:kern w:val="0"/>
      <w:sz w:val="18"/>
    </w:rPr>
  </w:style>
  <w:style w:type="paragraph" w:styleId="30">
    <w:name w:val="toc 3"/>
    <w:basedOn w:val="a4"/>
    <w:next w:val="a4"/>
    <w:autoRedefine/>
    <w:uiPriority w:val="39"/>
    <w:unhideWhenUsed/>
    <w:qFormat/>
    <w:rsid w:val="00335A92"/>
    <w:pPr>
      <w:widowControl/>
      <w:tabs>
        <w:tab w:val="left" w:pos="1200"/>
        <w:tab w:val="right" w:leader="dot" w:pos="9016"/>
      </w:tabs>
      <w:wordWrap/>
      <w:autoSpaceDE/>
      <w:autoSpaceDN/>
      <w:ind w:left="442"/>
      <w:jc w:val="left"/>
    </w:pPr>
    <w:rPr>
      <w:kern w:val="0"/>
      <w:sz w:val="18"/>
    </w:rPr>
  </w:style>
  <w:style w:type="character" w:customStyle="1" w:styleId="3Char">
    <w:name w:val="제목 3 Char"/>
    <w:basedOn w:val="a5"/>
    <w:link w:val="3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2Char">
    <w:name w:val="제목 2 Char"/>
    <w:basedOn w:val="a5"/>
    <w:link w:val="2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4Char">
    <w:name w:val="제목 4 Char"/>
    <w:basedOn w:val="a5"/>
    <w:link w:val="4"/>
    <w:uiPriority w:val="9"/>
    <w:semiHidden/>
    <w:rsid w:val="00402794"/>
    <w:rPr>
      <w:b/>
      <w:bCs/>
    </w:rPr>
  </w:style>
  <w:style w:type="character" w:customStyle="1" w:styleId="5Char">
    <w:name w:val="제목 5 Char"/>
    <w:basedOn w:val="a5"/>
    <w:link w:val="5"/>
    <w:uiPriority w:val="9"/>
    <w:semiHidden/>
    <w:rsid w:val="00402794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5"/>
    <w:link w:val="6"/>
    <w:uiPriority w:val="9"/>
    <w:semiHidden/>
    <w:rsid w:val="00402794"/>
    <w:rPr>
      <w:b/>
      <w:bCs/>
    </w:rPr>
  </w:style>
  <w:style w:type="character" w:customStyle="1" w:styleId="7Char">
    <w:name w:val="제목 7 Char"/>
    <w:basedOn w:val="a5"/>
    <w:link w:val="7"/>
    <w:uiPriority w:val="9"/>
    <w:semiHidden/>
    <w:rsid w:val="00402794"/>
  </w:style>
  <w:style w:type="character" w:customStyle="1" w:styleId="8Char">
    <w:name w:val="제목 8 Char"/>
    <w:basedOn w:val="a5"/>
    <w:link w:val="8"/>
    <w:uiPriority w:val="9"/>
    <w:semiHidden/>
    <w:rsid w:val="00402794"/>
  </w:style>
  <w:style w:type="character" w:customStyle="1" w:styleId="9Char">
    <w:name w:val="제목 9 Char"/>
    <w:basedOn w:val="a5"/>
    <w:link w:val="9"/>
    <w:uiPriority w:val="9"/>
    <w:semiHidden/>
    <w:rsid w:val="00402794"/>
  </w:style>
  <w:style w:type="paragraph" w:styleId="af">
    <w:name w:val="footer"/>
    <w:basedOn w:val="a4"/>
    <w:link w:val="Char8"/>
    <w:rsid w:val="00402794"/>
    <w:pPr>
      <w:tabs>
        <w:tab w:val="center" w:pos="4252"/>
        <w:tab w:val="right" w:pos="8504"/>
      </w:tabs>
      <w:snapToGrid w:val="0"/>
    </w:pPr>
    <w:rPr>
      <w:rFonts w:ascii="돋움" w:eastAsia="돋움" w:hAnsi="돋움"/>
      <w:szCs w:val="24"/>
    </w:rPr>
  </w:style>
  <w:style w:type="character" w:customStyle="1" w:styleId="Char8">
    <w:name w:val="바닥글 Char"/>
    <w:basedOn w:val="a5"/>
    <w:link w:val="af"/>
    <w:rsid w:val="00402794"/>
    <w:rPr>
      <w:rFonts w:ascii="돋움" w:eastAsia="돋움" w:hAnsi="돋움" w:cs="Times New Roman"/>
      <w:szCs w:val="24"/>
    </w:rPr>
  </w:style>
  <w:style w:type="paragraph" w:customStyle="1" w:styleId="af0">
    <w:name w:val="버전정보"/>
    <w:basedOn w:val="a4"/>
    <w:rsid w:val="00402794"/>
    <w:pPr>
      <w:snapToGrid w:val="0"/>
      <w:jc w:val="center"/>
    </w:pPr>
    <w:rPr>
      <w:rFonts w:ascii="돋움" w:eastAsia="돋움" w:hAnsi="돋움" w:cs="바탕"/>
      <w:b/>
      <w:sz w:val="22"/>
      <w:szCs w:val="20"/>
    </w:rPr>
  </w:style>
  <w:style w:type="paragraph" w:customStyle="1" w:styleId="11">
    <w:name w:val="&lt;표&gt;내용 스타일1+중정렬"/>
    <w:basedOn w:val="a4"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szCs w:val="18"/>
    </w:rPr>
  </w:style>
  <w:style w:type="paragraph" w:customStyle="1" w:styleId="12">
    <w:name w:val="&lt;표&gt;캡션 스타일1"/>
    <w:basedOn w:val="a4"/>
    <w:autoRedefine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color w:val="FFFFFF"/>
      <w:sz w:val="22"/>
      <w:szCs w:val="18"/>
    </w:rPr>
  </w:style>
  <w:style w:type="paragraph" w:customStyle="1" w:styleId="13">
    <w:name w:val="&lt;표&gt;내용 스타일1+좌정렬"/>
    <w:basedOn w:val="11"/>
    <w:rsid w:val="00402794"/>
    <w:pPr>
      <w:jc w:val="both"/>
    </w:pPr>
    <w:rPr>
      <w:szCs w:val="20"/>
    </w:rPr>
  </w:style>
  <w:style w:type="paragraph" w:customStyle="1" w:styleId="af1">
    <w:name w:val="문서제목"/>
    <w:basedOn w:val="a4"/>
    <w:autoRedefine/>
    <w:rsid w:val="004C1105"/>
    <w:pPr>
      <w:snapToGrid w:val="0"/>
      <w:ind w:left="284"/>
      <w:jc w:val="center"/>
    </w:pPr>
    <w:rPr>
      <w:rFonts w:cs="바탕"/>
      <w:b/>
      <w:sz w:val="48"/>
      <w:szCs w:val="48"/>
    </w:rPr>
  </w:style>
  <w:style w:type="character" w:styleId="af2">
    <w:name w:val="Book Title"/>
    <w:uiPriority w:val="33"/>
    <w:qFormat/>
    <w:rsid w:val="00402794"/>
  </w:style>
  <w:style w:type="paragraph" w:styleId="af3">
    <w:name w:val="header"/>
    <w:basedOn w:val="a4"/>
    <w:link w:val="Char9"/>
    <w:unhideWhenUsed/>
    <w:rsid w:val="00FE679D"/>
    <w:pPr>
      <w:tabs>
        <w:tab w:val="center" w:pos="4513"/>
        <w:tab w:val="right" w:pos="9026"/>
      </w:tabs>
      <w:snapToGrid w:val="0"/>
    </w:pPr>
  </w:style>
  <w:style w:type="character" w:customStyle="1" w:styleId="Char9">
    <w:name w:val="머리글 Char"/>
    <w:basedOn w:val="a5"/>
    <w:link w:val="af3"/>
    <w:uiPriority w:val="99"/>
    <w:semiHidden/>
    <w:rsid w:val="00FE679D"/>
  </w:style>
  <w:style w:type="table" w:styleId="af4">
    <w:name w:val="Table Grid"/>
    <w:basedOn w:val="a6"/>
    <w:rsid w:val="00FE679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표준 2탭"/>
    <w:basedOn w:val="a4"/>
    <w:link w:val="2Char0"/>
    <w:autoRedefine/>
    <w:rsid w:val="00F20827"/>
    <w:pPr>
      <w:jc w:val="center"/>
    </w:pPr>
    <w:rPr>
      <w:rFonts w:cs="바탕"/>
      <w:b/>
      <w:bCs/>
      <w:sz w:val="18"/>
      <w:szCs w:val="18"/>
    </w:rPr>
  </w:style>
  <w:style w:type="character" w:customStyle="1" w:styleId="2Char0">
    <w:name w:val="표준 2탭 Char"/>
    <w:basedOn w:val="a5"/>
    <w:link w:val="21"/>
    <w:rsid w:val="00F20827"/>
    <w:rPr>
      <w:rFonts w:cs="바탕"/>
      <w:b/>
      <w:bCs/>
      <w:kern w:val="2"/>
      <w:sz w:val="18"/>
      <w:szCs w:val="18"/>
    </w:rPr>
  </w:style>
  <w:style w:type="paragraph" w:customStyle="1" w:styleId="af5">
    <w:name w:val="분류(내용)"/>
    <w:basedOn w:val="a4"/>
    <w:link w:val="Chara"/>
    <w:autoRedefine/>
    <w:rsid w:val="00F20827"/>
    <w:pPr>
      <w:widowControl/>
      <w:wordWrap/>
      <w:autoSpaceDE/>
      <w:autoSpaceDN/>
      <w:jc w:val="left"/>
      <w:outlineLvl w:val="4"/>
    </w:pPr>
    <w:rPr>
      <w:rFonts w:ascii="돋움" w:eastAsia="돋움" w:hAnsi="돋움"/>
      <w:sz w:val="18"/>
      <w:szCs w:val="18"/>
    </w:rPr>
  </w:style>
  <w:style w:type="character" w:customStyle="1" w:styleId="Chara">
    <w:name w:val="분류(내용) Char"/>
    <w:basedOn w:val="a5"/>
    <w:link w:val="af5"/>
    <w:rsid w:val="00F20827"/>
    <w:rPr>
      <w:rFonts w:ascii="돋움" w:eastAsia="돋움" w:hAnsi="돋움"/>
      <w:kern w:val="2"/>
      <w:sz w:val="18"/>
      <w:szCs w:val="18"/>
    </w:rPr>
  </w:style>
  <w:style w:type="table" w:styleId="2-4">
    <w:name w:val="Medium Grid 2 Accent 4"/>
    <w:basedOn w:val="a6"/>
    <w:uiPriority w:val="68"/>
    <w:rsid w:val="00A1018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6"/>
    <w:uiPriority w:val="68"/>
    <w:rsid w:val="001D3C7F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-3">
    <w:name w:val="Colorful Grid Accent 3"/>
    <w:basedOn w:val="a6"/>
    <w:uiPriority w:val="73"/>
    <w:rsid w:val="001D3C7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Light List Accent 4"/>
    <w:basedOn w:val="a6"/>
    <w:uiPriority w:val="61"/>
    <w:rsid w:val="0005411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2-5">
    <w:name w:val="Medium Grid 2 Accent 5"/>
    <w:basedOn w:val="a6"/>
    <w:uiPriority w:val="68"/>
    <w:rsid w:val="00054112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14">
    <w:name w:val="밝은 목록1"/>
    <w:basedOn w:val="a6"/>
    <w:uiPriority w:val="61"/>
    <w:rsid w:val="00C6477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6">
    <w:name w:val="No Spacing"/>
    <w:uiPriority w:val="1"/>
    <w:qFormat/>
    <w:rsid w:val="00DF496B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table" w:styleId="1-6">
    <w:name w:val="Medium Grid 1 Accent 6"/>
    <w:basedOn w:val="a6"/>
    <w:uiPriority w:val="67"/>
    <w:rsid w:val="00E2204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7">
    <w:name w:val="caption"/>
    <w:basedOn w:val="a4"/>
    <w:next w:val="a4"/>
    <w:uiPriority w:val="35"/>
    <w:unhideWhenUsed/>
    <w:qFormat/>
    <w:rsid w:val="007E2360"/>
    <w:rPr>
      <w:b/>
      <w:bCs/>
      <w:szCs w:val="20"/>
    </w:rPr>
  </w:style>
  <w:style w:type="paragraph" w:customStyle="1" w:styleId="a0">
    <w:name w:val="중분류 내용"/>
    <w:basedOn w:val="a2"/>
    <w:link w:val="Charb"/>
    <w:qFormat/>
    <w:rsid w:val="00CF7CA6"/>
    <w:pPr>
      <w:numPr>
        <w:ilvl w:val="0"/>
        <w:numId w:val="30"/>
      </w:numPr>
      <w:pBdr>
        <w:bottom w:val="none" w:sz="0" w:space="0" w:color="auto"/>
      </w:pBdr>
      <w:tabs>
        <w:tab w:val="clear" w:pos="567"/>
        <w:tab w:val="left" w:pos="590"/>
        <w:tab w:val="left" w:pos="994"/>
      </w:tabs>
      <w:adjustRightInd w:val="0"/>
    </w:pPr>
    <w:rPr>
      <w:rFonts w:ascii="굴림" w:eastAsiaTheme="minorEastAsia" w:hAnsi="굴림"/>
      <w:b w:val="0"/>
      <w:sz w:val="18"/>
    </w:rPr>
  </w:style>
  <w:style w:type="paragraph" w:customStyle="1" w:styleId="a">
    <w:name w:val="소분류 내용"/>
    <w:basedOn w:val="aa"/>
    <w:link w:val="Charc"/>
    <w:qFormat/>
    <w:rsid w:val="00EA44EF"/>
    <w:pPr>
      <w:numPr>
        <w:numId w:val="31"/>
      </w:numPr>
      <w:pBdr>
        <w:bottom w:val="none" w:sz="0" w:space="0" w:color="auto"/>
      </w:pBdr>
      <w:tabs>
        <w:tab w:val="left" w:pos="590"/>
      </w:tabs>
      <w:ind w:left="687" w:hanging="403"/>
    </w:pPr>
    <w:rPr>
      <w:b w:val="0"/>
      <w:sz w:val="18"/>
    </w:rPr>
  </w:style>
  <w:style w:type="character" w:customStyle="1" w:styleId="Charb">
    <w:name w:val="중분류 내용 Char"/>
    <w:basedOn w:val="Char2"/>
    <w:link w:val="a0"/>
    <w:rsid w:val="00CF7CA6"/>
    <w:rPr>
      <w:rFonts w:ascii="굴림" w:eastAsiaTheme="minorEastAsia" w:hAnsi="굴림"/>
      <w:b w:val="0"/>
      <w:kern w:val="2"/>
      <w:sz w:val="18"/>
      <w:szCs w:val="24"/>
    </w:rPr>
  </w:style>
  <w:style w:type="character" w:customStyle="1" w:styleId="Charc">
    <w:name w:val="소분류 내용 Char"/>
    <w:basedOn w:val="Char3"/>
    <w:link w:val="a"/>
    <w:rsid w:val="00EA44EF"/>
    <w:rPr>
      <w:b/>
      <w:kern w:val="2"/>
      <w:sz w:val="18"/>
      <w:szCs w:val="22"/>
    </w:rPr>
  </w:style>
  <w:style w:type="character" w:styleId="af8">
    <w:name w:val="Unresolved Mention"/>
    <w:basedOn w:val="a5"/>
    <w:uiPriority w:val="99"/>
    <w:semiHidden/>
    <w:unhideWhenUsed/>
    <w:rsid w:val="00920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23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87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36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RK\&#47928;&#49436;&#5426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3617B-5C0C-4C20-B0B5-9A5FA96B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문서폼</Template>
  <TotalTime>2</TotalTime>
  <Pages>9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Sonnori</Company>
  <LinksUpToDate>false</LinksUpToDate>
  <CharactersWithSpaces>4202</CharactersWithSpaces>
  <SharedDoc>false</SharedDoc>
  <HLinks>
    <vt:vector size="18" baseType="variant"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_Toc261942392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_Toc261942391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_Toc261942390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박성현</dc:creator>
  <cp:keywords/>
  <dc:description/>
  <cp:lastModifiedBy>박 성현</cp:lastModifiedBy>
  <cp:revision>4</cp:revision>
  <cp:lastPrinted>2009-09-14T02:31:00Z</cp:lastPrinted>
  <dcterms:created xsi:type="dcterms:W3CDTF">2019-11-19T04:57:00Z</dcterms:created>
  <dcterms:modified xsi:type="dcterms:W3CDTF">2019-11-19T04:59:00Z</dcterms:modified>
</cp:coreProperties>
</file>